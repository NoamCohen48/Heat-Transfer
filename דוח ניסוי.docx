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3.xml" ContentType="application/vnd.openxmlformats-officedocument.themeOverride+xml"/>
  <Override PartName="/word/drawings/drawing3.xml" ContentType="application/vnd.openxmlformats-officedocument.drawingml.chartshapes+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4.xml" ContentType="application/vnd.openxmlformats-officedocument.themeOverride+xml"/>
  <Override PartName="/word/drawings/drawing4.xml" ContentType="application/vnd.openxmlformats-officedocument.drawingml.chartshapes+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5.xml" ContentType="application/vnd.openxmlformats-officedocument.themeOverride+xml"/>
  <Override PartName="/word/drawings/drawing5.xml" ContentType="application/vnd.openxmlformats-officedocument.drawingml.chartshapes+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6.xml" ContentType="application/vnd.openxmlformats-officedocument.themeOverride+xml"/>
  <Override PartName="/word/drawings/drawing6.xml" ContentType="application/vnd.openxmlformats-officedocument.drawingml.chartshapes+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C51E39" w14:textId="77777777" w:rsidR="00524151" w:rsidRPr="00471078" w:rsidRDefault="00524151" w:rsidP="00471078">
      <w:pPr>
        <w:jc w:val="center"/>
        <w:rPr>
          <w:sz w:val="80"/>
          <w:szCs w:val="80"/>
          <w:u w:val="single"/>
        </w:rPr>
      </w:pPr>
      <w:r w:rsidRPr="00471078">
        <w:rPr>
          <w:sz w:val="80"/>
          <w:szCs w:val="80"/>
          <w:u w:val="single"/>
          <w:rtl/>
        </w:rPr>
        <w:t>הולכת חום במוט מתכת</w:t>
      </w:r>
    </w:p>
    <w:p w14:paraId="4571DCC5" w14:textId="409C6406" w:rsidR="002D5AF4" w:rsidRPr="0044341B" w:rsidRDefault="0044341B" w:rsidP="0044341B">
      <w:pPr>
        <w:jc w:val="center"/>
        <w:rPr>
          <w:sz w:val="28"/>
          <w:szCs w:val="28"/>
          <w:rtl/>
        </w:rPr>
      </w:pPr>
      <w:r w:rsidRPr="0044341B">
        <w:rPr>
          <w:rFonts w:hint="cs"/>
          <w:sz w:val="44"/>
          <w:szCs w:val="44"/>
          <w:rtl/>
        </w:rPr>
        <w:t>פרויקט גמר בפיזיקה מחקרית</w:t>
      </w:r>
    </w:p>
    <w:p w14:paraId="3C2F5765" w14:textId="77777777" w:rsidR="004871DB" w:rsidRPr="00F91BE6" w:rsidRDefault="004871DB" w:rsidP="00AA302D">
      <w:pPr>
        <w:rPr>
          <w:rtl/>
        </w:rPr>
      </w:pPr>
    </w:p>
    <w:p w14:paraId="7F3891C2" w14:textId="6B4427B9" w:rsidR="004D5A75" w:rsidRPr="0044341B" w:rsidRDefault="004871DB" w:rsidP="00AA302D">
      <w:pPr>
        <w:rPr>
          <w:sz w:val="28"/>
          <w:szCs w:val="28"/>
          <w:rtl/>
        </w:rPr>
      </w:pPr>
      <w:r w:rsidRPr="0044341B">
        <w:rPr>
          <w:sz w:val="28"/>
          <w:szCs w:val="28"/>
          <w:rtl/>
        </w:rPr>
        <w:t xml:space="preserve">מגישים: </w:t>
      </w:r>
      <w:r w:rsidRPr="0044341B">
        <w:rPr>
          <w:sz w:val="28"/>
          <w:szCs w:val="28"/>
          <w:rtl/>
        </w:rPr>
        <w:tab/>
      </w:r>
      <w:r w:rsidR="004D5A75" w:rsidRPr="0044341B">
        <w:rPr>
          <w:sz w:val="28"/>
          <w:szCs w:val="28"/>
          <w:rtl/>
        </w:rPr>
        <w:t>נועם כהן ומקסים קסיאננקו</w:t>
      </w:r>
    </w:p>
    <w:p w14:paraId="30B4DABF" w14:textId="521BC08F" w:rsidR="00524151" w:rsidRPr="00F91BE6" w:rsidRDefault="00524151" w:rsidP="00524151">
      <w:pPr>
        <w:rPr>
          <w:rtl/>
        </w:rPr>
      </w:pPr>
      <w:r w:rsidRPr="00F91BE6">
        <w:rPr>
          <w:rtl/>
        </w:rPr>
        <w:t xml:space="preserve">כיתה אזורית: </w:t>
      </w:r>
      <w:r w:rsidRPr="00F91BE6">
        <w:rPr>
          <w:rtl/>
        </w:rPr>
        <w:tab/>
        <w:t>מכון דוידסון</w:t>
      </w:r>
    </w:p>
    <w:p w14:paraId="383CB809" w14:textId="2CCD8AAA" w:rsidR="003624B5" w:rsidRPr="00F91BE6" w:rsidRDefault="004871DB" w:rsidP="00AA302D">
      <w:pPr>
        <w:rPr>
          <w:rtl/>
        </w:rPr>
      </w:pPr>
      <w:r w:rsidRPr="00F91BE6">
        <w:rPr>
          <w:rtl/>
        </w:rPr>
        <w:t xml:space="preserve">בית ספר: </w:t>
      </w:r>
      <w:r w:rsidRPr="00F91BE6">
        <w:rPr>
          <w:rtl/>
        </w:rPr>
        <w:tab/>
      </w:r>
      <w:r w:rsidR="004D5A75" w:rsidRPr="00F91BE6">
        <w:rPr>
          <w:rtl/>
        </w:rPr>
        <w:t>חשמונאים בת</w:t>
      </w:r>
      <w:r w:rsidR="00CE7AFC" w:rsidRPr="00F91BE6">
        <w:rPr>
          <w:rFonts w:hint="cs"/>
          <w:rtl/>
        </w:rPr>
        <w:t>-</w:t>
      </w:r>
      <w:r w:rsidR="004D5A75" w:rsidRPr="00F91BE6">
        <w:rPr>
          <w:rtl/>
        </w:rPr>
        <w:t>ים</w:t>
      </w:r>
    </w:p>
    <w:p w14:paraId="0C6D1527" w14:textId="56321D02" w:rsidR="003624B5" w:rsidRPr="00F91BE6" w:rsidRDefault="004D5A75" w:rsidP="00524151">
      <w:pPr>
        <w:rPr>
          <w:rtl/>
        </w:rPr>
      </w:pPr>
      <w:r w:rsidRPr="00F91BE6">
        <w:rPr>
          <w:rtl/>
        </w:rPr>
        <w:t xml:space="preserve">מנחה: </w:t>
      </w:r>
      <w:r w:rsidR="004871DB" w:rsidRPr="00F91BE6">
        <w:rPr>
          <w:rtl/>
        </w:rPr>
        <w:tab/>
      </w:r>
      <w:r w:rsidR="004871DB" w:rsidRPr="00F91BE6">
        <w:rPr>
          <w:rtl/>
        </w:rPr>
        <w:tab/>
      </w:r>
      <w:r w:rsidRPr="00F91BE6">
        <w:rPr>
          <w:rtl/>
        </w:rPr>
        <w:t>אריאל</w:t>
      </w:r>
      <w:r w:rsidR="00524151" w:rsidRPr="00F91BE6">
        <w:rPr>
          <w:rFonts w:hint="cs"/>
          <w:rtl/>
        </w:rPr>
        <w:t xml:space="preserve"> </w:t>
      </w:r>
      <w:r w:rsidR="00524151" w:rsidRPr="00F91BE6">
        <w:rPr>
          <w:rtl/>
        </w:rPr>
        <w:t>אברשקין</w:t>
      </w:r>
    </w:p>
    <w:p w14:paraId="4FD13183" w14:textId="77777777" w:rsidR="003624B5" w:rsidRPr="00F91BE6" w:rsidRDefault="003624B5" w:rsidP="00AA302D">
      <w:pPr>
        <w:rPr>
          <w:rtl/>
        </w:rPr>
      </w:pPr>
    </w:p>
    <w:p w14:paraId="7F0029F2" w14:textId="77777777" w:rsidR="00114157" w:rsidRPr="00F91BE6" w:rsidRDefault="00114157" w:rsidP="00AA302D">
      <w:pPr>
        <w:rPr>
          <w:rtl/>
        </w:rPr>
      </w:pPr>
    </w:p>
    <w:p w14:paraId="3A59FFB7" w14:textId="77777777" w:rsidR="00114157" w:rsidRPr="00F91BE6" w:rsidRDefault="00114157" w:rsidP="00AA302D">
      <w:pPr>
        <w:bidi w:val="0"/>
        <w:rPr>
          <w:rtl/>
        </w:rPr>
      </w:pPr>
      <w:r w:rsidRPr="00F91BE6">
        <w:rPr>
          <w:rtl/>
        </w:rPr>
        <w:br w:type="page"/>
      </w:r>
    </w:p>
    <w:sdt>
      <w:sdtPr>
        <w:rPr>
          <w:i w:val="0"/>
          <w:color w:val="auto"/>
          <w:sz w:val="24"/>
          <w:szCs w:val="24"/>
          <w:u w:val="none"/>
          <w:rtl/>
          <w:lang w:bidi="he-IL"/>
        </w:rPr>
        <w:id w:val="-861286972"/>
        <w:docPartObj>
          <w:docPartGallery w:val="Table of Contents"/>
          <w:docPartUnique/>
        </w:docPartObj>
      </w:sdtPr>
      <w:sdtEndPr>
        <w:rPr>
          <w:noProof/>
        </w:rPr>
      </w:sdtEndPr>
      <w:sdtContent>
        <w:p w14:paraId="174F1935" w14:textId="65803387" w:rsidR="004E6D1A" w:rsidRPr="004A4E5F" w:rsidRDefault="004E6D1A" w:rsidP="004A4E5F">
          <w:pPr>
            <w:pStyle w:val="TOCHeading"/>
            <w:bidi/>
            <w:spacing w:line="276" w:lineRule="auto"/>
            <w:rPr>
              <w:i w:val="0"/>
              <w:color w:val="auto"/>
              <w:lang w:bidi="he-IL"/>
            </w:rPr>
          </w:pPr>
          <w:r w:rsidRPr="004A4E5F">
            <w:rPr>
              <w:i w:val="0"/>
              <w:color w:val="auto"/>
              <w:rtl/>
              <w:lang w:bidi="he-IL"/>
            </w:rPr>
            <w:t>תוכן עניינים</w:t>
          </w:r>
        </w:p>
        <w:p w14:paraId="00794904" w14:textId="114455AD" w:rsidR="004A4E5F" w:rsidRPr="004A4E5F" w:rsidRDefault="00FF25F2" w:rsidP="004A4E5F">
          <w:pPr>
            <w:pStyle w:val="TOC1"/>
            <w:tabs>
              <w:tab w:val="right" w:leader="dot" w:pos="9350"/>
            </w:tabs>
            <w:rPr>
              <w:i w:val="0"/>
              <w:noProof/>
            </w:rPr>
          </w:pPr>
          <w:r w:rsidRPr="004A4E5F">
            <w:rPr>
              <w:i w:val="0"/>
            </w:rPr>
            <w:fldChar w:fldCharType="begin"/>
          </w:r>
          <w:r w:rsidRPr="004A4E5F">
            <w:rPr>
              <w:i w:val="0"/>
            </w:rPr>
            <w:instrText xml:space="preserve"> TOC \o "1-2" \h \z \u </w:instrText>
          </w:r>
          <w:r w:rsidRPr="004A4E5F">
            <w:rPr>
              <w:i w:val="0"/>
            </w:rPr>
            <w:fldChar w:fldCharType="separate"/>
          </w:r>
          <w:hyperlink w:anchor="_Toc43667511" w:history="1">
            <w:r w:rsidR="004A4E5F" w:rsidRPr="004A4E5F">
              <w:rPr>
                <w:rStyle w:val="Hyperlink"/>
                <w:i w:val="0"/>
                <w:noProof/>
                <w:u w:val="none"/>
                <w:rtl/>
              </w:rPr>
              <w:t>מבוא</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_Toc43667511 \h </w:instrText>
            </w:r>
            <w:r w:rsidR="004A4E5F" w:rsidRPr="004A4E5F">
              <w:rPr>
                <w:i w:val="0"/>
                <w:noProof/>
                <w:webHidden/>
              </w:rPr>
            </w:r>
            <w:r w:rsidR="004A4E5F" w:rsidRPr="004A4E5F">
              <w:rPr>
                <w:i w:val="0"/>
                <w:noProof/>
                <w:webHidden/>
              </w:rPr>
              <w:fldChar w:fldCharType="separate"/>
            </w:r>
            <w:r w:rsidR="00D30015">
              <w:rPr>
                <w:i w:val="0"/>
                <w:noProof/>
                <w:webHidden/>
                <w:rtl/>
              </w:rPr>
              <w:t>3</w:t>
            </w:r>
            <w:r w:rsidR="004A4E5F" w:rsidRPr="004A4E5F">
              <w:rPr>
                <w:i w:val="0"/>
                <w:noProof/>
                <w:webHidden/>
              </w:rPr>
              <w:fldChar w:fldCharType="end"/>
            </w:r>
          </w:hyperlink>
        </w:p>
        <w:p w14:paraId="47F2C3C4" w14:textId="3230F43A" w:rsidR="004A4E5F" w:rsidRPr="004A4E5F" w:rsidRDefault="00011955" w:rsidP="004A4E5F">
          <w:pPr>
            <w:pStyle w:val="TOC1"/>
            <w:tabs>
              <w:tab w:val="right" w:leader="dot" w:pos="9350"/>
            </w:tabs>
            <w:rPr>
              <w:i w:val="0"/>
              <w:noProof/>
            </w:rPr>
          </w:pPr>
          <w:hyperlink w:anchor="_Toc43667512" w:history="1">
            <w:r w:rsidR="004A4E5F" w:rsidRPr="004A4E5F">
              <w:rPr>
                <w:rStyle w:val="Hyperlink"/>
                <w:i w:val="0"/>
                <w:noProof/>
                <w:u w:val="none"/>
                <w:rtl/>
              </w:rPr>
              <w:t>שאלות החקר</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_Toc43667512 \h </w:instrText>
            </w:r>
            <w:r w:rsidR="004A4E5F" w:rsidRPr="004A4E5F">
              <w:rPr>
                <w:i w:val="0"/>
                <w:noProof/>
                <w:webHidden/>
              </w:rPr>
            </w:r>
            <w:r w:rsidR="004A4E5F" w:rsidRPr="004A4E5F">
              <w:rPr>
                <w:i w:val="0"/>
                <w:noProof/>
                <w:webHidden/>
              </w:rPr>
              <w:fldChar w:fldCharType="separate"/>
            </w:r>
            <w:r w:rsidR="00D30015">
              <w:rPr>
                <w:i w:val="0"/>
                <w:noProof/>
                <w:webHidden/>
                <w:rtl/>
              </w:rPr>
              <w:t>3</w:t>
            </w:r>
            <w:r w:rsidR="004A4E5F" w:rsidRPr="004A4E5F">
              <w:rPr>
                <w:i w:val="0"/>
                <w:noProof/>
                <w:webHidden/>
              </w:rPr>
              <w:fldChar w:fldCharType="end"/>
            </w:r>
          </w:hyperlink>
        </w:p>
        <w:p w14:paraId="474D2194" w14:textId="3A830FCE" w:rsidR="004A4E5F" w:rsidRPr="004A4E5F" w:rsidRDefault="00011955" w:rsidP="004A4E5F">
          <w:pPr>
            <w:pStyle w:val="TOC1"/>
            <w:tabs>
              <w:tab w:val="right" w:leader="dot" w:pos="9350"/>
            </w:tabs>
            <w:rPr>
              <w:i w:val="0"/>
              <w:noProof/>
            </w:rPr>
          </w:pPr>
          <w:hyperlink w:anchor="_Toc43667513" w:history="1">
            <w:r w:rsidR="004A4E5F" w:rsidRPr="004A4E5F">
              <w:rPr>
                <w:rStyle w:val="Hyperlink"/>
                <w:i w:val="0"/>
                <w:noProof/>
                <w:u w:val="none"/>
                <w:rtl/>
              </w:rPr>
              <w:t>רקע תאורטי</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_Toc43667513 \h </w:instrText>
            </w:r>
            <w:r w:rsidR="004A4E5F" w:rsidRPr="004A4E5F">
              <w:rPr>
                <w:i w:val="0"/>
                <w:noProof/>
                <w:webHidden/>
              </w:rPr>
            </w:r>
            <w:r w:rsidR="004A4E5F" w:rsidRPr="004A4E5F">
              <w:rPr>
                <w:i w:val="0"/>
                <w:noProof/>
                <w:webHidden/>
              </w:rPr>
              <w:fldChar w:fldCharType="separate"/>
            </w:r>
            <w:r w:rsidR="00D30015">
              <w:rPr>
                <w:i w:val="0"/>
                <w:noProof/>
                <w:webHidden/>
                <w:rtl/>
              </w:rPr>
              <w:t>4</w:t>
            </w:r>
            <w:r w:rsidR="004A4E5F" w:rsidRPr="004A4E5F">
              <w:rPr>
                <w:i w:val="0"/>
                <w:noProof/>
                <w:webHidden/>
              </w:rPr>
              <w:fldChar w:fldCharType="end"/>
            </w:r>
          </w:hyperlink>
        </w:p>
        <w:p w14:paraId="750DF4DE" w14:textId="5855BFEB"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14" w:history="1">
            <w:r w:rsidR="004A4E5F" w:rsidRPr="004A4E5F">
              <w:rPr>
                <w:rStyle w:val="Hyperlink"/>
                <w:rFonts w:ascii="David" w:hAnsi="David" w:cs="David"/>
                <w:i w:val="0"/>
                <w:noProof/>
                <w:sz w:val="24"/>
                <w:szCs w:val="24"/>
                <w:u w:val="none"/>
                <w:rtl/>
              </w:rPr>
              <w:t>תופעת מעבר החום</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_Toc43667514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4</w:t>
            </w:r>
            <w:r w:rsidR="004A4E5F" w:rsidRPr="004A4E5F">
              <w:rPr>
                <w:rFonts w:ascii="David" w:hAnsi="David" w:cs="David"/>
                <w:i w:val="0"/>
                <w:noProof/>
                <w:webHidden/>
                <w:sz w:val="24"/>
                <w:szCs w:val="24"/>
              </w:rPr>
              <w:fldChar w:fldCharType="end"/>
            </w:r>
          </w:hyperlink>
        </w:p>
        <w:p w14:paraId="3377DB24" w14:textId="4BA2E80B"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15" w:history="1">
            <w:r w:rsidR="004A4E5F" w:rsidRPr="004A4E5F">
              <w:rPr>
                <w:rStyle w:val="Hyperlink"/>
                <w:rFonts w:ascii="David" w:hAnsi="David" w:cs="David"/>
                <w:i w:val="0"/>
                <w:noProof/>
                <w:sz w:val="24"/>
                <w:szCs w:val="24"/>
                <w:u w:val="none"/>
                <w:rtl/>
              </w:rPr>
              <w:t>אנטרופיה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_Toc43667515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5</w:t>
            </w:r>
            <w:r w:rsidR="004A4E5F" w:rsidRPr="004A4E5F">
              <w:rPr>
                <w:rFonts w:ascii="David" w:hAnsi="David" w:cs="David"/>
                <w:i w:val="0"/>
                <w:noProof/>
                <w:webHidden/>
                <w:sz w:val="24"/>
                <w:szCs w:val="24"/>
              </w:rPr>
              <w:fldChar w:fldCharType="end"/>
            </w:r>
          </w:hyperlink>
        </w:p>
        <w:p w14:paraId="181EBC89" w14:textId="56CBAACB"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16" w:history="1">
            <w:r w:rsidR="004A4E5F" w:rsidRPr="004A4E5F">
              <w:rPr>
                <w:rStyle w:val="Hyperlink"/>
                <w:rFonts w:ascii="David" w:hAnsi="David" w:cs="David"/>
                <w:i w:val="0"/>
                <w:noProof/>
                <w:sz w:val="24"/>
                <w:szCs w:val="24"/>
                <w:u w:val="none"/>
                <w:rtl/>
              </w:rPr>
              <w:t>חוקי התרמודינמיקה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_Toc43667516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6</w:t>
            </w:r>
            <w:r w:rsidR="004A4E5F" w:rsidRPr="004A4E5F">
              <w:rPr>
                <w:rFonts w:ascii="David" w:hAnsi="David" w:cs="David"/>
                <w:i w:val="0"/>
                <w:noProof/>
                <w:webHidden/>
                <w:sz w:val="24"/>
                <w:szCs w:val="24"/>
              </w:rPr>
              <w:fldChar w:fldCharType="end"/>
            </w:r>
          </w:hyperlink>
        </w:p>
        <w:p w14:paraId="6E33A00B" w14:textId="3E671875"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17" w:history="1">
            <w:r w:rsidR="004A4E5F" w:rsidRPr="004A4E5F">
              <w:rPr>
                <w:rStyle w:val="Hyperlink"/>
                <w:rFonts w:ascii="David" w:hAnsi="David" w:cs="David"/>
                <w:i w:val="0"/>
                <w:noProof/>
                <w:sz w:val="24"/>
                <w:szCs w:val="24"/>
                <w:u w:val="none"/>
                <w:rtl/>
              </w:rPr>
              <w:t>הולכת חום</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_Toc43667517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8</w:t>
            </w:r>
            <w:r w:rsidR="004A4E5F" w:rsidRPr="004A4E5F">
              <w:rPr>
                <w:rFonts w:ascii="David" w:hAnsi="David" w:cs="David"/>
                <w:i w:val="0"/>
                <w:noProof/>
                <w:webHidden/>
                <w:sz w:val="24"/>
                <w:szCs w:val="24"/>
              </w:rPr>
              <w:fldChar w:fldCharType="end"/>
            </w:r>
          </w:hyperlink>
        </w:p>
        <w:p w14:paraId="4D8FC2C0" w14:textId="7BB56F80"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18" w:history="1">
            <w:r w:rsidR="004A4E5F" w:rsidRPr="004A4E5F">
              <w:rPr>
                <w:rStyle w:val="Hyperlink"/>
                <w:rFonts w:ascii="David" w:hAnsi="David" w:cs="David"/>
                <w:i w:val="0"/>
                <w:noProof/>
                <w:sz w:val="24"/>
                <w:szCs w:val="24"/>
                <w:u w:val="none"/>
                <w:rtl/>
              </w:rPr>
              <w:t>מודל פיזיקלי מקרוסקופי לתיאור התופעה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_Toc43667518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10</w:t>
            </w:r>
            <w:r w:rsidR="004A4E5F" w:rsidRPr="004A4E5F">
              <w:rPr>
                <w:rFonts w:ascii="David" w:hAnsi="David" w:cs="David"/>
                <w:i w:val="0"/>
                <w:noProof/>
                <w:webHidden/>
                <w:sz w:val="24"/>
                <w:szCs w:val="24"/>
              </w:rPr>
              <w:fldChar w:fldCharType="end"/>
            </w:r>
          </w:hyperlink>
        </w:p>
        <w:p w14:paraId="1F2F2A3A" w14:textId="1F7E85E2" w:rsidR="004A4E5F" w:rsidRPr="004A4E5F" w:rsidRDefault="00011955" w:rsidP="004A4E5F">
          <w:pPr>
            <w:pStyle w:val="TOC1"/>
            <w:tabs>
              <w:tab w:val="right" w:leader="dot" w:pos="9350"/>
            </w:tabs>
            <w:rPr>
              <w:i w:val="0"/>
              <w:noProof/>
            </w:rPr>
          </w:pPr>
          <w:hyperlink w:anchor="_Toc43667519" w:history="1">
            <w:r w:rsidR="004A4E5F" w:rsidRPr="004A4E5F">
              <w:rPr>
                <w:rStyle w:val="Hyperlink"/>
                <w:i w:val="0"/>
                <w:noProof/>
                <w:u w:val="none"/>
                <w:rtl/>
              </w:rPr>
              <w:t>מערכת הניסוי</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_Toc43667519 \h </w:instrText>
            </w:r>
            <w:r w:rsidR="004A4E5F" w:rsidRPr="004A4E5F">
              <w:rPr>
                <w:i w:val="0"/>
                <w:noProof/>
                <w:webHidden/>
              </w:rPr>
            </w:r>
            <w:r w:rsidR="004A4E5F" w:rsidRPr="004A4E5F">
              <w:rPr>
                <w:i w:val="0"/>
                <w:noProof/>
                <w:webHidden/>
              </w:rPr>
              <w:fldChar w:fldCharType="separate"/>
            </w:r>
            <w:r w:rsidR="00D30015">
              <w:rPr>
                <w:i w:val="0"/>
                <w:noProof/>
                <w:webHidden/>
                <w:rtl/>
              </w:rPr>
              <w:t>15</w:t>
            </w:r>
            <w:r w:rsidR="004A4E5F" w:rsidRPr="004A4E5F">
              <w:rPr>
                <w:i w:val="0"/>
                <w:noProof/>
                <w:webHidden/>
              </w:rPr>
              <w:fldChar w:fldCharType="end"/>
            </w:r>
          </w:hyperlink>
        </w:p>
        <w:p w14:paraId="6F73AAD0" w14:textId="47289F3E"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0" w:history="1">
            <w:r w:rsidR="004A4E5F" w:rsidRPr="004A4E5F">
              <w:rPr>
                <w:rStyle w:val="Hyperlink"/>
                <w:rFonts w:ascii="David" w:hAnsi="David" w:cs="David"/>
                <w:i w:val="0"/>
                <w:noProof/>
                <w:sz w:val="24"/>
                <w:szCs w:val="24"/>
                <w:u w:val="none"/>
                <w:rtl/>
              </w:rPr>
              <w:t>התפתחות המערכת</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_Toc43667520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16</w:t>
            </w:r>
            <w:r w:rsidR="004A4E5F" w:rsidRPr="004A4E5F">
              <w:rPr>
                <w:rFonts w:ascii="David" w:hAnsi="David" w:cs="David"/>
                <w:i w:val="0"/>
                <w:noProof/>
                <w:webHidden/>
                <w:sz w:val="24"/>
                <w:szCs w:val="24"/>
              </w:rPr>
              <w:fldChar w:fldCharType="end"/>
            </w:r>
          </w:hyperlink>
        </w:p>
        <w:p w14:paraId="436CF329" w14:textId="36C043BD"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1" w:history="1">
            <w:r w:rsidR="004A4E5F" w:rsidRPr="004A4E5F">
              <w:rPr>
                <w:rStyle w:val="Hyperlink"/>
                <w:rFonts w:ascii="David" w:hAnsi="David" w:cs="David"/>
                <w:i w:val="0"/>
                <w:noProof/>
                <w:sz w:val="24"/>
                <w:szCs w:val="24"/>
                <w:u w:val="none"/>
                <w:rtl/>
              </w:rPr>
              <w:t>שגיאות מדידה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_Toc43667521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17</w:t>
            </w:r>
            <w:r w:rsidR="004A4E5F" w:rsidRPr="004A4E5F">
              <w:rPr>
                <w:rFonts w:ascii="David" w:hAnsi="David" w:cs="David"/>
                <w:i w:val="0"/>
                <w:noProof/>
                <w:webHidden/>
                <w:sz w:val="24"/>
                <w:szCs w:val="24"/>
              </w:rPr>
              <w:fldChar w:fldCharType="end"/>
            </w:r>
          </w:hyperlink>
        </w:p>
        <w:p w14:paraId="45B940A3" w14:textId="7D2BC3A8"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2" w:history="1">
            <w:r w:rsidR="004A4E5F" w:rsidRPr="004A4E5F">
              <w:rPr>
                <w:rStyle w:val="Hyperlink"/>
                <w:rFonts w:ascii="David" w:hAnsi="David" w:cs="David"/>
                <w:i w:val="0"/>
                <w:noProof/>
                <w:sz w:val="24"/>
                <w:szCs w:val="24"/>
                <w:u w:val="none"/>
                <w:rtl/>
              </w:rPr>
              <w:t>תוצאות המדידה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_Toc43667522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18</w:t>
            </w:r>
            <w:r w:rsidR="004A4E5F" w:rsidRPr="004A4E5F">
              <w:rPr>
                <w:rFonts w:ascii="David" w:hAnsi="David" w:cs="David"/>
                <w:i w:val="0"/>
                <w:noProof/>
                <w:webHidden/>
                <w:sz w:val="24"/>
                <w:szCs w:val="24"/>
              </w:rPr>
              <w:fldChar w:fldCharType="end"/>
            </w:r>
          </w:hyperlink>
        </w:p>
        <w:p w14:paraId="6EF197C3" w14:textId="359F076D" w:rsidR="004A4E5F" w:rsidRPr="004A4E5F" w:rsidRDefault="00011955" w:rsidP="004A4E5F">
          <w:pPr>
            <w:pStyle w:val="TOC1"/>
            <w:tabs>
              <w:tab w:val="right" w:leader="dot" w:pos="9350"/>
            </w:tabs>
            <w:rPr>
              <w:i w:val="0"/>
              <w:noProof/>
            </w:rPr>
          </w:pPr>
          <w:hyperlink w:anchor="_Toc43667523" w:history="1">
            <w:r w:rsidR="004A4E5F" w:rsidRPr="004A4E5F">
              <w:rPr>
                <w:rStyle w:val="Hyperlink"/>
                <w:i w:val="0"/>
                <w:noProof/>
                <w:u w:val="none"/>
                <w:rtl/>
              </w:rPr>
              <w:t xml:space="preserve">פתרון אנליטי למצב שיווי משקל - </w:t>
            </w:r>
            <w:r w:rsidR="004A4E5F" w:rsidRPr="004A4E5F">
              <w:rPr>
                <w:rStyle w:val="Hyperlink"/>
                <w:i w:val="0"/>
                <w:noProof/>
                <w:u w:val="none"/>
              </w:rPr>
              <w:t>Fin equation</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_Toc43667523 \h </w:instrText>
            </w:r>
            <w:r w:rsidR="004A4E5F" w:rsidRPr="004A4E5F">
              <w:rPr>
                <w:i w:val="0"/>
                <w:noProof/>
                <w:webHidden/>
              </w:rPr>
            </w:r>
            <w:r w:rsidR="004A4E5F" w:rsidRPr="004A4E5F">
              <w:rPr>
                <w:i w:val="0"/>
                <w:noProof/>
                <w:webHidden/>
              </w:rPr>
              <w:fldChar w:fldCharType="separate"/>
            </w:r>
            <w:r w:rsidR="00D30015">
              <w:rPr>
                <w:i w:val="0"/>
                <w:noProof/>
                <w:webHidden/>
                <w:rtl/>
              </w:rPr>
              <w:t>26</w:t>
            </w:r>
            <w:r w:rsidR="004A4E5F" w:rsidRPr="004A4E5F">
              <w:rPr>
                <w:i w:val="0"/>
                <w:noProof/>
                <w:webHidden/>
              </w:rPr>
              <w:fldChar w:fldCharType="end"/>
            </w:r>
          </w:hyperlink>
        </w:p>
        <w:p w14:paraId="4557F8EB" w14:textId="013B3495"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4" w:history="1">
            <w:r w:rsidR="004A4E5F" w:rsidRPr="004A4E5F">
              <w:rPr>
                <w:rStyle w:val="Hyperlink"/>
                <w:rFonts w:ascii="David" w:hAnsi="David" w:cs="David"/>
                <w:i w:val="0"/>
                <w:noProof/>
                <w:sz w:val="24"/>
                <w:szCs w:val="24"/>
                <w:u w:val="none"/>
                <w:rtl/>
              </w:rPr>
              <w:t xml:space="preserve">מודל לחישוב </w:t>
            </w:r>
            <w:r w:rsidR="004A4E5F" w:rsidRPr="004A4E5F">
              <w:rPr>
                <w:rStyle w:val="Hyperlink"/>
                <w:rFonts w:ascii="David" w:hAnsi="David" w:cs="David"/>
                <w:i w:val="0"/>
                <w:noProof/>
                <w:sz w:val="24"/>
                <w:szCs w:val="24"/>
                <w:u w:val="none"/>
              </w:rPr>
              <w:t>M</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_Toc43667524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31</w:t>
            </w:r>
            <w:r w:rsidR="004A4E5F" w:rsidRPr="004A4E5F">
              <w:rPr>
                <w:rFonts w:ascii="David" w:hAnsi="David" w:cs="David"/>
                <w:i w:val="0"/>
                <w:noProof/>
                <w:webHidden/>
                <w:sz w:val="24"/>
                <w:szCs w:val="24"/>
              </w:rPr>
              <w:fldChar w:fldCharType="end"/>
            </w:r>
          </w:hyperlink>
        </w:p>
        <w:p w14:paraId="5AF52A8F" w14:textId="250EF0BB"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5" w:history="1">
            <w:r w:rsidR="004A4E5F" w:rsidRPr="004A4E5F">
              <w:rPr>
                <w:rStyle w:val="Hyperlink"/>
                <w:rFonts w:ascii="David" w:hAnsi="David" w:cs="David"/>
                <w:i w:val="0"/>
                <w:noProof/>
                <w:sz w:val="24"/>
                <w:szCs w:val="24"/>
                <w:u w:val="none"/>
                <w:rtl/>
              </w:rPr>
              <w:t>פתרון אנליטי למצב שיווי משקל – הנחה חדשה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_Toc43667525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36</w:t>
            </w:r>
            <w:r w:rsidR="004A4E5F" w:rsidRPr="004A4E5F">
              <w:rPr>
                <w:rFonts w:ascii="David" w:hAnsi="David" w:cs="David"/>
                <w:i w:val="0"/>
                <w:noProof/>
                <w:webHidden/>
                <w:sz w:val="24"/>
                <w:szCs w:val="24"/>
              </w:rPr>
              <w:fldChar w:fldCharType="end"/>
            </w:r>
          </w:hyperlink>
        </w:p>
        <w:p w14:paraId="0A6E8BF7" w14:textId="370B5301"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6" w:history="1">
            <w:r w:rsidR="004A4E5F" w:rsidRPr="004A4E5F">
              <w:rPr>
                <w:rStyle w:val="Hyperlink"/>
                <w:rFonts w:ascii="David" w:hAnsi="David" w:cs="David"/>
                <w:i w:val="0"/>
                <w:noProof/>
                <w:sz w:val="24"/>
                <w:szCs w:val="24"/>
                <w:u w:val="none"/>
                <w:rtl/>
              </w:rPr>
              <w:t>תוצאות ההנחה החדשה</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_Toc43667526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37</w:t>
            </w:r>
            <w:r w:rsidR="004A4E5F" w:rsidRPr="004A4E5F">
              <w:rPr>
                <w:rFonts w:ascii="David" w:hAnsi="David" w:cs="David"/>
                <w:i w:val="0"/>
                <w:noProof/>
                <w:webHidden/>
                <w:sz w:val="24"/>
                <w:szCs w:val="24"/>
              </w:rPr>
              <w:fldChar w:fldCharType="end"/>
            </w:r>
          </w:hyperlink>
        </w:p>
        <w:p w14:paraId="4DFC384E" w14:textId="5B74E488"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7" w:history="1">
            <w:r w:rsidR="004A4E5F" w:rsidRPr="004A4E5F">
              <w:rPr>
                <w:rStyle w:val="Hyperlink"/>
                <w:rFonts w:ascii="David" w:hAnsi="David" w:cs="David"/>
                <w:i w:val="0"/>
                <w:noProof/>
                <w:sz w:val="24"/>
                <w:szCs w:val="24"/>
                <w:u w:val="none"/>
                <w:rtl/>
              </w:rPr>
              <w:t>הגדלים הפיזיקאליים החשובים בניסוי</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_Toc43667527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39</w:t>
            </w:r>
            <w:r w:rsidR="004A4E5F" w:rsidRPr="004A4E5F">
              <w:rPr>
                <w:rFonts w:ascii="David" w:hAnsi="David" w:cs="David"/>
                <w:i w:val="0"/>
                <w:noProof/>
                <w:webHidden/>
                <w:sz w:val="24"/>
                <w:szCs w:val="24"/>
              </w:rPr>
              <w:fldChar w:fldCharType="end"/>
            </w:r>
          </w:hyperlink>
        </w:p>
        <w:p w14:paraId="6008DD4E" w14:textId="1C507233" w:rsidR="004A4E5F" w:rsidRPr="004A4E5F" w:rsidRDefault="00011955" w:rsidP="004A4E5F">
          <w:pPr>
            <w:pStyle w:val="TOC1"/>
            <w:tabs>
              <w:tab w:val="right" w:leader="dot" w:pos="9350"/>
            </w:tabs>
            <w:rPr>
              <w:i w:val="0"/>
              <w:noProof/>
            </w:rPr>
          </w:pPr>
          <w:hyperlink w:anchor="_Toc43667528" w:history="1">
            <w:r w:rsidR="004A4E5F" w:rsidRPr="004A4E5F">
              <w:rPr>
                <w:rStyle w:val="Hyperlink"/>
                <w:i w:val="0"/>
                <w:noProof/>
                <w:u w:val="none"/>
                <w:rtl/>
              </w:rPr>
              <w:t>מודל ממוחשב</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_Toc43667528 \h </w:instrText>
            </w:r>
            <w:r w:rsidR="004A4E5F" w:rsidRPr="004A4E5F">
              <w:rPr>
                <w:i w:val="0"/>
                <w:noProof/>
                <w:webHidden/>
              </w:rPr>
            </w:r>
            <w:r w:rsidR="004A4E5F" w:rsidRPr="004A4E5F">
              <w:rPr>
                <w:i w:val="0"/>
                <w:noProof/>
                <w:webHidden/>
              </w:rPr>
              <w:fldChar w:fldCharType="separate"/>
            </w:r>
            <w:r w:rsidR="00D30015">
              <w:rPr>
                <w:i w:val="0"/>
                <w:noProof/>
                <w:webHidden/>
                <w:rtl/>
              </w:rPr>
              <w:t>45</w:t>
            </w:r>
            <w:r w:rsidR="004A4E5F" w:rsidRPr="004A4E5F">
              <w:rPr>
                <w:i w:val="0"/>
                <w:noProof/>
                <w:webHidden/>
              </w:rPr>
              <w:fldChar w:fldCharType="end"/>
            </w:r>
          </w:hyperlink>
        </w:p>
        <w:p w14:paraId="4F1ED26D" w14:textId="24F3E51B"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29" w:history="1">
            <w:r w:rsidR="004A4E5F" w:rsidRPr="004A4E5F">
              <w:rPr>
                <w:rStyle w:val="Hyperlink"/>
                <w:rFonts w:ascii="David" w:hAnsi="David" w:cs="David"/>
                <w:i w:val="0"/>
                <w:noProof/>
                <w:sz w:val="24"/>
                <w:szCs w:val="24"/>
                <w:u w:val="none"/>
                <w:rtl/>
              </w:rPr>
              <w:t>מודל נומרי</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_Toc43667529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45</w:t>
            </w:r>
            <w:r w:rsidR="004A4E5F" w:rsidRPr="004A4E5F">
              <w:rPr>
                <w:rFonts w:ascii="David" w:hAnsi="David" w:cs="David"/>
                <w:i w:val="0"/>
                <w:noProof/>
                <w:webHidden/>
                <w:sz w:val="24"/>
                <w:szCs w:val="24"/>
              </w:rPr>
              <w:fldChar w:fldCharType="end"/>
            </w:r>
          </w:hyperlink>
        </w:p>
        <w:p w14:paraId="6C7B784F" w14:textId="5C8121E5"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30" w:history="1">
            <w:r w:rsidR="004A4E5F" w:rsidRPr="004A4E5F">
              <w:rPr>
                <w:rStyle w:val="Hyperlink"/>
                <w:rFonts w:ascii="David" w:hAnsi="David" w:cs="David"/>
                <w:i w:val="0"/>
                <w:noProof/>
                <w:sz w:val="24"/>
                <w:szCs w:val="24"/>
                <w:u w:val="none"/>
                <w:rtl/>
              </w:rPr>
              <w:t>קוד המודל הנומרי</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_Toc43667530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47</w:t>
            </w:r>
            <w:r w:rsidR="004A4E5F" w:rsidRPr="004A4E5F">
              <w:rPr>
                <w:rFonts w:ascii="David" w:hAnsi="David" w:cs="David"/>
                <w:i w:val="0"/>
                <w:noProof/>
                <w:webHidden/>
                <w:sz w:val="24"/>
                <w:szCs w:val="24"/>
              </w:rPr>
              <w:fldChar w:fldCharType="end"/>
            </w:r>
          </w:hyperlink>
        </w:p>
        <w:p w14:paraId="57C3714C" w14:textId="13ED6E94"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31" w:history="1">
            <w:r w:rsidR="004A4E5F" w:rsidRPr="004A4E5F">
              <w:rPr>
                <w:rStyle w:val="Hyperlink"/>
                <w:rFonts w:ascii="David" w:hAnsi="David" w:cs="David"/>
                <w:i w:val="0"/>
                <w:noProof/>
                <w:sz w:val="24"/>
                <w:szCs w:val="24"/>
                <w:u w:val="none"/>
                <w:rtl/>
              </w:rPr>
              <w:t>תוצאות המודל</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_Toc43667531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49</w:t>
            </w:r>
            <w:r w:rsidR="004A4E5F" w:rsidRPr="004A4E5F">
              <w:rPr>
                <w:rFonts w:ascii="David" w:hAnsi="David" w:cs="David"/>
                <w:i w:val="0"/>
                <w:noProof/>
                <w:webHidden/>
                <w:sz w:val="24"/>
                <w:szCs w:val="24"/>
              </w:rPr>
              <w:fldChar w:fldCharType="end"/>
            </w:r>
          </w:hyperlink>
        </w:p>
        <w:p w14:paraId="7FDE6186" w14:textId="262AF2CD" w:rsidR="004A4E5F" w:rsidRPr="004A4E5F" w:rsidRDefault="00011955" w:rsidP="004A4E5F">
          <w:pPr>
            <w:pStyle w:val="TOC2"/>
            <w:tabs>
              <w:tab w:val="right" w:leader="dot" w:pos="9350"/>
            </w:tabs>
            <w:bidi/>
            <w:rPr>
              <w:rFonts w:ascii="David" w:hAnsi="David" w:cs="David"/>
              <w:i w:val="0"/>
              <w:noProof/>
              <w:sz w:val="24"/>
              <w:szCs w:val="24"/>
              <w:lang w:bidi="he-IL"/>
            </w:rPr>
          </w:pPr>
          <w:hyperlink w:anchor="_Toc43667532" w:history="1">
            <w:r w:rsidR="004A4E5F" w:rsidRPr="004A4E5F">
              <w:rPr>
                <w:rStyle w:val="Hyperlink"/>
                <w:rFonts w:ascii="David" w:hAnsi="David" w:cs="David"/>
                <w:i w:val="0"/>
                <w:noProof/>
                <w:sz w:val="24"/>
                <w:szCs w:val="24"/>
                <w:u w:val="none"/>
                <w:rtl/>
              </w:rPr>
              <w:t>ניסיונות למציאת ערכי המקדמים</w:t>
            </w:r>
            <w:r w:rsidR="004A4E5F" w:rsidRPr="004A4E5F">
              <w:rPr>
                <w:rFonts w:ascii="David" w:hAnsi="David" w:cs="David"/>
                <w:i w:val="0"/>
                <w:noProof/>
                <w:webHidden/>
                <w:sz w:val="24"/>
                <w:szCs w:val="24"/>
              </w:rPr>
              <w:tab/>
            </w:r>
            <w:r w:rsidR="004A4E5F" w:rsidRPr="004A4E5F">
              <w:rPr>
                <w:rFonts w:ascii="David" w:hAnsi="David" w:cs="David"/>
                <w:i w:val="0"/>
                <w:noProof/>
                <w:webHidden/>
                <w:sz w:val="24"/>
                <w:szCs w:val="24"/>
              </w:rPr>
              <w:fldChar w:fldCharType="begin"/>
            </w:r>
            <w:r w:rsidR="004A4E5F" w:rsidRPr="004A4E5F">
              <w:rPr>
                <w:rFonts w:ascii="David" w:hAnsi="David" w:cs="David"/>
                <w:i w:val="0"/>
                <w:noProof/>
                <w:webHidden/>
                <w:sz w:val="24"/>
                <w:szCs w:val="24"/>
              </w:rPr>
              <w:instrText xml:space="preserve"> PAGEREF _Toc43667532 \h </w:instrText>
            </w:r>
            <w:r w:rsidR="004A4E5F" w:rsidRPr="004A4E5F">
              <w:rPr>
                <w:rFonts w:ascii="David" w:hAnsi="David" w:cs="David"/>
                <w:i w:val="0"/>
                <w:noProof/>
                <w:webHidden/>
                <w:sz w:val="24"/>
                <w:szCs w:val="24"/>
              </w:rPr>
            </w:r>
            <w:r w:rsidR="004A4E5F" w:rsidRPr="004A4E5F">
              <w:rPr>
                <w:rFonts w:ascii="David" w:hAnsi="David" w:cs="David"/>
                <w:i w:val="0"/>
                <w:noProof/>
                <w:webHidden/>
                <w:sz w:val="24"/>
                <w:szCs w:val="24"/>
              </w:rPr>
              <w:fldChar w:fldCharType="separate"/>
            </w:r>
            <w:r w:rsidR="00D30015">
              <w:rPr>
                <w:rFonts w:ascii="David" w:hAnsi="David"/>
                <w:i w:val="0"/>
                <w:noProof/>
                <w:webHidden/>
                <w:sz w:val="24"/>
                <w:szCs w:val="24"/>
                <w:rtl/>
              </w:rPr>
              <w:t>51</w:t>
            </w:r>
            <w:r w:rsidR="004A4E5F" w:rsidRPr="004A4E5F">
              <w:rPr>
                <w:rFonts w:ascii="David" w:hAnsi="David" w:cs="David"/>
                <w:i w:val="0"/>
                <w:noProof/>
                <w:webHidden/>
                <w:sz w:val="24"/>
                <w:szCs w:val="24"/>
              </w:rPr>
              <w:fldChar w:fldCharType="end"/>
            </w:r>
          </w:hyperlink>
        </w:p>
        <w:p w14:paraId="1150479F" w14:textId="282986B5" w:rsidR="004A4E5F" w:rsidRPr="004A4E5F" w:rsidRDefault="00011955" w:rsidP="004A4E5F">
          <w:pPr>
            <w:pStyle w:val="TOC1"/>
            <w:tabs>
              <w:tab w:val="right" w:leader="dot" w:pos="9350"/>
            </w:tabs>
            <w:rPr>
              <w:i w:val="0"/>
              <w:noProof/>
            </w:rPr>
          </w:pPr>
          <w:hyperlink w:anchor="_Toc43667533" w:history="1">
            <w:r w:rsidR="004A4E5F" w:rsidRPr="004A4E5F">
              <w:rPr>
                <w:rStyle w:val="Hyperlink"/>
                <w:i w:val="0"/>
                <w:noProof/>
                <w:u w:val="none"/>
                <w:rtl/>
              </w:rPr>
              <w:t>סיכום</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_Toc43667533 \h </w:instrText>
            </w:r>
            <w:r w:rsidR="004A4E5F" w:rsidRPr="004A4E5F">
              <w:rPr>
                <w:i w:val="0"/>
                <w:noProof/>
                <w:webHidden/>
              </w:rPr>
            </w:r>
            <w:r w:rsidR="004A4E5F" w:rsidRPr="004A4E5F">
              <w:rPr>
                <w:i w:val="0"/>
                <w:noProof/>
                <w:webHidden/>
              </w:rPr>
              <w:fldChar w:fldCharType="separate"/>
            </w:r>
            <w:r w:rsidR="00D30015">
              <w:rPr>
                <w:i w:val="0"/>
                <w:noProof/>
                <w:webHidden/>
                <w:rtl/>
              </w:rPr>
              <w:t>54</w:t>
            </w:r>
            <w:r w:rsidR="004A4E5F" w:rsidRPr="004A4E5F">
              <w:rPr>
                <w:i w:val="0"/>
                <w:noProof/>
                <w:webHidden/>
              </w:rPr>
              <w:fldChar w:fldCharType="end"/>
            </w:r>
          </w:hyperlink>
        </w:p>
        <w:p w14:paraId="4FD84EA4" w14:textId="0F58A43A" w:rsidR="004A4E5F" w:rsidRPr="004A4E5F" w:rsidRDefault="00011955" w:rsidP="004A4E5F">
          <w:pPr>
            <w:pStyle w:val="TOC1"/>
            <w:tabs>
              <w:tab w:val="right" w:leader="dot" w:pos="9350"/>
            </w:tabs>
            <w:rPr>
              <w:i w:val="0"/>
              <w:noProof/>
            </w:rPr>
          </w:pPr>
          <w:hyperlink w:anchor="_Toc43667534" w:history="1">
            <w:r w:rsidR="004A4E5F" w:rsidRPr="004A4E5F">
              <w:rPr>
                <w:rStyle w:val="Hyperlink"/>
                <w:i w:val="0"/>
                <w:noProof/>
                <w:u w:val="none"/>
                <w:rtl/>
              </w:rPr>
              <w:t>רפלקציה</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_Toc43667534 \h </w:instrText>
            </w:r>
            <w:r w:rsidR="004A4E5F" w:rsidRPr="004A4E5F">
              <w:rPr>
                <w:i w:val="0"/>
                <w:noProof/>
                <w:webHidden/>
              </w:rPr>
            </w:r>
            <w:r w:rsidR="004A4E5F" w:rsidRPr="004A4E5F">
              <w:rPr>
                <w:i w:val="0"/>
                <w:noProof/>
                <w:webHidden/>
              </w:rPr>
              <w:fldChar w:fldCharType="separate"/>
            </w:r>
            <w:r w:rsidR="00D30015">
              <w:rPr>
                <w:i w:val="0"/>
                <w:noProof/>
                <w:webHidden/>
                <w:rtl/>
              </w:rPr>
              <w:t>56</w:t>
            </w:r>
            <w:r w:rsidR="004A4E5F" w:rsidRPr="004A4E5F">
              <w:rPr>
                <w:i w:val="0"/>
                <w:noProof/>
                <w:webHidden/>
              </w:rPr>
              <w:fldChar w:fldCharType="end"/>
            </w:r>
          </w:hyperlink>
        </w:p>
        <w:p w14:paraId="384DC60A" w14:textId="7785EEE0" w:rsidR="004A4E5F" w:rsidRPr="004A4E5F" w:rsidRDefault="00011955" w:rsidP="004A4E5F">
          <w:pPr>
            <w:pStyle w:val="TOC1"/>
            <w:tabs>
              <w:tab w:val="right" w:leader="dot" w:pos="9350"/>
            </w:tabs>
            <w:rPr>
              <w:i w:val="0"/>
              <w:noProof/>
            </w:rPr>
          </w:pPr>
          <w:hyperlink w:anchor="_Toc43667535" w:history="1">
            <w:r w:rsidR="004A4E5F" w:rsidRPr="004A4E5F">
              <w:rPr>
                <w:rStyle w:val="Hyperlink"/>
                <w:i w:val="0"/>
                <w:noProof/>
                <w:u w:val="none"/>
                <w:rtl/>
              </w:rPr>
              <w:t>ביבליוגרפיה</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_Toc43667535 \h </w:instrText>
            </w:r>
            <w:r w:rsidR="004A4E5F" w:rsidRPr="004A4E5F">
              <w:rPr>
                <w:i w:val="0"/>
                <w:noProof/>
                <w:webHidden/>
              </w:rPr>
            </w:r>
            <w:r w:rsidR="004A4E5F" w:rsidRPr="004A4E5F">
              <w:rPr>
                <w:i w:val="0"/>
                <w:noProof/>
                <w:webHidden/>
              </w:rPr>
              <w:fldChar w:fldCharType="separate"/>
            </w:r>
            <w:r w:rsidR="00D30015">
              <w:rPr>
                <w:i w:val="0"/>
                <w:noProof/>
                <w:webHidden/>
                <w:rtl/>
              </w:rPr>
              <w:t>57</w:t>
            </w:r>
            <w:r w:rsidR="004A4E5F" w:rsidRPr="004A4E5F">
              <w:rPr>
                <w:i w:val="0"/>
                <w:noProof/>
                <w:webHidden/>
              </w:rPr>
              <w:fldChar w:fldCharType="end"/>
            </w:r>
          </w:hyperlink>
        </w:p>
        <w:p w14:paraId="1AB34D05" w14:textId="2D0A6631" w:rsidR="004A4E5F" w:rsidRPr="004A4E5F" w:rsidRDefault="00011955" w:rsidP="004A4E5F">
          <w:pPr>
            <w:pStyle w:val="TOC1"/>
            <w:tabs>
              <w:tab w:val="right" w:leader="dot" w:pos="9350"/>
            </w:tabs>
            <w:rPr>
              <w:i w:val="0"/>
              <w:noProof/>
            </w:rPr>
          </w:pPr>
          <w:hyperlink w:anchor="_Toc43667536" w:history="1">
            <w:r w:rsidR="004A4E5F" w:rsidRPr="004A4E5F">
              <w:rPr>
                <w:rStyle w:val="Hyperlink"/>
                <w:i w:val="0"/>
                <w:noProof/>
                <w:u w:val="none"/>
                <w:rtl/>
              </w:rPr>
              <w:t>נספחים</w:t>
            </w:r>
            <w:r w:rsidR="004A4E5F" w:rsidRPr="004A4E5F">
              <w:rPr>
                <w:i w:val="0"/>
                <w:noProof/>
                <w:webHidden/>
              </w:rPr>
              <w:tab/>
            </w:r>
            <w:r w:rsidR="004A4E5F" w:rsidRPr="004A4E5F">
              <w:rPr>
                <w:i w:val="0"/>
                <w:noProof/>
                <w:webHidden/>
              </w:rPr>
              <w:fldChar w:fldCharType="begin"/>
            </w:r>
            <w:r w:rsidR="004A4E5F" w:rsidRPr="004A4E5F">
              <w:rPr>
                <w:i w:val="0"/>
                <w:noProof/>
                <w:webHidden/>
              </w:rPr>
              <w:instrText xml:space="preserve"> PAGEREF _Toc43667536 \h </w:instrText>
            </w:r>
            <w:r w:rsidR="004A4E5F" w:rsidRPr="004A4E5F">
              <w:rPr>
                <w:i w:val="0"/>
                <w:noProof/>
                <w:webHidden/>
              </w:rPr>
            </w:r>
            <w:r w:rsidR="004A4E5F" w:rsidRPr="004A4E5F">
              <w:rPr>
                <w:i w:val="0"/>
                <w:noProof/>
                <w:webHidden/>
              </w:rPr>
              <w:fldChar w:fldCharType="separate"/>
            </w:r>
            <w:r w:rsidR="00D30015">
              <w:rPr>
                <w:i w:val="0"/>
                <w:noProof/>
                <w:webHidden/>
                <w:rtl/>
              </w:rPr>
              <w:t>59</w:t>
            </w:r>
            <w:r w:rsidR="004A4E5F" w:rsidRPr="004A4E5F">
              <w:rPr>
                <w:i w:val="0"/>
                <w:noProof/>
                <w:webHidden/>
              </w:rPr>
              <w:fldChar w:fldCharType="end"/>
            </w:r>
          </w:hyperlink>
        </w:p>
        <w:p w14:paraId="5086C6B1" w14:textId="6B9E750E" w:rsidR="004E6D1A" w:rsidRPr="00F91BE6" w:rsidRDefault="00FF25F2" w:rsidP="004A4E5F">
          <w:pPr>
            <w:spacing w:line="276" w:lineRule="auto"/>
          </w:pPr>
          <w:r w:rsidRPr="004A4E5F">
            <w:rPr>
              <w:rFonts w:eastAsiaTheme="minorEastAsia"/>
            </w:rPr>
            <w:fldChar w:fldCharType="end"/>
          </w:r>
        </w:p>
      </w:sdtContent>
    </w:sdt>
    <w:p w14:paraId="27655F35" w14:textId="5B631637" w:rsidR="004871DB" w:rsidRPr="00F91BE6" w:rsidRDefault="004871DB" w:rsidP="00AA302D">
      <w:pPr>
        <w:rPr>
          <w:rtl/>
        </w:rPr>
      </w:pPr>
      <w:r w:rsidRPr="00F91BE6">
        <w:rPr>
          <w:rtl/>
        </w:rPr>
        <w:br w:type="page"/>
      </w:r>
    </w:p>
    <w:p w14:paraId="551707C6" w14:textId="0EF56B8D" w:rsidR="002613B6" w:rsidRPr="00F91BE6" w:rsidRDefault="008A304D" w:rsidP="00AA302D">
      <w:pPr>
        <w:pStyle w:val="Heading1"/>
        <w:rPr>
          <w:rtl/>
        </w:rPr>
      </w:pPr>
      <w:bookmarkStart w:id="0" w:name="_Toc43667511"/>
      <w:r w:rsidRPr="00F91BE6">
        <w:rPr>
          <w:rFonts w:hint="cs"/>
          <w:rtl/>
        </w:rPr>
        <w:lastRenderedPageBreak/>
        <w:t>מבוא</w:t>
      </w:r>
      <w:bookmarkEnd w:id="0"/>
      <w:r w:rsidR="00AB7A49" w:rsidRPr="00F91BE6">
        <w:rPr>
          <w:rFonts w:hint="cs"/>
          <w:rtl/>
        </w:rPr>
        <w:t xml:space="preserve"> </w:t>
      </w:r>
    </w:p>
    <w:p w14:paraId="782BB246" w14:textId="7C239E18" w:rsidR="002A4F2F" w:rsidRPr="00F91BE6" w:rsidRDefault="002A4F2F" w:rsidP="002A4F2F">
      <w:pPr>
        <w:rPr>
          <w:rtl/>
        </w:rPr>
      </w:pPr>
      <w:r w:rsidRPr="00F91BE6">
        <w:rPr>
          <w:rFonts w:hint="cs"/>
          <w:rtl/>
        </w:rPr>
        <w:t xml:space="preserve">תרמודינמיקה </w:t>
      </w:r>
      <w:r w:rsidR="00081434" w:rsidRPr="00F91BE6">
        <w:rPr>
          <w:rFonts w:hint="cs"/>
          <w:rtl/>
        </w:rPr>
        <w:t>הוא תחום חשוב</w:t>
      </w:r>
      <w:r w:rsidRPr="00F91BE6">
        <w:rPr>
          <w:rFonts w:hint="cs"/>
          <w:rtl/>
        </w:rPr>
        <w:t xml:space="preserve"> </w:t>
      </w:r>
      <w:r w:rsidR="00081434" w:rsidRPr="00F91BE6">
        <w:rPr>
          <w:rFonts w:hint="cs"/>
          <w:rtl/>
        </w:rPr>
        <w:t>ב</w:t>
      </w:r>
      <w:r w:rsidRPr="00F91BE6">
        <w:rPr>
          <w:rFonts w:hint="cs"/>
          <w:rtl/>
        </w:rPr>
        <w:t>פיזיקה ו</w:t>
      </w:r>
      <w:r w:rsidR="00A46D91">
        <w:rPr>
          <w:rFonts w:hint="cs"/>
          <w:rtl/>
        </w:rPr>
        <w:t>ב</w:t>
      </w:r>
      <w:r w:rsidRPr="00F91BE6">
        <w:rPr>
          <w:rFonts w:hint="cs"/>
          <w:rtl/>
        </w:rPr>
        <w:t xml:space="preserve">מדע, </w:t>
      </w:r>
      <w:r w:rsidR="00081434" w:rsidRPr="00F91BE6">
        <w:rPr>
          <w:rFonts w:hint="cs"/>
          <w:rtl/>
        </w:rPr>
        <w:t>הוא</w:t>
      </w:r>
      <w:r w:rsidRPr="00F91BE6">
        <w:rPr>
          <w:rFonts w:hint="cs"/>
          <w:rtl/>
        </w:rPr>
        <w:t xml:space="preserve"> מסביר תופעות רבות</w:t>
      </w:r>
      <w:r w:rsidR="00BE61C5" w:rsidRPr="00F91BE6">
        <w:rPr>
          <w:rFonts w:hint="cs"/>
          <w:rtl/>
        </w:rPr>
        <w:t>;</w:t>
      </w:r>
      <w:r w:rsidRPr="00F91BE6">
        <w:rPr>
          <w:rFonts w:hint="cs"/>
          <w:rtl/>
        </w:rPr>
        <w:t xml:space="preserve"> מהתקררות של כוס מים חמים</w:t>
      </w:r>
      <w:r w:rsidR="00E82622" w:rsidRPr="00F91BE6">
        <w:rPr>
          <w:rFonts w:hint="cs"/>
          <w:rtl/>
        </w:rPr>
        <w:t xml:space="preserve"> ו</w:t>
      </w:r>
      <w:r w:rsidRPr="00F91BE6">
        <w:rPr>
          <w:rFonts w:hint="cs"/>
          <w:rtl/>
        </w:rPr>
        <w:t>חימום של מכונות תעשייתיות</w:t>
      </w:r>
      <w:r w:rsidR="00E82622" w:rsidRPr="00F91BE6">
        <w:rPr>
          <w:rFonts w:hint="cs"/>
          <w:rtl/>
        </w:rPr>
        <w:t xml:space="preserve"> ועד תחזיות מזג אוויר</w:t>
      </w:r>
      <w:r w:rsidRPr="00F91BE6">
        <w:rPr>
          <w:rFonts w:hint="cs"/>
          <w:rtl/>
        </w:rPr>
        <w:t xml:space="preserve"> </w:t>
      </w:r>
      <w:r w:rsidR="00E82622" w:rsidRPr="00F91BE6">
        <w:rPr>
          <w:rFonts w:hint="cs"/>
          <w:rtl/>
        </w:rPr>
        <w:t>ו</w:t>
      </w:r>
      <w:r w:rsidRPr="00F91BE6">
        <w:rPr>
          <w:rFonts w:hint="cs"/>
          <w:rtl/>
        </w:rPr>
        <w:t>התחממות כדור הארץ. חוקי התרמודינמיקה חשוב</w:t>
      </w:r>
      <w:r w:rsidR="00E82622" w:rsidRPr="00F91BE6">
        <w:rPr>
          <w:rFonts w:hint="cs"/>
          <w:rtl/>
        </w:rPr>
        <w:t>ים</w:t>
      </w:r>
      <w:r w:rsidRPr="00F91BE6">
        <w:rPr>
          <w:rFonts w:hint="cs"/>
          <w:rtl/>
        </w:rPr>
        <w:t xml:space="preserve"> גם בתחומים שונים </w:t>
      </w:r>
      <w:r w:rsidR="004F795A" w:rsidRPr="00F91BE6">
        <w:rPr>
          <w:rFonts w:hint="cs"/>
          <w:rtl/>
        </w:rPr>
        <w:t xml:space="preserve">למשל </w:t>
      </w:r>
      <w:r w:rsidR="004F795A" w:rsidRPr="00F91BE6">
        <w:rPr>
          <w:rtl/>
        </w:rPr>
        <w:t>מערכות ביולוגיות</w:t>
      </w:r>
      <w:r w:rsidR="004F795A" w:rsidRPr="00F91BE6">
        <w:rPr>
          <w:rFonts w:hint="cs"/>
          <w:rtl/>
        </w:rPr>
        <w:t xml:space="preserve">, </w:t>
      </w:r>
      <w:r w:rsidR="004F795A" w:rsidRPr="00F91BE6">
        <w:rPr>
          <w:rtl/>
        </w:rPr>
        <w:t>התפתחות של כוכבים</w:t>
      </w:r>
      <w:r w:rsidR="004F795A" w:rsidRPr="00F91BE6">
        <w:rPr>
          <w:rFonts w:hint="cs"/>
          <w:rtl/>
        </w:rPr>
        <w:t xml:space="preserve"> ועוד רבים. </w:t>
      </w:r>
      <w:r w:rsidR="0001423B">
        <w:rPr>
          <w:rFonts w:hint="cs"/>
          <w:rtl/>
        </w:rPr>
        <w:t xml:space="preserve">בגלל חשיבותו בתחומים רבים בחלטנו לעסוק בו. </w:t>
      </w:r>
    </w:p>
    <w:p w14:paraId="0B271E14" w14:textId="7819095E" w:rsidR="00A46D91" w:rsidRPr="00F91BE6" w:rsidRDefault="00A46D91" w:rsidP="00A46D91">
      <w:r w:rsidRPr="00F91BE6">
        <w:rPr>
          <w:rFonts w:hint="cs"/>
          <w:rtl/>
        </w:rPr>
        <w:t>בניסוי שלנו חיממנו</w:t>
      </w:r>
      <w:r w:rsidRPr="00F91BE6">
        <w:rPr>
          <w:rtl/>
        </w:rPr>
        <w:t xml:space="preserve"> מוט מתכת בקצהו האחד </w:t>
      </w:r>
      <w:r w:rsidRPr="00F91BE6">
        <w:rPr>
          <w:rFonts w:hint="cs"/>
          <w:rtl/>
        </w:rPr>
        <w:t>על ידי</w:t>
      </w:r>
      <w:r w:rsidRPr="00F91BE6">
        <w:rPr>
          <w:rtl/>
        </w:rPr>
        <w:t xml:space="preserve"> תנור </w:t>
      </w:r>
      <w:r w:rsidRPr="00F91BE6">
        <w:rPr>
          <w:rFonts w:hint="cs"/>
          <w:rtl/>
        </w:rPr>
        <w:t>כאשר ה</w:t>
      </w:r>
      <w:r w:rsidRPr="00F91BE6">
        <w:rPr>
          <w:rtl/>
        </w:rPr>
        <w:t xml:space="preserve">קצה השני </w:t>
      </w:r>
      <w:r w:rsidRPr="00F91BE6">
        <w:rPr>
          <w:rFonts w:hint="cs"/>
          <w:rtl/>
        </w:rPr>
        <w:t>חשוף ב</w:t>
      </w:r>
      <w:r w:rsidRPr="00F91BE6">
        <w:rPr>
          <w:rtl/>
        </w:rPr>
        <w:t xml:space="preserve">אוויר, </w:t>
      </w:r>
      <w:r w:rsidRPr="00F91BE6">
        <w:rPr>
          <w:rFonts w:hint="cs"/>
          <w:rtl/>
        </w:rPr>
        <w:t>מה ש</w:t>
      </w:r>
      <w:r w:rsidRPr="00F91BE6">
        <w:rPr>
          <w:rtl/>
        </w:rPr>
        <w:t xml:space="preserve">גורם לשינוי הטמפרטורה בזמן ובמקום לאורך המוט </w:t>
      </w:r>
      <w:r>
        <w:rPr>
          <w:rFonts w:hint="cs"/>
          <w:rtl/>
        </w:rPr>
        <w:t xml:space="preserve"> כך ש</w:t>
      </w:r>
      <w:r w:rsidRPr="00F91BE6">
        <w:rPr>
          <w:rtl/>
        </w:rPr>
        <w:t>נוצרת בו התפלגות טמפרטורות</w:t>
      </w:r>
      <w:r w:rsidRPr="00F91BE6">
        <w:rPr>
          <w:rFonts w:hint="cs"/>
          <w:rtl/>
        </w:rPr>
        <w:t>. התופעה מתרחשת בעקבות מעבר חום לאורך המוט. ניסוי זה הוא ה</w:t>
      </w:r>
      <w:r>
        <w:rPr>
          <w:rFonts w:hint="cs"/>
          <w:rtl/>
        </w:rPr>
        <w:t>מבוא</w:t>
      </w:r>
      <w:r w:rsidRPr="00F91BE6">
        <w:rPr>
          <w:rFonts w:hint="cs"/>
          <w:rtl/>
        </w:rPr>
        <w:t xml:space="preserve"> שלנו אל עולם התרמודינמיקה העצום, ממנו אנחנו </w:t>
      </w:r>
      <w:r w:rsidR="00E87A02">
        <w:rPr>
          <w:rFonts w:hint="cs"/>
          <w:rtl/>
        </w:rPr>
        <w:t>לומדים</w:t>
      </w:r>
      <w:r w:rsidRPr="00F91BE6">
        <w:rPr>
          <w:rFonts w:hint="cs"/>
          <w:rtl/>
        </w:rPr>
        <w:t xml:space="preserve"> את הבסיס ואף חומר מתקדם</w:t>
      </w:r>
      <w:r w:rsidR="00E87A02">
        <w:rPr>
          <w:rFonts w:hint="cs"/>
          <w:rtl/>
        </w:rPr>
        <w:t xml:space="preserve"> במעט</w:t>
      </w:r>
      <w:r w:rsidRPr="00F91BE6">
        <w:rPr>
          <w:rFonts w:hint="cs"/>
          <w:rtl/>
        </w:rPr>
        <w:t xml:space="preserve">. </w:t>
      </w:r>
    </w:p>
    <w:p w14:paraId="60DACEAD" w14:textId="44F05D2C" w:rsidR="006B104E" w:rsidRPr="00F91BE6" w:rsidRDefault="0041588B" w:rsidP="00AA302D">
      <w:pPr>
        <w:rPr>
          <w:rtl/>
        </w:rPr>
      </w:pPr>
      <w:r w:rsidRPr="00F91BE6">
        <w:rPr>
          <w:rtl/>
        </w:rPr>
        <w:t xml:space="preserve">בעבודה זו נציג את תוצאות הניסוי שערכנו, נדון בחוקים הפיזיקליים המתארים את תופעת הולכת החום, נפתח מודל חישובי לתופעה ומודל אנליטי שיאפשר חישוב של התפלגות הטמפרטורה במוט במצב שיווי משקל, </w:t>
      </w:r>
      <w:r w:rsidR="0051143D" w:rsidRPr="00F91BE6">
        <w:rPr>
          <w:rFonts w:hint="cs"/>
          <w:rtl/>
        </w:rPr>
        <w:t xml:space="preserve">ולבסוף </w:t>
      </w:r>
      <w:r w:rsidRPr="00F91BE6">
        <w:rPr>
          <w:rtl/>
        </w:rPr>
        <w:t>נשווה את תוצאות המודלים לתוצאות הניסיוניות.</w:t>
      </w:r>
      <w:r w:rsidR="0051143D" w:rsidRPr="00F91BE6">
        <w:rPr>
          <w:rFonts w:hint="cs"/>
          <w:rtl/>
        </w:rPr>
        <w:t xml:space="preserve"> </w:t>
      </w:r>
    </w:p>
    <w:p w14:paraId="62F5F9F6" w14:textId="77777777" w:rsidR="0041588B" w:rsidRPr="00F91BE6" w:rsidRDefault="0041588B" w:rsidP="00AA302D"/>
    <w:p w14:paraId="59D31ACA" w14:textId="7F673234" w:rsidR="002613B6" w:rsidRPr="00F91BE6" w:rsidRDefault="002613B6" w:rsidP="004E6D1A">
      <w:pPr>
        <w:pStyle w:val="Heading1"/>
        <w:rPr>
          <w:rtl/>
        </w:rPr>
      </w:pPr>
      <w:bookmarkStart w:id="1" w:name="_Toc43667512"/>
      <w:r w:rsidRPr="00F91BE6">
        <w:rPr>
          <w:rtl/>
        </w:rPr>
        <w:t>שאל</w:t>
      </w:r>
      <w:r w:rsidR="00334E16" w:rsidRPr="00F91BE6">
        <w:rPr>
          <w:rFonts w:hint="cs"/>
          <w:rtl/>
        </w:rPr>
        <w:t>ו</w:t>
      </w:r>
      <w:r w:rsidRPr="00F91BE6">
        <w:rPr>
          <w:rtl/>
        </w:rPr>
        <w:t>ת החקר</w:t>
      </w:r>
      <w:bookmarkEnd w:id="1"/>
      <w:r w:rsidR="00AB7A49" w:rsidRPr="00F91BE6">
        <w:rPr>
          <w:rFonts w:hint="cs"/>
          <w:rtl/>
        </w:rPr>
        <w:t xml:space="preserve"> </w:t>
      </w:r>
    </w:p>
    <w:p w14:paraId="0D7E29EE" w14:textId="2BC40ADE" w:rsidR="00BC7EC5" w:rsidRPr="00F91BE6" w:rsidRDefault="00B77A5C" w:rsidP="00BC7EC5">
      <w:pPr>
        <w:pStyle w:val="ListParagraph"/>
        <w:numPr>
          <w:ilvl w:val="0"/>
          <w:numId w:val="28"/>
        </w:numPr>
      </w:pPr>
      <w:r w:rsidRPr="00F91BE6">
        <w:rPr>
          <w:rFonts w:hint="cs"/>
          <w:rtl/>
        </w:rPr>
        <w:t>אפיון של</w:t>
      </w:r>
      <w:r w:rsidR="00873690" w:rsidRPr="00F91BE6">
        <w:rPr>
          <w:rtl/>
        </w:rPr>
        <w:t xml:space="preserve"> התפלגות הטמפרטורה לאורכו של כל מוט כפונקציה של הזמן והמקום</w:t>
      </w:r>
      <w:r w:rsidR="008F0ED1" w:rsidRPr="00F91BE6">
        <w:rPr>
          <w:rFonts w:hint="cs"/>
          <w:rtl/>
        </w:rPr>
        <w:t>.</w:t>
      </w:r>
      <w:r w:rsidR="003D0B95" w:rsidRPr="00F91BE6">
        <w:rPr>
          <w:rFonts w:hint="cs"/>
          <w:rtl/>
        </w:rPr>
        <w:t xml:space="preserve"> </w:t>
      </w:r>
    </w:p>
    <w:p w14:paraId="4731431B" w14:textId="77777777" w:rsidR="00BC7EC5" w:rsidRPr="00F91BE6" w:rsidRDefault="00BC7EC5" w:rsidP="00BC7EC5">
      <w:pPr>
        <w:pStyle w:val="ListParagraph"/>
        <w:ind w:left="360"/>
      </w:pPr>
    </w:p>
    <w:p w14:paraId="56B134DB" w14:textId="25398C31" w:rsidR="00BC7EC5" w:rsidRPr="00F91BE6" w:rsidRDefault="00B77A5C" w:rsidP="00BC7EC5">
      <w:pPr>
        <w:pStyle w:val="ListParagraph"/>
        <w:numPr>
          <w:ilvl w:val="0"/>
          <w:numId w:val="28"/>
        </w:numPr>
      </w:pPr>
      <w:r w:rsidRPr="00F91BE6">
        <w:rPr>
          <w:rtl/>
        </w:rPr>
        <w:t xml:space="preserve">אפיון של התפלגות </w:t>
      </w:r>
      <w:r w:rsidR="00873690" w:rsidRPr="00F91BE6">
        <w:rPr>
          <w:rtl/>
        </w:rPr>
        <w:t xml:space="preserve">של הטמפרטורה במוט במצב שיווי </w:t>
      </w:r>
      <w:r w:rsidRPr="00F91BE6">
        <w:rPr>
          <w:rFonts w:hint="cs"/>
          <w:rtl/>
        </w:rPr>
        <w:t>ה</w:t>
      </w:r>
      <w:r w:rsidR="00873690" w:rsidRPr="00F91BE6">
        <w:rPr>
          <w:rtl/>
        </w:rPr>
        <w:t>משקל</w:t>
      </w:r>
      <w:r w:rsidR="008F0ED1" w:rsidRPr="00F91BE6">
        <w:rPr>
          <w:rFonts w:hint="cs"/>
          <w:rtl/>
        </w:rPr>
        <w:t>.</w:t>
      </w:r>
      <w:r w:rsidR="003D0B95" w:rsidRPr="00F91BE6">
        <w:rPr>
          <w:rFonts w:hint="cs"/>
          <w:rtl/>
        </w:rPr>
        <w:t xml:space="preserve"> </w:t>
      </w:r>
    </w:p>
    <w:p w14:paraId="67459757" w14:textId="77777777" w:rsidR="00BC7EC5" w:rsidRPr="00F91BE6" w:rsidRDefault="00BC7EC5" w:rsidP="00BC7EC5">
      <w:pPr>
        <w:pStyle w:val="ListParagraph"/>
        <w:rPr>
          <w:rtl/>
        </w:rPr>
      </w:pPr>
    </w:p>
    <w:p w14:paraId="65528701" w14:textId="4C90AE08" w:rsidR="001F3302" w:rsidRPr="00A46D91" w:rsidRDefault="00873690" w:rsidP="00A46D91">
      <w:pPr>
        <w:pStyle w:val="ListParagraph"/>
        <w:numPr>
          <w:ilvl w:val="0"/>
          <w:numId w:val="28"/>
        </w:numPr>
        <w:rPr>
          <w:rtl/>
        </w:rPr>
      </w:pPr>
      <w:r w:rsidRPr="00F91BE6">
        <w:rPr>
          <w:rtl/>
        </w:rPr>
        <w:t xml:space="preserve">האם ניתן </w:t>
      </w:r>
      <w:r w:rsidR="000F7822" w:rsidRPr="00F91BE6">
        <w:rPr>
          <w:rFonts w:hint="cs"/>
          <w:rtl/>
        </w:rPr>
        <w:t>לאפיין</w:t>
      </w:r>
      <w:r w:rsidRPr="00F91BE6">
        <w:rPr>
          <w:rtl/>
        </w:rPr>
        <w:t xml:space="preserve"> גדלים פיזיקליים אופייניים למוט מתוך התפלגות של הטמפרטורה</w:t>
      </w:r>
      <w:r w:rsidR="008F0ED1" w:rsidRPr="00F91BE6">
        <w:rPr>
          <w:rFonts w:hint="cs"/>
          <w:rtl/>
        </w:rPr>
        <w:t>.</w:t>
      </w:r>
      <w:r w:rsidR="003D0B95" w:rsidRPr="00F91BE6">
        <w:rPr>
          <w:rFonts w:hint="cs"/>
          <w:rtl/>
        </w:rPr>
        <w:t xml:space="preserve"> </w:t>
      </w:r>
      <w:r w:rsidR="001F3302" w:rsidRPr="00F91BE6">
        <w:rPr>
          <w:rtl/>
        </w:rPr>
        <w:br w:type="page"/>
      </w:r>
    </w:p>
    <w:p w14:paraId="1887DDBF" w14:textId="2D13F282" w:rsidR="00976F1E" w:rsidRPr="00F91BE6" w:rsidRDefault="00A46D91" w:rsidP="00AA302D">
      <w:pPr>
        <w:pStyle w:val="Heading1"/>
        <w:rPr>
          <w:rtl/>
        </w:rPr>
      </w:pPr>
      <w:bookmarkStart w:id="2" w:name="_Toc43667513"/>
      <w:r>
        <w:rPr>
          <w:rFonts w:hint="cs"/>
          <w:rtl/>
        </w:rPr>
        <w:lastRenderedPageBreak/>
        <w:t>רקע</w:t>
      </w:r>
      <w:r w:rsidR="002613B6" w:rsidRPr="00F91BE6">
        <w:rPr>
          <w:rtl/>
        </w:rPr>
        <w:t xml:space="preserve"> תאורטי</w:t>
      </w:r>
      <w:bookmarkEnd w:id="2"/>
      <w:r w:rsidR="00AB7A49" w:rsidRPr="00F91BE6">
        <w:rPr>
          <w:rFonts w:hint="cs"/>
          <w:rtl/>
        </w:rPr>
        <w:t xml:space="preserve"> </w:t>
      </w:r>
    </w:p>
    <w:p w14:paraId="435EF22E" w14:textId="77777777" w:rsidR="008E4814" w:rsidRPr="00F91BE6" w:rsidRDefault="008E4814" w:rsidP="007F3DA0">
      <w:pPr>
        <w:pStyle w:val="Heading2"/>
        <w:rPr>
          <w:rtl/>
        </w:rPr>
      </w:pPr>
      <w:bookmarkStart w:id="3" w:name="_Toc43667514"/>
      <w:r w:rsidRPr="00F91BE6">
        <w:rPr>
          <w:rtl/>
        </w:rPr>
        <w:t>תופעת מעבר החום</w:t>
      </w:r>
      <w:bookmarkEnd w:id="3"/>
      <w:r w:rsidRPr="00F91BE6">
        <w:rPr>
          <w:rFonts w:hint="cs"/>
          <w:rtl/>
        </w:rPr>
        <w:t xml:space="preserve"> </w:t>
      </w:r>
    </w:p>
    <w:p w14:paraId="2C7DAB19" w14:textId="1FA1CC3C" w:rsidR="008E4814" w:rsidRPr="00F91BE6" w:rsidRDefault="008E4814" w:rsidP="008E4814">
      <w:pPr>
        <w:rPr>
          <w:rtl/>
        </w:rPr>
      </w:pPr>
      <w:r w:rsidRPr="00F91BE6">
        <w:rPr>
          <w:rtl/>
        </w:rPr>
        <w:t xml:space="preserve">תופעת מעבר החום </w:t>
      </w:r>
      <w:r w:rsidRPr="00F91BE6">
        <w:rPr>
          <w:rFonts w:hint="cs"/>
          <w:rtl/>
        </w:rPr>
        <w:t xml:space="preserve">שהוא מעבר של </w:t>
      </w:r>
      <w:r w:rsidR="005870D3" w:rsidRPr="00F91BE6">
        <w:rPr>
          <w:rFonts w:hint="cs"/>
          <w:rtl/>
        </w:rPr>
        <w:t>אנרגיה</w:t>
      </w:r>
      <w:r w:rsidRPr="00F91BE6">
        <w:rPr>
          <w:rFonts w:hint="cs"/>
          <w:rtl/>
        </w:rPr>
        <w:t xml:space="preserve"> במרחב יכול להתרחש ב</w:t>
      </w:r>
      <w:r w:rsidR="00B77A5C" w:rsidRPr="00F91BE6">
        <w:rPr>
          <w:rFonts w:hint="cs"/>
          <w:rtl/>
        </w:rPr>
        <w:t>-3</w:t>
      </w:r>
      <w:r w:rsidRPr="00F91BE6">
        <w:rPr>
          <w:rFonts w:hint="cs"/>
          <w:rtl/>
        </w:rPr>
        <w:t xml:space="preserve"> דרכים עיקריות. </w:t>
      </w:r>
    </w:p>
    <w:p w14:paraId="6C19B67F" w14:textId="77777777" w:rsidR="008E4814" w:rsidRPr="00F91BE6" w:rsidRDefault="008E4814" w:rsidP="008E4814">
      <w:pPr>
        <w:rPr>
          <w:rtl/>
        </w:rPr>
      </w:pPr>
    </w:p>
    <w:p w14:paraId="317B0CDD" w14:textId="77777777" w:rsidR="008E4814" w:rsidRPr="00F91BE6" w:rsidRDefault="008E4814" w:rsidP="008E4814">
      <w:pPr>
        <w:rPr>
          <w:rtl/>
        </w:rPr>
      </w:pPr>
      <w:r w:rsidRPr="00F91BE6">
        <w:rPr>
          <w:rtl/>
        </w:rPr>
        <w:t>קרינה (</w:t>
      </w:r>
      <w:r w:rsidRPr="00F91BE6">
        <w:t>Radiation</w:t>
      </w:r>
      <w:r w:rsidRPr="00F91BE6">
        <w:rPr>
          <w:rtl/>
        </w:rPr>
        <w:t>) – מעבר חום שמתרחש</w:t>
      </w:r>
      <w:r w:rsidRPr="00F91BE6">
        <w:rPr>
          <w:rFonts w:hint="cs"/>
          <w:rtl/>
        </w:rPr>
        <w:t xml:space="preserve"> בעקבות </w:t>
      </w:r>
      <w:r w:rsidRPr="00F91BE6">
        <w:rPr>
          <w:rtl/>
        </w:rPr>
        <w:t>קרינה אלקטרומגנטית.</w:t>
      </w:r>
      <w:r w:rsidRPr="00F91BE6">
        <w:rPr>
          <w:rFonts w:hint="cs"/>
          <w:rtl/>
        </w:rPr>
        <w:t xml:space="preserve"> </w:t>
      </w:r>
    </w:p>
    <w:p w14:paraId="58A95552" w14:textId="4729BF8E" w:rsidR="008E4814" w:rsidRPr="00F91BE6" w:rsidRDefault="008E4814" w:rsidP="008E4814">
      <w:pPr>
        <w:rPr>
          <w:rtl/>
        </w:rPr>
      </w:pPr>
      <w:r w:rsidRPr="00F91BE6">
        <w:rPr>
          <w:rtl/>
        </w:rPr>
        <w:t>אדווקציה</w:t>
      </w:r>
      <w:r w:rsidRPr="00F91BE6">
        <w:rPr>
          <w:rFonts w:hint="cs"/>
          <w:rtl/>
        </w:rPr>
        <w:t xml:space="preserve"> (</w:t>
      </w:r>
      <w:r w:rsidRPr="00F91BE6">
        <w:rPr>
          <w:rFonts w:hint="cs"/>
        </w:rPr>
        <w:t>A</w:t>
      </w:r>
      <w:r w:rsidRPr="00F91BE6">
        <w:t>dvection</w:t>
      </w:r>
      <w:r w:rsidRPr="00F91BE6">
        <w:rPr>
          <w:rFonts w:hint="cs"/>
          <w:rtl/>
        </w:rPr>
        <w:t xml:space="preserve">) - </w:t>
      </w:r>
      <w:r w:rsidRPr="00F91BE6">
        <w:rPr>
          <w:rtl/>
        </w:rPr>
        <w:t>מעבר אנרגיה בין שני אזורים בעלי טמפרטורה שונה על ידי תנועת אטומים או מולקולות בתוך נוזל וגזים</w:t>
      </w:r>
      <w:r w:rsidR="001A635A" w:rsidRPr="00F91BE6">
        <w:rPr>
          <w:rFonts w:hint="cs"/>
          <w:rtl/>
        </w:rPr>
        <w:t>.</w:t>
      </w:r>
    </w:p>
    <w:p w14:paraId="733B1F3A" w14:textId="77777777" w:rsidR="008E4814" w:rsidRPr="00F91BE6" w:rsidRDefault="008E4814" w:rsidP="008E4814">
      <w:pPr>
        <w:rPr>
          <w:rtl/>
        </w:rPr>
      </w:pPr>
      <w:r w:rsidRPr="00F91BE6">
        <w:rPr>
          <w:rFonts w:hint="cs"/>
          <w:rtl/>
        </w:rPr>
        <w:t>הולכה</w:t>
      </w:r>
      <w:r w:rsidRPr="00F91BE6">
        <w:rPr>
          <w:rtl/>
        </w:rPr>
        <w:t xml:space="preserve"> (</w:t>
      </w:r>
      <w:r w:rsidRPr="00F91BE6">
        <w:t>Conduction</w:t>
      </w:r>
      <w:r w:rsidRPr="00F91BE6">
        <w:rPr>
          <w:rtl/>
        </w:rPr>
        <w:t>) – מעבר אנרגיה באינטראקציה קצרת טווח (התנגשויות) בין אטומים או מולקולות, שבהם עוברת אנרגיה מגוף בעל טמפרטורה גבוהה לגוף בעל טמפרטורה נמוכה יותר.</w:t>
      </w:r>
    </w:p>
    <w:p w14:paraId="3378FBC1" w14:textId="6DB85F9E" w:rsidR="008E4814" w:rsidRPr="00F91BE6" w:rsidRDefault="008E4814" w:rsidP="008E4814">
      <w:r w:rsidRPr="00F91BE6">
        <w:rPr>
          <w:rtl/>
        </w:rPr>
        <w:t>בניסוי שלנו אנחנו נתמקד ב</w:t>
      </w:r>
      <w:r w:rsidRPr="00F91BE6">
        <w:rPr>
          <w:rFonts w:hint="cs"/>
          <w:rtl/>
        </w:rPr>
        <w:t>הולכה אשר מתרחשת בתוך המוט</w:t>
      </w:r>
      <w:r w:rsidR="008D226A" w:rsidRPr="00F91BE6">
        <w:rPr>
          <w:rFonts w:hint="cs"/>
          <w:rtl/>
        </w:rPr>
        <w:t xml:space="preserve">. </w:t>
      </w:r>
    </w:p>
    <w:p w14:paraId="1F2C2D1F" w14:textId="77777777" w:rsidR="00CC59AE" w:rsidRPr="00F91BE6" w:rsidRDefault="00CC59AE" w:rsidP="00CC59AE">
      <w:pPr>
        <w:rPr>
          <w:rtl/>
        </w:rPr>
      </w:pPr>
    </w:p>
    <w:p w14:paraId="48659A2B" w14:textId="45BB11BB" w:rsidR="008E4814" w:rsidRPr="00F91BE6" w:rsidRDefault="008E4814" w:rsidP="008E4814">
      <w:pPr>
        <w:rPr>
          <w:rtl/>
        </w:rPr>
      </w:pPr>
    </w:p>
    <w:p w14:paraId="2F851947" w14:textId="77777777" w:rsidR="00CC59AE" w:rsidRPr="00F91BE6" w:rsidRDefault="00CC59AE">
      <w:pPr>
        <w:bidi w:val="0"/>
        <w:spacing w:after="0" w:line="240" w:lineRule="auto"/>
        <w:rPr>
          <w:sz w:val="28"/>
          <w:szCs w:val="28"/>
          <w:rtl/>
        </w:rPr>
      </w:pPr>
      <w:r w:rsidRPr="00F91BE6">
        <w:rPr>
          <w:rtl/>
        </w:rPr>
        <w:br w:type="page"/>
      </w:r>
    </w:p>
    <w:p w14:paraId="372BD5EA" w14:textId="54A2AA20" w:rsidR="003D3FF7" w:rsidRDefault="003D3FF7" w:rsidP="003D3FF7">
      <w:pPr>
        <w:rPr>
          <w:rtl/>
        </w:rPr>
      </w:pPr>
      <w:r w:rsidRPr="003D3FF7">
        <w:rPr>
          <w:rtl/>
        </w:rPr>
        <w:lastRenderedPageBreak/>
        <w:t>הבסיס התאורטי להבנת תופעת מעבר החום הוא חוקי התרמודינמיקה. להלן נתאר בקצרה מסגרת תאורטית זו.</w:t>
      </w:r>
    </w:p>
    <w:bookmarkStart w:id="4" w:name="_Toc43667515"/>
    <w:p w14:paraId="51B74F40" w14:textId="5F5D532E" w:rsidR="008E4814" w:rsidRPr="00573D1C" w:rsidRDefault="008E4814" w:rsidP="00573D1C">
      <w:pPr>
        <w:pStyle w:val="Heading2"/>
        <w:rPr>
          <w:rtl/>
        </w:rPr>
      </w:pPr>
      <w:r w:rsidRPr="00F91BE6">
        <mc:AlternateContent>
          <mc:Choice Requires="wpg">
            <w:drawing>
              <wp:anchor distT="0" distB="0" distL="114300" distR="114300" simplePos="0" relativeHeight="251805696" behindDoc="0" locked="0" layoutInCell="1" allowOverlap="1" wp14:anchorId="3C3CAACA" wp14:editId="6CD100D3">
                <wp:simplePos x="0" y="0"/>
                <wp:positionH relativeFrom="margin">
                  <wp:posOffset>-143510</wp:posOffset>
                </wp:positionH>
                <wp:positionV relativeFrom="paragraph">
                  <wp:posOffset>374650</wp:posOffset>
                </wp:positionV>
                <wp:extent cx="1276350" cy="1752600"/>
                <wp:effectExtent l="0" t="0" r="0" b="0"/>
                <wp:wrapSquare wrapText="bothSides"/>
                <wp:docPr id="94" name="Group 6"/>
                <wp:cNvGraphicFramePr/>
                <a:graphic xmlns:a="http://schemas.openxmlformats.org/drawingml/2006/main">
                  <a:graphicData uri="http://schemas.microsoft.com/office/word/2010/wordprocessingGroup">
                    <wpg:wgp>
                      <wpg:cNvGrpSpPr/>
                      <wpg:grpSpPr>
                        <a:xfrm>
                          <a:off x="0" y="0"/>
                          <a:ext cx="1276350" cy="1752600"/>
                          <a:chOff x="0" y="0"/>
                          <a:chExt cx="3352801" cy="4725010"/>
                        </a:xfrm>
                      </wpg:grpSpPr>
                      <pic:pic xmlns:pic="http://schemas.openxmlformats.org/drawingml/2006/picture">
                        <pic:nvPicPr>
                          <pic:cNvPr id="95" name="Picture 95"/>
                          <pic:cNvPicPr>
                            <a:picLocks noChangeAspect="1"/>
                          </pic:cNvPicPr>
                        </pic:nvPicPr>
                        <pic:blipFill rotWithShape="1">
                          <a:blip r:embed="rId11"/>
                          <a:srcRect l="50000"/>
                          <a:stretch/>
                        </pic:blipFill>
                        <pic:spPr>
                          <a:xfrm>
                            <a:off x="0" y="0"/>
                            <a:ext cx="3352801" cy="2305050"/>
                          </a:xfrm>
                          <a:prstGeom prst="rect">
                            <a:avLst/>
                          </a:prstGeom>
                        </pic:spPr>
                      </pic:pic>
                      <pic:pic xmlns:pic="http://schemas.openxmlformats.org/drawingml/2006/picture">
                        <pic:nvPicPr>
                          <pic:cNvPr id="102" name="Picture 102"/>
                          <pic:cNvPicPr>
                            <a:picLocks noChangeAspect="1"/>
                          </pic:cNvPicPr>
                        </pic:nvPicPr>
                        <pic:blipFill rotWithShape="1">
                          <a:blip r:embed="rId11"/>
                          <a:srcRect r="50000"/>
                          <a:stretch/>
                        </pic:blipFill>
                        <pic:spPr>
                          <a:xfrm>
                            <a:off x="0" y="2419960"/>
                            <a:ext cx="3352800" cy="2305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DF9664" id="Group 6" o:spid="_x0000_s1026" style="position:absolute;margin-left:-11.3pt;margin-top:29.5pt;width:100.5pt;height:138pt;z-index:251805696;mso-position-horizontal-relative:margin;mso-width-relative:margin;mso-height-relative:margin" coordsize="33528,47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style="position:absolute;width:33528;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">
                  <v:imagedata r:id="rId12" o:title="" cropleft=".5"/>
                </v:shape>
                <v:shape id="Picture 102" o:spid="_x0000_s1028" type="#_x0000_t75" style="position:absolute;top:24199;width:3352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">
                  <v:imagedata r:id="rId12" o:title="" cropright=".5"/>
                </v:shape>
                <w10:wrap type="square" anchorx="margin"/>
              </v:group>
            </w:pict>
          </mc:Fallback>
        </mc:AlternateContent>
      </w:r>
      <w:r w:rsidRPr="00F91BE6">
        <w:rPr>
          <w:rFonts w:hint="cs"/>
          <w:rtl/>
        </w:rPr>
        <w:t>אנטרופיה</w:t>
      </w:r>
      <w:bookmarkEnd w:id="4"/>
      <w:r w:rsidRPr="00F91BE6">
        <w:rPr>
          <w:rFonts w:hint="cs"/>
          <w:rtl/>
        </w:rPr>
        <w:t xml:space="preserve"> </w:t>
      </w:r>
    </w:p>
    <w:p w14:paraId="01E41D82" w14:textId="6A1C807E" w:rsidR="003D3FF7" w:rsidRDefault="003D3FF7" w:rsidP="008E4814">
      <w:pPr>
        <w:rPr>
          <w:rtl/>
        </w:rPr>
      </w:pPr>
      <w:r w:rsidRPr="003D3FF7">
        <w:rPr>
          <w:rtl/>
        </w:rPr>
        <w:t>מושג בסיסי בת</w:t>
      </w:r>
      <w:r w:rsidR="006979FB">
        <w:rPr>
          <w:rFonts w:hint="cs"/>
          <w:rtl/>
        </w:rPr>
        <w:t>י</w:t>
      </w:r>
      <w:r w:rsidRPr="003D3FF7">
        <w:rPr>
          <w:rtl/>
        </w:rPr>
        <w:t>אור תרמודינמי של מערכת הוא מושג האנטרופיה.</w:t>
      </w:r>
    </w:p>
    <w:p w14:paraId="25AC002C" w14:textId="188F18F4" w:rsidR="008E4814" w:rsidRDefault="008E4814" w:rsidP="00AA67C7">
      <w:pPr>
        <w:rPr>
          <w:noProof/>
          <w:rtl/>
        </w:rPr>
      </w:pPr>
      <w:r w:rsidRPr="00F91BE6">
        <w:rPr>
          <w:rFonts w:hint="cs"/>
          <w:rtl/>
        </w:rPr>
        <w:t xml:space="preserve">האנטרופיה של מערכת </w:t>
      </w:r>
      <w:r w:rsidRPr="00F91BE6">
        <w:rPr>
          <w:rtl/>
        </w:rPr>
        <w:t>קשור</w:t>
      </w:r>
      <w:r w:rsidRPr="00F91BE6">
        <w:rPr>
          <w:rFonts w:hint="cs"/>
          <w:rtl/>
        </w:rPr>
        <w:t>ה</w:t>
      </w:r>
      <w:r w:rsidRPr="00F91BE6">
        <w:rPr>
          <w:rtl/>
        </w:rPr>
        <w:t xml:space="preserve"> למספר מצבי המיקרו שיש </w:t>
      </w:r>
      <w:r w:rsidRPr="00F91BE6">
        <w:rPr>
          <w:rFonts w:hint="cs"/>
          <w:rtl/>
        </w:rPr>
        <w:t xml:space="preserve">לה, </w:t>
      </w:r>
      <w:r w:rsidRPr="00F91BE6">
        <w:rPr>
          <w:rtl/>
        </w:rPr>
        <w:t>מצב נתון של מיקומי ומהירויות כל החלקיקים</w:t>
      </w:r>
      <w:r w:rsidRPr="00F91BE6">
        <w:rPr>
          <w:rFonts w:hint="cs"/>
          <w:rtl/>
        </w:rPr>
        <w:t xml:space="preserve">, והיא נקראת גם </w:t>
      </w:r>
      <w:r w:rsidRPr="00F91BE6">
        <w:rPr>
          <w:rtl/>
        </w:rPr>
        <w:t>מידת אי הוודאות של המערכ</w:t>
      </w:r>
      <w:r w:rsidRPr="00F91BE6">
        <w:rPr>
          <w:rFonts w:hint="cs"/>
          <w:noProof/>
          <w:rtl/>
        </w:rPr>
        <w:t xml:space="preserve">ת. בתמונה שבצד </w:t>
      </w:r>
      <w:r w:rsidR="000F1748">
        <w:rPr>
          <w:rFonts w:hint="cs"/>
          <w:noProof/>
          <w:rtl/>
        </w:rPr>
        <w:t>שמאל</w:t>
      </w:r>
      <w:r w:rsidRPr="00F91BE6">
        <w:rPr>
          <w:rFonts w:hint="cs"/>
          <w:noProof/>
          <w:rtl/>
        </w:rPr>
        <w:t xml:space="preserve"> ניתן לראות דוגמא לשני מצבי מיקרו שיש למערכת של מולקולות שמסודרות בסריג. </w:t>
      </w:r>
    </w:p>
    <w:p w14:paraId="44BD1691" w14:textId="77777777" w:rsidR="00AA67C7" w:rsidRPr="00F91BE6" w:rsidRDefault="00AA67C7" w:rsidP="00AA67C7">
      <w:pPr>
        <w:rPr>
          <w:noProof/>
          <w:rtl/>
        </w:rPr>
      </w:pPr>
    </w:p>
    <w:p w14:paraId="528F4F5B" w14:textId="606556B8" w:rsidR="008E4814" w:rsidRPr="00F91BE6" w:rsidRDefault="008E4814" w:rsidP="008E4814">
      <w:pPr>
        <w:rPr>
          <w:noProof/>
          <w:rtl/>
        </w:rPr>
      </w:pPr>
      <w:r w:rsidRPr="00F91BE6">
        <w:rPr>
          <w:rFonts w:hint="cs"/>
          <w:noProof/>
          <w:rtl/>
        </w:rPr>
        <w:t>האנטרופיה מוגדרת כמכפלה של קבוע בולצמן ו</w:t>
      </w:r>
      <w:r w:rsidRPr="00F91BE6">
        <w:rPr>
          <w:rFonts w:hint="cs"/>
          <w:rtl/>
        </w:rPr>
        <w:t>ה</w:t>
      </w:r>
      <w:r w:rsidRPr="00F91BE6">
        <w:rPr>
          <w:noProof/>
          <w:rtl/>
        </w:rPr>
        <w:t xml:space="preserve">לוגריתם </w:t>
      </w:r>
      <w:r w:rsidRPr="00F91BE6">
        <w:rPr>
          <w:rFonts w:hint="cs"/>
          <w:noProof/>
          <w:rtl/>
        </w:rPr>
        <w:t>ה</w:t>
      </w:r>
      <w:r w:rsidRPr="00F91BE6">
        <w:rPr>
          <w:noProof/>
          <w:rtl/>
        </w:rPr>
        <w:t>טבעי</w:t>
      </w:r>
      <w:r w:rsidRPr="00F91BE6">
        <w:rPr>
          <w:rFonts w:hint="cs"/>
          <w:noProof/>
          <w:rtl/>
        </w:rPr>
        <w:t xml:space="preserve"> של מספר </w:t>
      </w:r>
      <w:r w:rsidRPr="00F91BE6">
        <w:rPr>
          <w:noProof/>
          <w:rtl/>
        </w:rPr>
        <w:t>המצבים המיקרוסקופיים</w:t>
      </w:r>
      <w:r w:rsidRPr="00F91BE6">
        <w:rPr>
          <w:rFonts w:hint="cs"/>
          <w:noProof/>
          <w:rtl/>
        </w:rPr>
        <w:t xml:space="preserve"> </w:t>
      </w:r>
      <m:oMath>
        <m:r>
          <m:rPr>
            <m:sty m:val="p"/>
          </m:rPr>
          <w:rPr>
            <w:rFonts w:ascii="Cambria Math" w:hAnsi="Cambria Math"/>
          </w:rPr>
          <m:t>Ω</m:t>
        </m:r>
      </m:oMath>
      <w:r w:rsidRPr="00F91BE6">
        <w:rPr>
          <w:rFonts w:hint="cs"/>
          <w:noProof/>
          <w:rtl/>
        </w:rPr>
        <w:t xml:space="preserve">. </w:t>
      </w:r>
    </w:p>
    <w:p w14:paraId="5EE438D0" w14:textId="39C34F59" w:rsidR="008E4814" w:rsidRPr="00F91BE6" w:rsidRDefault="00F91BE6" w:rsidP="008E4814">
      <w:pPr>
        <w:rPr>
          <w:rtl/>
        </w:rPr>
      </w:pPr>
      <m:oMathPara>
        <m:oMath>
          <m:r>
            <m:rPr>
              <m:sty m:val="p"/>
            </m:rPr>
            <w:rPr>
              <w:rFonts w:ascii="Cambria Math" w:hAnsi="Cambria Math"/>
            </w:rPr>
            <m:t>S=</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*ln⁡(Ω)</m:t>
          </m:r>
        </m:oMath>
      </m:oMathPara>
    </w:p>
    <w:p w14:paraId="37B49C66" w14:textId="77777777" w:rsidR="005E4979" w:rsidRDefault="008E4814" w:rsidP="008E4814">
      <w:pPr>
        <w:rPr>
          <w:rtl/>
        </w:rPr>
      </w:pPr>
      <w:r w:rsidRPr="00F91BE6">
        <w:rPr>
          <w:rFonts w:hint="cs"/>
          <w:rtl/>
        </w:rPr>
        <w:t>בדוגמא הפשוטה של מערכת של מולקולות שמסודרות בסריג, כבתמונה, ניתן לחשב את מספר מצבי המיקרו  של המערכת בעזרת נוסחת ברנולי.</w:t>
      </w:r>
    </w:p>
    <w:p w14:paraId="74646CD5" w14:textId="5B611D79" w:rsidR="008E4814" w:rsidRPr="00F91BE6" w:rsidRDefault="005E4979" w:rsidP="008E4814">
      <w:pPr>
        <w:rPr>
          <w:rtl/>
        </w:rPr>
      </w:pPr>
      <m:oMathPara>
        <m:oMath>
          <m:r>
            <m:rPr>
              <m:sty m:val="p"/>
            </m:rPr>
            <w:rPr>
              <w:rFonts w:ascii="Cambria Math" w:hAnsi="Cambria Math" w:cs="Cambria Math" w:hint="cs"/>
              <w:rtl/>
            </w:rPr>
            <m:t xml:space="preserve"> Ω</m:t>
          </m:r>
          <m:r>
            <m:rPr>
              <m:sty m:val="p"/>
            </m:rPr>
            <w:rPr>
              <w:rFonts w:ascii="Cambria Math" w:hAnsi="Cambria Math"/>
            </w:rPr>
            <m:t>=</m:t>
          </m:r>
          <m:f>
            <m:fPr>
              <m:ctrlPr>
                <w:rPr>
                  <w:rFonts w:ascii="Cambria Math" w:hAnsi="Cambria Math"/>
                </w:rPr>
              </m:ctrlPr>
            </m:fPr>
            <m:num>
              <m:r>
                <m:rPr>
                  <m:sty m:val="p"/>
                </m:rPr>
                <w:rPr>
                  <w:rFonts w:ascii="Cambria Math" w:hAnsi="Cambria Math"/>
                </w:rPr>
                <m:t>M!</m:t>
              </m:r>
            </m:num>
            <m:den>
              <m:r>
                <m:rPr>
                  <m:sty m:val="p"/>
                </m:rPr>
                <w:rPr>
                  <w:rFonts w:ascii="Cambria Math" w:hAnsi="Cambria Math"/>
                </w:rPr>
                <m:t>N!</m:t>
              </m:r>
              <m:d>
                <m:dPr>
                  <m:ctrlPr>
                    <w:rPr>
                      <w:rFonts w:ascii="Cambria Math" w:hAnsi="Cambria Math"/>
                    </w:rPr>
                  </m:ctrlPr>
                </m:dPr>
                <m:e>
                  <m:r>
                    <m:rPr>
                      <m:sty m:val="p"/>
                    </m:rPr>
                    <w:rPr>
                      <w:rFonts w:ascii="Cambria Math" w:hAnsi="Cambria Math"/>
                    </w:rPr>
                    <m:t>M-N</m:t>
                  </m:r>
                </m:e>
              </m:d>
              <m:r>
                <m:rPr>
                  <m:sty m:val="p"/>
                </m:rPr>
                <w:rPr>
                  <w:rFonts w:ascii="Cambria Math" w:hAnsi="Cambria Math"/>
                </w:rPr>
                <m:t>!</m:t>
              </m:r>
            </m:den>
          </m:f>
        </m:oMath>
      </m:oMathPara>
    </w:p>
    <w:p w14:paraId="0B376F64" w14:textId="77777777" w:rsidR="003D3FF7" w:rsidRDefault="008E4814" w:rsidP="003D3FF7">
      <w:pPr>
        <w:rPr>
          <w:rtl/>
        </w:rPr>
      </w:pPr>
      <w:r w:rsidRPr="00F91BE6">
        <w:rPr>
          <w:rFonts w:hint="cs"/>
          <w:rtl/>
        </w:rPr>
        <w:t xml:space="preserve">כאשר </w:t>
      </w:r>
      <w:r w:rsidRPr="00F91BE6">
        <w:rPr>
          <w:rFonts w:hint="cs"/>
        </w:rPr>
        <w:t>N</w:t>
      </w:r>
      <w:r w:rsidRPr="00F91BE6">
        <w:rPr>
          <w:rFonts w:hint="cs"/>
          <w:rtl/>
        </w:rPr>
        <w:t xml:space="preserve"> זהו מספר </w:t>
      </w:r>
      <w:r w:rsidR="003D3FF7">
        <w:rPr>
          <w:rFonts w:hint="cs"/>
          <w:rtl/>
        </w:rPr>
        <w:t>החלקיקים</w:t>
      </w:r>
      <w:r w:rsidRPr="00F91BE6">
        <w:rPr>
          <w:rFonts w:hint="cs"/>
          <w:rtl/>
        </w:rPr>
        <w:t>, ו-</w:t>
      </w:r>
      <w:r w:rsidRPr="00F91BE6">
        <w:rPr>
          <w:rFonts w:hint="cs"/>
        </w:rPr>
        <w:t>M</w:t>
      </w:r>
      <w:r w:rsidRPr="00F91BE6">
        <w:rPr>
          <w:rFonts w:hint="cs"/>
          <w:rtl/>
        </w:rPr>
        <w:t xml:space="preserve"> זהו מספר </w:t>
      </w:r>
      <w:r w:rsidR="003D3FF7">
        <w:rPr>
          <w:rFonts w:hint="cs"/>
          <w:rtl/>
        </w:rPr>
        <w:t>התאים</w:t>
      </w:r>
      <w:r w:rsidRPr="00F91BE6">
        <w:rPr>
          <w:rFonts w:hint="cs"/>
          <w:rtl/>
        </w:rPr>
        <w:t xml:space="preserve">. </w:t>
      </w:r>
    </w:p>
    <w:p w14:paraId="0A24D829" w14:textId="59209FBA" w:rsidR="008E1A01" w:rsidRPr="008E1A01" w:rsidRDefault="00BC1CAD" w:rsidP="008E1A01">
      <w:pPr>
        <w:rPr>
          <w:rtl/>
        </w:rPr>
      </w:pPr>
      <w:r>
        <w:rPr>
          <w:rFonts w:hint="cs"/>
          <w:rtl/>
        </w:rPr>
        <w:t xml:space="preserve">בתחום התרמודינמיקה אנו עוסקים באנטרופיה של מנות אנרגיה. </w:t>
      </w:r>
      <w:r w:rsidR="008E1A01" w:rsidRPr="008E1A01">
        <w:rPr>
          <w:rFonts w:hint="cs"/>
          <w:rtl/>
        </w:rPr>
        <w:t xml:space="preserve">באופן דומה ניתן לחלק </w:t>
      </w:r>
      <w:r w:rsidR="008E1A01" w:rsidRPr="008E1A01">
        <w:rPr>
          <w:rFonts w:hint="cs"/>
        </w:rPr>
        <w:t>E</w:t>
      </w:r>
      <w:r w:rsidR="008E1A01" w:rsidRPr="008E1A01">
        <w:rPr>
          <w:rFonts w:hint="cs"/>
          <w:rtl/>
        </w:rPr>
        <w:t xml:space="preserve"> מנות אנרגיה בין </w:t>
      </w:r>
      <w:r w:rsidR="008E1A01" w:rsidRPr="008E1A01">
        <w:rPr>
          <w:rFonts w:hint="cs"/>
        </w:rPr>
        <w:t>N</w:t>
      </w:r>
      <w:r w:rsidR="008E1A01" w:rsidRPr="008E1A01">
        <w:rPr>
          <w:rFonts w:hint="cs"/>
          <w:rtl/>
        </w:rPr>
        <w:t xml:space="preserve"> חלקיקים. הנוסחה המתארת את מספר המצבים במקרה זה</w:t>
      </w:r>
      <w:r w:rsidR="00674F29">
        <w:rPr>
          <w:rFonts w:hint="cs"/>
          <w:rtl/>
        </w:rPr>
        <w:t>, שמטה,</w:t>
      </w:r>
      <w:r w:rsidR="008E1A01" w:rsidRPr="008E1A01">
        <w:rPr>
          <w:rFonts w:hint="cs"/>
          <w:rtl/>
        </w:rPr>
        <w:t xml:space="preserve"> דומה לנוסחת ברנולי בשינויים קלים, מאחר ואין הגבלה של אכלוס חלקיק במנות אנרגיה</w:t>
      </w:r>
      <w:r w:rsidR="00674F29">
        <w:rPr>
          <w:rFonts w:hint="cs"/>
          <w:rtl/>
        </w:rPr>
        <w:t xml:space="preserve">, </w:t>
      </w:r>
      <w:r w:rsidR="008E1A01" w:rsidRPr="008E1A01">
        <w:rPr>
          <w:rFonts w:hint="cs"/>
          <w:rtl/>
        </w:rPr>
        <w:t>בניגוד לתא בשריג שיכול להיות מאוכלס בחלקיק אחד לכל היותר</w:t>
      </w:r>
      <w:r w:rsidR="00674F29">
        <w:rPr>
          <w:rFonts w:hint="cs"/>
          <w:rtl/>
        </w:rPr>
        <w:t>.</w:t>
      </w:r>
      <w:r w:rsidR="00787651">
        <w:rPr>
          <w:rFonts w:hint="cs"/>
          <w:rtl/>
        </w:rPr>
        <w:t xml:space="preserve"> </w:t>
      </w:r>
    </w:p>
    <w:p w14:paraId="1AF2BE6D" w14:textId="42855A30" w:rsidR="003D3FF7" w:rsidRDefault="008E1A01" w:rsidP="008E1A01">
      <w:pPr>
        <w:rPr>
          <w:rtl/>
        </w:rPr>
      </w:pPr>
      <m:oMathPara>
        <m:oMath>
          <m:r>
            <m:rPr>
              <m:sty m:val="p"/>
            </m:rPr>
            <w:rPr>
              <w:rFonts w:ascii="Cambria Math" w:hAnsi="Cambria Math" w:cs="Cambria Math" w:hint="cs"/>
              <w:rtl/>
            </w:rPr>
            <m:t>Ω</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N-1)!</m:t>
              </m:r>
            </m:num>
            <m:den>
              <m:r>
                <m:rPr>
                  <m:sty m:val="p"/>
                </m:rPr>
                <w:rPr>
                  <w:rFonts w:ascii="Cambria Math" w:hAnsi="Cambria Math"/>
                </w:rPr>
                <m:t>E!</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en>
          </m:f>
        </m:oMath>
      </m:oMathPara>
    </w:p>
    <w:p w14:paraId="0A054D3C" w14:textId="68B8F743" w:rsidR="003D3FF7" w:rsidRPr="00F91BE6" w:rsidRDefault="00CC59AE" w:rsidP="003D3FF7">
      <w:pPr>
        <w:rPr>
          <w:rtl/>
        </w:rPr>
      </w:pPr>
      <w:r w:rsidRPr="00F91BE6">
        <w:rPr>
          <w:rtl/>
        </w:rPr>
        <w:br w:type="page"/>
      </w:r>
    </w:p>
    <w:p w14:paraId="7C691061" w14:textId="202792EF" w:rsidR="008E4814" w:rsidRPr="00F91BE6" w:rsidRDefault="008E4814" w:rsidP="007F3DA0">
      <w:pPr>
        <w:pStyle w:val="Heading2"/>
        <w:rPr>
          <w:rtl/>
        </w:rPr>
      </w:pPr>
      <w:bookmarkStart w:id="5" w:name="_Toc43667516"/>
      <w:r w:rsidRPr="00F91BE6">
        <w:rPr>
          <w:rtl/>
        </w:rPr>
        <w:lastRenderedPageBreak/>
        <w:t>חוקי התרמודינמיקה</w:t>
      </w:r>
      <w:bookmarkEnd w:id="5"/>
      <w:r w:rsidRPr="00F91BE6">
        <w:rPr>
          <w:rFonts w:hint="cs"/>
          <w:rtl/>
        </w:rPr>
        <w:t xml:space="preserve"> </w:t>
      </w:r>
    </w:p>
    <w:p w14:paraId="1EBD03DC" w14:textId="7DFD3953" w:rsidR="00F1626E" w:rsidRPr="00F91BE6" w:rsidRDefault="008E4814" w:rsidP="00F1626E">
      <w:pPr>
        <w:rPr>
          <w:rtl/>
        </w:rPr>
      </w:pPr>
      <w:r w:rsidRPr="00F91BE6">
        <w:rPr>
          <w:rtl/>
        </w:rPr>
        <w:t xml:space="preserve">חוקי הטבע בבסיס התופעה הם חוקי התרמודינמיקה, ויחד עם מודל לאינטראקציות בין חלקיקי החומר הם מובילים לחוקים </w:t>
      </w:r>
      <w:r w:rsidRPr="00F91BE6">
        <w:rPr>
          <w:rFonts w:hint="cs"/>
          <w:rtl/>
        </w:rPr>
        <w:t>פיזיקליים שנסביר בהמשך.</w:t>
      </w:r>
      <w:r w:rsidR="00F1626E" w:rsidRPr="00F91BE6">
        <w:rPr>
          <w:rFonts w:hint="cs"/>
          <w:rtl/>
        </w:rPr>
        <w:t xml:space="preserve"> </w:t>
      </w:r>
      <w:r w:rsidRPr="00F91BE6">
        <w:rPr>
          <w:rFonts w:hint="cs"/>
          <w:rtl/>
        </w:rPr>
        <w:t>ישנם 3 חוקי תרמודינמיקה</w:t>
      </w:r>
      <w:r w:rsidR="00F1626E" w:rsidRPr="00F91BE6">
        <w:rPr>
          <w:rFonts w:hint="cs"/>
          <w:rtl/>
        </w:rPr>
        <w:t xml:space="preserve">. </w:t>
      </w:r>
    </w:p>
    <w:p w14:paraId="5B036CAD" w14:textId="77777777" w:rsidR="00F1626E" w:rsidRPr="00F91BE6" w:rsidRDefault="00F1626E" w:rsidP="00F1626E">
      <w:pPr>
        <w:rPr>
          <w:rtl/>
        </w:rPr>
      </w:pPr>
    </w:p>
    <w:p w14:paraId="3ABC56FE" w14:textId="7F814EE8" w:rsidR="008E4814" w:rsidRPr="00F91BE6" w:rsidRDefault="008E4814" w:rsidP="008E4814">
      <w:pPr>
        <w:pStyle w:val="Heading3"/>
        <w:rPr>
          <w:rtl/>
        </w:rPr>
      </w:pPr>
      <w:r w:rsidRPr="00F91BE6">
        <w:rPr>
          <w:rtl/>
        </w:rPr>
        <w:t>החוק הראשון</w:t>
      </w:r>
    </w:p>
    <w:p w14:paraId="66622FE7" w14:textId="77777777" w:rsidR="008E4814" w:rsidRPr="00F91BE6" w:rsidRDefault="008E4814" w:rsidP="008E4814">
      <w:pPr>
        <w:rPr>
          <w:rtl/>
        </w:rPr>
      </w:pPr>
      <w:r w:rsidRPr="00F91BE6">
        <w:rPr>
          <w:rtl/>
        </w:rPr>
        <w:t xml:space="preserve">החוק הראשון הוא אדפטציה של חוק שימור האנרגיה לעולם התרמודינמיקה. חוק שימור האנרגיה קובע כי האנרגיה הכוללת של מערכת סגורה היא קבועה, אנרגיה לא יכולה להיווצר או להיהרס. </w:t>
      </w:r>
    </w:p>
    <w:p w14:paraId="5FD4A4C1" w14:textId="4D84015D" w:rsidR="008E4814" w:rsidRPr="00F91BE6" w:rsidRDefault="008E4814" w:rsidP="008E4814">
      <w:pPr>
        <w:rPr>
          <w:rtl/>
        </w:rPr>
      </w:pPr>
      <w:r w:rsidRPr="00F91BE6">
        <w:rPr>
          <w:rtl/>
        </w:rPr>
        <w:t>החוק הראשון של התרמודינמיקה קובע כי השינוי באנרגיה</w:t>
      </w:r>
      <w:r w:rsidRPr="00F91BE6">
        <w:rPr>
          <w:rFonts w:hint="cs"/>
          <w:rtl/>
        </w:rPr>
        <w:t xml:space="preserve"> הפנימית של המערכת</w:t>
      </w:r>
      <w:r w:rsidRPr="00F91BE6">
        <w:rPr>
          <w:rtl/>
        </w:rPr>
        <w:t xml:space="preserve"> שווה לעבודה </w:t>
      </w:r>
      <w:r w:rsidRPr="00F91BE6">
        <w:rPr>
          <w:rFonts w:hint="cs"/>
          <w:rtl/>
        </w:rPr>
        <w:t>שנעשת</w:t>
      </w:r>
      <w:r w:rsidRPr="00F91BE6">
        <w:rPr>
          <w:rFonts w:hint="eastAsia"/>
          <w:rtl/>
        </w:rPr>
        <w:t>ה</w:t>
      </w:r>
      <w:r w:rsidRPr="00F91BE6">
        <w:rPr>
          <w:rtl/>
        </w:rPr>
        <w:t xml:space="preserve"> על המערכת והחום שמוזרם </w:t>
      </w:r>
      <w:r w:rsidR="001A5B69">
        <w:rPr>
          <w:rFonts w:hint="cs"/>
          <w:rtl/>
        </w:rPr>
        <w:t>א</w:t>
      </w:r>
      <w:r w:rsidRPr="00F91BE6">
        <w:rPr>
          <w:rtl/>
        </w:rPr>
        <w:t>ליה</w:t>
      </w:r>
      <w:r w:rsidRPr="00F91BE6">
        <w:rPr>
          <w:rFonts w:hint="cs"/>
          <w:rtl/>
        </w:rPr>
        <w:t>.</w:t>
      </w:r>
      <w:r w:rsidR="00E03D22">
        <w:rPr>
          <w:rFonts w:hint="cs"/>
          <w:rtl/>
        </w:rPr>
        <w:t xml:space="preserve"> </w:t>
      </w:r>
    </w:p>
    <w:p w14:paraId="7BC17945" w14:textId="77777777" w:rsidR="008E4814" w:rsidRPr="00F91BE6" w:rsidRDefault="008E4814" w:rsidP="008E4814">
      <w:pPr>
        <w:pStyle w:val="Heading3"/>
        <w:rPr>
          <w:rtl/>
        </w:rPr>
      </w:pPr>
      <w:r w:rsidRPr="00F91BE6">
        <w:rPr>
          <w:rtl/>
        </w:rPr>
        <w:t xml:space="preserve">החוק השני </w:t>
      </w:r>
    </w:p>
    <w:p w14:paraId="45BD8D8E" w14:textId="6C9CA72C" w:rsidR="001A5B69" w:rsidRDefault="001A5B69" w:rsidP="001A5B69">
      <w:pPr>
        <w:rPr>
          <w:rtl/>
        </w:rPr>
      </w:pPr>
      <w:r w:rsidRPr="001A5B69">
        <w:rPr>
          <w:rtl/>
        </w:rPr>
        <w:t>החוק השני קובע כי האנטרופיה, מידת אי הוודאות</w:t>
      </w:r>
      <w:r w:rsidR="00F40155">
        <w:rPr>
          <w:rFonts w:hint="cs"/>
          <w:rtl/>
        </w:rPr>
        <w:t xml:space="preserve"> </w:t>
      </w:r>
      <w:r w:rsidRPr="001A5B69">
        <w:rPr>
          <w:rtl/>
        </w:rPr>
        <w:t xml:space="preserve">של מערכת סגורה לא יכולה לרדת, אלה האנטרופיה תגדל עד אשר המערכת תגיע למצב שיווי משקל שבו האנטרופיה הוא מקסימלית ובמצב זה </w:t>
      </w:r>
      <w:r w:rsidR="00EC4BD8" w:rsidRPr="001A5B69">
        <w:rPr>
          <w:rFonts w:hint="cs"/>
          <w:rtl/>
        </w:rPr>
        <w:t>תישא</w:t>
      </w:r>
      <w:r w:rsidR="00EC4BD8" w:rsidRPr="001A5B69">
        <w:rPr>
          <w:rFonts w:hint="eastAsia"/>
          <w:rtl/>
        </w:rPr>
        <w:t>ר</w:t>
      </w:r>
      <w:r w:rsidRPr="001A5B69">
        <w:rPr>
          <w:rtl/>
        </w:rPr>
        <w:t xml:space="preserve"> קבועה.</w:t>
      </w:r>
    </w:p>
    <w:p w14:paraId="39D11C28" w14:textId="77777777" w:rsidR="00E22E52" w:rsidRDefault="008E4814" w:rsidP="00E22E52">
      <w:pPr>
        <w:pStyle w:val="Heading3"/>
        <w:rPr>
          <w:rtl/>
        </w:rPr>
      </w:pPr>
      <w:r w:rsidRPr="00F91BE6">
        <w:rPr>
          <w:rtl/>
        </w:rPr>
        <w:t xml:space="preserve">החוק השלישי </w:t>
      </w:r>
    </w:p>
    <w:p w14:paraId="45F1921F" w14:textId="0E6E5575" w:rsidR="008E4814" w:rsidRPr="00F91BE6" w:rsidRDefault="008E4814" w:rsidP="00E22E52">
      <w:pPr>
        <w:rPr>
          <w:rtl/>
        </w:rPr>
      </w:pPr>
      <w:r w:rsidRPr="00F91BE6">
        <w:rPr>
          <w:rtl/>
        </w:rPr>
        <w:t xml:space="preserve">החוק השלישי קובע כי ככל שהמערכת שואפת לטמפרטורה של האפס המוחלט האנטרופיה של המערכת שואפת לערך קבוע. </w:t>
      </w:r>
    </w:p>
    <w:p w14:paraId="6D6160BB" w14:textId="7AF51C5C" w:rsidR="008E4814" w:rsidRPr="00F91BE6" w:rsidRDefault="008E4814" w:rsidP="008E4814">
      <w:r w:rsidRPr="00F91BE6">
        <w:rPr>
          <w:rFonts w:hint="cs"/>
          <w:rtl/>
        </w:rPr>
        <w:t>חוק זה אינו מופיע בתופעה שאותה אנחנו חוקרים</w:t>
      </w:r>
      <w:r w:rsidR="00361A75" w:rsidRPr="00F91BE6">
        <w:rPr>
          <w:rFonts w:hint="cs"/>
          <w:rtl/>
        </w:rPr>
        <w:t xml:space="preserve">. </w:t>
      </w:r>
    </w:p>
    <w:p w14:paraId="321D6269" w14:textId="77777777" w:rsidR="001A5B69" w:rsidRDefault="001A5B69" w:rsidP="001A5B69">
      <w:pPr>
        <w:rPr>
          <w:rtl/>
        </w:rPr>
      </w:pPr>
      <w:r>
        <w:rPr>
          <w:rtl/>
        </w:rPr>
        <w:t xml:space="preserve">בתופעת הולכת החום עוסקים בפיזור אנרגיה בגוף. פיזור זה נקבע על פי החוק הראשון והשני של התרמודינמיקה, עבור אנטרופיה של מצבי אנרגיה שונים. </w:t>
      </w:r>
    </w:p>
    <w:p w14:paraId="4AC75FE2" w14:textId="221620DE" w:rsidR="008E4814" w:rsidRPr="00F91BE6" w:rsidRDefault="001A5B69" w:rsidP="001A5B69">
      <w:r>
        <w:rPr>
          <w:rtl/>
        </w:rPr>
        <w:t>מבחינת הגדלים הנ</w:t>
      </w:r>
      <w:r w:rsidR="00EF5171">
        <w:rPr>
          <w:rtl/>
        </w:rPr>
        <w:t>מ</w:t>
      </w:r>
      <w:r w:rsidR="00392CE9">
        <w:rPr>
          <w:rFonts w:hint="cs"/>
          <w:rtl/>
        </w:rPr>
        <w:t>ד</w:t>
      </w:r>
      <w:r w:rsidR="00EF5171">
        <w:rPr>
          <w:rtl/>
        </w:rPr>
        <w:t>די</w:t>
      </w:r>
      <w:r>
        <w:rPr>
          <w:rtl/>
        </w:rPr>
        <w:t>ם בניסוי מדובר בהתפלגות הטמפרטורה ובשינוי שלה בזמן כתוצאה ממעבר חום, להלן נגדיר מושגים אלה.</w:t>
      </w:r>
    </w:p>
    <w:p w14:paraId="6238E993" w14:textId="77777777" w:rsidR="00CC59AE" w:rsidRPr="00F91BE6" w:rsidRDefault="00CC59AE">
      <w:pPr>
        <w:bidi w:val="0"/>
        <w:spacing w:after="0" w:line="240" w:lineRule="auto"/>
        <w:rPr>
          <w:sz w:val="28"/>
          <w:szCs w:val="28"/>
          <w:rtl/>
        </w:rPr>
      </w:pPr>
      <w:r w:rsidRPr="00F91BE6">
        <w:rPr>
          <w:rtl/>
        </w:rPr>
        <w:br w:type="page"/>
      </w:r>
    </w:p>
    <w:p w14:paraId="4147A836" w14:textId="77777777" w:rsidR="001A5B69" w:rsidRDefault="001A5B69" w:rsidP="00873690">
      <w:pPr>
        <w:rPr>
          <w:noProof/>
          <w:sz w:val="28"/>
          <w:szCs w:val="28"/>
          <w:u w:val="single"/>
          <w:rtl/>
        </w:rPr>
      </w:pPr>
      <w:r w:rsidRPr="001A5B69">
        <w:rPr>
          <w:noProof/>
          <w:sz w:val="28"/>
          <w:szCs w:val="28"/>
          <w:u w:val="single"/>
          <w:rtl/>
        </w:rPr>
        <w:lastRenderedPageBreak/>
        <w:t>אנרגיה תרמית, חום וטמפרטורה</w:t>
      </w:r>
    </w:p>
    <w:p w14:paraId="2B186408" w14:textId="7381452C" w:rsidR="00F1626E" w:rsidRPr="00F91BE6" w:rsidRDefault="00F1626E" w:rsidP="00873690">
      <w:pPr>
        <w:rPr>
          <w:rtl/>
        </w:rPr>
      </w:pPr>
      <w:r w:rsidRPr="00F91BE6">
        <w:rPr>
          <w:rtl/>
        </w:rPr>
        <w:t>חוקי התרמודינמיקה עוסקים באנטרופיה שלא ניתן למדודה, אך האנטרופיה של מערכת קשורה באופן ישיר לאנרגיה הפנימית ולטמפרטורה</w:t>
      </w:r>
      <w:r w:rsidRPr="00F91BE6">
        <w:rPr>
          <w:rFonts w:hint="cs"/>
          <w:rtl/>
        </w:rPr>
        <w:t>, נסביר כעת את שניהם</w:t>
      </w:r>
      <w:r w:rsidRPr="00F91BE6">
        <w:rPr>
          <w:rtl/>
        </w:rPr>
        <w:t xml:space="preserve">. </w:t>
      </w:r>
    </w:p>
    <w:p w14:paraId="5122E147" w14:textId="77777777" w:rsidR="00BE61C5" w:rsidRPr="00F91BE6" w:rsidRDefault="00BE61C5" w:rsidP="00873690">
      <w:pPr>
        <w:rPr>
          <w:rtl/>
        </w:rPr>
      </w:pPr>
    </w:p>
    <w:p w14:paraId="67AD2407" w14:textId="77777777" w:rsidR="00267BBB" w:rsidRPr="00F91BE6" w:rsidRDefault="00267BBB" w:rsidP="00267BBB">
      <w:pPr>
        <w:rPr>
          <w:rtl/>
        </w:rPr>
      </w:pPr>
      <w:r w:rsidRPr="00F91BE6">
        <w:rPr>
          <w:rFonts w:hint="cs"/>
          <w:rtl/>
        </w:rPr>
        <w:t xml:space="preserve">אנרגיה תרמית </w:t>
      </w:r>
      <w:r w:rsidRPr="00F91BE6">
        <w:rPr>
          <w:rtl/>
        </w:rPr>
        <w:t>–</w:t>
      </w:r>
      <w:r w:rsidRPr="00F91BE6">
        <w:rPr>
          <w:rFonts w:hint="cs"/>
          <w:rtl/>
        </w:rPr>
        <w:t xml:space="preserve"> </w:t>
      </w:r>
      <w:r w:rsidRPr="00F91BE6">
        <w:rPr>
          <w:rtl/>
        </w:rPr>
        <w:t>סכום האנרגיה הקינטית של מולקולות הגוף הקשורה לתנועה האקראית שלהן</w:t>
      </w:r>
      <w:r w:rsidRPr="00F91BE6">
        <w:rPr>
          <w:rFonts w:hint="cs"/>
          <w:rtl/>
        </w:rPr>
        <w:t xml:space="preserve">. </w:t>
      </w:r>
    </w:p>
    <w:p w14:paraId="784C0325" w14:textId="77777777" w:rsidR="00267BBB" w:rsidRPr="00F91BE6" w:rsidRDefault="00267BBB" w:rsidP="00267BBB">
      <w:r w:rsidRPr="00F91BE6">
        <w:rPr>
          <w:rFonts w:hint="cs"/>
          <w:rtl/>
        </w:rPr>
        <w:t xml:space="preserve">אנרגיה פנימית </w:t>
      </w:r>
      <w:r w:rsidRPr="00F91BE6">
        <w:rPr>
          <w:rtl/>
        </w:rPr>
        <w:t>–</w:t>
      </w:r>
      <w:r w:rsidRPr="00F91BE6">
        <w:rPr>
          <w:rFonts w:hint="cs"/>
          <w:rtl/>
        </w:rPr>
        <w:t xml:space="preserve"> </w:t>
      </w:r>
      <w:r w:rsidRPr="00F91BE6">
        <w:rPr>
          <w:rtl/>
        </w:rPr>
        <w:t>סכום האנרגיות האגורות בגוף אך ללא האנרגיה של הגוף הכולל</w:t>
      </w:r>
      <w:r>
        <w:rPr>
          <w:rFonts w:hint="cs"/>
          <w:rtl/>
        </w:rPr>
        <w:t xml:space="preserve"> הנובעת מאינטרקציה שלו עם הסביבה (למשל אנרגית כובד). זהו</w:t>
      </w:r>
      <w:r w:rsidRPr="00F91BE6">
        <w:rPr>
          <w:rtl/>
        </w:rPr>
        <w:t xml:space="preserve"> סכום האנרגיה התרמית של מולקולות הגוף, האנרגיה הפוטנציאלית של </w:t>
      </w:r>
      <w:r w:rsidRPr="00F91BE6">
        <w:rPr>
          <w:rFonts w:hint="cs"/>
          <w:rtl/>
        </w:rPr>
        <w:t>האינטראקציו</w:t>
      </w:r>
      <w:r w:rsidRPr="00F91BE6">
        <w:rPr>
          <w:rFonts w:hint="eastAsia"/>
          <w:rtl/>
        </w:rPr>
        <w:t>ת</w:t>
      </w:r>
      <w:r w:rsidRPr="00F91BE6">
        <w:rPr>
          <w:rtl/>
        </w:rPr>
        <w:t xml:space="preserve"> בין המולקולות, לדוגמא אנרגיה בקשרים כימיים ועוד</w:t>
      </w:r>
      <w:r w:rsidRPr="00F91BE6">
        <w:rPr>
          <w:rFonts w:hint="cs"/>
          <w:rtl/>
        </w:rPr>
        <w:t xml:space="preserve">. </w:t>
      </w:r>
    </w:p>
    <w:p w14:paraId="1721A425" w14:textId="77777777" w:rsidR="00267BBB" w:rsidRPr="00F91BE6" w:rsidRDefault="00267BBB" w:rsidP="00267BBB">
      <w:pPr>
        <w:rPr>
          <w:rtl/>
        </w:rPr>
      </w:pPr>
      <w:r w:rsidRPr="00F91BE6">
        <w:rPr>
          <w:rtl/>
        </w:rPr>
        <w:t>חום –</w:t>
      </w:r>
      <w:r w:rsidRPr="00F91BE6">
        <w:rPr>
          <w:rFonts w:hint="cs"/>
          <w:rtl/>
        </w:rPr>
        <w:t xml:space="preserve"> </w:t>
      </w:r>
      <w:r w:rsidRPr="00F91BE6">
        <w:rPr>
          <w:rtl/>
        </w:rPr>
        <w:t>תהליך שבו אנרגיה עוברת בצורה אקראית מגוף אחד לגוף אחר</w:t>
      </w:r>
      <w:r>
        <w:rPr>
          <w:rFonts w:hint="cs"/>
          <w:rtl/>
        </w:rPr>
        <w:t>,</w:t>
      </w:r>
      <w:r w:rsidRPr="00F91BE6">
        <w:rPr>
          <w:rtl/>
        </w:rPr>
        <w:t xml:space="preserve"> שאינו משפיע על גדלים ומאפיינים אחרים, למשל נפח וצורה</w:t>
      </w:r>
      <w:r w:rsidRPr="00F91BE6">
        <w:rPr>
          <w:rFonts w:hint="cs"/>
          <w:rtl/>
        </w:rPr>
        <w:t xml:space="preserve">. </w:t>
      </w:r>
      <w:r w:rsidRPr="00F91BE6">
        <w:rPr>
          <w:rtl/>
        </w:rPr>
        <w:t>גם האנרגיה העוברת בתהליך זה מכונה חום.</w:t>
      </w:r>
    </w:p>
    <w:p w14:paraId="00A2E31B" w14:textId="210EEFB5" w:rsidR="00267BBB" w:rsidRDefault="00267BBB" w:rsidP="007A77A8">
      <w:pPr>
        <w:rPr>
          <w:rtl/>
        </w:rPr>
      </w:pPr>
      <w:r>
        <w:rPr>
          <w:rFonts w:hint="cs"/>
          <w:rtl/>
        </w:rPr>
        <w:t>יחידות מ</w:t>
      </w:r>
      <w:r w:rsidR="00AE2344">
        <w:rPr>
          <w:rFonts w:hint="cs"/>
          <w:rtl/>
        </w:rPr>
        <w:t>יד</w:t>
      </w:r>
      <w:r>
        <w:rPr>
          <w:rFonts w:hint="cs"/>
          <w:rtl/>
        </w:rPr>
        <w:t xml:space="preserve">ה לאנרגיה במערכת היחידות הסטנדרטית (קילוגרם </w:t>
      </w:r>
      <w:r>
        <w:rPr>
          <w:rtl/>
        </w:rPr>
        <w:t>–</w:t>
      </w:r>
      <w:r>
        <w:rPr>
          <w:rFonts w:hint="cs"/>
          <w:rtl/>
        </w:rPr>
        <w:t xml:space="preserve"> מטר - שנייה) הן </w:t>
      </w:r>
      <w:r w:rsidRPr="00F91BE6">
        <w:rPr>
          <w:rFonts w:hint="cs"/>
          <w:rtl/>
        </w:rPr>
        <w:t>ב</w:t>
      </w:r>
      <w:r>
        <w:rPr>
          <w:rFonts w:hint="cs"/>
          <w:rtl/>
        </w:rPr>
        <w:t>ג'ו</w:t>
      </w:r>
      <w:r w:rsidR="00D430D4">
        <w:rPr>
          <w:rFonts w:hint="cs"/>
          <w:rtl/>
        </w:rPr>
        <w:t>ל</w:t>
      </w:r>
      <w:r w:rsidR="007A77A8">
        <w:rPr>
          <w:rFonts w:hint="cs"/>
          <w:rtl/>
        </w:rPr>
        <w:t xml:space="preserve"> </w:t>
      </w:r>
      <w:r w:rsidR="007A77A8">
        <w:t>J</w:t>
      </w:r>
      <w:r w:rsidR="00D430D4">
        <w:rPr>
          <w:rFonts w:hint="cs"/>
          <w:rtl/>
        </w:rPr>
        <w:t xml:space="preserve">, </w:t>
      </w:r>
      <w:r w:rsidR="007A77A8">
        <w:rPr>
          <w:rFonts w:hint="cs"/>
          <w:rtl/>
        </w:rPr>
        <w:t xml:space="preserve">או אחת מן האפשרויות הבאות: </w:t>
      </w:r>
    </w:p>
    <w:p w14:paraId="3C71437C" w14:textId="72AFF7F4" w:rsidR="00395752" w:rsidRPr="003B0BBC" w:rsidRDefault="003B0BBC" w:rsidP="00395752">
      <w:pPr>
        <w:bidi w:val="0"/>
        <w:rPr>
          <w:iCs/>
          <w:rtl/>
        </w:rPr>
      </w:pPr>
      <m:oMathPara>
        <m:oMath>
          <m:r>
            <m:rPr>
              <m:sty m:val="p"/>
            </m:rPr>
            <w:rPr>
              <w:rFonts w:ascii="Cambria Math" w:hAnsi="Cambria Math"/>
            </w:rPr>
            <m:t>J=</m:t>
          </m:r>
          <m:f>
            <m:fPr>
              <m:ctrlPr>
                <w:rPr>
                  <w:rFonts w:ascii="Cambria Math" w:hAnsi="Cambria Math"/>
                  <w:iCs/>
                </w:rPr>
              </m:ctrlPr>
            </m:fPr>
            <m:num>
              <m:r>
                <m:rPr>
                  <m:sty m:val="p"/>
                </m:rPr>
                <w:rPr>
                  <w:rFonts w:ascii="Cambria Math" w:hAnsi="Cambria Math"/>
                </w:rPr>
                <m:t>Kg*</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num>
            <m:den>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2</m:t>
                  </m:r>
                </m:sup>
              </m:sSup>
            </m:den>
          </m:f>
          <m:r>
            <m:rPr>
              <m:sty m:val="p"/>
            </m:rPr>
            <w:rPr>
              <w:rFonts w:ascii="Cambria Math" w:hAnsi="Cambria Math"/>
            </w:rPr>
            <m:t>=N*m=W*s</m:t>
          </m:r>
        </m:oMath>
      </m:oMathPara>
    </w:p>
    <w:p w14:paraId="03EF371D" w14:textId="709BF04B" w:rsidR="00267BBB" w:rsidRPr="00F91BE6" w:rsidRDefault="00267BBB" w:rsidP="00267BBB">
      <w:pPr>
        <w:rPr>
          <w:rtl/>
        </w:rPr>
      </w:pPr>
      <w:r w:rsidRPr="00F91BE6">
        <w:rPr>
          <w:rtl/>
        </w:rPr>
        <w:t xml:space="preserve">טמפרטורה – </w:t>
      </w:r>
      <w:r w:rsidRPr="00F91BE6">
        <w:rPr>
          <w:rFonts w:hint="cs"/>
          <w:rtl/>
        </w:rPr>
        <w:t>ממוצע האנרגיה הקינטית לחלקיק בגוף. נמדד</w:t>
      </w:r>
      <w:r w:rsidRPr="00F91BE6">
        <w:rPr>
          <w:rtl/>
        </w:rPr>
        <w:t xml:space="preserve"> במעלות</w:t>
      </w:r>
      <w:r w:rsidRPr="00F91BE6">
        <w:rPr>
          <w:rFonts w:hint="cs"/>
          <w:rtl/>
        </w:rPr>
        <w:t xml:space="preserve"> קלווין </w:t>
      </w:r>
      <w:r w:rsidRPr="00F91BE6">
        <w:rPr>
          <w:rFonts w:hint="cs"/>
        </w:rPr>
        <w:t>K</w:t>
      </w:r>
      <w:r w:rsidR="00CC4A91">
        <w:rPr>
          <w:rFonts w:hint="cs"/>
          <w:rtl/>
        </w:rPr>
        <w:t xml:space="preserve"> ו</w:t>
      </w:r>
      <w:r w:rsidRPr="00F91BE6">
        <w:rPr>
          <w:rFonts w:hint="cs"/>
          <w:rtl/>
        </w:rPr>
        <w:t xml:space="preserve">צלזיוס </w:t>
      </w:r>
      <w:r w:rsidRPr="00F91BE6">
        <w:rPr>
          <w:rFonts w:hint="cs"/>
        </w:rPr>
        <w:t>C</w:t>
      </w:r>
      <w:r w:rsidRPr="00F91BE6">
        <w:rPr>
          <w:rFonts w:hint="cs"/>
          <w:rtl/>
        </w:rPr>
        <w:t xml:space="preserve">. </w:t>
      </w:r>
    </w:p>
    <w:p w14:paraId="0B21FEC6" w14:textId="77777777" w:rsidR="00267BBB" w:rsidRPr="00F91BE6" w:rsidRDefault="00267BBB" w:rsidP="00267BBB">
      <w:pPr>
        <w:rPr>
          <w:rtl/>
        </w:rPr>
      </w:pPr>
      <m:oMathPara>
        <m:oMath>
          <m:r>
            <m:rPr>
              <m:sty m:val="p"/>
            </m:rPr>
            <w:rPr>
              <w:rFonts w:ascii="Cambria Math" w:hAnsi="Cambria Math"/>
            </w:rPr>
            <m:t xml:space="preserve">C=K-273.15 </m:t>
          </m:r>
          <m:r>
            <m:rPr>
              <m:sty m:val="p"/>
            </m:rPr>
            <w:rPr>
              <w:rFonts w:ascii="Cambria Math" w:hAnsi="Cambria Math" w:hint="cs"/>
              <w:rtl/>
            </w:rPr>
            <m:t>כאשר</m:t>
          </m:r>
        </m:oMath>
      </m:oMathPara>
    </w:p>
    <w:p w14:paraId="1A47D1FE" w14:textId="5938D641" w:rsidR="000900D1" w:rsidRPr="00F91BE6" w:rsidRDefault="00267BBB" w:rsidP="00267BBB">
      <w:pPr>
        <w:rPr>
          <w:rtl/>
        </w:rPr>
      </w:pPr>
      <w:r w:rsidRPr="00F91BE6">
        <w:rPr>
          <w:rtl/>
        </w:rPr>
        <w:t xml:space="preserve">על מנת להראות את ההבדל </w:t>
      </w:r>
      <w:r w:rsidRPr="00F91BE6">
        <w:rPr>
          <w:rFonts w:hint="cs"/>
          <w:rtl/>
        </w:rPr>
        <w:t xml:space="preserve">בין אנרגיה לטמפרטורה </w:t>
      </w:r>
      <w:r w:rsidRPr="00F91BE6">
        <w:rPr>
          <w:rtl/>
        </w:rPr>
        <w:t>נשווה בין כוס מים ואמבט מים. במידה והטמפרטורה שלהם שווה אחת לשנייה,</w:t>
      </w:r>
      <w:r w:rsidRPr="00F91BE6">
        <w:rPr>
          <w:rFonts w:hint="cs"/>
          <w:rtl/>
        </w:rPr>
        <w:t xml:space="preserve"> האנרגיה </w:t>
      </w:r>
      <w:r w:rsidR="00DC6253">
        <w:rPr>
          <w:rFonts w:hint="cs"/>
          <w:rtl/>
        </w:rPr>
        <w:t xml:space="preserve">הממוצעת לחלקיק בשני הגופים שווה, אך האנרגיה </w:t>
      </w:r>
      <w:r w:rsidRPr="00F91BE6">
        <w:rPr>
          <w:rFonts w:hint="cs"/>
          <w:rtl/>
        </w:rPr>
        <w:t>הפנימית</w:t>
      </w:r>
      <w:r w:rsidRPr="00F91BE6">
        <w:rPr>
          <w:rtl/>
        </w:rPr>
        <w:t xml:space="preserve"> של אמבט המים גדול</w:t>
      </w:r>
      <w:r w:rsidRPr="00F91BE6">
        <w:rPr>
          <w:rFonts w:hint="cs"/>
          <w:rtl/>
        </w:rPr>
        <w:t>ה</w:t>
      </w:r>
      <w:r w:rsidRPr="00F91BE6">
        <w:rPr>
          <w:rtl/>
        </w:rPr>
        <w:t xml:space="preserve"> בהרבה </w:t>
      </w:r>
      <w:r w:rsidRPr="00F91BE6">
        <w:rPr>
          <w:rFonts w:hint="cs"/>
          <w:rtl/>
        </w:rPr>
        <w:t>מהאנרגיה הפנימית</w:t>
      </w:r>
      <w:r w:rsidRPr="00F91BE6">
        <w:rPr>
          <w:rtl/>
        </w:rPr>
        <w:t xml:space="preserve"> של כוס המים </w:t>
      </w:r>
      <w:r w:rsidRPr="00F91BE6">
        <w:rPr>
          <w:rFonts w:hint="cs"/>
          <w:rtl/>
        </w:rPr>
        <w:t>מאחר</w:t>
      </w:r>
      <w:r w:rsidRPr="00F91BE6">
        <w:rPr>
          <w:rtl/>
        </w:rPr>
        <w:t xml:space="preserve"> </w:t>
      </w:r>
      <w:r w:rsidRPr="00F91BE6">
        <w:rPr>
          <w:rFonts w:hint="cs"/>
          <w:rtl/>
        </w:rPr>
        <w:t>ו</w:t>
      </w:r>
      <w:r w:rsidRPr="00F91BE6">
        <w:rPr>
          <w:rtl/>
        </w:rPr>
        <w:t xml:space="preserve">לאמבט יש </w:t>
      </w:r>
      <w:r w:rsidRPr="00F91BE6">
        <w:rPr>
          <w:rFonts w:hint="cs"/>
          <w:rtl/>
        </w:rPr>
        <w:t xml:space="preserve">יותר חלקיקים, ולכן סכום </w:t>
      </w:r>
      <w:r>
        <w:rPr>
          <w:rFonts w:hint="cs"/>
          <w:rtl/>
        </w:rPr>
        <w:t xml:space="preserve">האנרגיות </w:t>
      </w:r>
      <w:r w:rsidRPr="00F91BE6">
        <w:rPr>
          <w:rFonts w:hint="cs"/>
          <w:rtl/>
        </w:rPr>
        <w:t xml:space="preserve"> </w:t>
      </w:r>
      <w:r>
        <w:rPr>
          <w:rFonts w:hint="cs"/>
          <w:rtl/>
        </w:rPr>
        <w:t>ה</w:t>
      </w:r>
      <w:r w:rsidRPr="00F91BE6">
        <w:rPr>
          <w:rFonts w:hint="cs"/>
          <w:rtl/>
        </w:rPr>
        <w:t>קינטי</w:t>
      </w:r>
      <w:r>
        <w:rPr>
          <w:rFonts w:hint="cs"/>
          <w:rtl/>
        </w:rPr>
        <w:t>ו</w:t>
      </w:r>
      <w:r w:rsidRPr="00F91BE6">
        <w:rPr>
          <w:rFonts w:hint="cs"/>
          <w:rtl/>
        </w:rPr>
        <w:t xml:space="preserve">ת של </w:t>
      </w:r>
      <w:r>
        <w:rPr>
          <w:rFonts w:hint="cs"/>
          <w:rtl/>
        </w:rPr>
        <w:t>ה</w:t>
      </w:r>
      <w:r w:rsidRPr="00F91BE6">
        <w:rPr>
          <w:rFonts w:hint="cs"/>
          <w:rtl/>
        </w:rPr>
        <w:t>חלקיקים</w:t>
      </w:r>
      <w:r w:rsidRPr="00F91BE6">
        <w:rPr>
          <w:rtl/>
        </w:rPr>
        <w:t xml:space="preserve"> גדולה יותר</w:t>
      </w:r>
      <w:r w:rsidR="00DC6253">
        <w:rPr>
          <w:rFonts w:hint="cs"/>
          <w:rtl/>
        </w:rPr>
        <w:t xml:space="preserve">, לעומת הטמפרטורה שהיא שווה. </w:t>
      </w:r>
      <w:r w:rsidR="000900D1" w:rsidRPr="00F91BE6">
        <w:rPr>
          <w:rtl/>
        </w:rPr>
        <w:br w:type="page"/>
      </w:r>
    </w:p>
    <w:p w14:paraId="53289A51" w14:textId="76A437E9" w:rsidR="002613B6" w:rsidRPr="00F91BE6" w:rsidRDefault="002613B6" w:rsidP="007F3DA0">
      <w:pPr>
        <w:pStyle w:val="Heading2"/>
        <w:rPr>
          <w:rtl/>
        </w:rPr>
      </w:pPr>
      <w:bookmarkStart w:id="6" w:name="_Toc43667517"/>
      <w:r w:rsidRPr="00F91BE6">
        <w:rPr>
          <w:rtl/>
        </w:rPr>
        <w:lastRenderedPageBreak/>
        <w:t>הו</w:t>
      </w:r>
      <w:r w:rsidR="009C7506" w:rsidRPr="00F91BE6">
        <w:rPr>
          <w:rFonts w:hint="cs"/>
          <w:rtl/>
        </w:rPr>
        <w:t>לכ</w:t>
      </w:r>
      <w:r w:rsidRPr="00F91BE6">
        <w:rPr>
          <w:rtl/>
        </w:rPr>
        <w:t>ת חום</w:t>
      </w:r>
      <w:bookmarkEnd w:id="6"/>
      <w:r w:rsidR="00AB7A49" w:rsidRPr="00F91BE6">
        <w:rPr>
          <w:rFonts w:hint="cs"/>
          <w:rtl/>
        </w:rPr>
        <w:t xml:space="preserve"> </w:t>
      </w:r>
    </w:p>
    <w:p w14:paraId="00EC7590" w14:textId="64DE8894" w:rsidR="00C2468F" w:rsidRPr="00F91BE6" w:rsidRDefault="00C2468F" w:rsidP="00C2468F">
      <w:pPr>
        <w:rPr>
          <w:rtl/>
        </w:rPr>
      </w:pPr>
      <w:r w:rsidRPr="00F91BE6">
        <w:rPr>
          <w:rtl/>
        </w:rPr>
        <w:t xml:space="preserve">לאחר </w:t>
      </w:r>
      <w:r>
        <w:rPr>
          <w:rFonts w:hint="cs"/>
          <w:rtl/>
        </w:rPr>
        <w:t xml:space="preserve">הצגת המושגים </w:t>
      </w:r>
      <w:r w:rsidRPr="00F91BE6">
        <w:rPr>
          <w:rtl/>
        </w:rPr>
        <w:t xml:space="preserve"> וחוקי התרמודינמיקה, </w:t>
      </w:r>
      <w:r>
        <w:rPr>
          <w:rFonts w:hint="cs"/>
          <w:rtl/>
        </w:rPr>
        <w:t xml:space="preserve">נתאר </w:t>
      </w:r>
      <w:r w:rsidRPr="00F91BE6">
        <w:rPr>
          <w:rtl/>
        </w:rPr>
        <w:t>באופן מיקרוסקופי ומקרוסקופי</w:t>
      </w:r>
      <w:r>
        <w:rPr>
          <w:rFonts w:hint="cs"/>
          <w:rtl/>
        </w:rPr>
        <w:t xml:space="preserve"> את תופעת הולכת החום</w:t>
      </w:r>
      <w:r w:rsidR="00D0175E">
        <w:rPr>
          <w:rFonts w:hint="cs"/>
          <w:rtl/>
        </w:rPr>
        <w:t xml:space="preserve">. </w:t>
      </w:r>
    </w:p>
    <w:p w14:paraId="0A66C33F" w14:textId="77777777" w:rsidR="00C2468F" w:rsidRPr="00F91BE6" w:rsidRDefault="00C2468F" w:rsidP="00C2468F">
      <w:pPr>
        <w:rPr>
          <w:rtl/>
        </w:rPr>
      </w:pPr>
      <w:r w:rsidRPr="00F91BE6">
        <w:rPr>
          <w:rtl/>
        </w:rPr>
        <w:t xml:space="preserve">כאשר נצמיד שני גופים בעלי טמפרטורה שונה כך שתהיה אינטראקציה הם יעבירו את האנרגיה בצורת חום אחד </w:t>
      </w:r>
      <w:r>
        <w:rPr>
          <w:rFonts w:hint="cs"/>
          <w:rtl/>
        </w:rPr>
        <w:t>ל</w:t>
      </w:r>
      <w:r w:rsidRPr="00F91BE6">
        <w:rPr>
          <w:rtl/>
        </w:rPr>
        <w:t>שני, מהגוף בעל הטמפרטורה הגבוהה יותר לגוף בעל הטמפרטורה הנמוכה יותר</w:t>
      </w:r>
      <w:r w:rsidRPr="00F91BE6">
        <w:rPr>
          <w:rFonts w:hint="cs"/>
          <w:rtl/>
        </w:rPr>
        <w:t>,</w:t>
      </w:r>
      <w:r w:rsidRPr="00F91BE6">
        <w:rPr>
          <w:rtl/>
        </w:rPr>
        <w:t xml:space="preserve"> עד אשר יהיו שווי טמפרטורה</w:t>
      </w:r>
      <w:r w:rsidRPr="00F91BE6">
        <w:rPr>
          <w:rFonts w:hint="cs"/>
          <w:rtl/>
        </w:rPr>
        <w:t xml:space="preserve">. </w:t>
      </w:r>
    </w:p>
    <w:p w14:paraId="06FF9E18" w14:textId="381B1554" w:rsidR="0076358C" w:rsidRPr="00F91BE6" w:rsidRDefault="0076358C" w:rsidP="00CE339B">
      <w:pPr>
        <w:rPr>
          <w:rtl/>
        </w:rPr>
      </w:pPr>
      <w:r w:rsidRPr="00F91BE6">
        <w:rPr>
          <w:noProof/>
          <w:sz w:val="20"/>
          <w:szCs w:val="20"/>
          <w:rtl/>
          <w:lang w:val="he-IL"/>
        </w:rPr>
        <mc:AlternateContent>
          <mc:Choice Requires="wpg">
            <w:drawing>
              <wp:inline distT="0" distB="0" distL="0" distR="0" wp14:anchorId="020E072B" wp14:editId="2919927E">
                <wp:extent cx="5943600" cy="711753"/>
                <wp:effectExtent l="0" t="0" r="19050" b="12700"/>
                <wp:docPr id="1066" name="Group 1066"/>
                <wp:cNvGraphicFramePr/>
                <a:graphic xmlns:a="http://schemas.openxmlformats.org/drawingml/2006/main">
                  <a:graphicData uri="http://schemas.microsoft.com/office/word/2010/wordprocessingGroup">
                    <wpg:wgp>
                      <wpg:cNvGrpSpPr/>
                      <wpg:grpSpPr>
                        <a:xfrm>
                          <a:off x="0" y="0"/>
                          <a:ext cx="5943600" cy="711753"/>
                          <a:chOff x="0" y="0"/>
                          <a:chExt cx="5736566" cy="557465"/>
                        </a:xfrm>
                      </wpg:grpSpPr>
                      <wps:wsp>
                        <wps:cNvPr id="1058" name="Cube 1058"/>
                        <wps:cNvSpPr/>
                        <wps:spPr>
                          <a:xfrm>
                            <a:off x="0" y="59636"/>
                            <a:ext cx="526941" cy="480156"/>
                          </a:xfrm>
                          <a:prstGeom prst="cube">
                            <a:avLst/>
                          </a:prstGeom>
                          <a:solidFill>
                            <a:srgbClr val="0070C0"/>
                          </a:solidFill>
                          <a:ln>
                            <a:solidFill>
                              <a:srgbClr val="00467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Cube 1059"/>
                        <wps:cNvSpPr/>
                        <wps:spPr>
                          <a:xfrm>
                            <a:off x="577084" y="59682"/>
                            <a:ext cx="526941" cy="461485"/>
                          </a:xfrm>
                          <a:prstGeom prst="cube">
                            <a:avLst/>
                          </a:prstGeom>
                          <a:solidFill>
                            <a:srgbClr val="FF0000"/>
                          </a:solidFill>
                          <a:ln>
                            <a:solidFill>
                              <a:srgbClr val="B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Cube 1060"/>
                        <wps:cNvSpPr/>
                        <wps:spPr>
                          <a:xfrm>
                            <a:off x="1664898" y="0"/>
                            <a:ext cx="1000664" cy="505706"/>
                          </a:xfrm>
                          <a:prstGeom prst="cube">
                            <a:avLst/>
                          </a:prstGeom>
                          <a:gradFill>
                            <a:gsLst>
                              <a:gs pos="60000">
                                <a:srgbClr val="0070C0"/>
                              </a:gs>
                              <a:gs pos="40000">
                                <a:srgbClr val="FF0000"/>
                              </a:gs>
                            </a:gsLst>
                            <a:lin ang="108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Cube 1061"/>
                        <wps:cNvSpPr/>
                        <wps:spPr>
                          <a:xfrm>
                            <a:off x="3200400" y="43132"/>
                            <a:ext cx="1000664" cy="505706"/>
                          </a:xfrm>
                          <a:prstGeom prst="cube">
                            <a:avLst/>
                          </a:prstGeom>
                          <a:gradFill>
                            <a:gsLst>
                              <a:gs pos="100000">
                                <a:srgbClr val="0070C0"/>
                              </a:gs>
                              <a:gs pos="0">
                                <a:srgbClr val="FF0000"/>
                              </a:gs>
                            </a:gsLst>
                            <a:lin ang="108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Cube 1062"/>
                        <wps:cNvSpPr/>
                        <wps:spPr>
                          <a:xfrm>
                            <a:off x="4735902" y="51759"/>
                            <a:ext cx="1000664" cy="505706"/>
                          </a:xfrm>
                          <a:prstGeom prst="cube">
                            <a:avLst/>
                          </a:prstGeom>
                          <a:gradFill>
                            <a:gsLst>
                              <a:gs pos="19000">
                                <a:srgbClr val="87355A"/>
                              </a:gs>
                              <a:gs pos="85000">
                                <a:srgbClr val="87355A"/>
                              </a:gs>
                            </a:gsLst>
                            <a:lin ang="10800000" scaled="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Arrow: Right 1063"/>
                        <wps:cNvSpPr/>
                        <wps:spPr>
                          <a:xfrm>
                            <a:off x="1259457" y="146649"/>
                            <a:ext cx="310527" cy="18108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Arrow: Right 1064"/>
                        <wps:cNvSpPr/>
                        <wps:spPr>
                          <a:xfrm>
                            <a:off x="2803585" y="139820"/>
                            <a:ext cx="310527" cy="18108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Arrow: Right 1065"/>
                        <wps:cNvSpPr/>
                        <wps:spPr>
                          <a:xfrm>
                            <a:off x="4364966" y="157073"/>
                            <a:ext cx="310527" cy="181086"/>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451B33" id="Group 1066" o:spid="_x0000_s1026" style="width:468pt;height:56.05pt;mso-position-horizontal-relative:char;mso-position-vertical-relative:line" coordsize="57365,5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058" o:spid="_x0000_s1027" type="#_x0000_t16" style="position:absolute;top:596;width:5269;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" fillcolor="#0070c0" strokecolor="#00467a" strokeweight="1pt"/>
                <v:shape id="Cube 1059" o:spid="_x0000_s1028" type="#_x0000_t16" style="position:absolute;left:5770;top:596;width:5270;height:4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" fillcolor="red" strokecolor="#b00000" strokeweight="1pt"/>
                <v:shape id="Cube 1060" o:spid="_x0000_s1029" type="#_x0000_t16" style="position:absolute;left:16648;width:10007;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" fillcolor="red" strokecolor="black [3213]" strokeweight="1pt">
                  <v:fill color2="#0070c0" angle="270" colors="0 red;26214f red" focus="100%" type="gradient">
                    <o:fill v:ext="view" type="gradientUnscaled"/>
                  </v:fill>
                </v:shape>
                <v:shape id="Cube 1061" o:spid="_x0000_s1030" type="#_x0000_t16" style="position:absolute;left:32004;top:431;width:10006;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" fillcolor="red" strokecolor="black [3213]" strokeweight="1pt">
                  <v:fill color2="#0070c0" angle="270" focus="100%" type="gradient">
                    <o:fill v:ext="view" type="gradientUnscaled"/>
                  </v:fill>
                </v:shape>
                <v:shape id="Cube 1062" o:spid="_x0000_s1031" type="#_x0000_t16" style="position:absolute;left:47359;top:517;width:10006;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" fillcolor="#87355a" strokecolor="black [3213]" strokeweight="1pt">
                  <v:fill color2="#87355a" angle="270" colors="0 #87355a;12452f #87355a" focus="100%" type="gradient">
                    <o:fill v:ext="view" type="gradientUnscaled"/>
                  </v:fill>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63" o:spid="_x0000_s1032" type="#_x0000_t13" style="position:absolute;left:12594;top:1466;width:3105;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" adj="15302" fillcolor="#70ad47 [3209]" strokecolor="#375623 [1609]" strokeweight="1pt"/>
                <v:shape id="Arrow: Right 1064" o:spid="_x0000_s1033" type="#_x0000_t13" style="position:absolute;left:28035;top:1398;width:3106;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" adj="15302" fillcolor="#70ad47 [3209]" strokecolor="#375623 [1609]" strokeweight="1pt"/>
                <v:shape id="Arrow: Right 1065" o:spid="_x0000_s1034" type="#_x0000_t13" style="position:absolute;left:43649;top:1570;width:3105;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" adj="15302" fillcolor="#70ad47 [3209]" strokecolor="#375623 [1609]" strokeweight="1pt"/>
                <w10:anchorlock/>
              </v:group>
            </w:pict>
          </mc:Fallback>
        </mc:AlternateContent>
      </w:r>
    </w:p>
    <w:p w14:paraId="23F3C02A" w14:textId="34307513" w:rsidR="0076358C" w:rsidRPr="00F91BE6" w:rsidRDefault="0076358C" w:rsidP="0076358C">
      <w:r w:rsidRPr="00F91BE6">
        <w:rPr>
          <w:rtl/>
        </w:rPr>
        <w:t>התמונה הנ"ל הינה המחשה פשוטה של התהליך, הגוף החם יותר הינו הקובייה האדומה, ואילו הקר יותר הינו הכחולה. לאחר שנצמיד את שני הגופים יתרחש תהליך העברת חום מן הגוף החם אל הגוף הקר עד אשר הטמפרטורה תשתווה אחת לשנייה</w:t>
      </w:r>
      <w:r w:rsidRPr="00F91BE6">
        <w:rPr>
          <w:rFonts w:hint="cs"/>
          <w:rtl/>
        </w:rPr>
        <w:t xml:space="preserve">. </w:t>
      </w:r>
    </w:p>
    <w:p w14:paraId="70AF04FD" w14:textId="77777777" w:rsidR="0042548B" w:rsidRPr="00F91BE6" w:rsidRDefault="0042548B" w:rsidP="0042548B">
      <w:pPr>
        <w:rPr>
          <w:rtl/>
        </w:rPr>
      </w:pPr>
      <w:r w:rsidRPr="00F91BE6">
        <w:rPr>
          <w:rtl/>
        </w:rPr>
        <w:t xml:space="preserve">נתייחס קודם לתופעה </w:t>
      </w:r>
      <w:r w:rsidRPr="00F91BE6">
        <w:rPr>
          <w:rFonts w:hint="cs"/>
          <w:rtl/>
        </w:rPr>
        <w:t>מ</w:t>
      </w:r>
      <w:r w:rsidRPr="00F91BE6">
        <w:rPr>
          <w:rtl/>
        </w:rPr>
        <w:t>בחינה מיקרוסקופית מכיוון שהיא יותר קלה להבנה</w:t>
      </w:r>
      <w:r w:rsidRPr="00F91BE6">
        <w:rPr>
          <w:rFonts w:hint="cs"/>
          <w:rtl/>
        </w:rPr>
        <w:t>.</w:t>
      </w:r>
    </w:p>
    <w:p w14:paraId="055F422B" w14:textId="77777777" w:rsidR="0042548B" w:rsidRPr="00F91BE6" w:rsidRDefault="0042548B" w:rsidP="0042548B">
      <w:pPr>
        <w:rPr>
          <w:rtl/>
        </w:rPr>
      </w:pPr>
      <w:r w:rsidRPr="00F91BE6">
        <w:rPr>
          <w:rtl/>
        </w:rPr>
        <w:t>מבחינה מיקרוסקופית, המולקולות בגוף בעל הטמפרטורה הגבוה</w:t>
      </w:r>
      <w:r>
        <w:rPr>
          <w:rFonts w:hint="cs"/>
          <w:rtl/>
        </w:rPr>
        <w:t>ה</w:t>
      </w:r>
      <w:r w:rsidRPr="00F91BE6">
        <w:rPr>
          <w:rtl/>
        </w:rPr>
        <w:t xml:space="preserve"> יותר הם בעלי אנרגיה קינטית גבוהה יותר בממוצע, ובגוף הקר יותר המולקולות בעל</w:t>
      </w:r>
      <w:r w:rsidRPr="00F91BE6">
        <w:rPr>
          <w:rFonts w:hint="cs"/>
          <w:rtl/>
        </w:rPr>
        <w:t>ות</w:t>
      </w:r>
      <w:r w:rsidRPr="00F91BE6">
        <w:rPr>
          <w:rtl/>
        </w:rPr>
        <w:t xml:space="preserve"> אנרגיה קינטית נמוכה יותר בממוצע, כאשר </w:t>
      </w:r>
      <w:r w:rsidRPr="00F91BE6">
        <w:rPr>
          <w:rFonts w:hint="cs"/>
          <w:rtl/>
        </w:rPr>
        <w:t>ה</w:t>
      </w:r>
      <w:r w:rsidRPr="00F91BE6">
        <w:rPr>
          <w:rtl/>
        </w:rPr>
        <w:t>גופים יבצעו אינטראקציה</w:t>
      </w:r>
      <w:r>
        <w:rPr>
          <w:rFonts w:hint="cs"/>
          <w:rtl/>
        </w:rPr>
        <w:t xml:space="preserve"> (התנגשויות)</w:t>
      </w:r>
      <w:r w:rsidRPr="00F91BE6">
        <w:rPr>
          <w:rtl/>
        </w:rPr>
        <w:t xml:space="preserve">, חלק מהאנרגיה </w:t>
      </w:r>
      <w:r w:rsidRPr="00F91BE6">
        <w:rPr>
          <w:rFonts w:hint="cs"/>
          <w:rtl/>
        </w:rPr>
        <w:t xml:space="preserve">של </w:t>
      </w:r>
      <w:r w:rsidRPr="00F91BE6">
        <w:rPr>
          <w:rtl/>
        </w:rPr>
        <w:t xml:space="preserve">המולקולה בגוף החם יותר </w:t>
      </w:r>
      <w:r w:rsidRPr="00F91BE6">
        <w:rPr>
          <w:rFonts w:hint="cs"/>
          <w:rtl/>
        </w:rPr>
        <w:t xml:space="preserve">תעבור </w:t>
      </w:r>
      <w:r w:rsidRPr="00F91BE6">
        <w:rPr>
          <w:rtl/>
        </w:rPr>
        <w:t xml:space="preserve">לגוף הקר יותר. הדבר קורה מספר רב של פעמים בשנייה בין כל המולקולות ובכך החום עובר בין שני הגופים. </w:t>
      </w:r>
      <w:r w:rsidRPr="00F91BE6">
        <w:rPr>
          <w:rFonts w:hint="cs"/>
          <w:rtl/>
        </w:rPr>
        <w:t>הגוף</w:t>
      </w:r>
      <w:r w:rsidRPr="00F91BE6">
        <w:rPr>
          <w:rtl/>
        </w:rPr>
        <w:t xml:space="preserve"> הקר יותר מקבל א</w:t>
      </w:r>
      <w:r w:rsidRPr="00F91BE6">
        <w:rPr>
          <w:rFonts w:hint="cs"/>
          <w:rtl/>
        </w:rPr>
        <w:t>נ</w:t>
      </w:r>
      <w:r w:rsidRPr="00F91BE6">
        <w:rPr>
          <w:rtl/>
        </w:rPr>
        <w:t>רגיה וטמפרטורה שלו עולה, ואילו הגוף החם יותר מאבד אנרגיה והטמפרטורה שלו יורד</w:t>
      </w:r>
      <w:r w:rsidRPr="00F91BE6">
        <w:rPr>
          <w:rFonts w:hint="cs"/>
          <w:rtl/>
        </w:rPr>
        <w:t xml:space="preserve">ת, עד אשר שני הגופים יהיו שווי טמפרטורה. </w:t>
      </w:r>
    </w:p>
    <w:p w14:paraId="327A2099" w14:textId="77777777" w:rsidR="0042548B" w:rsidRPr="00F91BE6" w:rsidRDefault="0042548B" w:rsidP="0042548B">
      <w:pPr>
        <w:rPr>
          <w:rtl/>
        </w:rPr>
      </w:pPr>
      <w:r w:rsidRPr="00F91BE6">
        <w:rPr>
          <w:rtl/>
        </w:rPr>
        <w:t xml:space="preserve">אך שימוש רק בחוקי ניוטון לא יכול להסביר את התופעה </w:t>
      </w:r>
      <w:r w:rsidRPr="00F91BE6">
        <w:rPr>
          <w:rFonts w:hint="cs"/>
          <w:rtl/>
        </w:rPr>
        <w:t xml:space="preserve">במלואה </w:t>
      </w:r>
      <w:r w:rsidRPr="00F91BE6">
        <w:rPr>
          <w:rtl/>
        </w:rPr>
        <w:t>מכיוון שחוקי ניוטון הם הפיכים בזמן, כלומר כל התנגשות שמעבירה אנרגיה לצד אחד, אפשרית גם בתהליך הפוך. למעשה צריך להתייחס כאן לאקראיות כדי לתאר את תהליך התפשטות האנרגיה</w:t>
      </w:r>
      <w:r w:rsidRPr="00F91BE6">
        <w:rPr>
          <w:rFonts w:hint="cs"/>
          <w:rtl/>
        </w:rPr>
        <w:t xml:space="preserve">. </w:t>
      </w:r>
    </w:p>
    <w:p w14:paraId="6ED3B250" w14:textId="61149675" w:rsidR="0042548B" w:rsidRPr="00F91BE6" w:rsidRDefault="00825F4A" w:rsidP="0042548B">
      <w:r w:rsidRPr="00825F4A">
        <w:rPr>
          <w:rtl/>
        </w:rPr>
        <w:t>לכן נתייחס לאנטרופיה של המערכת, אנטרופיה של אנרגיה תרמית. נחלק את האנרגיה של הגופים למנות אנרגיה אשר מהוות כמות מסוימת של אנרגיה, מנות אלו יכולות "לנוע" בין מולקולה למולקולה. טמפרטורה קשורה למספר מנות האנרגיה הקינטית הממוצעת לחלקיק, ולכן לגוף החם, יש מספר גבוה יותר של מנות אנרגיה לחלקיק</w:t>
      </w:r>
      <w:r w:rsidR="00DE3B97">
        <w:rPr>
          <w:rFonts w:hint="cs"/>
          <w:rtl/>
        </w:rPr>
        <w:t xml:space="preserve"> בממוצע</w:t>
      </w:r>
      <w:r>
        <w:rPr>
          <w:rFonts w:hint="cs"/>
          <w:rtl/>
        </w:rPr>
        <w:t xml:space="preserve">, </w:t>
      </w:r>
      <w:r w:rsidRPr="00825F4A">
        <w:rPr>
          <w:rtl/>
        </w:rPr>
        <w:t>לעומתו לגוף הקר יש פחות מנות אנרגיה לחלקיק</w:t>
      </w:r>
      <w:r w:rsidR="00DE3B97">
        <w:rPr>
          <w:rFonts w:hint="cs"/>
          <w:rtl/>
        </w:rPr>
        <w:t xml:space="preserve"> בממוצע</w:t>
      </w:r>
      <w:r w:rsidRPr="00825F4A">
        <w:rPr>
          <w:rtl/>
        </w:rPr>
        <w:t>. על פי החוק השני של התרמודינמיקה כאשר נחבר בין שני הגופים ונבודד אותם מן הסביבה, האנטרופיה הכוללת של המערכות צריכה לעלות</w:t>
      </w:r>
      <w:r>
        <w:rPr>
          <w:rFonts w:hint="cs"/>
          <w:rtl/>
        </w:rPr>
        <w:t xml:space="preserve"> </w:t>
      </w:r>
      <w:r w:rsidRPr="00825F4A">
        <w:rPr>
          <w:rtl/>
        </w:rPr>
        <w:t xml:space="preserve">עד שהגופים יגיעו למצב שיווי משקל. על מנת להגדיל את האנטרופיה מנות האנרגיה "יתפרשו" בין יותר חלקיקים, מפני שיש יותר אפשרויות לפזר את מנות האנרגיה בין מספר גדול יותר של חלקיקים מאשר כאשר הם מרוכזים במספר מצומצם, כלומר יש יותר מצבי מיקרו. ניתן להראות  באמצעות חוקי </w:t>
      </w:r>
      <w:r w:rsidRPr="00825F4A">
        <w:rPr>
          <w:rtl/>
        </w:rPr>
        <w:lastRenderedPageBreak/>
        <w:t>התרמודינמיקה כי אנרגיה (חום) תעבור מגוף בעל טמפרטורה גבוהה לגוף בעל טמפרטורה נמוכה יותר, וכי האנטרופיה המקסימלית מתקבלת כאשר האנרגיה מתחלקת באופן זהה  בין החלקיקים, כלומר הטמפרטורה בשתי המערכות זהה. הפיתוח מופיע בנספח 6.</w:t>
      </w:r>
      <w:r w:rsidR="007C2C9F">
        <w:rPr>
          <w:rFonts w:hint="cs"/>
          <w:rtl/>
        </w:rPr>
        <w:t xml:space="preserve"> </w:t>
      </w:r>
      <w:r w:rsidR="0042548B">
        <w:rPr>
          <w:rFonts w:hint="cs"/>
          <w:rtl/>
        </w:rPr>
        <w:t>זהו הסבר פיזיקלי איכותי להתפשטות האנרגיה לאורך מוט שקצהו האחד נמצא בטמפרטורה גבוהה ביחס לאחר.</w:t>
      </w:r>
    </w:p>
    <w:p w14:paraId="6EFFAB6A" w14:textId="427A80E1" w:rsidR="00950B14" w:rsidRPr="00F91BE6" w:rsidRDefault="00950B14" w:rsidP="0076358C">
      <w:pPr>
        <w:rPr>
          <w:rtl/>
        </w:rPr>
      </w:pPr>
      <w:r w:rsidRPr="00F91BE6">
        <w:rPr>
          <w:rtl/>
        </w:rPr>
        <w:br w:type="page"/>
      </w:r>
    </w:p>
    <w:p w14:paraId="4C47B2D3" w14:textId="47876CB0" w:rsidR="00F72DD4" w:rsidRPr="00F91BE6" w:rsidRDefault="00D2616F" w:rsidP="007F3DA0">
      <w:pPr>
        <w:pStyle w:val="Heading2"/>
        <w:rPr>
          <w:rtl/>
        </w:rPr>
      </w:pPr>
      <w:bookmarkStart w:id="7" w:name="_Toc43667518"/>
      <w:r w:rsidRPr="00F91BE6">
        <w:rPr>
          <w:rtl/>
        </w:rPr>
        <w:lastRenderedPageBreak/>
        <w:t xml:space="preserve">מודל פיזיקלי </w:t>
      </w:r>
      <w:r w:rsidRPr="00F91BE6">
        <w:rPr>
          <w:rFonts w:hint="cs"/>
          <w:rtl/>
        </w:rPr>
        <w:t>מקרוסקופי</w:t>
      </w:r>
      <w:r w:rsidRPr="00F91BE6">
        <w:rPr>
          <w:rtl/>
        </w:rPr>
        <w:t xml:space="preserve"> לתיאור התופעה</w:t>
      </w:r>
      <w:bookmarkEnd w:id="7"/>
      <w:r w:rsidR="00AB7A49" w:rsidRPr="00F91BE6">
        <w:rPr>
          <w:rFonts w:hint="cs"/>
          <w:rtl/>
        </w:rPr>
        <w:t xml:space="preserve"> </w:t>
      </w:r>
    </w:p>
    <w:p w14:paraId="71108BEC" w14:textId="49C93843" w:rsidR="009C7506" w:rsidRPr="00F91BE6" w:rsidRDefault="00084E3E" w:rsidP="009C7506">
      <w:pPr>
        <w:rPr>
          <w:rtl/>
        </w:rPr>
      </w:pPr>
      <w:r w:rsidRPr="00084E3E">
        <w:rPr>
          <w:rtl/>
        </w:rPr>
        <w:t>התיאור התרמודינמי בסעיף הקודם מספק הסבר לתופעת השת</w:t>
      </w:r>
      <w:r w:rsidR="00316684">
        <w:rPr>
          <w:rFonts w:hint="cs"/>
          <w:rtl/>
        </w:rPr>
        <w:t>נ</w:t>
      </w:r>
      <w:r w:rsidRPr="00084E3E">
        <w:rPr>
          <w:rtl/>
        </w:rPr>
        <w:t>ות הטמפרטורה, אך אינו מתאר את התהליך הדינמי שלה – את האופן שבו הטמפרטורה משתנה בזמן ובמקום. לשם כך יש לשלב תיאור דינמי חלקיקי של המערכת עם החוק הראשון והשני של התרמודינמיקה. המודל המיקרוסקופי המתקבל הינו מורכב מאוד ומתבסס על תיאור מספר רב של התנגשויות. מודל זה חורג במורכבותו ובפרטיו מהיקף העבודה הנוכחית. על כן נתמקד בחוקים הבאים, שהינם תוצאה של המודלים, אשר מתארים את הקשר בין זרימת האנרגיה בגוף לשינוי הטמפרטורה בו.</w:t>
      </w:r>
      <w:r w:rsidR="00CC383D">
        <w:rPr>
          <w:rFonts w:hint="cs"/>
          <w:rtl/>
        </w:rPr>
        <w:t xml:space="preserve"> </w:t>
      </w:r>
    </w:p>
    <w:p w14:paraId="0319392E" w14:textId="11A7E533" w:rsidR="00AA302D" w:rsidRPr="00F91BE6" w:rsidRDefault="00AA302D" w:rsidP="009C7506">
      <w:pPr>
        <w:pStyle w:val="Heading3"/>
        <w:rPr>
          <w:rtl/>
        </w:rPr>
      </w:pPr>
      <w:r w:rsidRPr="00F91BE6">
        <w:rPr>
          <w:rtl/>
        </w:rPr>
        <w:t xml:space="preserve">הובלה </w:t>
      </w:r>
      <w:r w:rsidRPr="00F91BE6">
        <w:rPr>
          <w:rFonts w:hint="cs"/>
          <w:rtl/>
        </w:rPr>
        <w:t>ע</w:t>
      </w:r>
      <w:r w:rsidRPr="00F91BE6">
        <w:rPr>
          <w:rtl/>
        </w:rPr>
        <w:t>ל פי פורייה</w:t>
      </w:r>
    </w:p>
    <w:p w14:paraId="0DE3BE5E" w14:textId="6CE93B88" w:rsidR="00873690" w:rsidRPr="00F91BE6" w:rsidRDefault="00873690" w:rsidP="00873690">
      <w:r w:rsidRPr="00F91BE6">
        <w:rPr>
          <w:rtl/>
        </w:rPr>
        <w:t xml:space="preserve">פורייה </w:t>
      </w:r>
      <w:r w:rsidR="00DB1624">
        <w:rPr>
          <w:rFonts w:hint="cs"/>
          <w:rtl/>
        </w:rPr>
        <w:t>הציע</w:t>
      </w:r>
      <w:r w:rsidRPr="00F91BE6">
        <w:rPr>
          <w:rtl/>
        </w:rPr>
        <w:t xml:space="preserve"> כי קצב מעבר החום </w:t>
      </w:r>
      <w:r w:rsidRPr="00972DE3">
        <w:rPr>
          <w:u w:val="single"/>
          <w:rtl/>
        </w:rPr>
        <w:t>בתוך הגוף</w:t>
      </w:r>
      <w:r w:rsidRPr="00F91BE6">
        <w:rPr>
          <w:rtl/>
        </w:rPr>
        <w:t xml:space="preserve"> הוא פרופורציוני לגרדיאנט ה</w:t>
      </w:r>
      <w:r w:rsidR="00CA0FCC" w:rsidRPr="00F91BE6">
        <w:rPr>
          <w:rtl/>
        </w:rPr>
        <w:t>טמפרטורה</w:t>
      </w:r>
      <w:r w:rsidR="00214239">
        <w:rPr>
          <w:rFonts w:hint="cs"/>
          <w:rtl/>
        </w:rPr>
        <w:t xml:space="preserve"> </w:t>
      </w:r>
      <w:r w:rsidRPr="00F91BE6">
        <w:rPr>
          <w:rtl/>
        </w:rPr>
        <w:t>(קצב שינוי ה</w:t>
      </w:r>
      <w:r w:rsidR="00CA0FCC" w:rsidRPr="00F91BE6">
        <w:rPr>
          <w:rtl/>
        </w:rPr>
        <w:t>טמפרטורה</w:t>
      </w:r>
      <w:r w:rsidRPr="00F91BE6">
        <w:rPr>
          <w:rtl/>
        </w:rPr>
        <w:t xml:space="preserve"> במרחב).</w:t>
      </w:r>
    </w:p>
    <w:p w14:paraId="3CDA37FB" w14:textId="02A40870" w:rsidR="00AA302D" w:rsidRPr="00F91BE6" w:rsidRDefault="00F91BE6" w:rsidP="00AA302D">
      <w:pPr>
        <w:rPr>
          <w:rFonts w:eastAsia="Times New Roman"/>
          <w:rtl/>
        </w:rPr>
      </w:pPr>
      <m:oMathPara>
        <m:oMath>
          <m:r>
            <m:rPr>
              <m:sty m:val="p"/>
            </m:rPr>
            <w:rPr>
              <w:rFonts w:ascii="Cambria Math" w:hAnsi="Cambria Math"/>
            </w:rPr>
            <m:t>j=-k*∇T</m:t>
          </m:r>
        </m:oMath>
      </m:oMathPara>
    </w:p>
    <w:p w14:paraId="1AA25D0C" w14:textId="58D705D7" w:rsidR="00AA302D" w:rsidRPr="00F91BE6" w:rsidRDefault="00F91BE6" w:rsidP="00AA302D">
      <w:pPr>
        <w:rPr>
          <w:rtl/>
        </w:rPr>
      </w:pPr>
      <m:oMath>
        <m:r>
          <m:rPr>
            <m:sty m:val="p"/>
          </m:rPr>
          <w:rPr>
            <w:rFonts w:ascii="Cambria Math" w:hAnsi="Cambria Math"/>
          </w:rPr>
          <m:t>j</m:t>
        </m:r>
      </m:oMath>
      <w:r w:rsidR="00AA302D" w:rsidRPr="00F91BE6">
        <w:rPr>
          <w:rtl/>
        </w:rPr>
        <w:t xml:space="preserve"> – </w:t>
      </w:r>
      <w:r w:rsidR="00AA302D" w:rsidRPr="00F91BE6">
        <w:rPr>
          <w:rFonts w:hint="cs"/>
          <w:rtl/>
        </w:rPr>
        <w:t>זרם</w:t>
      </w:r>
      <w:r w:rsidR="00AA302D" w:rsidRPr="00F91BE6">
        <w:rPr>
          <w:rtl/>
        </w:rPr>
        <w:t xml:space="preserve"> החום, כמות האנרגיה</w:t>
      </w:r>
      <w:r w:rsidR="00930DAC" w:rsidRPr="00F91BE6">
        <w:rPr>
          <w:rFonts w:hint="cs"/>
          <w:rtl/>
        </w:rPr>
        <w:t xml:space="preserve"> התרמית</w:t>
      </w:r>
      <w:r w:rsidR="00AA302D" w:rsidRPr="00F91BE6">
        <w:rPr>
          <w:rtl/>
        </w:rPr>
        <w:t xml:space="preserve"> ליחידת שטח </w:t>
      </w:r>
      <w:r w:rsidR="00C6570D" w:rsidRPr="00F91BE6">
        <w:rPr>
          <w:rtl/>
        </w:rPr>
        <w:t xml:space="preserve">וליחידת זמן </w:t>
      </w:r>
      <w:r w:rsidR="00AA302D" w:rsidRPr="00F91BE6">
        <w:rPr>
          <w:rtl/>
        </w:rPr>
        <w:t>העוברת בכיוון מסוים</w:t>
      </w:r>
      <w:r w:rsidR="00AA302D" w:rsidRPr="00F91BE6">
        <w:rPr>
          <w:rFonts w:hint="cs"/>
          <w:rtl/>
        </w:rPr>
        <w:t>, ערך זה ביחידות</w:t>
      </w:r>
      <w:r w:rsidR="00AA302D" w:rsidRPr="00F91BE6">
        <w:rPr>
          <w:rtl/>
        </w:rPr>
        <w:t xml:space="preserve"> </w:t>
      </w:r>
      <m:oMath>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den>
        </m:f>
      </m:oMath>
    </w:p>
    <w:p w14:paraId="61D84610" w14:textId="241F85A6" w:rsidR="00AA302D" w:rsidRPr="00F91BE6" w:rsidRDefault="00F91BE6" w:rsidP="00AA302D">
      <w:pPr>
        <w:rPr>
          <w:rtl/>
        </w:rPr>
      </w:pPr>
      <m:oMath>
        <m:r>
          <m:rPr>
            <m:sty m:val="p"/>
          </m:rPr>
          <w:rPr>
            <w:rFonts w:ascii="Cambria Math" w:hAnsi="Cambria Math"/>
          </w:rPr>
          <m:t>k</m:t>
        </m:r>
      </m:oMath>
      <w:r w:rsidR="00AA302D" w:rsidRPr="00F91BE6">
        <w:rPr>
          <w:rtl/>
        </w:rPr>
        <w:t xml:space="preserve"> – מוליכות החום של הגוף (קבוע)  </w:t>
      </w:r>
      <m:oMath>
        <m:f>
          <m:fPr>
            <m:ctrlPr>
              <w:rPr>
                <w:rFonts w:ascii="Cambria Math" w:hAnsi="Cambria Math"/>
              </w:rPr>
            </m:ctrlPr>
          </m:fPr>
          <m:num>
            <m:r>
              <m:rPr>
                <m:sty m:val="p"/>
              </m:rPr>
              <w:rPr>
                <w:rFonts w:ascii="Cambria Math" w:hAnsi="Cambria Math"/>
              </w:rPr>
              <m:t>W</m:t>
            </m:r>
          </m:num>
          <m:den>
            <m:r>
              <m:rPr>
                <m:sty m:val="p"/>
              </m:rPr>
              <w:rPr>
                <w:rFonts w:ascii="Cambria Math" w:hAnsi="Cambria Math"/>
              </w:rPr>
              <m:t>m*k</m:t>
            </m:r>
          </m:den>
        </m:f>
      </m:oMath>
    </w:p>
    <w:p w14:paraId="7D4D5C1D" w14:textId="05C7FEBA" w:rsidR="00BC7CC1" w:rsidRPr="00F91BE6" w:rsidRDefault="00F91BE6" w:rsidP="00BC7CC1">
      <m:oMath>
        <m:r>
          <m:rPr>
            <m:sty m:val="p"/>
          </m:rPr>
          <w:rPr>
            <w:rFonts w:ascii="Cambria Math" w:hAnsi="Cambria Math"/>
          </w:rPr>
          <m:t>∇T</m:t>
        </m:r>
      </m:oMath>
      <w:r w:rsidR="00AA302D" w:rsidRPr="00F91BE6">
        <w:rPr>
          <w:rtl/>
        </w:rPr>
        <w:t xml:space="preserve"> – גרדיאנט ה</w:t>
      </w:r>
      <w:r w:rsidR="00CA0FCC" w:rsidRPr="00F91BE6">
        <w:rPr>
          <w:rtl/>
        </w:rPr>
        <w:t>טמפרטורה</w:t>
      </w:r>
      <w:r w:rsidR="00AA302D" w:rsidRPr="00F91BE6">
        <w:rPr>
          <w:rtl/>
        </w:rPr>
        <w:t xml:space="preserve">, </w:t>
      </w:r>
      <w:r w:rsidR="00C6570D" w:rsidRPr="00F91BE6">
        <w:rPr>
          <w:rtl/>
        </w:rPr>
        <w:t>קצב שינוי הטמפרטורה כפונקציה של המיקום</w:t>
      </w:r>
      <w:r w:rsidR="00D35838">
        <w:rPr>
          <w:rFonts w:hint="cs"/>
          <w:rtl/>
        </w:rPr>
        <w:t>,</w:t>
      </w:r>
      <w:r w:rsidR="00C6570D" w:rsidRPr="00F91BE6">
        <w:rPr>
          <w:rtl/>
        </w:rPr>
        <w:t xml:space="preserve"> </w:t>
      </w:r>
      <w:r w:rsidR="00AA302D" w:rsidRPr="00F91BE6">
        <w:rPr>
          <w:rtl/>
        </w:rPr>
        <w:t>ביחיד</w:t>
      </w:r>
      <w:r w:rsidR="00AA302D" w:rsidRPr="00F91BE6">
        <w:rPr>
          <w:rFonts w:hint="cs"/>
          <w:rtl/>
        </w:rPr>
        <w:t>ו</w:t>
      </w:r>
      <w:r w:rsidR="00AA302D" w:rsidRPr="00F91BE6">
        <w:rPr>
          <w:rtl/>
        </w:rPr>
        <w:t>ת</w:t>
      </w:r>
      <w:r w:rsidR="00AA302D" w:rsidRPr="00F91BE6">
        <w:rPr>
          <w:rFonts w:hint="cs"/>
          <w:rtl/>
        </w:rPr>
        <w:t xml:space="preserve"> </w:t>
      </w:r>
      <w:r w:rsidR="00AA302D" w:rsidRPr="00F91BE6">
        <w:rPr>
          <w:rtl/>
        </w:rPr>
        <w:t xml:space="preserve"> </w:t>
      </w:r>
      <m:oMath>
        <m:f>
          <m:fPr>
            <m:ctrlPr>
              <w:rPr>
                <w:rFonts w:ascii="Cambria Math" w:hAnsi="Cambria Math"/>
              </w:rPr>
            </m:ctrlPr>
          </m:fPr>
          <m:num>
            <m:r>
              <m:rPr>
                <m:sty m:val="p"/>
              </m:rPr>
              <w:rPr>
                <w:rFonts w:ascii="Cambria Math" w:hAnsi="Cambria Math"/>
              </w:rPr>
              <m:t>k</m:t>
            </m:r>
          </m:num>
          <m:den>
            <m:r>
              <m:rPr>
                <m:sty m:val="p"/>
              </m:rPr>
              <w:rPr>
                <w:rFonts w:ascii="Cambria Math" w:hAnsi="Cambria Math"/>
              </w:rPr>
              <m:t>m</m:t>
            </m:r>
          </m:den>
        </m:f>
      </m:oMath>
    </w:p>
    <w:p w14:paraId="5BA21126" w14:textId="720F948B" w:rsidR="00972DE3" w:rsidRDefault="00972DE3" w:rsidP="00AA302D">
      <w:pPr>
        <w:rPr>
          <w:rtl/>
        </w:rPr>
      </w:pPr>
      <w:r w:rsidRPr="00972DE3">
        <w:rPr>
          <w:rtl/>
        </w:rPr>
        <w:t>בניסוי שלנו אנחנו מעוניינים בשטף החום שהוא הזרם שעובר דרך משטח פתוח מסוים</w:t>
      </w:r>
      <w:r>
        <w:rPr>
          <w:rFonts w:hint="cs"/>
          <w:rtl/>
        </w:rPr>
        <w:t xml:space="preserve">: </w:t>
      </w:r>
    </w:p>
    <w:p w14:paraId="79A21503" w14:textId="4ACAA829" w:rsidR="005D71A8" w:rsidRPr="00F91BE6" w:rsidRDefault="00F91BE6" w:rsidP="00AA302D">
      <m:oMathPara>
        <m:oMath>
          <m:r>
            <m:rPr>
              <m:sty m:val="p"/>
            </m:rPr>
            <w:rPr>
              <w:rFonts w:ascii="Cambria Math" w:hAnsi="Cambria Math"/>
            </w:rPr>
            <m:t>Φ=</m:t>
          </m:r>
          <m:nary>
            <m:naryPr>
              <m:chr m:val="∬"/>
              <m:limLoc m:val="undOvr"/>
              <m:subHide m:val="1"/>
              <m:supHide m:val="1"/>
              <m:ctrlPr>
                <w:rPr>
                  <w:rFonts w:ascii="Cambria Math" w:hAnsi="Cambria Math"/>
                </w:rPr>
              </m:ctrlPr>
            </m:naryPr>
            <m:sub/>
            <m:sup/>
            <m:e>
              <m:r>
                <m:rPr>
                  <m:sty m:val="p"/>
                </m:rPr>
                <w:rPr>
                  <w:rFonts w:ascii="Cambria Math" w:hAnsi="Cambria Math"/>
                </w:rPr>
                <m:t>j</m:t>
              </m:r>
            </m:e>
          </m:nary>
          <m:r>
            <m:rPr>
              <m:sty m:val="p"/>
            </m:rPr>
            <w:rPr>
              <w:rFonts w:ascii="Cambria Math" w:hAnsi="Cambria Math"/>
            </w:rPr>
            <m:t>dA</m:t>
          </m:r>
        </m:oMath>
      </m:oMathPara>
    </w:p>
    <w:p w14:paraId="5C70BDD4" w14:textId="2F5684BC" w:rsidR="00972DE3" w:rsidRDefault="00972DE3" w:rsidP="00972DE3">
      <w:pPr>
        <w:rPr>
          <w:rtl/>
        </w:rPr>
      </w:pPr>
      <w:r w:rsidRPr="00972DE3">
        <w:rPr>
          <w:rtl/>
        </w:rPr>
        <w:t>קצב שינוי החום של הגוף שווה לשטף הכולל על פני כל המעטפת. זהו למעשה החוק הראשון של התרמודינמיקה, הקובע כי השינוי באנרגיה  של גוף מסוים נגרם כתוצאה מזרמי החום אל ומאותו גוף – לא נוצרת ולא נעלמת אנרגיה:</w:t>
      </w:r>
    </w:p>
    <w:p w14:paraId="23E1B06B" w14:textId="205E4B05" w:rsidR="00CA0FCC" w:rsidRPr="00F91BE6" w:rsidRDefault="00011955" w:rsidP="00972DE3">
      <w:pPr>
        <w:bidi w:val="0"/>
      </w:pPr>
      <m:oMathPara>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r>
            <m:rPr>
              <m:sty m:val="p"/>
            </m:rPr>
            <w:rPr>
              <w:rFonts w:ascii="Cambria Math" w:hAnsi="Cambria Math"/>
            </w:rPr>
            <m:t>=</m:t>
          </m:r>
          <m:nary>
            <m:naryPr>
              <m:chr m:val="∯"/>
              <m:limLoc m:val="undOvr"/>
              <m:subHide m:val="1"/>
              <m:supHide m:val="1"/>
              <m:ctrlPr>
                <w:rPr>
                  <w:rFonts w:ascii="Cambria Math" w:hAnsi="Cambria Math"/>
                </w:rPr>
              </m:ctrlPr>
            </m:naryPr>
            <m:sub/>
            <m:sup/>
            <m:e>
              <m:r>
                <m:rPr>
                  <m:sty m:val="p"/>
                </m:rPr>
                <w:rPr>
                  <w:rFonts w:ascii="Cambria Math" w:hAnsi="Cambria Math"/>
                </w:rPr>
                <m:t>j</m:t>
              </m:r>
            </m:e>
          </m:nary>
          <m:r>
            <m:rPr>
              <m:sty m:val="p"/>
            </m:rPr>
            <w:rPr>
              <w:rFonts w:ascii="Cambria Math" w:hAnsi="Cambria Math"/>
            </w:rPr>
            <m:t>dA</m:t>
          </m:r>
        </m:oMath>
      </m:oMathPara>
    </w:p>
    <w:p w14:paraId="683B05CC" w14:textId="77777777" w:rsidR="00D750CC" w:rsidRPr="00F91BE6" w:rsidRDefault="00D750CC">
      <w:pPr>
        <w:bidi w:val="0"/>
        <w:spacing w:after="0" w:line="240" w:lineRule="auto"/>
        <w:rPr>
          <w:u w:val="single"/>
          <w:rtl/>
        </w:rPr>
      </w:pPr>
      <w:r w:rsidRPr="00F91BE6">
        <w:rPr>
          <w:rtl/>
        </w:rPr>
        <w:br w:type="page"/>
      </w:r>
    </w:p>
    <w:p w14:paraId="55381649" w14:textId="31D886A7" w:rsidR="003624B5" w:rsidRPr="00F91BE6" w:rsidRDefault="003624B5" w:rsidP="00AA302D">
      <w:pPr>
        <w:pStyle w:val="Heading3"/>
        <w:rPr>
          <w:rtl/>
        </w:rPr>
      </w:pPr>
      <w:r w:rsidRPr="00F91BE6">
        <w:rPr>
          <w:rtl/>
        </w:rPr>
        <w:lastRenderedPageBreak/>
        <w:t>חוק הקירור של ניוטון</w:t>
      </w:r>
    </w:p>
    <w:p w14:paraId="19793882" w14:textId="7088F5C7" w:rsidR="00873690" w:rsidRPr="00F91BE6" w:rsidRDefault="00873690" w:rsidP="00873690">
      <w:r w:rsidRPr="00F91BE6">
        <w:rPr>
          <w:rtl/>
        </w:rPr>
        <w:t xml:space="preserve">ניוטון קבע כי קצב איבוד החום של גוף </w:t>
      </w:r>
      <w:r w:rsidRPr="00EF5171">
        <w:rPr>
          <w:u w:val="single"/>
          <w:rtl/>
        </w:rPr>
        <w:t>אל הסביבה</w:t>
      </w:r>
      <w:r w:rsidRPr="00F91BE6">
        <w:rPr>
          <w:rtl/>
        </w:rPr>
        <w:t xml:space="preserve"> שב</w:t>
      </w:r>
      <w:r w:rsidR="00EF5171">
        <w:rPr>
          <w:rFonts w:asciiTheme="minorHAnsi" w:hAnsiTheme="minorHAnsi" w:hint="cs"/>
          <w:rtl/>
          <w:lang w:val="ru-RU"/>
        </w:rPr>
        <w:t>ה הוא</w:t>
      </w:r>
      <w:r w:rsidRPr="00F91BE6">
        <w:rPr>
          <w:rtl/>
        </w:rPr>
        <w:t xml:space="preserve"> נמצא הוא פרופורציוני להפרש ה</w:t>
      </w:r>
      <w:r w:rsidR="00CA0FCC" w:rsidRPr="00F91BE6">
        <w:rPr>
          <w:rtl/>
        </w:rPr>
        <w:t>טמפרטורה</w:t>
      </w:r>
      <w:r w:rsidRPr="00F91BE6">
        <w:rPr>
          <w:rtl/>
        </w:rPr>
        <w:t xml:space="preserve"> שלו והסביבה.</w:t>
      </w:r>
    </w:p>
    <w:p w14:paraId="468B182E" w14:textId="70AC3A03" w:rsidR="002D5AF4" w:rsidRPr="00F91BE6" w:rsidRDefault="00011955" w:rsidP="00AA302D">
      <m:oMathPara>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r>
            <m:rPr>
              <m:sty m:val="p"/>
            </m:rPr>
            <w:rPr>
              <w:rFonts w:ascii="Cambria Math" w:hAnsi="Cambria Math"/>
            </w:rPr>
            <m:t>=-h*A*∆T</m:t>
          </m:r>
        </m:oMath>
      </m:oMathPara>
    </w:p>
    <w:p w14:paraId="612B73A0" w14:textId="60838887" w:rsidR="003624B5" w:rsidRPr="00F91BE6" w:rsidRDefault="00011955" w:rsidP="00AA302D">
      <w:pPr>
        <w:rPr>
          <w:rtl/>
        </w:rPr>
      </w:pPr>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oMath>
      <w:r w:rsidR="00526D10" w:rsidRPr="00F91BE6">
        <w:t xml:space="preserve"> </w:t>
      </w:r>
      <w:r w:rsidR="003624B5" w:rsidRPr="00F91BE6">
        <w:rPr>
          <w:rtl/>
        </w:rPr>
        <w:t xml:space="preserve">– השינוי בחום הגוף ליחידת זמן אחת ביחידת </w:t>
      </w:r>
      <m:oMath>
        <m:f>
          <m:fPr>
            <m:ctrlPr>
              <w:rPr>
                <w:rFonts w:ascii="Cambria Math" w:hAnsi="Cambria Math"/>
                <w:iCs/>
              </w:rPr>
            </m:ctrlPr>
          </m:fPr>
          <m:num>
            <m:r>
              <m:rPr>
                <m:sty m:val="p"/>
              </m:rPr>
              <w:rPr>
                <w:rFonts w:ascii="Cambria Math" w:hAnsi="Cambria Math"/>
              </w:rPr>
              <m:t>J</m:t>
            </m:r>
          </m:num>
          <m:den>
            <m:r>
              <m:rPr>
                <m:sty m:val="p"/>
              </m:rPr>
              <w:rPr>
                <w:rFonts w:ascii="Cambria Math" w:hAnsi="Cambria Math"/>
              </w:rPr>
              <m:t>s</m:t>
            </m:r>
          </m:den>
        </m:f>
        <m:r>
          <m:rPr>
            <m:sty m:val="p"/>
          </m:rPr>
          <w:rPr>
            <w:rFonts w:ascii="Cambria Math" w:hAnsi="Cambria Math"/>
          </w:rPr>
          <m:t>=W</m:t>
        </m:r>
      </m:oMath>
    </w:p>
    <w:p w14:paraId="5AFFB5F0" w14:textId="7D9D87B1" w:rsidR="003624B5" w:rsidRPr="00F91BE6" w:rsidRDefault="00F91BE6" w:rsidP="00AA302D">
      <w:pPr>
        <w:rPr>
          <w:rtl/>
        </w:rPr>
      </w:pPr>
      <m:oMath>
        <m:r>
          <m:rPr>
            <m:sty m:val="p"/>
          </m:rPr>
          <w:rPr>
            <w:rFonts w:ascii="Cambria Math" w:hAnsi="Cambria Math"/>
          </w:rPr>
          <m:t>h</m:t>
        </m:r>
      </m:oMath>
      <w:r w:rsidR="003624B5" w:rsidRPr="00F91BE6">
        <w:rPr>
          <w:rtl/>
        </w:rPr>
        <w:t xml:space="preserve"> – קבוע מעבר חום שתלוי בסביבה שבו נמצא הגוף ביחידת </w:t>
      </w:r>
      <m:oMath>
        <m:f>
          <m:fPr>
            <m:ctrlPr>
              <w:rPr>
                <w:rFonts w:ascii="Cambria Math" w:hAnsi="Cambria Math"/>
              </w:rPr>
            </m:ctrlPr>
          </m:fPr>
          <m:num>
            <m:r>
              <m:rPr>
                <m:sty m:val="p"/>
              </m:rPr>
              <w:rPr>
                <w:rFonts w:ascii="Cambria Math" w:hAnsi="Cambria Math"/>
              </w:rPr>
              <m:t>W</m:t>
            </m:r>
          </m:num>
          <m:den>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*k</m:t>
            </m:r>
          </m:den>
        </m:f>
      </m:oMath>
    </w:p>
    <w:p w14:paraId="1EF398D9" w14:textId="030F3A86" w:rsidR="003624B5" w:rsidRPr="00F91BE6" w:rsidRDefault="00F91BE6" w:rsidP="00AA302D">
      <w:pPr>
        <w:rPr>
          <w:rtl/>
        </w:rPr>
      </w:pPr>
      <m:oMath>
        <m:r>
          <m:rPr>
            <m:sty m:val="p"/>
          </m:rPr>
          <w:rPr>
            <w:rFonts w:ascii="Cambria Math" w:hAnsi="Cambria Math"/>
          </w:rPr>
          <m:t>A</m:t>
        </m:r>
      </m:oMath>
      <w:r w:rsidR="003624B5" w:rsidRPr="00F91BE6">
        <w:rPr>
          <w:rtl/>
        </w:rPr>
        <w:t xml:space="preserve"> – שטח הפנים </w:t>
      </w:r>
      <w:r w:rsidR="00972DE3">
        <w:rPr>
          <w:rFonts w:hint="cs"/>
          <w:rtl/>
        </w:rPr>
        <w:t>שבין</w:t>
      </w:r>
      <w:r w:rsidR="003624B5" w:rsidRPr="00F91BE6">
        <w:rPr>
          <w:rtl/>
        </w:rPr>
        <w:t xml:space="preserve"> הגוף </w:t>
      </w:r>
      <w:r w:rsidR="00972DE3">
        <w:rPr>
          <w:rFonts w:hint="cs"/>
          <w:rtl/>
        </w:rPr>
        <w:t>ל</w:t>
      </w:r>
      <w:r w:rsidR="003624B5" w:rsidRPr="00F91BE6">
        <w:rPr>
          <w:rtl/>
        </w:rPr>
        <w:t>סביבה ביחיד</w:t>
      </w:r>
      <w:r w:rsidR="00972DE3">
        <w:rPr>
          <w:rFonts w:hint="cs"/>
          <w:rtl/>
        </w:rPr>
        <w:t>ו</w:t>
      </w:r>
      <w:r w:rsidR="003624B5" w:rsidRPr="00F91BE6">
        <w:rPr>
          <w:rtl/>
        </w:rPr>
        <w:t>ת</w:t>
      </w:r>
      <w:r w:rsidR="00794039" w:rsidRPr="00F91BE6">
        <w:rPr>
          <w:rtl/>
        </w:rPr>
        <w:t xml:space="preserve">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00794039" w:rsidRPr="00F91BE6">
        <w:rPr>
          <w:rtl/>
        </w:rPr>
        <w:t xml:space="preserve"> </w:t>
      </w:r>
    </w:p>
    <w:p w14:paraId="096F5B54" w14:textId="11DC6196" w:rsidR="001E1879" w:rsidRPr="00F91BE6" w:rsidRDefault="00F91BE6" w:rsidP="00A80D08">
      <w:pPr>
        <w:rPr>
          <w:rtl/>
        </w:rPr>
      </w:pPr>
      <m:oMath>
        <m:r>
          <m:rPr>
            <m:sty m:val="p"/>
          </m:rPr>
          <w:rPr>
            <w:rFonts w:ascii="Cambria Math" w:hAnsi="Cambria Math" w:cs="Arial" w:hint="cs"/>
            <w:rtl/>
          </w:rPr>
          <m:t>∆</m:t>
        </m:r>
        <m:r>
          <m:rPr>
            <m:sty m:val="p"/>
          </m:rPr>
          <w:rPr>
            <w:rFonts w:ascii="Cambria Math" w:hAnsi="Cambria Math"/>
          </w:rPr>
          <m:t>T</m:t>
        </m:r>
      </m:oMath>
      <w:r w:rsidR="00526D10" w:rsidRPr="00F91BE6">
        <w:rPr>
          <w:rtl/>
        </w:rPr>
        <w:t xml:space="preserve"> </w:t>
      </w:r>
      <w:r w:rsidR="003624B5" w:rsidRPr="00F91BE6">
        <w:rPr>
          <w:rtl/>
        </w:rPr>
        <w:t>– הפרש ה</w:t>
      </w:r>
      <w:r w:rsidR="00CA0FCC" w:rsidRPr="00F91BE6">
        <w:rPr>
          <w:rtl/>
        </w:rPr>
        <w:t>טמפרטורה</w:t>
      </w:r>
      <w:r w:rsidR="003624B5" w:rsidRPr="00F91BE6">
        <w:rPr>
          <w:rtl/>
        </w:rPr>
        <w:t xml:space="preserve"> בין הגוף לסביבה ביחידת </w:t>
      </w:r>
      <m:oMath>
        <m:r>
          <m:rPr>
            <m:sty m:val="p"/>
          </m:rPr>
          <w:rPr>
            <w:rFonts w:ascii="Cambria Math" w:hAnsi="Cambria Math"/>
          </w:rPr>
          <m:t>K</m:t>
        </m:r>
      </m:oMath>
    </w:p>
    <w:p w14:paraId="77DE1F9E" w14:textId="0E6A37AB" w:rsidR="00A80D08" w:rsidRPr="00F91BE6" w:rsidRDefault="00A80D08" w:rsidP="00A80D08">
      <w:pPr>
        <w:rPr>
          <w:rtl/>
        </w:rPr>
      </w:pPr>
    </w:p>
    <w:p w14:paraId="7A70A73D" w14:textId="77777777" w:rsidR="00B83A70" w:rsidRDefault="00B83A70">
      <w:pPr>
        <w:bidi w:val="0"/>
        <w:spacing w:after="0" w:line="240" w:lineRule="auto"/>
        <w:rPr>
          <w:u w:val="single"/>
          <w:rtl/>
        </w:rPr>
      </w:pPr>
      <w:r>
        <w:rPr>
          <w:rtl/>
        </w:rPr>
        <w:br w:type="page"/>
      </w:r>
    </w:p>
    <w:p w14:paraId="15D067D9" w14:textId="63F4A1CB" w:rsidR="00930DAC" w:rsidRPr="00B43E2F" w:rsidRDefault="00C6570D" w:rsidP="00B43E2F">
      <w:pPr>
        <w:pStyle w:val="Heading3"/>
      </w:pPr>
      <w:r w:rsidRPr="00F91BE6">
        <w:rPr>
          <w:rtl/>
        </w:rPr>
        <w:lastRenderedPageBreak/>
        <w:t xml:space="preserve">קשר בין </w:t>
      </w:r>
      <w:r w:rsidR="00A80D08" w:rsidRPr="00F91BE6">
        <w:rPr>
          <w:rFonts w:hint="cs"/>
          <w:rtl/>
        </w:rPr>
        <w:t>חוק פורייה לחוק ניוטון</w:t>
      </w:r>
      <w:r w:rsidR="00AD2FC7" w:rsidRPr="00F91BE6">
        <w:rPr>
          <w:rFonts w:hint="cs"/>
          <w:rtl/>
        </w:rPr>
        <w:t xml:space="preserve"> </w:t>
      </w:r>
    </w:p>
    <w:p w14:paraId="5EF661B4" w14:textId="063687AC" w:rsidR="0061784D" w:rsidRDefault="0061784D" w:rsidP="00094C5D">
      <w:pPr>
        <w:rPr>
          <w:rtl/>
        </w:rPr>
      </w:pPr>
      <w:r>
        <w:rPr>
          <w:rFonts w:hint="cs"/>
          <w:rtl/>
        </w:rPr>
        <w:t xml:space="preserve">ניתן לקשר בין חוק פורייה לחוק ניוטון לקירור. </w:t>
      </w:r>
    </w:p>
    <w:p w14:paraId="3AFA5CA6" w14:textId="28910841" w:rsidR="00094C5D" w:rsidRDefault="008D17D2" w:rsidP="00094C5D">
      <w:pPr>
        <w:rPr>
          <w:rtl/>
        </w:rPr>
      </w:pPr>
      <w:r w:rsidRPr="00F91BE6">
        <w:rPr>
          <w:rFonts w:hint="cs"/>
          <w:rtl/>
        </w:rPr>
        <w:t>נעזר בחוק פורייה על מנת להגדיר את  כמות האנרגיה התרמית שעוברת מן הגוף אל הסביבה</w:t>
      </w:r>
      <w:r w:rsidR="00EC4B72">
        <w:rPr>
          <w:rFonts w:hint="cs"/>
          <w:rtl/>
        </w:rPr>
        <w:t xml:space="preserve">. </w:t>
      </w:r>
    </w:p>
    <w:p w14:paraId="37258A03" w14:textId="103634BF" w:rsidR="00A84755" w:rsidRPr="00A84755" w:rsidRDefault="00A84755" w:rsidP="00A84755">
      <w:pPr>
        <w:rPr>
          <w:rtl/>
        </w:rPr>
      </w:pPr>
      <m:oMathPara>
        <m:oMath>
          <m:r>
            <m:rPr>
              <m:sty m:val="p"/>
            </m:rPr>
            <w:rPr>
              <w:rFonts w:ascii="Cambria Math" w:hAnsi="Cambria Math"/>
            </w:rPr>
            <m:t>j=-k*∇T</m:t>
          </m:r>
        </m:oMath>
      </m:oMathPara>
    </w:p>
    <w:p w14:paraId="0A92390A" w14:textId="7927BD44" w:rsidR="00A84755" w:rsidRDefault="00A84755" w:rsidP="00A84755">
      <w:pPr>
        <w:rPr>
          <w:rtl/>
        </w:rPr>
      </w:pPr>
      <w:r>
        <w:rPr>
          <w:rFonts w:hint="cs"/>
          <w:rtl/>
        </w:rPr>
        <w:t>נפשט את הבעיה על ידי התייחסות רק לציר אחד, ציר ה-</w:t>
      </w:r>
      <w:r>
        <w:t>x</w:t>
      </w:r>
      <w:r>
        <w:rPr>
          <w:rFonts w:hint="cs"/>
          <w:rtl/>
        </w:rPr>
        <w:t xml:space="preserve">, כך נוכל לרשום את הגרדיאנט כנגזרת פשוטה. </w:t>
      </w:r>
    </w:p>
    <w:p w14:paraId="0533A19C" w14:textId="21A0C861" w:rsidR="00A84755" w:rsidRPr="00B43E2F" w:rsidRDefault="00A84755" w:rsidP="00A84755">
      <w:pPr>
        <w:rPr>
          <w:rtl/>
        </w:rPr>
      </w:pPr>
      <m:oMathPara>
        <m:oMath>
          <m:r>
            <m:rPr>
              <m:sty m:val="p"/>
            </m:rPr>
            <w:rPr>
              <w:rFonts w:ascii="Cambria Math" w:hAnsi="Cambria Math"/>
            </w:rPr>
            <m:t>j=-k*</m:t>
          </m:r>
          <m:f>
            <m:fPr>
              <m:ctrlPr>
                <w:rPr>
                  <w:rFonts w:ascii="Cambria Math" w:hAnsi="Cambria Math"/>
                </w:rPr>
              </m:ctrlPr>
            </m:fPr>
            <m:num>
              <m:r>
                <m:rPr>
                  <m:sty m:val="p"/>
                </m:rPr>
                <w:rPr>
                  <w:rFonts w:ascii="Cambria Math" w:hAnsi="Cambria Math"/>
                </w:rPr>
                <m:t>dT</m:t>
              </m:r>
            </m:num>
            <m:den>
              <m:r>
                <m:rPr>
                  <m:sty m:val="p"/>
                </m:rPr>
                <w:rPr>
                  <w:rFonts w:ascii="Cambria Math" w:hAnsi="Cambria Math"/>
                </w:rPr>
                <m:t>dx</m:t>
              </m:r>
            </m:den>
          </m:f>
        </m:oMath>
      </m:oMathPara>
    </w:p>
    <w:p w14:paraId="3033EB4F" w14:textId="3AEFDE29" w:rsidR="00B43E2F" w:rsidRPr="00A84755" w:rsidRDefault="00B83A70" w:rsidP="00A84755">
      <w:pPr>
        <w:rPr>
          <w:rtl/>
        </w:rPr>
      </w:pPr>
      <w:r>
        <w:rPr>
          <w:rFonts w:hint="cs"/>
          <w:noProof/>
          <w:rtl/>
          <w:lang w:val="he-IL"/>
        </w:rPr>
        <mc:AlternateContent>
          <mc:Choice Requires="wpg">
            <w:drawing>
              <wp:anchor distT="0" distB="0" distL="114300" distR="114300" simplePos="0" relativeHeight="251843584" behindDoc="0" locked="0" layoutInCell="1" allowOverlap="1" wp14:anchorId="7C8B4001" wp14:editId="5526C1B8">
                <wp:simplePos x="0" y="0"/>
                <wp:positionH relativeFrom="page">
                  <wp:posOffset>400050</wp:posOffset>
                </wp:positionH>
                <wp:positionV relativeFrom="paragraph">
                  <wp:posOffset>321310</wp:posOffset>
                </wp:positionV>
                <wp:extent cx="3190875" cy="3400425"/>
                <wp:effectExtent l="0" t="0" r="0" b="0"/>
                <wp:wrapSquare wrapText="bothSides"/>
                <wp:docPr id="161" name="Group 161"/>
                <wp:cNvGraphicFramePr/>
                <a:graphic xmlns:a="http://schemas.openxmlformats.org/drawingml/2006/main">
                  <a:graphicData uri="http://schemas.microsoft.com/office/word/2010/wordprocessingGroup">
                    <wpg:wgp>
                      <wpg:cNvGrpSpPr/>
                      <wpg:grpSpPr>
                        <a:xfrm>
                          <a:off x="0" y="0"/>
                          <a:ext cx="3190875" cy="3400425"/>
                          <a:chOff x="0" y="0"/>
                          <a:chExt cx="3190875" cy="3400425"/>
                        </a:xfrm>
                      </wpg:grpSpPr>
                      <wps:wsp>
                        <wps:cNvPr id="156" name="Text Box 156"/>
                        <wps:cNvSpPr txBox="1"/>
                        <wps:spPr>
                          <a:xfrm>
                            <a:off x="0" y="1666875"/>
                            <a:ext cx="862965" cy="257175"/>
                          </a:xfrm>
                          <a:prstGeom prst="rect">
                            <a:avLst/>
                          </a:prstGeom>
                          <a:noFill/>
                          <a:ln w="6350">
                            <a:noFill/>
                          </a:ln>
                        </wps:spPr>
                        <wps:txbx>
                          <w:txbxContent>
                            <w:p w14:paraId="3B7784FF" w14:textId="4192FA2D" w:rsidR="004B08D7" w:rsidRDefault="004B08D7">
                              <w:r>
                                <w:rPr>
                                  <w:rFonts w:hint="cs"/>
                                  <w:rtl/>
                                </w:rPr>
                                <w:t>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0" name="Group 160"/>
                        <wpg:cNvGrpSpPr/>
                        <wpg:grpSpPr>
                          <a:xfrm>
                            <a:off x="0" y="0"/>
                            <a:ext cx="3190875" cy="3400425"/>
                            <a:chOff x="-207673" y="0"/>
                            <a:chExt cx="4638068" cy="3400425"/>
                          </a:xfrm>
                        </wpg:grpSpPr>
                        <wpg:grpSp>
                          <wpg:cNvPr id="158" name="Group 158"/>
                          <wpg:cNvGrpSpPr/>
                          <wpg:grpSpPr>
                            <a:xfrm>
                              <a:off x="-207673" y="0"/>
                              <a:ext cx="4638068" cy="3400425"/>
                              <a:chOff x="-207673" y="0"/>
                              <a:chExt cx="4638068" cy="3400425"/>
                            </a:xfrm>
                          </wpg:grpSpPr>
                          <wpg:grpSp>
                            <wpg:cNvPr id="155" name="Group 155"/>
                            <wpg:cNvGrpSpPr/>
                            <wpg:grpSpPr>
                              <a:xfrm>
                                <a:off x="-207673" y="0"/>
                                <a:ext cx="4638068" cy="3257550"/>
                                <a:chOff x="-207673" y="0"/>
                                <a:chExt cx="4638068" cy="3257550"/>
                              </a:xfrm>
                            </wpg:grpSpPr>
                            <wpg:grpSp>
                              <wpg:cNvPr id="6" name="Group 6"/>
                              <wpg:cNvGrpSpPr/>
                              <wpg:grpSpPr>
                                <a:xfrm>
                                  <a:off x="238125" y="85725"/>
                                  <a:ext cx="4192270" cy="1583690"/>
                                  <a:chOff x="0" y="76214"/>
                                  <a:chExt cx="4769898" cy="1583988"/>
                                </a:xfrm>
                              </wpg:grpSpPr>
                              <wpg:grpSp>
                                <wpg:cNvPr id="12" name="Group 12"/>
                                <wpg:cNvGrpSpPr/>
                                <wpg:grpSpPr>
                                  <a:xfrm>
                                    <a:off x="0" y="76214"/>
                                    <a:ext cx="4769898" cy="1583988"/>
                                    <a:chOff x="0" y="76214"/>
                                    <a:chExt cx="4769898" cy="1583988"/>
                                  </a:xfrm>
                                </wpg:grpSpPr>
                                <wps:wsp>
                                  <wps:cNvPr id="2" name="Rectangle 2"/>
                                  <wps:cNvSpPr/>
                                  <wps:spPr>
                                    <a:xfrm>
                                      <a:off x="0" y="76214"/>
                                      <a:ext cx="904875" cy="15839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3430927" y="419179"/>
                                      <a:ext cx="1338971" cy="638295"/>
                                    </a:xfrm>
                                    <a:prstGeom prst="rect">
                                      <a:avLst/>
                                    </a:prstGeom>
                                    <a:noFill/>
                                    <a:ln w="6350">
                                      <a:noFill/>
                                    </a:ln>
                                  </wps:spPr>
                                  <wps:txbx>
                                    <w:txbxContent>
                                      <w:p w14:paraId="3F55B8F1" w14:textId="36C9899C" w:rsidR="004B08D7" w:rsidRDefault="004B08D7" w:rsidP="00A80D08">
                                        <w:pPr>
                                          <w:pStyle w:val="BasicCalibiri"/>
                                        </w:pPr>
                                        <w:r>
                                          <w:rPr>
                                            <w:rFonts w:hint="cs"/>
                                            <w:rtl/>
                                          </w:rPr>
                                          <w:t>אוויר בטמפרטורה ידועה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 name="Text Box 9"/>
                                <wps:cNvSpPr txBox="1"/>
                                <wps:spPr>
                                  <a:xfrm>
                                    <a:off x="34652" y="779706"/>
                                    <a:ext cx="797096" cy="319760"/>
                                  </a:xfrm>
                                  <a:prstGeom prst="rect">
                                    <a:avLst/>
                                  </a:prstGeom>
                                  <a:noFill/>
                                  <a:ln w="6350">
                                    <a:noFill/>
                                  </a:ln>
                                </wps:spPr>
                                <wps:txbx>
                                  <w:txbxContent>
                                    <w:p w14:paraId="16DF3B90" w14:textId="11FA87F1" w:rsidR="004B08D7" w:rsidRPr="00EC4B72" w:rsidRDefault="004B08D7" w:rsidP="00A80D08">
                                      <w:pPr>
                                        <w:pStyle w:val="BasicCalibiri"/>
                                        <w:rPr>
                                          <w:color w:val="FFFFFF" w:themeColor="background1"/>
                                        </w:rPr>
                                      </w:pPr>
                                      <w:r w:rsidRPr="00EC4B72">
                                        <w:rPr>
                                          <w:rFonts w:hint="cs"/>
                                          <w:color w:val="FFFFFF" w:themeColor="background1"/>
                                          <w:rtl/>
                                        </w:rPr>
                                        <w:t>גוף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0" name="Straight Arrow Connector 130"/>
                              <wps:cNvCnPr/>
                              <wps:spPr>
                                <a:xfrm>
                                  <a:off x="923925" y="333375"/>
                                  <a:ext cx="4953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Text Box 131"/>
                              <wps:cNvSpPr txBox="1"/>
                              <wps:spPr>
                                <a:xfrm>
                                  <a:off x="1047750" y="0"/>
                                  <a:ext cx="361950" cy="409575"/>
                                </a:xfrm>
                                <a:prstGeom prst="rect">
                                  <a:avLst/>
                                </a:prstGeom>
                                <a:noFill/>
                                <a:ln w="6350">
                                  <a:noFill/>
                                </a:ln>
                              </wps:spPr>
                              <wps:txbx>
                                <w:txbxContent>
                                  <w:p w14:paraId="7958A2A9" w14:textId="524DE3EE" w:rsidR="004B08D7" w:rsidRDefault="004B08D7">
                                    <m:oMathPara>
                                      <m:oMath>
                                        <m:r>
                                          <m:rPr>
                                            <m:sty m:val="p"/>
                                          </m:rPr>
                                          <w:rPr>
                                            <w:rFonts w:ascii="Cambria Math" w:hAnsi="Cambria Math"/>
                                          </w:rPr>
                                          <m:t>j</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Straight Arrow Connector 150"/>
                              <wps:cNvCnPr/>
                              <wps:spPr>
                                <a:xfrm flipV="1">
                                  <a:off x="1019175" y="1704975"/>
                                  <a:ext cx="0" cy="1552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1" name="Straight Arrow Connector 151"/>
                              <wps:cNvCnPr/>
                              <wps:spPr>
                                <a:xfrm>
                                  <a:off x="904875" y="3105150"/>
                                  <a:ext cx="33623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2" name="Straight Connector 152"/>
                              <wps:cNvCnPr/>
                              <wps:spPr>
                                <a:xfrm>
                                  <a:off x="914400" y="2809875"/>
                                  <a:ext cx="3295650" cy="0"/>
                                </a:xfrm>
                                <a:prstGeom prst="line">
                                  <a:avLst/>
                                </a:prstGeom>
                                <a:ln>
                                  <a:prstDash val="sysDash"/>
                                </a:ln>
                              </wps:spPr>
                              <wps:style>
                                <a:lnRef idx="3">
                                  <a:schemeClr val="accent1"/>
                                </a:lnRef>
                                <a:fillRef idx="0">
                                  <a:schemeClr val="accent1"/>
                                </a:fillRef>
                                <a:effectRef idx="2">
                                  <a:schemeClr val="accent1"/>
                                </a:effectRef>
                                <a:fontRef idx="minor">
                                  <a:schemeClr val="tx1"/>
                                </a:fontRef>
                              </wps:style>
                              <wps:bodyPr/>
                            </wps:wsp>
                            <wps:wsp>
                              <wps:cNvPr id="153" name="Text Box 153"/>
                              <wps:cNvSpPr txBox="1"/>
                              <wps:spPr>
                                <a:xfrm>
                                  <a:off x="-207673" y="2581275"/>
                                  <a:ext cx="1190668" cy="428626"/>
                                </a:xfrm>
                                <a:prstGeom prst="rect">
                                  <a:avLst/>
                                </a:prstGeom>
                                <a:noFill/>
                                <a:ln w="6350">
                                  <a:noFill/>
                                </a:ln>
                              </wps:spPr>
                              <wps:txbx>
                                <w:txbxContent>
                                  <w:p w14:paraId="098EA831" w14:textId="221F8C61" w:rsidR="004B08D7" w:rsidRDefault="004B08D7" w:rsidP="00A84755">
                                    <w:pPr>
                                      <w:pStyle w:val="BasicCalibiri"/>
                                      <w:rPr>
                                        <w:rtl/>
                                      </w:rPr>
                                    </w:pPr>
                                    <w:r>
                                      <w:rPr>
                                        <w:rFonts w:hint="cs"/>
                                        <w:rtl/>
                                      </w:rPr>
                                      <w:t>טמפרטורה ידועה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7" name="Text Box 157"/>
                            <wps:cNvSpPr txBox="1"/>
                            <wps:spPr>
                              <a:xfrm>
                                <a:off x="2819400" y="3143250"/>
                                <a:ext cx="1491615" cy="257175"/>
                              </a:xfrm>
                              <a:prstGeom prst="rect">
                                <a:avLst/>
                              </a:prstGeom>
                              <a:noFill/>
                              <a:ln w="6350">
                                <a:noFill/>
                              </a:ln>
                            </wps:spPr>
                            <wps:txbx>
                              <w:txbxContent>
                                <w:p w14:paraId="3FD36EC0" w14:textId="10C1D18B" w:rsidR="004B08D7" w:rsidRDefault="004B08D7">
                                  <w:r>
                                    <w:rPr>
                                      <w:rFonts w:hint="cs"/>
                                      <w:rtl/>
                                    </w:rPr>
                                    <w:t>מרחק מקצה הגוף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59" name="Picture 159"/>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019175" y="1866900"/>
                              <a:ext cx="3194685" cy="944880"/>
                            </a:xfrm>
                            <a:prstGeom prst="rect">
                              <a:avLst/>
                            </a:prstGeom>
                            <a:noFill/>
                          </pic:spPr>
                        </pic:pic>
                      </wpg:grpSp>
                    </wpg:wgp>
                  </a:graphicData>
                </a:graphic>
              </wp:anchor>
            </w:drawing>
          </mc:Choice>
          <mc:Fallback>
            <w:pict>
              <v:group w14:anchorId="7C8B4001" id="Group 161" o:spid="_x0000_s1026" style="position:absolute;left:0;text-align:left;margin-left:31.5pt;margin-top:25.3pt;width:251.25pt;height:267.75pt;z-index:251843584;mso-position-horizontal-relative:page" coordsize="31908,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">
                <v:shapetype id="_x0000_t202" coordsize="21600,21600" o:spt="202" path="m,l,21600r21600,l21600,xe">
                  <v:stroke joinstyle="miter"/>
                  <v:path gradientshapeok="t" o:connecttype="rect"/>
                </v:shapetype>
                <v:shape id="Text Box 156" o:spid="_x0000_s1027" type="#_x0000_t202" style="position:absolute;top:16668;width:862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3B7784FF" w14:textId="4192FA2D" w:rsidR="004B08D7" w:rsidRDefault="004B08D7">
                        <w:r>
                          <w:rPr>
                            <w:rFonts w:hint="cs"/>
                            <w:rtl/>
                          </w:rPr>
                          <w:t>טמפרטורה</w:t>
                        </w:r>
                      </w:p>
                    </w:txbxContent>
                  </v:textbox>
                </v:shape>
                <v:group id="Group 160" o:spid="_x0000_s1028" style="position:absolute;width:31908;height:34004" coordorigin="-2076" coordsize="46380,3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58" o:spid="_x0000_s1029" style="position:absolute;left:-2076;width:46379;height:34004" coordorigin="-2076" coordsize="46380,34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5" o:spid="_x0000_s1030" style="position:absolute;left:-2076;width:46379;height:32575" coordorigin="-2076" coordsize="46380,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6" o:spid="_x0000_s1031" style="position:absolute;left:2381;top:857;width:41922;height:15837" coordorigin=",762" coordsize="47698,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12" o:spid="_x0000_s1032" style="position:absolute;top:762;width:47698;height:15840" coordorigin=",762" coordsize="47698,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2" o:spid="_x0000_s1033" style="position:absolute;top:762;width:9048;height:15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shape id="Text Box 10" o:spid="_x0000_s1034" type="#_x0000_t202" style="position:absolute;left:34309;top:4191;width:13389;height: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3F55B8F1" w14:textId="36C9899C" w:rsidR="004B08D7" w:rsidRDefault="004B08D7" w:rsidP="00A80D08">
                                  <w:pPr>
                                    <w:pStyle w:val="BasicCalibiri"/>
                                  </w:pPr>
                                  <w:r>
                                    <w:rPr>
                                      <w:rFonts w:hint="cs"/>
                                      <w:rtl/>
                                    </w:rPr>
                                    <w:t>אוויר בטמפרטורה ידועה</w:t>
                                  </w:r>
                                </w:p>
                              </w:txbxContent>
                            </v:textbox>
                          </v:shape>
                        </v:group>
                        <v:shape id="Text Box 9" o:spid="_x0000_s1035" type="#_x0000_t202" style="position:absolute;left:346;top:7797;width:7971;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16DF3B90" w14:textId="11FA87F1" w:rsidR="004B08D7" w:rsidRPr="00EC4B72" w:rsidRDefault="004B08D7" w:rsidP="00A80D08">
                                <w:pPr>
                                  <w:pStyle w:val="BasicCalibiri"/>
                                  <w:rPr>
                                    <w:color w:val="FFFFFF" w:themeColor="background1"/>
                                  </w:rPr>
                                </w:pPr>
                                <w:r w:rsidRPr="00EC4B72">
                                  <w:rPr>
                                    <w:rFonts w:hint="cs"/>
                                    <w:color w:val="FFFFFF" w:themeColor="background1"/>
                                    <w:rtl/>
                                  </w:rPr>
                                  <w:t>גוף</w:t>
                                </w:r>
                              </w:p>
                            </w:txbxContent>
                          </v:textbox>
                        </v:shape>
                      </v:group>
                      <v:shapetype id="_x0000_t32" coordsize="21600,21600" o:spt="32" o:oned="t" path="m,l21600,21600e" filled="f">
                        <v:path arrowok="t" fillok="f" o:connecttype="none"/>
                        <o:lock v:ext="edit" shapetype="t"/>
                      </v:shapetype>
                      <v:shape id="Straight Arrow Connector 130" o:spid="_x0000_s1036" type="#_x0000_t32" style="position:absolute;left:9239;top:3333;width:4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" strokecolor="#ed7d31 [3205]" strokeweight="1.5pt">
                        <v:stroke endarrow="block" joinstyle="miter"/>
                      </v:shape>
                      <v:shape id="Text Box 131" o:spid="_x0000_s1037" type="#_x0000_t202" style="position:absolute;left:10477;width:3620;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7958A2A9" w14:textId="524DE3EE" w:rsidR="004B08D7" w:rsidRDefault="004B08D7">
                              <m:oMathPara>
                                <m:oMath>
                                  <m:r>
                                    <m:rPr>
                                      <m:sty m:val="p"/>
                                    </m:rPr>
                                    <w:rPr>
                                      <w:rFonts w:ascii="Cambria Math" w:hAnsi="Cambria Math"/>
                                    </w:rPr>
                                    <m:t>j</m:t>
                                  </m:r>
                                </m:oMath>
                              </m:oMathPara>
                            </w:p>
                          </w:txbxContent>
                        </v:textbox>
                      </v:shape>
                      <v:shape id="Straight Arrow Connector 150" o:spid="_x0000_s1038" type="#_x0000_t32" style="position:absolute;left:10191;top:17049;width:0;height:155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" strokecolor="black [3200]" strokeweight="1.5pt">
                        <v:stroke endarrow="block" joinstyle="miter"/>
                      </v:shape>
                      <v:shape id="Straight Arrow Connector 151" o:spid="_x0000_s1039" type="#_x0000_t32" style="position:absolute;left:9048;top:31051;width:336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" strokecolor="black [3200]" strokeweight="1.5pt">
                        <v:stroke endarrow="block" joinstyle="miter"/>
                      </v:shape>
                      <v:line id="Straight Connector 152" o:spid="_x0000_s1040" style="position:absolute;visibility:visible;mso-wrap-style:square" from="9144,28098" to="42100,28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" strokecolor="#5b9bd5 [3204]" strokeweight="1.5pt">
                        <v:stroke dashstyle="3 1" joinstyle="miter"/>
                      </v:line>
                      <v:shape id="Text Box 153" o:spid="_x0000_s1041" type="#_x0000_t202" style="position:absolute;left:-2076;top:25812;width:11905;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098EA831" w14:textId="221F8C61" w:rsidR="004B08D7" w:rsidRDefault="004B08D7" w:rsidP="00A84755">
                              <w:pPr>
                                <w:pStyle w:val="BasicCalibiri"/>
                                <w:rPr>
                                  <w:rtl/>
                                </w:rPr>
                              </w:pPr>
                              <w:r>
                                <w:rPr>
                                  <w:rFonts w:hint="cs"/>
                                  <w:rtl/>
                                </w:rPr>
                                <w:t>טמפרטורה ידועה</w:t>
                              </w:r>
                            </w:p>
                          </w:txbxContent>
                        </v:textbox>
                      </v:shape>
                    </v:group>
                    <v:shape id="Text Box 157" o:spid="_x0000_s1042" type="#_x0000_t202" style="position:absolute;left:28194;top:31432;width:1491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D36EC0" w14:textId="10C1D18B" w:rsidR="004B08D7" w:rsidRDefault="004B08D7">
                            <w:r>
                              <w:rPr>
                                <w:rFonts w:hint="cs"/>
                                <w:rtl/>
                              </w:rPr>
                              <w:t>מרחק מקצה הגוף</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 o:spid="_x0000_s1043" type="#_x0000_t75" style="position:absolute;left:10191;top:18669;width:31947;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">
                    <v:imagedata r:id="rId14" o:title=""/>
                  </v:shape>
                </v:group>
                <w10:wrap type="square" anchorx="page"/>
              </v:group>
            </w:pict>
          </mc:Fallback>
        </mc:AlternateContent>
      </w:r>
    </w:p>
    <w:p w14:paraId="0071E7B0" w14:textId="55620280" w:rsidR="003624B5" w:rsidRDefault="00D35838" w:rsidP="00B43E2F">
      <w:pPr>
        <w:rPr>
          <w:rtl/>
        </w:rPr>
      </w:pPr>
      <w:r>
        <w:rPr>
          <w:rFonts w:hint="cs"/>
          <w:noProof/>
          <w:rtl/>
          <w:lang w:val="he-IL"/>
        </w:rPr>
        <mc:AlternateContent>
          <mc:Choice Requires="wps">
            <w:drawing>
              <wp:anchor distT="0" distB="0" distL="114300" distR="114300" simplePos="0" relativeHeight="251849728" behindDoc="0" locked="0" layoutInCell="1" allowOverlap="1" wp14:anchorId="068CEFB0" wp14:editId="576DCD3C">
                <wp:simplePos x="0" y="0"/>
                <wp:positionH relativeFrom="column">
                  <wp:posOffset>328174</wp:posOffset>
                </wp:positionH>
                <wp:positionV relativeFrom="paragraph">
                  <wp:posOffset>1864726</wp:posOffset>
                </wp:positionV>
                <wp:extent cx="2128925" cy="936951"/>
                <wp:effectExtent l="0" t="0" r="24130" b="15875"/>
                <wp:wrapNone/>
                <wp:docPr id="1027" name="Freeform: Shape 1027"/>
                <wp:cNvGraphicFramePr/>
                <a:graphic xmlns:a="http://schemas.openxmlformats.org/drawingml/2006/main">
                  <a:graphicData uri="http://schemas.microsoft.com/office/word/2010/wordprocessingShape">
                    <wps:wsp>
                      <wps:cNvSpPr/>
                      <wps:spPr>
                        <a:xfrm>
                          <a:off x="0" y="0"/>
                          <a:ext cx="2128925" cy="936951"/>
                        </a:xfrm>
                        <a:custGeom>
                          <a:avLst/>
                          <a:gdLst>
                            <a:gd name="connsiteX0" fmla="*/ 0 w 2128925"/>
                            <a:gd name="connsiteY0" fmla="*/ 0 h 936951"/>
                            <a:gd name="connsiteX1" fmla="*/ 19635 w 2128925"/>
                            <a:gd name="connsiteY1" fmla="*/ 98172 h 936951"/>
                            <a:gd name="connsiteX2" fmla="*/ 100977 w 2128925"/>
                            <a:gd name="connsiteY2" fmla="*/ 283296 h 936951"/>
                            <a:gd name="connsiteX3" fmla="*/ 308540 w 2128925"/>
                            <a:gd name="connsiteY3" fmla="*/ 479639 h 936951"/>
                            <a:gd name="connsiteX4" fmla="*/ 718057 w 2128925"/>
                            <a:gd name="connsiteY4" fmla="*/ 692812 h 936951"/>
                            <a:gd name="connsiteX5" fmla="*/ 1208916 w 2128925"/>
                            <a:gd name="connsiteY5" fmla="*/ 838668 h 936951"/>
                            <a:gd name="connsiteX6" fmla="*/ 1823190 w 2128925"/>
                            <a:gd name="connsiteY6" fmla="*/ 922815 h 936951"/>
                            <a:gd name="connsiteX7" fmla="*/ 2128925 w 2128925"/>
                            <a:gd name="connsiteY7" fmla="*/ 934035 h 936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28925" h="936951">
                              <a:moveTo>
                                <a:pt x="0" y="0"/>
                              </a:moveTo>
                              <a:cubicBezTo>
                                <a:pt x="1403" y="25478"/>
                                <a:pt x="2806" y="50956"/>
                                <a:pt x="19635" y="98172"/>
                              </a:cubicBezTo>
                              <a:cubicBezTo>
                                <a:pt x="36464" y="145388"/>
                                <a:pt x="52826" y="219718"/>
                                <a:pt x="100977" y="283296"/>
                              </a:cubicBezTo>
                              <a:cubicBezTo>
                                <a:pt x="149128" y="346874"/>
                                <a:pt x="205693" y="411386"/>
                                <a:pt x="308540" y="479639"/>
                              </a:cubicBezTo>
                              <a:cubicBezTo>
                                <a:pt x="411387" y="547892"/>
                                <a:pt x="567994" y="632974"/>
                                <a:pt x="718057" y="692812"/>
                              </a:cubicBezTo>
                              <a:cubicBezTo>
                                <a:pt x="868120" y="752650"/>
                                <a:pt x="1024727" y="800334"/>
                                <a:pt x="1208916" y="838668"/>
                              </a:cubicBezTo>
                              <a:cubicBezTo>
                                <a:pt x="1393105" y="877002"/>
                                <a:pt x="1669855" y="906921"/>
                                <a:pt x="1823190" y="922815"/>
                              </a:cubicBezTo>
                              <a:cubicBezTo>
                                <a:pt x="1976525" y="938709"/>
                                <a:pt x="2048985" y="939177"/>
                                <a:pt x="2128925" y="93403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61F09" id="Freeform: Shape 1027" o:spid="_x0000_s1026" style="position:absolute;margin-left:25.85pt;margin-top:146.85pt;width:167.65pt;height:73.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2128925,93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" path="m,c1403,25478,2806,50956,19635,98172v16829,47216,33191,121546,81342,185124c149128,346874,205693,411386,308540,479639v102847,68253,259454,153335,409517,213173c868120,752650,1024727,800334,1208916,838668v184189,38334,460939,68253,614274,84147c1976525,938709,2048985,939177,2128925,934035e" filled="f" strokecolor="#1f4d78 [1604]" strokeweight="1pt">
                <v:stroke joinstyle="miter"/>
                <v:path arrowok="t" o:connecttype="custom" o:connectlocs="0,0;19635,98172;100977,283296;308540,479639;718057,692812;1208916,838668;1823190,922815;2128925,934035" o:connectangles="0,0,0,0,0,0,0,0"/>
              </v:shape>
            </w:pict>
          </mc:Fallback>
        </mc:AlternateContent>
      </w:r>
      <w:r w:rsidR="00D92D60">
        <w:rPr>
          <w:rFonts w:hint="cs"/>
          <w:noProof/>
          <w:rtl/>
          <w:lang w:val="he-IL"/>
        </w:rPr>
        <mc:AlternateContent>
          <mc:Choice Requires="wps">
            <w:drawing>
              <wp:anchor distT="0" distB="0" distL="114300" distR="114300" simplePos="0" relativeHeight="251846656" behindDoc="0" locked="0" layoutInCell="1" allowOverlap="1" wp14:anchorId="01F26E72" wp14:editId="1CB5048F">
                <wp:simplePos x="0" y="0"/>
                <wp:positionH relativeFrom="column">
                  <wp:posOffset>341630</wp:posOffset>
                </wp:positionH>
                <wp:positionV relativeFrom="paragraph">
                  <wp:posOffset>2906395</wp:posOffset>
                </wp:positionV>
                <wp:extent cx="1836420" cy="15875"/>
                <wp:effectExtent l="38100" t="76200" r="11430" b="98425"/>
                <wp:wrapNone/>
                <wp:docPr id="122" name="מחבר חץ ישר 122"/>
                <wp:cNvGraphicFramePr/>
                <a:graphic xmlns:a="http://schemas.openxmlformats.org/drawingml/2006/main">
                  <a:graphicData uri="http://schemas.microsoft.com/office/word/2010/wordprocessingShape">
                    <wps:wsp>
                      <wps:cNvCnPr/>
                      <wps:spPr>
                        <a:xfrm flipV="1">
                          <a:off x="0" y="0"/>
                          <a:ext cx="1836420" cy="15875"/>
                        </a:xfrm>
                        <a:prstGeom prst="straightConnector1">
                          <a:avLst/>
                        </a:prstGeom>
                        <a:ln>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5FEFC" id="מחבר חץ ישר 122" o:spid="_x0000_s1026" type="#_x0000_t32" style="position:absolute;margin-left:26.9pt;margin-top:228.85pt;width:144.6pt;height: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" strokecolor="#70ad47 [3209]" strokeweight=".5pt">
                <v:stroke startarrow="block" endarrow="block" joinstyle="miter"/>
              </v:shape>
            </w:pict>
          </mc:Fallback>
        </mc:AlternateContent>
      </w:r>
      <w:r w:rsidR="0007346C">
        <w:rPr>
          <w:noProof/>
          <w:rtl/>
        </w:rPr>
        <mc:AlternateContent>
          <mc:Choice Requires="wps">
            <w:drawing>
              <wp:anchor distT="45720" distB="45720" distL="114300" distR="114300" simplePos="0" relativeHeight="251848704" behindDoc="0" locked="0" layoutInCell="1" allowOverlap="1" wp14:anchorId="215A0BA5" wp14:editId="20EDC210">
                <wp:simplePos x="0" y="0"/>
                <wp:positionH relativeFrom="column">
                  <wp:posOffset>992809</wp:posOffset>
                </wp:positionH>
                <wp:positionV relativeFrom="paragraph">
                  <wp:posOffset>2878731</wp:posOffset>
                </wp:positionV>
                <wp:extent cx="357505" cy="238125"/>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7505" cy="238125"/>
                        </a:xfrm>
                        <a:prstGeom prst="rect">
                          <a:avLst/>
                        </a:prstGeom>
                        <a:noFill/>
                        <a:ln w="9525">
                          <a:noFill/>
                          <a:miter lim="800000"/>
                          <a:headEnd/>
                          <a:tailEnd/>
                        </a:ln>
                      </wps:spPr>
                      <wps:txbx>
                        <w:txbxContent>
                          <w:p w14:paraId="3E9574D4" w14:textId="1C2EF65F" w:rsidR="004B08D7" w:rsidRPr="0007346C" w:rsidRDefault="004B08D7">
                            <w:pPr>
                              <w:rPr>
                                <w:color w:val="70AD47" w:themeColor="accent6"/>
                                <w:sz w:val="20"/>
                                <w:szCs w:val="20"/>
                              </w:rPr>
                            </w:pPr>
                            <m:oMathPara>
                              <m:oMath>
                                <m:r>
                                  <m:rPr>
                                    <m:sty m:val="p"/>
                                  </m:rPr>
                                  <w:rPr>
                                    <w:rFonts w:ascii="Cambria Math" w:hAnsi="Cambria Math"/>
                                    <w:color w:val="70AD47" w:themeColor="accent6"/>
                                    <w:sz w:val="20"/>
                                    <w:szCs w:val="20"/>
                                  </w:rPr>
                                  <m:t>Ra</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A0BA5" id="תיבת טקסט 2" o:spid="_x0000_s1044" type="#_x0000_t202" style="position:absolute;left:0;text-align:left;margin-left:78.15pt;margin-top:226.65pt;width:28.15pt;height:18.75pt;flip:x;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" filled="f" stroked="f">
                <v:textbox>
                  <w:txbxContent>
                    <w:p w14:paraId="3E9574D4" w14:textId="1C2EF65F" w:rsidR="004B08D7" w:rsidRPr="0007346C" w:rsidRDefault="004B08D7">
                      <w:pPr>
                        <w:rPr>
                          <w:color w:val="70AD47" w:themeColor="accent6"/>
                          <w:sz w:val="20"/>
                          <w:szCs w:val="20"/>
                        </w:rPr>
                      </w:pPr>
                      <m:oMathPara>
                        <m:oMath>
                          <m:r>
                            <m:rPr>
                              <m:sty m:val="p"/>
                            </m:rPr>
                            <w:rPr>
                              <w:rFonts w:ascii="Cambria Math" w:hAnsi="Cambria Math"/>
                              <w:color w:val="70AD47" w:themeColor="accent6"/>
                              <w:sz w:val="20"/>
                              <w:szCs w:val="20"/>
                            </w:rPr>
                            <m:t>Ra</m:t>
                          </m:r>
                        </m:oMath>
                      </m:oMathPara>
                    </w:p>
                  </w:txbxContent>
                </v:textbox>
                <w10:wrap type="square"/>
              </v:shape>
            </w:pict>
          </mc:Fallback>
        </mc:AlternateContent>
      </w:r>
      <w:r w:rsidR="00A84755">
        <w:rPr>
          <w:rFonts w:hint="cs"/>
          <w:rtl/>
        </w:rPr>
        <w:t>ידוע כי האוויר מתחמם מהחום שעובר מן הגוף אל הסביבה, אם נתייחס לאוויר נגלה כי יש לו ה</w:t>
      </w:r>
      <w:r w:rsidR="00EF5171">
        <w:rPr>
          <w:rFonts w:hint="cs"/>
          <w:rtl/>
        </w:rPr>
        <w:t>ת</w:t>
      </w:r>
      <w:r w:rsidR="00A84755">
        <w:rPr>
          <w:rFonts w:hint="cs"/>
          <w:rtl/>
        </w:rPr>
        <w:t>פלגות טמפרטורה כתלות מהמרחק שלו מקצה הגוף.</w:t>
      </w:r>
      <w:r w:rsidR="00B43E2F">
        <w:rPr>
          <w:rFonts w:hint="cs"/>
          <w:rtl/>
        </w:rPr>
        <w:t xml:space="preserve"> </w:t>
      </w:r>
      <w:r w:rsidR="00A84755">
        <w:rPr>
          <w:rFonts w:hint="cs"/>
          <w:rtl/>
        </w:rPr>
        <w:t xml:space="preserve">ניתן להשתמש </w:t>
      </w:r>
      <w:r w:rsidR="00B43E2F">
        <w:rPr>
          <w:rFonts w:hint="cs"/>
          <w:rtl/>
        </w:rPr>
        <w:t>בחוק פורייה</w:t>
      </w:r>
      <w:r w:rsidR="00091094">
        <w:rPr>
          <w:rFonts w:hint="cs"/>
          <w:rtl/>
        </w:rPr>
        <w:t xml:space="preserve"> כדי לבטא את מעבר החום מן האוויר לגוף</w:t>
      </w:r>
      <w:r w:rsidR="00B43E2F">
        <w:rPr>
          <w:rFonts w:hint="cs"/>
          <w:rtl/>
        </w:rPr>
        <w:t xml:space="preserve">, זרם החום שווה למכפלה של מוליכות חום האוויר ונגזרת הטמפרטורה ביחס למקום. </w:t>
      </w:r>
      <w:r w:rsidR="00EF5171" w:rsidRPr="00EF5171">
        <w:rPr>
          <w:rtl/>
        </w:rPr>
        <w:t>בניסוי שלנו לא יכולנו למדוד את הפרש הטמפרטורה ביחס למקום מכ</w:t>
      </w:r>
      <w:r w:rsidR="00EF5171">
        <w:rPr>
          <w:rFonts w:hint="cs"/>
          <w:rtl/>
        </w:rPr>
        <w:t>י</w:t>
      </w:r>
      <w:r w:rsidR="00EF5171" w:rsidRPr="00EF5171">
        <w:rPr>
          <w:rtl/>
        </w:rPr>
        <w:t xml:space="preserve">וון שהפרש זה היה קטן מאוד ובמרחק </w:t>
      </w:r>
      <w:r w:rsidR="00CC5976">
        <w:rPr>
          <w:rFonts w:hint="cs"/>
          <w:rtl/>
        </w:rPr>
        <w:t>קטן מ</w:t>
      </w:r>
      <w:r w:rsidR="00EF5171" w:rsidRPr="00EF5171">
        <w:rPr>
          <w:rtl/>
        </w:rPr>
        <w:t>מכשירי המדידה שבידינו</w:t>
      </w:r>
      <w:r w:rsidR="00CC5976">
        <w:rPr>
          <w:rFonts w:hint="cs"/>
          <w:rtl/>
        </w:rPr>
        <w:t>, ולכן</w:t>
      </w:r>
      <w:r w:rsidR="00EF5171" w:rsidRPr="00EF5171">
        <w:rPr>
          <w:rtl/>
        </w:rPr>
        <w:t xml:space="preserve"> לא </w:t>
      </w:r>
      <w:r w:rsidR="00CC5976">
        <w:rPr>
          <w:rFonts w:hint="cs"/>
          <w:rtl/>
        </w:rPr>
        <w:t>התאפשר לנו</w:t>
      </w:r>
      <w:r w:rsidR="00EF5171" w:rsidRPr="00EF5171">
        <w:rPr>
          <w:rtl/>
        </w:rPr>
        <w:t xml:space="preserve"> למדוד</w:t>
      </w:r>
      <w:r w:rsidR="00CC5976">
        <w:rPr>
          <w:rFonts w:hint="cs"/>
          <w:rtl/>
        </w:rPr>
        <w:t xml:space="preserve"> הפרש טמפרטורה זה</w:t>
      </w:r>
      <w:r w:rsidR="00B43E2F">
        <w:rPr>
          <w:rFonts w:hint="cs"/>
          <w:rtl/>
        </w:rPr>
        <w:t xml:space="preserve">. </w:t>
      </w:r>
      <w:r w:rsidR="00AD266B" w:rsidRPr="00F91BE6">
        <w:rPr>
          <w:rFonts w:hint="cs"/>
          <w:rtl/>
        </w:rPr>
        <w:t xml:space="preserve">את נגזרת </w:t>
      </w:r>
      <w:r w:rsidR="00CC5976">
        <w:rPr>
          <w:rFonts w:hint="cs"/>
          <w:rtl/>
        </w:rPr>
        <w:t>הטמפרטורה ניתן ל</w:t>
      </w:r>
      <w:r w:rsidR="00B43E2F">
        <w:rPr>
          <w:rFonts w:hint="cs"/>
          <w:rtl/>
        </w:rPr>
        <w:t>חשב בקירוב</w:t>
      </w:r>
      <w:r w:rsidR="00C6570D" w:rsidRPr="00F91BE6">
        <w:rPr>
          <w:rtl/>
        </w:rPr>
        <w:t xml:space="preserve"> על ידי </w:t>
      </w:r>
      <w:r w:rsidR="00AD266B" w:rsidRPr="00F91BE6">
        <w:rPr>
          <w:rFonts w:hint="cs"/>
          <w:rtl/>
        </w:rPr>
        <w:t>הפרש ה</w:t>
      </w:r>
      <w:r w:rsidR="00CA0FCC" w:rsidRPr="00F91BE6">
        <w:rPr>
          <w:rFonts w:hint="cs"/>
          <w:rtl/>
        </w:rPr>
        <w:t>טמפרטורה</w:t>
      </w:r>
      <w:r w:rsidR="00AD266B" w:rsidRPr="00F91BE6">
        <w:rPr>
          <w:rFonts w:hint="cs"/>
          <w:rtl/>
        </w:rPr>
        <w:t xml:space="preserve"> </w:t>
      </w:r>
      <w:r w:rsidR="00B43E2F">
        <w:rPr>
          <w:rFonts w:hint="cs"/>
          <w:rtl/>
        </w:rPr>
        <w:t xml:space="preserve">בין טווח גדול יותר שניתן למדוד </w:t>
      </w:r>
      <w:r w:rsidR="00AD266B" w:rsidRPr="00F91BE6">
        <w:rPr>
          <w:rFonts w:hint="cs"/>
          <w:rtl/>
        </w:rPr>
        <w:t xml:space="preserve">חלקי </w:t>
      </w:r>
      <w:r w:rsidR="008D17D2" w:rsidRPr="00F91BE6">
        <w:rPr>
          <w:rFonts w:hint="cs"/>
          <w:rtl/>
        </w:rPr>
        <w:t xml:space="preserve">המרחק </w:t>
      </w:r>
      <w:r w:rsidR="00B43E2F">
        <w:rPr>
          <w:rFonts w:hint="cs"/>
          <w:rtl/>
        </w:rPr>
        <w:t>הנ"ל.</w:t>
      </w:r>
      <w:r w:rsidR="008D17D2" w:rsidRPr="00F91BE6">
        <w:rPr>
          <w:rFonts w:hint="cs"/>
          <w:rtl/>
        </w:rPr>
        <w:t xml:space="preserve"> </w:t>
      </w:r>
      <w:r w:rsidR="00B43E2F">
        <w:rPr>
          <w:rFonts w:hint="cs"/>
          <w:rtl/>
        </w:rPr>
        <w:t>נבחר למדוד את הפרש הטמפרטורה בין המקום שבו טמפרטורת האוויר שווה לטמפרטורת החדר שאותה ניתן למדוד בקלות ובדיוק</w:t>
      </w:r>
      <w:r w:rsidR="001F68B6">
        <w:rPr>
          <w:rFonts w:hint="cs"/>
          <w:rtl/>
        </w:rPr>
        <w:t xml:space="preserve"> רב</w:t>
      </w:r>
      <w:r w:rsidR="00B43E2F">
        <w:rPr>
          <w:rFonts w:hint="cs"/>
          <w:rtl/>
        </w:rPr>
        <w:t xml:space="preserve">, </w:t>
      </w:r>
      <w:r w:rsidR="00CC5976">
        <w:rPr>
          <w:rFonts w:hint="cs"/>
          <w:rtl/>
        </w:rPr>
        <w:t xml:space="preserve">לבין טמפרטורת המוט שגם כן ניתן למדוד. </w:t>
      </w:r>
      <w:r w:rsidR="00B43E2F" w:rsidRPr="00B43E2F">
        <w:rPr>
          <w:rFonts w:hint="cs"/>
          <w:rtl/>
        </w:rPr>
        <w:t>הפרש זה נסמן ב</w:t>
      </w:r>
      <w:r w:rsidR="005E133F">
        <w:rPr>
          <w:rFonts w:hint="cs"/>
          <w:rtl/>
        </w:rPr>
        <w:t>-</w:t>
      </w:r>
      <m:oMath>
        <m:r>
          <m:rPr>
            <m:sty m:val="p"/>
          </m:rPr>
          <w:rPr>
            <w:rFonts w:ascii="Cambria Math" w:hAnsi="Cambria Math"/>
          </w:rPr>
          <m:t>∆T</m:t>
        </m:r>
      </m:oMath>
      <w:r w:rsidR="00B43E2F" w:rsidRPr="00B43E2F">
        <w:rPr>
          <w:rFonts w:hint="cs"/>
          <w:rtl/>
        </w:rPr>
        <w:t xml:space="preserve"> ואת המרחק בין קצה הגוף למיקום</w:t>
      </w:r>
      <w:r w:rsidR="00B43E2F">
        <w:rPr>
          <w:rFonts w:hint="cs"/>
          <w:rtl/>
        </w:rPr>
        <w:t xml:space="preserve"> זה נסמן כ-</w:t>
      </w:r>
      <m:oMath>
        <m:r>
          <m:rPr>
            <m:sty m:val="p"/>
          </m:rPr>
          <w:rPr>
            <w:rFonts w:ascii="Cambria Math" w:hAnsi="Cambria Math"/>
          </w:rPr>
          <m:t>Ra</m:t>
        </m:r>
      </m:oMath>
      <w:r w:rsidR="00B43E2F">
        <w:rPr>
          <w:rFonts w:hint="cs"/>
          <w:rtl/>
        </w:rPr>
        <w:t>, כלומר ניתן לרשום את הנגזרת כ-</w:t>
      </w:r>
      <m:oMath>
        <m:f>
          <m:fPr>
            <m:ctrlPr>
              <w:rPr>
                <w:rFonts w:ascii="Cambria Math" w:hAnsi="Cambria Math"/>
              </w:rPr>
            </m:ctrlPr>
          </m:fPr>
          <m:num>
            <m:r>
              <m:rPr>
                <m:sty m:val="p"/>
              </m:rPr>
              <w:rPr>
                <w:rFonts w:ascii="Cambria Math" w:hAnsi="Cambria Math"/>
              </w:rPr>
              <m:t>∆T</m:t>
            </m:r>
          </m:num>
          <m:den>
            <m:r>
              <m:rPr>
                <m:sty m:val="p"/>
              </m:rPr>
              <w:rPr>
                <w:rFonts w:ascii="Cambria Math" w:hAnsi="Cambria Math"/>
              </w:rPr>
              <m:t>Ra</m:t>
            </m:r>
          </m:den>
        </m:f>
      </m:oMath>
      <w:r w:rsidR="00B43E2F">
        <w:rPr>
          <w:rFonts w:hint="cs"/>
          <w:rtl/>
        </w:rPr>
        <w:t xml:space="preserve">. </w:t>
      </w:r>
    </w:p>
    <w:p w14:paraId="54D22B7C" w14:textId="54865670" w:rsidR="00B43E2F" w:rsidRPr="00F91BE6" w:rsidRDefault="00B43E2F" w:rsidP="00B43E2F">
      <w:pPr>
        <w:rPr>
          <w:rtl/>
        </w:rPr>
      </w:pPr>
      <m:oMathPara>
        <m:oMath>
          <m:r>
            <m:rPr>
              <m:sty m:val="p"/>
            </m:rPr>
            <w:rPr>
              <w:rFonts w:ascii="Cambria Math" w:hAnsi="Cambria Math"/>
            </w:rPr>
            <m:t>j=-k*</m:t>
          </m:r>
          <m:f>
            <m:fPr>
              <m:ctrlPr>
                <w:rPr>
                  <w:rFonts w:ascii="Cambria Math" w:hAnsi="Cambria Math"/>
                </w:rPr>
              </m:ctrlPr>
            </m:fPr>
            <m:num>
              <m:r>
                <m:rPr>
                  <m:sty m:val="p"/>
                </m:rPr>
                <w:rPr>
                  <w:rFonts w:ascii="Cambria Math" w:hAnsi="Cambria Math"/>
                </w:rPr>
                <m:t>∆T</m:t>
              </m:r>
            </m:num>
            <m:den>
              <m:r>
                <m:rPr>
                  <m:sty m:val="p"/>
                </m:rPr>
                <w:rPr>
                  <w:rFonts w:ascii="Cambria Math" w:hAnsi="Cambria Math"/>
                </w:rPr>
                <m:t>Ra</m:t>
              </m:r>
            </m:den>
          </m:f>
        </m:oMath>
      </m:oMathPara>
    </w:p>
    <w:p w14:paraId="3B2BF593" w14:textId="67D7B9A2" w:rsidR="008D17D2" w:rsidRDefault="00D83B4F" w:rsidP="008D17D2">
      <w:pPr>
        <w:tabs>
          <w:tab w:val="left" w:pos="2378"/>
          <w:tab w:val="left" w:pos="3243"/>
        </w:tabs>
        <w:rPr>
          <w:rtl/>
        </w:rPr>
      </w:pPr>
      <w:r w:rsidRPr="00F91BE6">
        <w:rPr>
          <w:rFonts w:hint="cs"/>
          <w:rtl/>
        </w:rPr>
        <w:t xml:space="preserve">נגדיר את </w:t>
      </w:r>
      <m:oMath>
        <m:f>
          <m:fPr>
            <m:ctrlPr>
              <w:rPr>
                <w:rFonts w:ascii="Cambria Math" w:hAnsi="Cambria Math"/>
              </w:rPr>
            </m:ctrlPr>
          </m:fPr>
          <m:num>
            <m:r>
              <m:rPr>
                <m:sty m:val="p"/>
              </m:rPr>
              <w:rPr>
                <w:rFonts w:ascii="Cambria Math" w:hAnsi="Cambria Math"/>
              </w:rPr>
              <m:t>k</m:t>
            </m:r>
          </m:num>
          <m:den>
            <m:r>
              <m:rPr>
                <m:sty m:val="p"/>
              </m:rPr>
              <w:rPr>
                <w:rFonts w:ascii="Cambria Math" w:hAnsi="Cambria Math"/>
              </w:rPr>
              <m:t>Ra</m:t>
            </m:r>
          </m:den>
        </m:f>
      </m:oMath>
      <w:r w:rsidRPr="00F91BE6">
        <w:rPr>
          <w:rFonts w:hint="cs"/>
          <w:rtl/>
        </w:rPr>
        <w:t xml:space="preserve"> כמקדם שנקרא </w:t>
      </w:r>
      <w:r w:rsidRPr="00F91BE6">
        <w:t>h</w:t>
      </w:r>
      <w:r w:rsidRPr="00F91BE6">
        <w:rPr>
          <w:rFonts w:hint="cs"/>
          <w:rtl/>
        </w:rPr>
        <w:t xml:space="preserve">. </w:t>
      </w:r>
    </w:p>
    <w:p w14:paraId="648BDACC" w14:textId="52622068" w:rsidR="00B43E2F" w:rsidRPr="00B43E2F" w:rsidRDefault="00B30F44" w:rsidP="00B43E2F">
      <w:pPr>
        <w:tabs>
          <w:tab w:val="left" w:pos="2378"/>
          <w:tab w:val="left" w:pos="3243"/>
        </w:tabs>
        <w:rPr>
          <w:rtl/>
        </w:rPr>
      </w:pPr>
      <m:oMathPara>
        <m:oMath>
          <m:r>
            <m:rPr>
              <m:sty m:val="p"/>
            </m:rPr>
            <w:rPr>
              <w:rFonts w:ascii="Cambria Math" w:hAnsi="Cambria Math"/>
            </w:rPr>
            <w:lastRenderedPageBreak/>
            <m:t>J=-h*∆T</m:t>
          </m:r>
        </m:oMath>
      </m:oMathPara>
    </w:p>
    <w:p w14:paraId="4DE1217D" w14:textId="13025461" w:rsidR="00B43E2F" w:rsidRPr="00F91BE6" w:rsidRDefault="00B30F44" w:rsidP="00B43E2F">
      <w:pPr>
        <w:tabs>
          <w:tab w:val="left" w:pos="2378"/>
          <w:tab w:val="left" w:pos="3243"/>
        </w:tabs>
        <w:rPr>
          <w:rtl/>
        </w:rPr>
      </w:pPr>
      <w:r>
        <w:rPr>
          <w:rFonts w:hint="cs"/>
        </w:rPr>
        <w:t>J</w:t>
      </w:r>
      <w:r>
        <w:rPr>
          <w:rFonts w:hint="cs"/>
          <w:rtl/>
        </w:rPr>
        <w:t xml:space="preserve"> </w:t>
      </w:r>
      <w:r w:rsidR="00B43E2F">
        <w:rPr>
          <w:rFonts w:hint="cs"/>
          <w:rtl/>
        </w:rPr>
        <w:t xml:space="preserve">זהו זרם החום שבין גוף לסביבה שלו, על מנת למצוא את שטף החום נכפיל בשטח שבו מתרחשת המעבר חום </w:t>
      </w:r>
      <w:r w:rsidR="00B43E2F">
        <w:rPr>
          <w:rFonts w:hint="cs"/>
        </w:rPr>
        <w:t>A</w:t>
      </w:r>
      <w:r w:rsidR="00B43E2F">
        <w:rPr>
          <w:rFonts w:hint="cs"/>
          <w:rtl/>
        </w:rPr>
        <w:t xml:space="preserve">. </w:t>
      </w:r>
    </w:p>
    <w:p w14:paraId="08CC4EA6" w14:textId="1F3F83FA" w:rsidR="00D83B4F" w:rsidRPr="00B43E2F" w:rsidRDefault="00B43E2F" w:rsidP="008D17D2">
      <w:pPr>
        <w:tabs>
          <w:tab w:val="left" w:pos="2378"/>
          <w:tab w:val="left" w:pos="3243"/>
        </w:tabs>
        <w:rPr>
          <w:rtl/>
        </w:rPr>
      </w:pPr>
      <m:oMathPara>
        <m:oMath>
          <m:r>
            <m:rPr>
              <m:sty m:val="p"/>
            </m:rPr>
            <w:rPr>
              <w:rFonts w:ascii="Cambria Math" w:hAnsi="Cambria Math"/>
            </w:rPr>
            <m:t>Φ=-h*A*∆T</m:t>
          </m:r>
        </m:oMath>
      </m:oMathPara>
    </w:p>
    <w:p w14:paraId="22A4CA09" w14:textId="1B61BB17" w:rsidR="00B43E2F" w:rsidRDefault="00B43E2F" w:rsidP="00B43E2F">
      <w:pPr>
        <w:tabs>
          <w:tab w:val="left" w:pos="2378"/>
          <w:tab w:val="left" w:pos="3243"/>
        </w:tabs>
        <w:rPr>
          <w:rtl/>
        </w:rPr>
      </w:pPr>
      <w:r>
        <w:rPr>
          <w:rFonts w:hint="cs"/>
          <w:rtl/>
        </w:rPr>
        <w:t xml:space="preserve">נשתמש בנוסחה זו בהמשך הדוח ובמודל האנליטי שנציג בהמשך. </w:t>
      </w:r>
    </w:p>
    <w:p w14:paraId="7E2A3186" w14:textId="27BB927A" w:rsidR="00EC47E4" w:rsidRDefault="00EC47E4" w:rsidP="00EC47E4">
      <w:pPr>
        <w:tabs>
          <w:tab w:val="left" w:pos="2378"/>
          <w:tab w:val="left" w:pos="3243"/>
        </w:tabs>
        <w:rPr>
          <w:rtl/>
        </w:rPr>
      </w:pPr>
      <w:r>
        <w:rPr>
          <w:rFonts w:hint="cs"/>
          <w:rtl/>
        </w:rPr>
        <w:t xml:space="preserve">ניתן להגיע לנוסחה שהוצגה בחוק ניוטון על ידי ההנחה כי מעבר החום שבין הגוף לסביבה הוא היחיד וכי הגוף בעל טמפרטורה אחידה בכל אורכו. כך ניתן להגיד כי השינוי באנרגיה הפנימית של הגוף שווה לשטף החום שיוצא ממנו. </w:t>
      </w:r>
    </w:p>
    <w:p w14:paraId="61EF19CD" w14:textId="37FFC71C" w:rsidR="00EC47E4" w:rsidRPr="00EE1BD4" w:rsidRDefault="00011955" w:rsidP="00EC47E4">
      <w:pPr>
        <w:tabs>
          <w:tab w:val="left" w:pos="2378"/>
          <w:tab w:val="left" w:pos="3243"/>
        </w:tabs>
        <w:rPr>
          <w:rtl/>
        </w:rPr>
      </w:pPr>
      <m:oMathPara>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r>
            <m:rPr>
              <m:sty m:val="p"/>
            </m:rPr>
            <w:rPr>
              <w:rFonts w:ascii="Cambria Math" w:hAnsi="Cambria Math"/>
            </w:rPr>
            <m:t>=-h*A*∆T</m:t>
          </m:r>
        </m:oMath>
      </m:oMathPara>
    </w:p>
    <w:p w14:paraId="6A86452D" w14:textId="3FA64799" w:rsidR="00EE1BD4" w:rsidRDefault="00EE1BD4" w:rsidP="00EC47E4">
      <w:pPr>
        <w:tabs>
          <w:tab w:val="left" w:pos="2378"/>
          <w:tab w:val="left" w:pos="3243"/>
        </w:tabs>
        <w:rPr>
          <w:rtl/>
        </w:rPr>
      </w:pPr>
      <w:r>
        <w:rPr>
          <w:rFonts w:hint="cs"/>
          <w:rtl/>
        </w:rPr>
        <w:t xml:space="preserve">כאשר </w:t>
      </w:r>
      <w:r>
        <w:rPr>
          <w:rFonts w:hint="cs"/>
        </w:rPr>
        <w:t>A</w:t>
      </w:r>
      <w:r>
        <w:rPr>
          <w:rFonts w:hint="cs"/>
          <w:rtl/>
        </w:rPr>
        <w:t xml:space="preserve"> מהווה שטח הפנים של הגוף, שהוא השטח שבו מתבצע מעבר החום</w:t>
      </w:r>
      <w:r w:rsidR="00462730">
        <w:rPr>
          <w:rFonts w:hint="cs"/>
          <w:rtl/>
        </w:rPr>
        <w:t xml:space="preserve">, זוהי בעצם חוק הקירור של ניוטון. </w:t>
      </w:r>
    </w:p>
    <w:p w14:paraId="71EA97D7" w14:textId="77777777" w:rsidR="00B83A70" w:rsidRDefault="00B83A70">
      <w:pPr>
        <w:bidi w:val="0"/>
        <w:spacing w:after="0" w:line="240" w:lineRule="auto"/>
        <w:rPr>
          <w:u w:val="single"/>
          <w:rtl/>
        </w:rPr>
      </w:pPr>
      <w:r>
        <w:rPr>
          <w:rtl/>
        </w:rPr>
        <w:br w:type="page"/>
      </w:r>
    </w:p>
    <w:p w14:paraId="2CD20AA1" w14:textId="13D51DF2" w:rsidR="003624B5" w:rsidRPr="00F91BE6" w:rsidRDefault="008D1714" w:rsidP="00AA302D">
      <w:pPr>
        <w:pStyle w:val="Heading3"/>
        <w:rPr>
          <w:rtl/>
        </w:rPr>
      </w:pPr>
      <w:r w:rsidRPr="00F91BE6">
        <w:rPr>
          <w:rtl/>
        </w:rPr>
        <w:lastRenderedPageBreak/>
        <w:t>קיבול חום סגולי</w:t>
      </w:r>
      <w:r w:rsidR="00AD2FC7" w:rsidRPr="00F91BE6">
        <w:rPr>
          <w:rFonts w:hint="cs"/>
          <w:rtl/>
        </w:rPr>
        <w:t xml:space="preserve"> </w:t>
      </w:r>
    </w:p>
    <w:p w14:paraId="10EE851B" w14:textId="33EF6E2C" w:rsidR="00425A3C" w:rsidRPr="00F91BE6" w:rsidRDefault="001D33A3" w:rsidP="00AA302D">
      <w:pPr>
        <w:rPr>
          <w:rtl/>
        </w:rPr>
      </w:pPr>
      <w:r w:rsidRPr="00F91BE6">
        <w:rPr>
          <w:rtl/>
        </w:rPr>
        <w:t>קיבול חום סגולי (</w:t>
      </w:r>
      <w:r w:rsidRPr="00F91BE6">
        <w:t>Specific heat capacity</w:t>
      </w:r>
      <w:r w:rsidRPr="00F91BE6">
        <w:rPr>
          <w:rtl/>
        </w:rPr>
        <w:t xml:space="preserve">) </w:t>
      </w:r>
      <w:r w:rsidRPr="00F91BE6">
        <w:rPr>
          <w:rFonts w:hint="cs"/>
          <w:rtl/>
        </w:rPr>
        <w:t xml:space="preserve">מתאר את </w:t>
      </w:r>
      <w:r w:rsidRPr="00F91BE6">
        <w:rPr>
          <w:rtl/>
        </w:rPr>
        <w:t>כמות האנרגיה</w:t>
      </w:r>
      <w:r w:rsidRPr="00F91BE6">
        <w:rPr>
          <w:rFonts w:hint="cs"/>
          <w:rtl/>
        </w:rPr>
        <w:t xml:space="preserve"> התרמית</w:t>
      </w:r>
      <w:r w:rsidRPr="00F91BE6">
        <w:rPr>
          <w:rtl/>
        </w:rPr>
        <w:t xml:space="preserve"> שיש להוסיף לגוף בעל יחידת מסה אחת על מנת להגדיל את הטמפרטורה שלו ביחידה אחת</w:t>
      </w:r>
      <w:r w:rsidR="00F02F88" w:rsidRPr="00F91BE6">
        <w:rPr>
          <w:rtl/>
        </w:rPr>
        <w:t xml:space="preserve">. מאפיין </w:t>
      </w:r>
      <w:r w:rsidR="007E3977" w:rsidRPr="00F91BE6">
        <w:rPr>
          <w:rFonts w:hint="cs"/>
          <w:rtl/>
        </w:rPr>
        <w:t>זה</w:t>
      </w:r>
      <w:r w:rsidR="00F02F88" w:rsidRPr="00F91BE6">
        <w:rPr>
          <w:rtl/>
        </w:rPr>
        <w:t xml:space="preserve"> מאפשר להעביר מאנרגיה</w:t>
      </w:r>
      <w:r w:rsidR="0055344F">
        <w:rPr>
          <w:rFonts w:hint="cs"/>
          <w:rtl/>
        </w:rPr>
        <w:t xml:space="preserve"> </w:t>
      </w:r>
      <w:r w:rsidR="00F02F88" w:rsidRPr="00F91BE6">
        <w:rPr>
          <w:rtl/>
        </w:rPr>
        <w:t>ל</w:t>
      </w:r>
      <w:r w:rsidR="00CA0FCC" w:rsidRPr="00F91BE6">
        <w:rPr>
          <w:rtl/>
        </w:rPr>
        <w:t>טמפרטורה</w:t>
      </w:r>
      <w:r w:rsidR="00F02F88" w:rsidRPr="00F91BE6">
        <w:rPr>
          <w:rtl/>
        </w:rPr>
        <w:t xml:space="preserve"> בקלות</w:t>
      </w:r>
      <w:r w:rsidR="007E3977" w:rsidRPr="00F91BE6">
        <w:rPr>
          <w:rFonts w:hint="cs"/>
          <w:rtl/>
        </w:rPr>
        <w:t xml:space="preserve"> ולכן נשתמש בו בהמשך. </w:t>
      </w:r>
    </w:p>
    <w:p w14:paraId="09B850E0" w14:textId="0A02E3A0" w:rsidR="00425A3C" w:rsidRPr="00F91BE6" w:rsidRDefault="00F91BE6" w:rsidP="00AA302D">
      <w:pPr>
        <w:rPr>
          <w:rtl/>
        </w:rPr>
      </w:pPr>
      <m:oMathPara>
        <m:oMath>
          <m:r>
            <m:rPr>
              <m:sty m:val="p"/>
            </m:rPr>
            <w:rPr>
              <w:rFonts w:ascii="Cambria Math" w:hAnsi="Cambria Math"/>
            </w:rPr>
            <m:t>c=</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m:rPr>
              <m:sty m:val="p"/>
            </m:rPr>
            <w:rPr>
              <w:rFonts w:ascii="Cambria Math" w:hAnsi="Cambria Math"/>
            </w:rPr>
            <m:t>*</m:t>
          </m:r>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oMath>
      </m:oMathPara>
    </w:p>
    <w:p w14:paraId="7F034899" w14:textId="1FB00075" w:rsidR="00425A3C" w:rsidRPr="00F91BE6" w:rsidRDefault="00425A3C" w:rsidP="00AA302D">
      <w:pPr>
        <w:rPr>
          <w:rtl/>
        </w:rPr>
      </w:pPr>
      <w:r w:rsidRPr="00F91BE6">
        <w:rPr>
          <w:rtl/>
        </w:rPr>
        <w:t xml:space="preserve">ניתן לרשום </w:t>
      </w:r>
      <w:r w:rsidR="00F02F88" w:rsidRPr="00F91BE6">
        <w:rPr>
          <w:rtl/>
        </w:rPr>
        <w:t>את הנוסחה כך</w:t>
      </w:r>
      <w:r w:rsidR="0055344F">
        <w:rPr>
          <w:rFonts w:hint="cs"/>
          <w:rtl/>
        </w:rPr>
        <w:t xml:space="preserve">: </w:t>
      </w:r>
    </w:p>
    <w:p w14:paraId="3C050603" w14:textId="02A7D616" w:rsidR="00425A3C" w:rsidRPr="00F91BE6" w:rsidRDefault="00F91BE6" w:rsidP="00AA302D">
      <w:pPr>
        <w:rPr>
          <w:rtl/>
        </w:rPr>
      </w:pPr>
      <m:oMathPara>
        <m:oMath>
          <m:r>
            <m:rPr>
              <m:sty m:val="p"/>
            </m:rPr>
            <w:rPr>
              <w:rFonts w:ascii="Cambria Math" w:hAnsi="Cambria Math"/>
            </w:rPr>
            <m:t>∆Q=C*m*∆T</m:t>
          </m:r>
        </m:oMath>
      </m:oMathPara>
    </w:p>
    <w:p w14:paraId="27C47D07" w14:textId="72D4D0EE" w:rsidR="00D53ECD" w:rsidRPr="00F91BE6" w:rsidRDefault="00D53ECD" w:rsidP="00AA302D">
      <w:pPr>
        <w:rPr>
          <w:rtl/>
        </w:rPr>
      </w:pPr>
      <w:r w:rsidRPr="00F91BE6">
        <w:rPr>
          <w:rtl/>
        </w:rPr>
        <w:t>כאשר</w:t>
      </w:r>
      <w:r w:rsidR="0055344F">
        <w:rPr>
          <w:rFonts w:hint="cs"/>
          <w:rtl/>
        </w:rPr>
        <w:t xml:space="preserve">: </w:t>
      </w:r>
    </w:p>
    <w:p w14:paraId="37FD4A83" w14:textId="00A34AE8" w:rsidR="00D53ECD" w:rsidRPr="00F91BE6" w:rsidRDefault="00975F6E" w:rsidP="00AA302D">
      <w:pPr>
        <w:rPr>
          <w:rtl/>
        </w:rPr>
      </w:pPr>
      <m:oMath>
        <m:r>
          <m:rPr>
            <m:sty m:val="p"/>
          </m:rPr>
          <w:rPr>
            <w:rFonts w:ascii="Cambria Math" w:hAnsi="Cambria Math"/>
          </w:rPr>
          <m:t>∆Q</m:t>
        </m:r>
      </m:oMath>
      <w:r w:rsidR="00D53ECD" w:rsidRPr="00F91BE6">
        <w:rPr>
          <w:rtl/>
        </w:rPr>
        <w:t xml:space="preserve"> – כמות </w:t>
      </w:r>
      <w:r w:rsidR="0055344F">
        <w:rPr>
          <w:rFonts w:hint="cs"/>
          <w:rtl/>
        </w:rPr>
        <w:t>אנרגי</w:t>
      </w:r>
      <w:r w:rsidR="00260C82">
        <w:rPr>
          <w:rFonts w:hint="cs"/>
          <w:rtl/>
        </w:rPr>
        <w:t>ת החום</w:t>
      </w:r>
      <w:r w:rsidR="00D53ECD" w:rsidRPr="00F91BE6">
        <w:rPr>
          <w:rtl/>
        </w:rPr>
        <w:t xml:space="preserve"> שנוספה או נגרעה</w:t>
      </w:r>
      <w:r w:rsidR="00E307AB" w:rsidRPr="00F91BE6">
        <w:rPr>
          <w:rFonts w:hint="cs"/>
          <w:rtl/>
        </w:rPr>
        <w:t xml:space="preserve"> </w:t>
      </w:r>
      <w:r w:rsidR="00D53ECD" w:rsidRPr="00F91BE6">
        <w:rPr>
          <w:rtl/>
        </w:rPr>
        <w:t xml:space="preserve"> </w:t>
      </w:r>
      <m:oMath>
        <m:r>
          <m:rPr>
            <m:sty m:val="p"/>
          </m:rPr>
          <w:rPr>
            <w:rFonts w:ascii="Cambria Math" w:hAnsi="Cambria Math"/>
          </w:rPr>
          <m:t>J</m:t>
        </m:r>
      </m:oMath>
    </w:p>
    <w:p w14:paraId="0B205CAF" w14:textId="067CE636" w:rsidR="00D53ECD" w:rsidRPr="00F91BE6" w:rsidRDefault="00F91BE6" w:rsidP="00AA302D">
      <w:pPr>
        <w:rPr>
          <w:rtl/>
        </w:rPr>
      </w:pPr>
      <m:oMath>
        <m:r>
          <m:rPr>
            <m:sty m:val="p"/>
          </m:rPr>
          <w:rPr>
            <w:rFonts w:ascii="Cambria Math" w:hAnsi="Cambria Math"/>
          </w:rPr>
          <m:t>C</m:t>
        </m:r>
      </m:oMath>
      <w:r w:rsidR="00D53ECD" w:rsidRPr="00F91BE6">
        <w:rPr>
          <w:rtl/>
        </w:rPr>
        <w:t xml:space="preserve"> – קיבול החום הסגולי של הגוף</w:t>
      </w:r>
      <w:r w:rsidR="00E307AB" w:rsidRPr="00F91BE6">
        <w:rPr>
          <w:rFonts w:hint="cs"/>
          <w:rtl/>
        </w:rPr>
        <w:t xml:space="preserve"> </w:t>
      </w:r>
      <w:r w:rsidR="00D53ECD" w:rsidRPr="00F91BE6">
        <w:rPr>
          <w:rtl/>
        </w:rPr>
        <w:t xml:space="preserve"> </w:t>
      </w:r>
      <m:oMath>
        <m:f>
          <m:fPr>
            <m:ctrlPr>
              <w:rPr>
                <w:rFonts w:ascii="Cambria Math" w:hAnsi="Cambria Math"/>
              </w:rPr>
            </m:ctrlPr>
          </m:fPr>
          <m:num>
            <m:r>
              <m:rPr>
                <m:sty m:val="p"/>
              </m:rPr>
              <w:rPr>
                <w:rFonts w:ascii="Cambria Math" w:hAnsi="Cambria Math"/>
              </w:rPr>
              <m:t>J</m:t>
            </m:r>
          </m:num>
          <m:den>
            <m:r>
              <m:rPr>
                <m:sty m:val="p"/>
              </m:rPr>
              <w:rPr>
                <w:rFonts w:ascii="Cambria Math" w:hAnsi="Cambria Math"/>
              </w:rPr>
              <m:t>K*Kg</m:t>
            </m:r>
          </m:den>
        </m:f>
      </m:oMath>
    </w:p>
    <w:p w14:paraId="739057EC" w14:textId="2EB49818" w:rsidR="00D53ECD" w:rsidRPr="00F91BE6" w:rsidRDefault="00F91BE6" w:rsidP="004E145B">
      <w:pPr>
        <w:rPr>
          <w:rtl/>
        </w:rPr>
      </w:pPr>
      <m:oMath>
        <m:r>
          <m:rPr>
            <m:sty m:val="p"/>
          </m:rPr>
          <w:rPr>
            <w:rFonts w:ascii="Cambria Math" w:hAnsi="Cambria Math"/>
          </w:rPr>
          <m:t>m</m:t>
        </m:r>
      </m:oMath>
      <w:r w:rsidR="00D53ECD" w:rsidRPr="00F91BE6">
        <w:rPr>
          <w:rtl/>
        </w:rPr>
        <w:t xml:space="preserve"> – מסת </w:t>
      </w:r>
      <w:r w:rsidR="00F02F88" w:rsidRPr="00F91BE6">
        <w:rPr>
          <w:rtl/>
        </w:rPr>
        <w:t>ה</w:t>
      </w:r>
      <w:r w:rsidR="00D53ECD" w:rsidRPr="00F91BE6">
        <w:rPr>
          <w:rtl/>
        </w:rPr>
        <w:t>גוף</w:t>
      </w:r>
      <w:r w:rsidR="00E307AB" w:rsidRPr="00F91BE6">
        <w:rPr>
          <w:rFonts w:hint="cs"/>
          <w:rtl/>
        </w:rPr>
        <w:t xml:space="preserve"> </w:t>
      </w:r>
      <w:r w:rsidR="00D53ECD" w:rsidRPr="00F91BE6">
        <w:rPr>
          <w:rtl/>
        </w:rPr>
        <w:t xml:space="preserve"> </w:t>
      </w:r>
      <m:oMath>
        <m:r>
          <m:rPr>
            <m:sty m:val="p"/>
          </m:rPr>
          <w:rPr>
            <w:rFonts w:ascii="Cambria Math" w:hAnsi="Cambria Math"/>
          </w:rPr>
          <m:t>Kg</m:t>
        </m:r>
      </m:oMath>
    </w:p>
    <w:p w14:paraId="65106581" w14:textId="05B1213E" w:rsidR="001E1879" w:rsidRPr="00F91BE6" w:rsidRDefault="00975F6E" w:rsidP="00AA302D">
      <w:pPr>
        <w:rPr>
          <w:rtl/>
        </w:rPr>
      </w:pPr>
      <m:oMath>
        <m:r>
          <m:rPr>
            <m:sty m:val="p"/>
          </m:rPr>
          <w:rPr>
            <w:rFonts w:ascii="Cambria Math" w:hAnsi="Cambria Math"/>
          </w:rPr>
          <m:t>∆T</m:t>
        </m:r>
      </m:oMath>
      <w:r w:rsidR="006D2AE4" w:rsidRPr="00F91BE6">
        <w:rPr>
          <w:rtl/>
        </w:rPr>
        <w:t xml:space="preserve"> – </w:t>
      </w:r>
      <w:r w:rsidRPr="00975F6E">
        <w:rPr>
          <w:rtl/>
        </w:rPr>
        <w:t xml:space="preserve">הפרש טמפרטורה בין תחילת מעבר החום לסופו, נמדד </w:t>
      </w:r>
      <m:oMath>
        <m:r>
          <m:rPr>
            <m:sty m:val="p"/>
          </m:rPr>
          <w:rPr>
            <w:rFonts w:ascii="Cambria Math" w:hAnsi="Cambria Math"/>
          </w:rPr>
          <m:t>K</m:t>
        </m:r>
      </m:oMath>
    </w:p>
    <w:p w14:paraId="2EE95272" w14:textId="300C5A38" w:rsidR="00F72DD4" w:rsidRDefault="00C6570D" w:rsidP="008E2CA1">
      <w:pPr>
        <w:rPr>
          <w:rtl/>
        </w:rPr>
      </w:pPr>
      <w:r w:rsidRPr="00F91BE6">
        <w:rPr>
          <w:rtl/>
        </w:rPr>
        <w:t xml:space="preserve">במודל הנומרי </w:t>
      </w:r>
      <w:r w:rsidR="00F40888" w:rsidRPr="00F91BE6">
        <w:rPr>
          <w:rFonts w:hint="cs"/>
          <w:rtl/>
        </w:rPr>
        <w:t xml:space="preserve">השתמשנו בגודל זה על מנת להמיר </w:t>
      </w:r>
      <w:r w:rsidR="00F815DD" w:rsidRPr="00F91BE6">
        <w:rPr>
          <w:rFonts w:hint="cs"/>
          <w:rtl/>
        </w:rPr>
        <w:t>את השינוי ב</w:t>
      </w:r>
      <w:r w:rsidR="00F40888" w:rsidRPr="00F91BE6">
        <w:rPr>
          <w:rFonts w:hint="cs"/>
          <w:rtl/>
        </w:rPr>
        <w:t>אנרגיה שמופיע בחוק ניוטון ופורייה</w:t>
      </w:r>
      <w:r w:rsidR="00F815DD" w:rsidRPr="00F91BE6">
        <w:rPr>
          <w:rFonts w:hint="cs"/>
          <w:rtl/>
        </w:rPr>
        <w:t xml:space="preserve"> לשינוי ב</w:t>
      </w:r>
      <w:r w:rsidR="00CA0FCC" w:rsidRPr="00F91BE6">
        <w:rPr>
          <w:rFonts w:hint="cs"/>
          <w:rtl/>
        </w:rPr>
        <w:t>טמפרטורה</w:t>
      </w:r>
      <w:r w:rsidR="00F815DD" w:rsidRPr="00F91BE6">
        <w:rPr>
          <w:rFonts w:hint="cs"/>
          <w:rtl/>
        </w:rPr>
        <w:t xml:space="preserve">. </w:t>
      </w:r>
    </w:p>
    <w:p w14:paraId="11E3440A" w14:textId="77777777" w:rsidR="00A31A1A" w:rsidRDefault="00A31A1A" w:rsidP="008E2CA1">
      <w:pPr>
        <w:rPr>
          <w:rtl/>
        </w:rPr>
      </w:pPr>
    </w:p>
    <w:p w14:paraId="2FDF4B05" w14:textId="1C249DAB" w:rsidR="008E2CA1" w:rsidRPr="00F91BE6" w:rsidRDefault="008E2CA1" w:rsidP="008E2CA1">
      <w:pPr>
        <w:rPr>
          <w:rtl/>
        </w:rPr>
      </w:pPr>
      <w:r w:rsidRPr="008E2CA1">
        <w:rPr>
          <w:rtl/>
        </w:rPr>
        <w:t>בפרויקט מדדנו את התפלגות הטמפרטורה לאורכו של מוט מתכת (עבור מספר מוטות מחומרים שונים) כפונקציה של הזמן והמקום</w:t>
      </w:r>
      <w:r w:rsidR="00A31A1A">
        <w:rPr>
          <w:rFonts w:hint="cs"/>
          <w:rtl/>
        </w:rPr>
        <w:t>.</w:t>
      </w:r>
      <w:r w:rsidRPr="008E2CA1">
        <w:rPr>
          <w:rtl/>
        </w:rPr>
        <w:t xml:space="preserve"> השווינו </w:t>
      </w:r>
      <w:r w:rsidR="00A31A1A">
        <w:rPr>
          <w:rFonts w:hint="cs"/>
          <w:rtl/>
        </w:rPr>
        <w:t xml:space="preserve">את התוצאות </w:t>
      </w:r>
      <w:r w:rsidRPr="008E2CA1">
        <w:rPr>
          <w:rtl/>
        </w:rPr>
        <w:t>למודלים המתבססים על חוקי ניוטון ופורייה שאפשרו לנו לחשב את הטמפרטורה לאורך המוט בזמן באמצעות פתרון נומרי של המשוואות, וכן ב</w:t>
      </w:r>
      <w:r w:rsidR="00A31A1A">
        <w:rPr>
          <w:rFonts w:hint="cs"/>
          <w:rtl/>
        </w:rPr>
        <w:t xml:space="preserve">פתרון אנליטי במצב </w:t>
      </w:r>
      <w:r w:rsidRPr="008E2CA1">
        <w:rPr>
          <w:rtl/>
        </w:rPr>
        <w:t>שיווי משקל. את מערכת הניסוי, המודלים והתוצאות נציג בעבודה זו.</w:t>
      </w:r>
      <w:r w:rsidR="00627BB3">
        <w:rPr>
          <w:rFonts w:hint="cs"/>
          <w:rtl/>
        </w:rPr>
        <w:t xml:space="preserve"> </w:t>
      </w:r>
    </w:p>
    <w:p w14:paraId="58AD0D2D" w14:textId="77777777" w:rsidR="00A87398" w:rsidRDefault="00A87398">
      <w:pPr>
        <w:bidi w:val="0"/>
        <w:spacing w:after="0" w:line="240" w:lineRule="auto"/>
        <w:rPr>
          <w:sz w:val="36"/>
          <w:szCs w:val="36"/>
          <w:u w:val="single"/>
          <w:rtl/>
        </w:rPr>
      </w:pPr>
      <w:r>
        <w:rPr>
          <w:rtl/>
        </w:rPr>
        <w:br w:type="page"/>
      </w:r>
    </w:p>
    <w:p w14:paraId="4FCD176E" w14:textId="7AA47F1D" w:rsidR="00114157" w:rsidRPr="00F91BE6" w:rsidRDefault="005B0342" w:rsidP="00AA302D">
      <w:pPr>
        <w:pStyle w:val="Heading1"/>
      </w:pPr>
      <w:bookmarkStart w:id="8" w:name="_Toc43667519"/>
      <w:r w:rsidRPr="00F91BE6">
        <w:rPr>
          <w:noProof/>
          <w:rtl/>
        </w:rPr>
        <w:lastRenderedPageBreak/>
        <mc:AlternateContent>
          <mc:Choice Requires="wpg">
            <w:drawing>
              <wp:anchor distT="0" distB="0" distL="114300" distR="114300" simplePos="0" relativeHeight="251712512" behindDoc="0" locked="0" layoutInCell="1" allowOverlap="1" wp14:anchorId="4DE0E304" wp14:editId="16521F9D">
                <wp:simplePos x="0" y="0"/>
                <wp:positionH relativeFrom="column">
                  <wp:posOffset>-469265</wp:posOffset>
                </wp:positionH>
                <wp:positionV relativeFrom="paragraph">
                  <wp:posOffset>476885</wp:posOffset>
                </wp:positionV>
                <wp:extent cx="3527425" cy="2274570"/>
                <wp:effectExtent l="0" t="0" r="15875" b="0"/>
                <wp:wrapSquare wrapText="bothSides"/>
                <wp:docPr id="23" name="Group 23"/>
                <wp:cNvGraphicFramePr/>
                <a:graphic xmlns:a="http://schemas.openxmlformats.org/drawingml/2006/main">
                  <a:graphicData uri="http://schemas.microsoft.com/office/word/2010/wordprocessingGroup">
                    <wpg:wgp>
                      <wpg:cNvGrpSpPr/>
                      <wpg:grpSpPr>
                        <a:xfrm>
                          <a:off x="0" y="0"/>
                          <a:ext cx="3527425" cy="2274570"/>
                          <a:chOff x="0" y="0"/>
                          <a:chExt cx="3527425" cy="2275026"/>
                        </a:xfrm>
                      </wpg:grpSpPr>
                      <wpg:grpSp>
                        <wpg:cNvPr id="45" name="Group 45"/>
                        <wpg:cNvGrpSpPr/>
                        <wpg:grpSpPr>
                          <a:xfrm>
                            <a:off x="0" y="0"/>
                            <a:ext cx="3527425" cy="1912620"/>
                            <a:chOff x="0" y="0"/>
                            <a:chExt cx="3412723" cy="1933376"/>
                          </a:xfrm>
                        </wpg:grpSpPr>
                        <wps:wsp>
                          <wps:cNvPr id="18" name="Rectangle 18"/>
                          <wps:cNvSpPr/>
                          <wps:spPr>
                            <a:xfrm>
                              <a:off x="1519651" y="400424"/>
                              <a:ext cx="1825265" cy="118754"/>
                            </a:xfrm>
                            <a:prstGeom prst="rect">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Rounded Corners 17"/>
                          <wps:cNvSpPr/>
                          <wps:spPr>
                            <a:xfrm>
                              <a:off x="0" y="0"/>
                              <a:ext cx="1547773" cy="895040"/>
                            </a:xfrm>
                            <a:prstGeom prst="roundRect">
                              <a:avLst>
                                <a:gd name="adj" fmla="val 10385"/>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 name="Group 28"/>
                          <wpg:cNvGrpSpPr/>
                          <wpg:grpSpPr>
                            <a:xfrm>
                              <a:off x="1595799" y="464298"/>
                              <a:ext cx="314696" cy="1068780"/>
                              <a:chOff x="-488321" y="-182907"/>
                              <a:chExt cx="314696" cy="1068780"/>
                            </a:xfrm>
                          </wpg:grpSpPr>
                          <wps:wsp>
                            <wps:cNvPr id="19" name="Rectangle: Rounded Corners 19"/>
                            <wps:cNvSpPr/>
                            <wps:spPr>
                              <a:xfrm>
                                <a:off x="-488321" y="541488"/>
                                <a:ext cx="314696" cy="344385"/>
                              </a:xfrm>
                              <a:prstGeom prst="roundRect">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flipH="1" flipV="1">
                                <a:off x="-339880" y="-182907"/>
                                <a:ext cx="11876" cy="724395"/>
                              </a:xfrm>
                              <a:prstGeom prst="line">
                                <a:avLst/>
                              </a:prstGeom>
                              <a:noFill/>
                              <a:ln w="12700" cap="flat" cmpd="sng" algn="ctr">
                                <a:solidFill>
                                  <a:srgbClr val="ED7D31"/>
                                </a:solidFill>
                                <a:prstDash val="solid"/>
                                <a:miter lim="800000"/>
                              </a:ln>
                              <a:effectLst/>
                            </wps:spPr>
                            <wps:bodyPr/>
                          </wps:wsp>
                        </wpg:grpSp>
                        <wpg:grpSp>
                          <wpg:cNvPr id="29" name="Group 29"/>
                          <wpg:cNvGrpSpPr/>
                          <wpg:grpSpPr>
                            <a:xfrm>
                              <a:off x="2064874" y="464298"/>
                              <a:ext cx="314696" cy="1068780"/>
                              <a:chOff x="-488321" y="-182907"/>
                              <a:chExt cx="314696" cy="1068780"/>
                            </a:xfrm>
                          </wpg:grpSpPr>
                          <wps:wsp>
                            <wps:cNvPr id="30" name="Rectangle: Rounded Corners 30"/>
                            <wps:cNvSpPr/>
                            <wps:spPr>
                              <a:xfrm>
                                <a:off x="-488321" y="541488"/>
                                <a:ext cx="314696" cy="344385"/>
                              </a:xfrm>
                              <a:prstGeom prst="roundRect">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Connector 31"/>
                            <wps:cNvCnPr/>
                            <wps:spPr>
                              <a:xfrm flipH="1" flipV="1">
                                <a:off x="-339880" y="-182907"/>
                                <a:ext cx="11876" cy="724395"/>
                              </a:xfrm>
                              <a:prstGeom prst="line">
                                <a:avLst/>
                              </a:prstGeom>
                              <a:noFill/>
                              <a:ln w="12700" cap="flat" cmpd="sng" algn="ctr">
                                <a:solidFill>
                                  <a:srgbClr val="ED7D31"/>
                                </a:solidFill>
                                <a:prstDash val="solid"/>
                                <a:miter lim="800000"/>
                              </a:ln>
                              <a:effectLst/>
                            </wps:spPr>
                            <wps:bodyPr/>
                          </wps:wsp>
                        </wpg:grpSp>
                        <wpg:grpSp>
                          <wpg:cNvPr id="32" name="Group 32"/>
                          <wpg:cNvGrpSpPr/>
                          <wpg:grpSpPr>
                            <a:xfrm>
                              <a:off x="2587388" y="464298"/>
                              <a:ext cx="314696" cy="1068780"/>
                              <a:chOff x="-488321" y="-182907"/>
                              <a:chExt cx="314696" cy="1068780"/>
                            </a:xfrm>
                          </wpg:grpSpPr>
                          <wps:wsp>
                            <wps:cNvPr id="33" name="Rectangle: Rounded Corners 33"/>
                            <wps:cNvSpPr/>
                            <wps:spPr>
                              <a:xfrm>
                                <a:off x="-488321" y="541488"/>
                                <a:ext cx="314696" cy="344385"/>
                              </a:xfrm>
                              <a:prstGeom prst="roundRect">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Connector 34"/>
                            <wps:cNvCnPr/>
                            <wps:spPr>
                              <a:xfrm flipH="1" flipV="1">
                                <a:off x="-339880" y="-182907"/>
                                <a:ext cx="11876" cy="724395"/>
                              </a:xfrm>
                              <a:prstGeom prst="line">
                                <a:avLst/>
                              </a:prstGeom>
                              <a:noFill/>
                              <a:ln w="12700" cap="flat" cmpd="sng" algn="ctr">
                                <a:solidFill>
                                  <a:srgbClr val="ED7D31"/>
                                </a:solidFill>
                                <a:prstDash val="solid"/>
                                <a:miter lim="800000"/>
                              </a:ln>
                              <a:effectLst/>
                            </wps:spPr>
                            <wps:bodyPr/>
                          </wps:wsp>
                        </wpg:grpSp>
                        <wpg:grpSp>
                          <wpg:cNvPr id="35" name="Group 35"/>
                          <wpg:cNvGrpSpPr/>
                          <wpg:grpSpPr>
                            <a:xfrm>
                              <a:off x="3098027" y="440548"/>
                              <a:ext cx="314696" cy="1068780"/>
                              <a:chOff x="-488321" y="-182907"/>
                              <a:chExt cx="314696" cy="1068780"/>
                            </a:xfrm>
                          </wpg:grpSpPr>
                          <wps:wsp>
                            <wps:cNvPr id="36" name="Rectangle: Rounded Corners 36"/>
                            <wps:cNvSpPr/>
                            <wps:spPr>
                              <a:xfrm>
                                <a:off x="-488321" y="541488"/>
                                <a:ext cx="314696" cy="344385"/>
                              </a:xfrm>
                              <a:prstGeom prst="roundRect">
                                <a:avLst/>
                              </a:prstGeom>
                              <a:solidFill>
                                <a:srgbClr val="ED7D31"/>
                              </a:solidFill>
                              <a:ln w="12700" cap="flat" cmpd="sng" algn="ctr">
                                <a:solidFill>
                                  <a:srgbClr val="ED7D31">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flipH="1" flipV="1">
                                <a:off x="-339880" y="-182907"/>
                                <a:ext cx="11876" cy="724395"/>
                              </a:xfrm>
                              <a:prstGeom prst="line">
                                <a:avLst/>
                              </a:prstGeom>
                              <a:noFill/>
                              <a:ln w="12700" cap="flat" cmpd="sng" algn="ctr">
                                <a:solidFill>
                                  <a:srgbClr val="ED7D31"/>
                                </a:solidFill>
                                <a:prstDash val="solid"/>
                                <a:miter lim="800000"/>
                              </a:ln>
                              <a:effectLst/>
                            </wps:spPr>
                            <wps:bodyPr/>
                          </wps:wsp>
                        </wpg:grpSp>
                        <wps:wsp>
                          <wps:cNvPr id="40" name="Straight Arrow Connector 40"/>
                          <wps:cNvCnPr/>
                          <wps:spPr>
                            <a:xfrm flipH="1" flipV="1">
                              <a:off x="1912969" y="1606804"/>
                              <a:ext cx="374444" cy="326572"/>
                            </a:xfrm>
                            <a:prstGeom prst="straightConnector1">
                              <a:avLst/>
                            </a:prstGeom>
                            <a:noFill/>
                            <a:ln w="6350" cap="flat" cmpd="sng" algn="ctr">
                              <a:solidFill>
                                <a:srgbClr val="4472C4"/>
                              </a:solidFill>
                              <a:prstDash val="solid"/>
                              <a:miter lim="800000"/>
                              <a:tailEnd type="triangle"/>
                            </a:ln>
                            <a:effectLst/>
                          </wps:spPr>
                          <wps:bodyPr/>
                        </wps:wsp>
                        <wps:wsp>
                          <wps:cNvPr id="41" name="Straight Arrow Connector 41"/>
                          <wps:cNvCnPr/>
                          <wps:spPr>
                            <a:xfrm flipH="1" flipV="1">
                              <a:off x="2215789" y="1588991"/>
                              <a:ext cx="163409" cy="335972"/>
                            </a:xfrm>
                            <a:prstGeom prst="straightConnector1">
                              <a:avLst/>
                            </a:prstGeom>
                            <a:noFill/>
                            <a:ln w="6350" cap="flat" cmpd="sng" algn="ctr">
                              <a:solidFill>
                                <a:srgbClr val="4472C4"/>
                              </a:solidFill>
                              <a:prstDash val="solid"/>
                              <a:miter lim="800000"/>
                              <a:tailEnd type="triangle"/>
                            </a:ln>
                            <a:effectLst/>
                          </wps:spPr>
                          <wps:bodyPr/>
                        </wps:wsp>
                        <wps:wsp>
                          <wps:cNvPr id="42" name="Straight Arrow Connector 42"/>
                          <wps:cNvCnPr/>
                          <wps:spPr>
                            <a:xfrm flipV="1">
                              <a:off x="2617076" y="1606804"/>
                              <a:ext cx="118577" cy="272572"/>
                            </a:xfrm>
                            <a:prstGeom prst="straightConnector1">
                              <a:avLst/>
                            </a:prstGeom>
                            <a:noFill/>
                            <a:ln w="6350" cap="flat" cmpd="sng" algn="ctr">
                              <a:solidFill>
                                <a:srgbClr val="4472C4"/>
                              </a:solidFill>
                              <a:prstDash val="solid"/>
                              <a:miter lim="800000"/>
                              <a:tailEnd type="triangle"/>
                            </a:ln>
                            <a:effectLst/>
                          </wps:spPr>
                          <wps:bodyPr/>
                        </wps:wsp>
                        <wps:wsp>
                          <wps:cNvPr id="43" name="Straight Arrow Connector 43"/>
                          <wps:cNvCnPr/>
                          <wps:spPr>
                            <a:xfrm flipV="1">
                              <a:off x="2830831" y="1571179"/>
                              <a:ext cx="362659" cy="320040"/>
                            </a:xfrm>
                            <a:prstGeom prst="straightConnector1">
                              <a:avLst/>
                            </a:prstGeom>
                            <a:noFill/>
                            <a:ln w="6350" cap="flat" cmpd="sng" algn="ctr">
                              <a:solidFill>
                                <a:srgbClr val="4472C4"/>
                              </a:solidFill>
                              <a:prstDash val="solid"/>
                              <a:miter lim="800000"/>
                              <a:tailEnd type="triangle"/>
                            </a:ln>
                            <a:effectLst/>
                          </wps:spPr>
                          <wps:bodyPr/>
                        </wps:wsp>
                      </wpg:grpSp>
                      <wps:wsp>
                        <wps:cNvPr id="20" name="Text Box 20"/>
                        <wps:cNvSpPr txBox="1"/>
                        <wps:spPr>
                          <a:xfrm>
                            <a:off x="444196" y="298588"/>
                            <a:ext cx="647700" cy="333375"/>
                          </a:xfrm>
                          <a:prstGeom prst="rect">
                            <a:avLst/>
                          </a:prstGeom>
                          <a:noFill/>
                          <a:ln w="6350">
                            <a:noFill/>
                          </a:ln>
                        </wps:spPr>
                        <wps:txbx>
                          <w:txbxContent>
                            <w:p w14:paraId="7BEB7EFD" w14:textId="77777777" w:rsidR="004B08D7" w:rsidRPr="00877581" w:rsidRDefault="004B08D7" w:rsidP="004E6D1A">
                              <w:pPr>
                                <w:pStyle w:val="BasicCalibiri"/>
                                <w:rPr>
                                  <w:color w:val="FFFFFF" w:themeColor="background1"/>
                                </w:rPr>
                              </w:pPr>
                              <w:r w:rsidRPr="00877581">
                                <w:rPr>
                                  <w:color w:val="FFFFFF" w:themeColor="background1"/>
                                  <w:rtl/>
                                </w:rPr>
                                <w:t>תנור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2343150" y="142875"/>
                            <a:ext cx="771525" cy="400050"/>
                          </a:xfrm>
                          <a:prstGeom prst="rect">
                            <a:avLst/>
                          </a:prstGeom>
                          <a:noFill/>
                          <a:ln w="6350">
                            <a:noFill/>
                          </a:ln>
                        </wps:spPr>
                        <wps:txbx>
                          <w:txbxContent>
                            <w:p w14:paraId="1473A1E1" w14:textId="77777777" w:rsidR="004B08D7" w:rsidRDefault="004B08D7" w:rsidP="004E6D1A">
                              <w:pPr>
                                <w:pStyle w:val="BasicCalibiri"/>
                              </w:pPr>
                              <w:r>
                                <w:rPr>
                                  <w:rFonts w:hint="cs"/>
                                  <w:rtl/>
                                </w:rPr>
                                <w:t>המוט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295525" y="1828799"/>
                            <a:ext cx="771525" cy="446227"/>
                          </a:xfrm>
                          <a:prstGeom prst="rect">
                            <a:avLst/>
                          </a:prstGeom>
                          <a:noFill/>
                          <a:ln w="6350">
                            <a:noFill/>
                          </a:ln>
                        </wps:spPr>
                        <wps:txbx>
                          <w:txbxContent>
                            <w:p w14:paraId="3315F2DB" w14:textId="04B35FE3" w:rsidR="004B08D7" w:rsidRDefault="004B08D7" w:rsidP="007715F0">
                              <w:pPr>
                                <w:pStyle w:val="BasicCalibiri"/>
                                <w:jc w:val="center"/>
                              </w:pPr>
                              <w:r>
                                <w:rPr>
                                  <w:rFonts w:hint="cs"/>
                                  <w:rtl/>
                                </w:rPr>
                                <w:t>מדי טמפרטורה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E0E304" id="Group 23" o:spid="_x0000_s1045" style="position:absolute;left:0;text-align:left;margin-left:-36.95pt;margin-top:37.55pt;width:277.75pt;height:179.1pt;z-index:251712512;mso-height-relative:margin" coordsize="35274,2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">
                <v:group id="Group 45" o:spid="_x0000_s1046" style="position:absolute;width:35274;height:19126" coordsize="34127,19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18" o:spid="_x0000_s1047" style="position:absolute;left:15196;top:4004;width:18253;height:1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" fillcolor="#a5a5a5" strokecolor="#787878" strokeweight="1pt"/>
                  <v:roundrect id="Rectangle: Rounded Corners 17" o:spid="_x0000_s1048" style="position:absolute;width:15477;height:8950;visibility:visible;mso-wrap-style:square;v-text-anchor:middle" arcsize="6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" fillcolor="#4472c4" strokecolor="#2f528f" strokeweight="1pt">
                    <v:stroke joinstyle="miter"/>
                  </v:roundrect>
                  <v:group id="Group 28" o:spid="_x0000_s1049" style="position:absolute;left:15957;top:4642;width:3147;height:10688" coordorigin="-4883,-1829" coordsize="3146,1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oundrect id="Rectangle: Rounded Corners 19" o:spid="_x0000_s1050" style="position:absolute;left:-4883;top:5414;width:3147;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" fillcolor="#ed7d31" strokecolor="#ae5a21" strokeweight="1pt">
                      <v:stroke joinstyle="miter"/>
                    </v:roundrect>
                    <v:line id="Straight Connector 27" o:spid="_x0000_s1051" style="position:absolute;flip:x y;visibility:visible;mso-wrap-style:square" from="-3398,-1829" to="-3280,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" strokecolor="#ed7d31" strokeweight="1pt">
                      <v:stroke joinstyle="miter"/>
                    </v:line>
                  </v:group>
                  <v:group id="Group 29" o:spid="_x0000_s1052" style="position:absolute;left:20648;top:4642;width:3147;height:10688" coordorigin="-4883,-1829" coordsize="3146,1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oundrect id="Rectangle: Rounded Corners 30" o:spid="_x0000_s1053" style="position:absolute;left:-4883;top:5414;width:3147;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" fillcolor="#ed7d31" strokecolor="#ae5a21" strokeweight="1pt">
                      <v:stroke joinstyle="miter"/>
                    </v:roundrect>
                    <v:line id="Straight Connector 31" o:spid="_x0000_s1054" style="position:absolute;flip:x y;visibility:visible;mso-wrap-style:square" from="-3398,-1829" to="-3280,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" strokecolor="#ed7d31" strokeweight="1pt">
                      <v:stroke joinstyle="miter"/>
                    </v:line>
                  </v:group>
                  <v:group id="Group 32" o:spid="_x0000_s1055" style="position:absolute;left:25873;top:4642;width:3147;height:10688" coordorigin="-4883,-1829" coordsize="3146,1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oundrect id="Rectangle: Rounded Corners 33" o:spid="_x0000_s1056" style="position:absolute;left:-4883;top:5414;width:3147;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" fillcolor="#ed7d31" strokecolor="#ae5a21" strokeweight="1pt">
                      <v:stroke joinstyle="miter"/>
                    </v:roundrect>
                    <v:line id="Straight Connector 34" o:spid="_x0000_s1057" style="position:absolute;flip:x y;visibility:visible;mso-wrap-style:square" from="-3398,-1829" to="-3280,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" strokecolor="#ed7d31" strokeweight="1pt">
                      <v:stroke joinstyle="miter"/>
                    </v:line>
                  </v:group>
                  <v:group id="Group 35" o:spid="_x0000_s1058" style="position:absolute;left:30980;top:4405;width:3147;height:10688" coordorigin="-4883,-1829" coordsize="3146,1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6" o:spid="_x0000_s1059" style="position:absolute;left:-4883;top:5414;width:3147;height:34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" fillcolor="#ed7d31" strokecolor="#ae5a21" strokeweight="1pt">
                      <v:stroke joinstyle="miter"/>
                    </v:roundrect>
                    <v:line id="Straight Connector 37" o:spid="_x0000_s1060" style="position:absolute;flip:x y;visibility:visible;mso-wrap-style:square" from="-3398,-1829" to="-3280,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" strokecolor="#ed7d31" strokeweight="1pt">
                      <v:stroke joinstyle="miter"/>
                    </v:line>
                  </v:group>
                  <v:shape id="Straight Arrow Connector 40" o:spid="_x0000_s1061" type="#_x0000_t32" style="position:absolute;left:19129;top:16068;width:3745;height:32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" strokecolor="#4472c4" strokeweight=".5pt">
                    <v:stroke endarrow="block" joinstyle="miter"/>
                  </v:shape>
                  <v:shape id="Straight Arrow Connector 41" o:spid="_x0000_s1062" type="#_x0000_t32" style="position:absolute;left:22157;top:15889;width:1634;height:3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" strokecolor="#4472c4" strokeweight=".5pt">
                    <v:stroke endarrow="block" joinstyle="miter"/>
                  </v:shape>
                  <v:shape id="Straight Arrow Connector 42" o:spid="_x0000_s1063" type="#_x0000_t32" style="position:absolute;left:26170;top:16068;width:1186;height:27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" strokecolor="#4472c4" strokeweight=".5pt">
                    <v:stroke endarrow="block" joinstyle="miter"/>
                  </v:shape>
                  <v:shape id="Straight Arrow Connector 43" o:spid="_x0000_s1064" type="#_x0000_t32" style="position:absolute;left:28308;top:15711;width:3626;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" strokecolor="#4472c4" strokeweight=".5pt">
                    <v:stroke endarrow="block" joinstyle="miter"/>
                  </v:shape>
                </v:group>
                <v:shape id="Text Box 20" o:spid="_x0000_s1065" type="#_x0000_t202" style="position:absolute;left:4441;top:2985;width:647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7BEB7EFD" w14:textId="77777777" w:rsidR="004B08D7" w:rsidRPr="00877581" w:rsidRDefault="004B08D7" w:rsidP="004E6D1A">
                        <w:pPr>
                          <w:pStyle w:val="BasicCalibiri"/>
                          <w:rPr>
                            <w:color w:val="FFFFFF" w:themeColor="background1"/>
                          </w:rPr>
                        </w:pPr>
                        <w:r w:rsidRPr="00877581">
                          <w:rPr>
                            <w:color w:val="FFFFFF" w:themeColor="background1"/>
                            <w:rtl/>
                          </w:rPr>
                          <w:t>תנור</w:t>
                        </w:r>
                      </w:p>
                    </w:txbxContent>
                  </v:textbox>
                </v:shape>
                <v:shape id="Text Box 21" o:spid="_x0000_s1066" type="#_x0000_t202" style="position:absolute;left:23431;top:1428;width:771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473A1E1" w14:textId="77777777" w:rsidR="004B08D7" w:rsidRDefault="004B08D7" w:rsidP="004E6D1A">
                        <w:pPr>
                          <w:pStyle w:val="BasicCalibiri"/>
                        </w:pPr>
                        <w:r>
                          <w:rPr>
                            <w:rFonts w:hint="cs"/>
                            <w:rtl/>
                          </w:rPr>
                          <w:t>המוט</w:t>
                        </w:r>
                      </w:p>
                    </w:txbxContent>
                  </v:textbox>
                </v:shape>
                <v:shape id="Text Box 22" o:spid="_x0000_s1067" type="#_x0000_t202" style="position:absolute;left:22955;top:18287;width:7715;height:4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315F2DB" w14:textId="04B35FE3" w:rsidR="004B08D7" w:rsidRDefault="004B08D7" w:rsidP="007715F0">
                        <w:pPr>
                          <w:pStyle w:val="BasicCalibiri"/>
                          <w:jc w:val="center"/>
                        </w:pPr>
                        <w:r>
                          <w:rPr>
                            <w:rFonts w:hint="cs"/>
                            <w:rtl/>
                          </w:rPr>
                          <w:t>מדי טמפרטורה</w:t>
                        </w:r>
                      </w:p>
                    </w:txbxContent>
                  </v:textbox>
                </v:shape>
                <w10:wrap type="square"/>
              </v:group>
            </w:pict>
          </mc:Fallback>
        </mc:AlternateContent>
      </w:r>
      <w:r w:rsidR="00F40888" w:rsidRPr="00F91BE6">
        <w:rPr>
          <w:rFonts w:hint="cs"/>
          <w:rtl/>
        </w:rPr>
        <w:t xml:space="preserve">מערכת </w:t>
      </w:r>
      <w:r w:rsidR="00114157" w:rsidRPr="00F91BE6">
        <w:rPr>
          <w:rtl/>
        </w:rPr>
        <w:t>הניסוי</w:t>
      </w:r>
      <w:bookmarkEnd w:id="8"/>
    </w:p>
    <w:p w14:paraId="196EDDBB" w14:textId="7072292E" w:rsidR="00873690" w:rsidRPr="00F91BE6" w:rsidRDefault="00873690" w:rsidP="00873690">
      <w:r w:rsidRPr="00F91BE6">
        <w:rPr>
          <w:rtl/>
        </w:rPr>
        <w:t xml:space="preserve">הניסוי מורכב ממוט אשר קצהו האחד נמצא בתוך תנור אשר מפיק </w:t>
      </w:r>
      <w:r w:rsidR="00CA0FCC" w:rsidRPr="00F91BE6">
        <w:rPr>
          <w:rtl/>
        </w:rPr>
        <w:t>טמפרטורה</w:t>
      </w:r>
      <w:r w:rsidRPr="00F91BE6">
        <w:rPr>
          <w:rtl/>
        </w:rPr>
        <w:t xml:space="preserve"> קבועה וגבוה</w:t>
      </w:r>
      <w:r w:rsidR="00050970">
        <w:rPr>
          <w:rFonts w:hint="cs"/>
          <w:rtl/>
        </w:rPr>
        <w:t>ה</w:t>
      </w:r>
      <w:r w:rsidR="00255618" w:rsidRPr="00F91BE6">
        <w:rPr>
          <w:rFonts w:hint="cs"/>
          <w:rtl/>
        </w:rPr>
        <w:t xml:space="preserve"> ושחומם מראש</w:t>
      </w:r>
      <w:r w:rsidRPr="00F91BE6">
        <w:rPr>
          <w:rtl/>
        </w:rPr>
        <w:t xml:space="preserve">, שאר המוט  נמצא חשוף באוויר ומחובר על ידי מספר </w:t>
      </w:r>
      <w:r w:rsidR="00EF5171">
        <w:rPr>
          <w:rtl/>
        </w:rPr>
        <w:t>מדי</w:t>
      </w:r>
      <w:r w:rsidRPr="00F91BE6">
        <w:rPr>
          <w:rtl/>
        </w:rPr>
        <w:t xml:space="preserve"> </w:t>
      </w:r>
      <w:r w:rsidR="00CA0FCC" w:rsidRPr="00F91BE6">
        <w:rPr>
          <w:rtl/>
        </w:rPr>
        <w:t>טמפרטורה</w:t>
      </w:r>
      <w:r w:rsidRPr="00F91BE6">
        <w:rPr>
          <w:rtl/>
        </w:rPr>
        <w:t xml:space="preserve"> במרווחים שווים.</w:t>
      </w:r>
    </w:p>
    <w:p w14:paraId="1714A30E" w14:textId="215D055E" w:rsidR="00F40888" w:rsidRPr="00F91BE6" w:rsidRDefault="00F40888" w:rsidP="00873690">
      <w:pPr>
        <w:rPr>
          <w:noProof/>
          <w:rtl/>
          <w:lang w:val="he-IL"/>
        </w:rPr>
      </w:pPr>
      <w:r w:rsidRPr="00F91BE6">
        <w:rPr>
          <w:rFonts w:hint="cs"/>
          <w:noProof/>
          <w:rtl/>
          <w:lang w:val="he-IL"/>
        </w:rPr>
        <w:t xml:space="preserve">במשך הניסוי השתמשנו במוטות מחומרים שונים </w:t>
      </w:r>
      <w:r w:rsidRPr="00F91BE6">
        <w:rPr>
          <w:noProof/>
          <w:rtl/>
          <w:lang w:val="he-IL"/>
        </w:rPr>
        <w:t>–</w:t>
      </w:r>
      <w:r w:rsidRPr="00F91BE6">
        <w:rPr>
          <w:rFonts w:hint="cs"/>
          <w:noProof/>
          <w:rtl/>
          <w:lang w:val="he-IL"/>
        </w:rPr>
        <w:t xml:space="preserve"> פלדה, אלומיניום ונירוסטה</w:t>
      </w:r>
      <w:r w:rsidR="00510374" w:rsidRPr="00F91BE6">
        <w:rPr>
          <w:rFonts w:hint="cs"/>
          <w:noProof/>
          <w:rtl/>
          <w:lang w:val="he-IL"/>
        </w:rPr>
        <w:t xml:space="preserve">, כאשר כל אחד מהם מהווה סגסוגת שאינו יודעים את מרכיביה המדוייקים. </w:t>
      </w:r>
    </w:p>
    <w:p w14:paraId="2484FBD1" w14:textId="34C36719" w:rsidR="00114157" w:rsidRPr="00F91BE6" w:rsidRDefault="00F40888" w:rsidP="00AA302D">
      <w:pPr>
        <w:rPr>
          <w:noProof/>
          <w:rtl/>
          <w:lang w:val="he-IL"/>
        </w:rPr>
      </w:pPr>
      <w:r w:rsidRPr="00F91BE6">
        <w:rPr>
          <w:rFonts w:hint="cs"/>
          <w:noProof/>
          <w:rtl/>
          <w:lang w:val="he-IL"/>
        </w:rPr>
        <w:t>האנרגיה התרמית</w:t>
      </w:r>
      <w:r w:rsidR="00114157" w:rsidRPr="00F91BE6">
        <w:rPr>
          <w:noProof/>
          <w:rtl/>
          <w:lang w:val="he-IL"/>
        </w:rPr>
        <w:t xml:space="preserve"> שמופק מהתנור </w:t>
      </w:r>
      <w:r w:rsidRPr="00F91BE6">
        <w:rPr>
          <w:rFonts w:hint="cs"/>
          <w:noProof/>
          <w:rtl/>
          <w:lang w:val="he-IL"/>
        </w:rPr>
        <w:t xml:space="preserve">מתפשטת בתוך המוט על ידי התנגשויות החלקיקים. </w:t>
      </w:r>
      <w:r w:rsidR="00406714" w:rsidRPr="00F91BE6">
        <w:rPr>
          <w:rFonts w:hint="cs"/>
          <w:noProof/>
          <w:rtl/>
          <w:lang w:val="he-IL"/>
        </w:rPr>
        <w:t>בנוסף,</w:t>
      </w:r>
      <w:r w:rsidR="00114157" w:rsidRPr="00F91BE6">
        <w:rPr>
          <w:noProof/>
          <w:rtl/>
          <w:lang w:val="he-IL"/>
        </w:rPr>
        <w:t xml:space="preserve"> במשך </w:t>
      </w:r>
      <w:r w:rsidR="00406714" w:rsidRPr="00F91BE6">
        <w:rPr>
          <w:rFonts w:hint="cs"/>
          <w:noProof/>
          <w:rtl/>
          <w:lang w:val="he-IL"/>
        </w:rPr>
        <w:t>הזמן</w:t>
      </w:r>
      <w:r w:rsidR="00114157" w:rsidRPr="00F91BE6">
        <w:rPr>
          <w:noProof/>
          <w:rtl/>
          <w:lang w:val="he-IL"/>
        </w:rPr>
        <w:t xml:space="preserve"> </w:t>
      </w:r>
      <w:r w:rsidR="00406714" w:rsidRPr="00F91BE6">
        <w:rPr>
          <w:rFonts w:hint="cs"/>
          <w:noProof/>
          <w:rtl/>
          <w:lang w:val="he-IL"/>
        </w:rPr>
        <w:t>חלק מן האנרגיה התרמית של המוט נאבד</w:t>
      </w:r>
      <w:r w:rsidR="00065FAA">
        <w:rPr>
          <w:rFonts w:hint="cs"/>
          <w:noProof/>
          <w:rtl/>
          <w:lang w:val="he-IL"/>
        </w:rPr>
        <w:t>ת</w:t>
      </w:r>
      <w:r w:rsidR="00406714" w:rsidRPr="00F91BE6">
        <w:rPr>
          <w:rFonts w:hint="cs"/>
          <w:noProof/>
          <w:rtl/>
          <w:lang w:val="he-IL"/>
        </w:rPr>
        <w:t xml:space="preserve"> אל</w:t>
      </w:r>
      <w:r w:rsidR="00114157" w:rsidRPr="00F91BE6">
        <w:rPr>
          <w:noProof/>
          <w:rtl/>
          <w:lang w:val="he-IL"/>
        </w:rPr>
        <w:t xml:space="preserve"> </w:t>
      </w:r>
      <w:r w:rsidR="00406714" w:rsidRPr="00F91BE6">
        <w:rPr>
          <w:rFonts w:hint="cs"/>
          <w:noProof/>
          <w:rtl/>
          <w:lang w:val="he-IL"/>
        </w:rPr>
        <w:t>ה</w:t>
      </w:r>
      <w:r w:rsidR="00114157" w:rsidRPr="00F91BE6">
        <w:rPr>
          <w:noProof/>
          <w:rtl/>
          <w:lang w:val="he-IL"/>
        </w:rPr>
        <w:t>אוויר</w:t>
      </w:r>
      <w:r w:rsidR="00406714" w:rsidRPr="00F91BE6">
        <w:rPr>
          <w:rFonts w:hint="cs"/>
          <w:noProof/>
          <w:rtl/>
          <w:lang w:val="he-IL"/>
        </w:rPr>
        <w:t>,</w:t>
      </w:r>
      <w:r w:rsidR="00114157" w:rsidRPr="00F91BE6">
        <w:rPr>
          <w:noProof/>
          <w:rtl/>
          <w:lang w:val="he-IL"/>
        </w:rPr>
        <w:t xml:space="preserve"> </w:t>
      </w:r>
      <w:r w:rsidR="00406714" w:rsidRPr="00F91BE6">
        <w:rPr>
          <w:rFonts w:hint="cs"/>
          <w:noProof/>
          <w:rtl/>
          <w:lang w:val="he-IL"/>
        </w:rPr>
        <w:t>זאת מכיוון שהאוויר ב</w:t>
      </w:r>
      <w:r w:rsidR="00CA0FCC" w:rsidRPr="00F91BE6">
        <w:rPr>
          <w:rFonts w:hint="cs"/>
          <w:noProof/>
          <w:rtl/>
          <w:lang w:val="he-IL"/>
        </w:rPr>
        <w:t>טמפרטורה</w:t>
      </w:r>
      <w:r w:rsidR="00406714" w:rsidRPr="00F91BE6">
        <w:rPr>
          <w:rFonts w:hint="cs"/>
          <w:noProof/>
          <w:rtl/>
          <w:lang w:val="he-IL"/>
        </w:rPr>
        <w:t xml:space="preserve"> נמוכה יותר מהמוט</w:t>
      </w:r>
      <w:r w:rsidR="00114157" w:rsidRPr="00F91BE6">
        <w:rPr>
          <w:noProof/>
          <w:rtl/>
          <w:lang w:val="he-IL"/>
        </w:rPr>
        <w:t xml:space="preserve">. </w:t>
      </w:r>
    </w:p>
    <w:p w14:paraId="1CBD4111" w14:textId="0CA7B916" w:rsidR="00114157" w:rsidRPr="00F91BE6" w:rsidRDefault="00114157" w:rsidP="00AA302D">
      <w:pPr>
        <w:rPr>
          <w:noProof/>
          <w:rtl/>
          <w:lang w:val="he-IL"/>
        </w:rPr>
      </w:pPr>
      <w:r w:rsidRPr="00F91BE6">
        <w:rPr>
          <w:noProof/>
          <w:rtl/>
          <w:lang w:val="he-IL"/>
        </w:rPr>
        <w:t xml:space="preserve">את </w:t>
      </w:r>
      <w:r w:rsidR="00CA0FCC" w:rsidRPr="00F91BE6">
        <w:rPr>
          <w:noProof/>
          <w:rtl/>
          <w:lang w:val="he-IL"/>
        </w:rPr>
        <w:t>טמפרטור</w:t>
      </w:r>
      <w:r w:rsidR="007354D9">
        <w:rPr>
          <w:rFonts w:hint="cs"/>
          <w:noProof/>
          <w:rtl/>
          <w:lang w:val="he-IL"/>
        </w:rPr>
        <w:t>ת</w:t>
      </w:r>
      <w:r w:rsidRPr="00F91BE6">
        <w:rPr>
          <w:noProof/>
          <w:rtl/>
          <w:lang w:val="he-IL"/>
        </w:rPr>
        <w:t xml:space="preserve"> המוט מדדנו על ידי מספר </w:t>
      </w:r>
      <w:r w:rsidR="00EF5171">
        <w:rPr>
          <w:noProof/>
          <w:rtl/>
          <w:lang w:val="he-IL"/>
        </w:rPr>
        <w:t>מ</w:t>
      </w:r>
      <w:r w:rsidR="003E19B1">
        <w:rPr>
          <w:rFonts w:hint="cs"/>
          <w:noProof/>
          <w:rtl/>
          <w:lang w:val="he-IL"/>
        </w:rPr>
        <w:t>ד</w:t>
      </w:r>
      <w:r w:rsidR="00EF5171">
        <w:rPr>
          <w:noProof/>
          <w:rtl/>
          <w:lang w:val="he-IL"/>
        </w:rPr>
        <w:t>י</w:t>
      </w:r>
      <w:r w:rsidRPr="00F91BE6">
        <w:rPr>
          <w:noProof/>
          <w:rtl/>
          <w:lang w:val="he-IL"/>
        </w:rPr>
        <w:t xml:space="preserve"> </w:t>
      </w:r>
      <w:r w:rsidR="00CA0FCC" w:rsidRPr="00F91BE6">
        <w:rPr>
          <w:noProof/>
          <w:rtl/>
          <w:lang w:val="he-IL"/>
        </w:rPr>
        <w:t>טמפרטורה</w:t>
      </w:r>
      <w:r w:rsidRPr="00F91BE6">
        <w:rPr>
          <w:noProof/>
          <w:rtl/>
          <w:lang w:val="he-IL"/>
        </w:rPr>
        <w:t xml:space="preserve"> </w:t>
      </w:r>
      <w:r w:rsidR="00406714" w:rsidRPr="00F91BE6">
        <w:rPr>
          <w:rFonts w:hint="cs"/>
          <w:noProof/>
          <w:rtl/>
          <w:lang w:val="he-IL"/>
        </w:rPr>
        <w:t>שעובדים על ידי צמד תרמי. את ה</w:t>
      </w:r>
      <w:r w:rsidR="00EF5171">
        <w:rPr>
          <w:rFonts w:hint="cs"/>
          <w:noProof/>
          <w:rtl/>
          <w:lang w:val="he-IL"/>
        </w:rPr>
        <w:t>מדי</w:t>
      </w:r>
      <w:r w:rsidR="00406714" w:rsidRPr="00F91BE6">
        <w:rPr>
          <w:rFonts w:hint="cs"/>
          <w:noProof/>
          <w:rtl/>
          <w:lang w:val="he-IL"/>
        </w:rPr>
        <w:t>ם חיברנו</w:t>
      </w:r>
      <w:r w:rsidRPr="00F91BE6">
        <w:rPr>
          <w:noProof/>
          <w:rtl/>
          <w:lang w:val="he-IL"/>
        </w:rPr>
        <w:t xml:space="preserve"> למוט במרווחים שווים אחד מהשני, אותם צילמנו במרווחי זמן שווים עד אשר המערכת הגיעה </w:t>
      </w:r>
      <w:r w:rsidR="00DA2163" w:rsidRPr="00F91BE6">
        <w:rPr>
          <w:rFonts w:hint="cs"/>
          <w:noProof/>
          <w:rtl/>
          <w:lang w:val="he-IL"/>
        </w:rPr>
        <w:t>למצב עמיד</w:t>
      </w:r>
      <w:r w:rsidR="000474DF" w:rsidRPr="00F91BE6">
        <w:rPr>
          <w:rFonts w:hint="cs"/>
          <w:noProof/>
          <w:rtl/>
          <w:lang w:val="he-IL"/>
        </w:rPr>
        <w:t xml:space="preserve">, </w:t>
      </w:r>
      <w:r w:rsidR="00050970">
        <w:rPr>
          <w:rFonts w:hint="cs"/>
          <w:noProof/>
          <w:rtl/>
          <w:lang w:val="he-IL"/>
        </w:rPr>
        <w:t xml:space="preserve">לאחר </w:t>
      </w:r>
      <w:r w:rsidR="00050970" w:rsidRPr="00F91BE6">
        <w:rPr>
          <w:rFonts w:hint="cs"/>
          <w:noProof/>
          <w:rtl/>
          <w:lang w:val="he-IL"/>
        </w:rPr>
        <w:t xml:space="preserve"> 40 דקות </w:t>
      </w:r>
      <w:r w:rsidR="00050970">
        <w:rPr>
          <w:rFonts w:hint="cs"/>
          <w:noProof/>
          <w:rtl/>
          <w:lang w:val="he-IL"/>
        </w:rPr>
        <w:t xml:space="preserve">עד </w:t>
      </w:r>
      <w:r w:rsidR="00050970" w:rsidRPr="00F91BE6">
        <w:rPr>
          <w:rFonts w:hint="cs"/>
          <w:noProof/>
          <w:rtl/>
          <w:lang w:val="he-IL"/>
        </w:rPr>
        <w:t>שעה</w:t>
      </w:r>
      <w:r w:rsidR="000474DF" w:rsidRPr="00F91BE6">
        <w:rPr>
          <w:rFonts w:hint="cs"/>
          <w:noProof/>
          <w:rtl/>
          <w:lang w:val="he-IL"/>
        </w:rPr>
        <w:t xml:space="preserve">. </w:t>
      </w:r>
    </w:p>
    <w:p w14:paraId="2375EF3C" w14:textId="6E9624B4" w:rsidR="00114157" w:rsidRPr="00F91BE6" w:rsidRDefault="00434FF0" w:rsidP="005317B7">
      <w:pPr>
        <w:rPr>
          <w:noProof/>
          <w:rtl/>
          <w:lang w:val="he-IL"/>
        </w:rPr>
      </w:pPr>
      <w:r w:rsidRPr="00F91BE6">
        <w:rPr>
          <w:noProof/>
          <w:rtl/>
          <w:lang w:val="he-IL"/>
        </w:rPr>
        <mc:AlternateContent>
          <mc:Choice Requires="wpg">
            <w:drawing>
              <wp:anchor distT="0" distB="0" distL="114300" distR="114300" simplePos="0" relativeHeight="251751424" behindDoc="0" locked="0" layoutInCell="1" allowOverlap="1" wp14:anchorId="5B9BB26E" wp14:editId="4D97C15C">
                <wp:simplePos x="0" y="0"/>
                <wp:positionH relativeFrom="margin">
                  <wp:posOffset>-447675</wp:posOffset>
                </wp:positionH>
                <wp:positionV relativeFrom="paragraph">
                  <wp:posOffset>1629410</wp:posOffset>
                </wp:positionV>
                <wp:extent cx="6876685" cy="3001731"/>
                <wp:effectExtent l="0" t="19050" r="19685" b="46355"/>
                <wp:wrapNone/>
                <wp:docPr id="121" name="Group 121"/>
                <wp:cNvGraphicFramePr/>
                <a:graphic xmlns:a="http://schemas.openxmlformats.org/drawingml/2006/main">
                  <a:graphicData uri="http://schemas.microsoft.com/office/word/2010/wordprocessingGroup">
                    <wpg:wgp>
                      <wpg:cNvGrpSpPr/>
                      <wpg:grpSpPr>
                        <a:xfrm>
                          <a:off x="0" y="0"/>
                          <a:ext cx="6876685" cy="3001731"/>
                          <a:chOff x="57150" y="0"/>
                          <a:chExt cx="6876685" cy="3001731"/>
                        </a:xfrm>
                      </wpg:grpSpPr>
                      <wpg:grpSp>
                        <wpg:cNvPr id="15" name="Group 15"/>
                        <wpg:cNvGrpSpPr/>
                        <wpg:grpSpPr>
                          <a:xfrm>
                            <a:off x="526211" y="80283"/>
                            <a:ext cx="6407624" cy="2064755"/>
                            <a:chOff x="419100" y="-104774"/>
                            <a:chExt cx="6407624" cy="2064755"/>
                          </a:xfrm>
                        </wpg:grpSpPr>
                        <wps:wsp>
                          <wps:cNvPr id="46" name="Rectangle 46"/>
                          <wps:cNvSpPr/>
                          <wps:spPr>
                            <a:xfrm>
                              <a:off x="419100" y="738506"/>
                              <a:ext cx="6407624" cy="1221475"/>
                            </a:xfrm>
                            <a:prstGeom prst="rect">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Arrow: Right 4"/>
                          <wps:cNvSpPr/>
                          <wps:spPr>
                            <a:xfrm rot="16200000">
                              <a:off x="3372804" y="-4762"/>
                              <a:ext cx="1095374" cy="895350"/>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40AF398B" w14:textId="7257CEC2"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 name="Arrow: Right 114"/>
                        <wps:cNvSpPr/>
                        <wps:spPr>
                          <a:xfrm rot="16200000">
                            <a:off x="1633795" y="100052"/>
                            <a:ext cx="1095293" cy="895190"/>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06F1F59C"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Arrow: Right 118"/>
                        <wps:cNvSpPr/>
                        <wps:spPr>
                          <a:xfrm rot="16200000">
                            <a:off x="5197248" y="169063"/>
                            <a:ext cx="1094740" cy="894715"/>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0BB4CE6D"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Arrow: Right 120"/>
                        <wps:cNvSpPr/>
                        <wps:spPr>
                          <a:xfrm rot="5400000">
                            <a:off x="1634214" y="1974680"/>
                            <a:ext cx="1095293" cy="895190"/>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6322B8FD"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Arrow: Right 123"/>
                        <wps:cNvSpPr/>
                        <wps:spPr>
                          <a:xfrm rot="5400000">
                            <a:off x="3479608" y="2006489"/>
                            <a:ext cx="1095293" cy="895190"/>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195346A1"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Arrow: Right 124"/>
                        <wps:cNvSpPr/>
                        <wps:spPr>
                          <a:xfrm rot="5400000">
                            <a:off x="5197247" y="2006490"/>
                            <a:ext cx="1095293" cy="895190"/>
                          </a:xfrm>
                          <a:prstGeom prst="rightArrow">
                            <a:avLst/>
                          </a:prstGeom>
                          <a:solidFill>
                            <a:srgbClr val="5B9BD5"/>
                          </a:solidFill>
                          <a:ln w="12700" cap="flat" cmpd="sng" algn="ctr">
                            <a:solidFill>
                              <a:srgbClr val="5B9BD5">
                                <a:shade val="50000"/>
                              </a:srgbClr>
                            </a:solidFill>
                            <a:prstDash val="solid"/>
                            <a:miter lim="800000"/>
                          </a:ln>
                          <a:effectLst/>
                        </wps:spPr>
                        <wps:txbx>
                          <w:txbxContent>
                            <w:p w14:paraId="5DC1268B"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Arrow: Right 133"/>
                        <wps:cNvSpPr/>
                        <wps:spPr>
                          <a:xfrm>
                            <a:off x="57150" y="1093971"/>
                            <a:ext cx="1095293" cy="895190"/>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26741CDF" w14:textId="76678564" w:rsidR="004B08D7" w:rsidRPr="00A91579" w:rsidRDefault="004B08D7" w:rsidP="004E6D1A">
                              <w:pPr>
                                <w:pStyle w:val="BasicCalibiri"/>
                                <w:rPr>
                                  <w:rtl/>
                                </w:rPr>
                              </w:pPr>
                              <w:r>
                                <w:rPr>
                                  <w:rFonts w:hint="cs"/>
                                  <w:rtl/>
                                </w:rPr>
                                <w:t>קבלת</w:t>
                              </w:r>
                              <w:r w:rsidRPr="00A91579">
                                <w:rPr>
                                  <w:rtl/>
                                </w:rPr>
                                <w:t xml:space="preserve"> </w:t>
                              </w:r>
                              <w:r>
                                <w:rPr>
                                  <w:rFonts w:hint="cs"/>
                                  <w:rtl/>
                                </w:rPr>
                                <w:t>אנרגיה</w:t>
                              </w:r>
                              <w:r w:rsidRPr="00A91579">
                                <w:rPr>
                                  <w:rtl/>
                                </w:rPr>
                                <w:t xml:space="preserve"> </w:t>
                              </w:r>
                              <w:r>
                                <w:rPr>
                                  <w:rFonts w:hint="cs"/>
                                  <w:rtl/>
                                </w:rPr>
                                <w:t>מהתנור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Arrow: Right 183"/>
                        <wps:cNvSpPr/>
                        <wps:spPr>
                          <a:xfrm>
                            <a:off x="1500996" y="1093803"/>
                            <a:ext cx="1362075" cy="895190"/>
                          </a:xfrm>
                          <a:prstGeom prst="righ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16D9AA0" w14:textId="503E8DD3" w:rsidR="004B08D7" w:rsidRPr="00A91579" w:rsidRDefault="004B08D7" w:rsidP="004E6D1A">
                              <w:pPr>
                                <w:pStyle w:val="BasicCalibiri"/>
                                <w:rPr>
                                  <w:rtl/>
                                </w:rPr>
                              </w:pPr>
                              <w:r>
                                <w:rPr>
                                  <w:rFonts w:hint="cs"/>
                                  <w:rtl/>
                                </w:rPr>
                                <w:t>מעבר האנרגיה בתוך המוט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Arrow: Right 184"/>
                        <wps:cNvSpPr/>
                        <wps:spPr>
                          <a:xfrm>
                            <a:off x="3346869" y="1094127"/>
                            <a:ext cx="1362075" cy="895190"/>
                          </a:xfrm>
                          <a:prstGeom prst="righ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0DFB5DD5" w14:textId="77777777" w:rsidR="004B08D7" w:rsidRPr="00A91579" w:rsidRDefault="004B08D7" w:rsidP="004E6D1A">
                              <w:pPr>
                                <w:pStyle w:val="BasicCalibiri"/>
                                <w:rPr>
                                  <w:rtl/>
                                </w:rPr>
                              </w:pPr>
                              <w:r>
                                <w:rPr>
                                  <w:rFonts w:hint="cs"/>
                                  <w:rtl/>
                                </w:rPr>
                                <w:t>מעבר האנרגיה בתוך המוט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Arrow: Right 185"/>
                        <wps:cNvSpPr/>
                        <wps:spPr>
                          <a:xfrm>
                            <a:off x="5063706" y="1093971"/>
                            <a:ext cx="1362075" cy="895190"/>
                          </a:xfrm>
                          <a:prstGeom prst="rightArrow">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2BE247A" w14:textId="77777777" w:rsidR="004B08D7" w:rsidRPr="00A91579" w:rsidRDefault="004B08D7" w:rsidP="004E6D1A">
                              <w:pPr>
                                <w:pStyle w:val="BasicCalibiri"/>
                                <w:rPr>
                                  <w:rtl/>
                                </w:rPr>
                              </w:pPr>
                              <w:r>
                                <w:rPr>
                                  <w:rFonts w:hint="cs"/>
                                  <w:rtl/>
                                </w:rPr>
                                <w:t>מעבר האנרגיה בתוך המוט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9BB26E" id="Group 121" o:spid="_x0000_s1068" style="position:absolute;left:0;text-align:left;margin-left:-35.25pt;margin-top:128.3pt;width:541.45pt;height:236.35pt;z-index:251751424;mso-position-horizontal-relative:margin;mso-width-relative:margin;mso-height-relative:margin" coordorigin="571" coordsize="68766,30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">
                <v:group id="Group 15" o:spid="_x0000_s1069" style="position:absolute;left:5262;top:802;width:64076;height:20648" coordorigin="4191,-1047" coordsize="64076,2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46" o:spid="_x0000_s1070" style="position:absolute;left:4191;top:7385;width:64076;height:1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" fillcolor="#a5a5a5" strokecolor="#787878"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71" type="#_x0000_t13" style="position:absolute;left:33728;top:-47;width:10953;height:89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" adj="12772" fillcolor="#5b9bd5" strokecolor="#41719c" strokeweight="1pt">
                    <v:textbox>
                      <w:txbxContent>
                        <w:p w14:paraId="40AF398B" w14:textId="7257CEC2"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group>
                <v:shape id="Arrow: Right 114" o:spid="_x0000_s1072" type="#_x0000_t13" style="position:absolute;left:16338;top:1000;width:10952;height:8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" adj="12773" fillcolor="#5b9bd5" strokecolor="#41719c" strokeweight="1pt">
                  <v:textbox>
                    <w:txbxContent>
                      <w:p w14:paraId="06F1F59C"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shape id="Arrow: Right 118" o:spid="_x0000_s1073" type="#_x0000_t13" style="position:absolute;left:51972;top:1690;width:10947;height:89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" adj="12773" fillcolor="#5b9bd5" strokecolor="#41719c" strokeweight="1pt">
                  <v:textbox>
                    <w:txbxContent>
                      <w:p w14:paraId="0BB4CE6D"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shape id="Arrow: Right 120" o:spid="_x0000_s1074" type="#_x0000_t13" style="position:absolute;left:16341;top:19747;width:10953;height:8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" adj="12773" fillcolor="#5b9bd5" strokecolor="#41719c" strokeweight="1pt">
                  <v:textbox>
                    <w:txbxContent>
                      <w:p w14:paraId="6322B8FD"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shape id="Arrow: Right 123" o:spid="_x0000_s1075" type="#_x0000_t13" style="position:absolute;left:34795;top:20065;width:10953;height:8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" adj="12773" fillcolor="#5b9bd5" strokecolor="#41719c" strokeweight="1pt">
                  <v:textbox>
                    <w:txbxContent>
                      <w:p w14:paraId="195346A1"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shape id="Arrow: Right 124" o:spid="_x0000_s1076" type="#_x0000_t13" style="position:absolute;left:51971;top:20065;width:10953;height:8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" adj="12773" fillcolor="#5b9bd5" strokecolor="#41719c" strokeweight="1pt">
                  <v:textbox>
                    <w:txbxContent>
                      <w:p w14:paraId="5DC1268B" w14:textId="77777777" w:rsidR="004B08D7" w:rsidRPr="00FA1B55" w:rsidRDefault="004B08D7" w:rsidP="004E6D1A">
                        <w:pPr>
                          <w:pStyle w:val="BasicCalibiri"/>
                          <w:rPr>
                            <w:color w:val="FFFFFF" w:themeColor="background1"/>
                            <w:rtl/>
                          </w:rPr>
                        </w:pPr>
                        <w:r w:rsidRPr="00FA1B55">
                          <w:rPr>
                            <w:color w:val="FFFFFF" w:themeColor="background1"/>
                            <w:rtl/>
                          </w:rPr>
                          <w:t xml:space="preserve">איבוד </w:t>
                        </w:r>
                        <w:r w:rsidRPr="00FA1B55">
                          <w:rPr>
                            <w:rFonts w:hint="cs"/>
                            <w:color w:val="FFFFFF" w:themeColor="background1"/>
                            <w:rtl/>
                          </w:rPr>
                          <w:t>אנרגיה</w:t>
                        </w:r>
                        <w:r w:rsidRPr="00FA1B55">
                          <w:rPr>
                            <w:color w:val="FFFFFF" w:themeColor="background1"/>
                            <w:rtl/>
                          </w:rPr>
                          <w:t xml:space="preserve"> לאוויר</w:t>
                        </w:r>
                      </w:p>
                    </w:txbxContent>
                  </v:textbox>
                </v:shape>
                <v:shape id="Arrow: Right 133" o:spid="_x0000_s1077" type="#_x0000_t13" style="position:absolute;left:571;top:10939;width:10953;height:8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" adj="12773" fillcolor="#ed7d31 [3205]" strokecolor="#823b0b [1605]" strokeweight="1pt">
                  <v:textbox>
                    <w:txbxContent>
                      <w:p w14:paraId="26741CDF" w14:textId="76678564" w:rsidR="004B08D7" w:rsidRPr="00A91579" w:rsidRDefault="004B08D7" w:rsidP="004E6D1A">
                        <w:pPr>
                          <w:pStyle w:val="BasicCalibiri"/>
                          <w:rPr>
                            <w:rtl/>
                          </w:rPr>
                        </w:pPr>
                        <w:r>
                          <w:rPr>
                            <w:rFonts w:hint="cs"/>
                            <w:rtl/>
                          </w:rPr>
                          <w:t>קבלת</w:t>
                        </w:r>
                        <w:r w:rsidRPr="00A91579">
                          <w:rPr>
                            <w:rtl/>
                          </w:rPr>
                          <w:t xml:space="preserve"> </w:t>
                        </w:r>
                        <w:r>
                          <w:rPr>
                            <w:rFonts w:hint="cs"/>
                            <w:rtl/>
                          </w:rPr>
                          <w:t>אנרגיה</w:t>
                        </w:r>
                        <w:r w:rsidRPr="00A91579">
                          <w:rPr>
                            <w:rtl/>
                          </w:rPr>
                          <w:t xml:space="preserve"> </w:t>
                        </w:r>
                        <w:r>
                          <w:rPr>
                            <w:rFonts w:hint="cs"/>
                            <w:rtl/>
                          </w:rPr>
                          <w:t>מהתנור</w:t>
                        </w:r>
                      </w:p>
                    </w:txbxContent>
                  </v:textbox>
                </v:shape>
                <v:shape id="Arrow: Right 183" o:spid="_x0000_s1078" type="#_x0000_t13" style="position:absolute;left:15009;top:10938;width:13621;height:8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" adj="14502" fillcolor="#70ad47 [3209]" strokecolor="#375623 [1609]" strokeweight="1pt">
                  <v:textbox>
                    <w:txbxContent>
                      <w:p w14:paraId="216D9AA0" w14:textId="503E8DD3" w:rsidR="004B08D7" w:rsidRPr="00A91579" w:rsidRDefault="004B08D7" w:rsidP="004E6D1A">
                        <w:pPr>
                          <w:pStyle w:val="BasicCalibiri"/>
                          <w:rPr>
                            <w:rtl/>
                          </w:rPr>
                        </w:pPr>
                        <w:r>
                          <w:rPr>
                            <w:rFonts w:hint="cs"/>
                            <w:rtl/>
                          </w:rPr>
                          <w:t>מעבר האנרגיה בתוך המוט</w:t>
                        </w:r>
                      </w:p>
                    </w:txbxContent>
                  </v:textbox>
                </v:shape>
                <v:shape id="Arrow: Right 184" o:spid="_x0000_s1079" type="#_x0000_t13" style="position:absolute;left:33468;top:10941;width:13621;height:8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" adj="14502" fillcolor="#70ad47 [3209]" strokecolor="#375623 [1609]" strokeweight="1pt">
                  <v:textbox>
                    <w:txbxContent>
                      <w:p w14:paraId="0DFB5DD5" w14:textId="77777777" w:rsidR="004B08D7" w:rsidRPr="00A91579" w:rsidRDefault="004B08D7" w:rsidP="004E6D1A">
                        <w:pPr>
                          <w:pStyle w:val="BasicCalibiri"/>
                          <w:rPr>
                            <w:rtl/>
                          </w:rPr>
                        </w:pPr>
                        <w:r>
                          <w:rPr>
                            <w:rFonts w:hint="cs"/>
                            <w:rtl/>
                          </w:rPr>
                          <w:t>מעבר האנרגיה בתוך המוט</w:t>
                        </w:r>
                      </w:p>
                    </w:txbxContent>
                  </v:textbox>
                </v:shape>
                <v:shape id="Arrow: Right 185" o:spid="_x0000_s1080" type="#_x0000_t13" style="position:absolute;left:50637;top:10939;width:13620;height:8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" adj="14502" fillcolor="#70ad47 [3209]" strokecolor="#375623 [1609]" strokeweight="1pt">
                  <v:textbox>
                    <w:txbxContent>
                      <w:p w14:paraId="52BE247A" w14:textId="77777777" w:rsidR="004B08D7" w:rsidRPr="00A91579" w:rsidRDefault="004B08D7" w:rsidP="004E6D1A">
                        <w:pPr>
                          <w:pStyle w:val="BasicCalibiri"/>
                          <w:rPr>
                            <w:rtl/>
                          </w:rPr>
                        </w:pPr>
                        <w:r>
                          <w:rPr>
                            <w:rFonts w:hint="cs"/>
                            <w:rtl/>
                          </w:rPr>
                          <w:t>מעבר האנרגיה בתוך המוט</w:t>
                        </w:r>
                      </w:p>
                    </w:txbxContent>
                  </v:textbox>
                </v:shape>
                <w10:wrap anchorx="margin"/>
              </v:group>
            </w:pict>
          </mc:Fallback>
        </mc:AlternateContent>
      </w:r>
      <w:r w:rsidR="00DA2163" w:rsidRPr="00F91BE6">
        <w:rPr>
          <w:noProof/>
          <w:rtl/>
          <w:lang w:val="he-IL"/>
        </w:rPr>
        <w:t>שיווי משקל תרמודינמי</w:t>
      </w:r>
      <w:r w:rsidR="00032F76">
        <w:rPr>
          <w:rFonts w:hint="cs"/>
          <w:noProof/>
          <w:rtl/>
          <w:lang w:val="he-IL"/>
        </w:rPr>
        <w:t>, מצב עמיד,</w:t>
      </w:r>
      <w:r w:rsidR="00DA2163" w:rsidRPr="00F91BE6">
        <w:rPr>
          <w:noProof/>
          <w:rtl/>
          <w:lang w:val="he-IL"/>
        </w:rPr>
        <w:t xml:space="preserve"> הוא מצב שבו</w:t>
      </w:r>
      <w:r w:rsidR="00032F76">
        <w:rPr>
          <w:rFonts w:hint="cs"/>
          <w:noProof/>
          <w:rtl/>
          <w:lang w:val="he-IL"/>
        </w:rPr>
        <w:t xml:space="preserve"> אין שינוי בגדלים המאקרוסקופים של המערכת, בניסוי שלנו - טמפרטורה</w:t>
      </w:r>
      <w:r w:rsidR="00DA2163" w:rsidRPr="00F91BE6">
        <w:rPr>
          <w:noProof/>
          <w:rtl/>
          <w:lang w:val="he-IL"/>
        </w:rPr>
        <w:t>. מצב שיווי משקל הוא מקרה פרטי של מצב עמיד, כאשר במצב שיווי משקל אין זרימת חום בין המערכת והסביבה.</w:t>
      </w:r>
      <w:r w:rsidR="005317B7" w:rsidRPr="00F91BE6">
        <w:rPr>
          <w:rFonts w:hint="cs"/>
          <w:noProof/>
          <w:rtl/>
          <w:lang w:val="he-IL"/>
        </w:rPr>
        <w:t xml:space="preserve"> </w:t>
      </w:r>
      <w:r w:rsidR="005317B7" w:rsidRPr="00F91BE6">
        <w:rPr>
          <w:rFonts w:hint="cs"/>
          <w:rtl/>
        </w:rPr>
        <w:t>בניסוי שלנו המערכת מגיעה למצב עמיד</w:t>
      </w:r>
      <w:r w:rsidR="00032F76">
        <w:rPr>
          <w:rFonts w:hint="cs"/>
          <w:rtl/>
        </w:rPr>
        <w:t xml:space="preserve"> </w:t>
      </w:r>
      <w:r w:rsidR="005317B7" w:rsidRPr="00F91BE6">
        <w:rPr>
          <w:rFonts w:hint="cs"/>
          <w:rtl/>
        </w:rPr>
        <w:t xml:space="preserve">מאחר </w:t>
      </w:r>
      <w:r w:rsidR="00032F76">
        <w:rPr>
          <w:rFonts w:hint="cs"/>
          <w:rtl/>
        </w:rPr>
        <w:t>ועדיין ישנם חילופי אנרגיה בין האוויר למוט ובין המוט לתנור בעקבות האינטראקציו</w:t>
      </w:r>
      <w:r w:rsidR="00032F76">
        <w:rPr>
          <w:rFonts w:hint="eastAsia"/>
          <w:rtl/>
        </w:rPr>
        <w:t>ת</w:t>
      </w:r>
      <w:r w:rsidR="00032F76">
        <w:rPr>
          <w:rFonts w:hint="cs"/>
          <w:rtl/>
        </w:rPr>
        <w:t xml:space="preserve"> בין החלקיקים ומעברי האנרגיה ביניהם, אך כאשר סכום מעברי האנרגיה הללו לאורך זמן </w:t>
      </w:r>
      <w:r w:rsidR="0026018E">
        <w:rPr>
          <w:rFonts w:hint="cs"/>
          <w:rtl/>
        </w:rPr>
        <w:t xml:space="preserve">לאורך המוט </w:t>
      </w:r>
      <w:r w:rsidR="00032F76">
        <w:rPr>
          <w:rFonts w:hint="cs"/>
          <w:rtl/>
        </w:rPr>
        <w:t>מבטלים אחד את השני</w:t>
      </w:r>
      <w:r w:rsidR="0026018E">
        <w:rPr>
          <w:rFonts w:hint="cs"/>
          <w:rtl/>
        </w:rPr>
        <w:t>, כאשר כמות החום שעובר מן המוט לאוויר שווה לכמות החום הנכנסת לתנור, ולכן ה</w:t>
      </w:r>
      <w:r w:rsidR="00032F76">
        <w:rPr>
          <w:rFonts w:hint="cs"/>
          <w:rtl/>
        </w:rPr>
        <w:t>טמפרטורה אינה משתנה</w:t>
      </w:r>
      <w:r w:rsidR="0026018E">
        <w:rPr>
          <w:rFonts w:hint="cs"/>
          <w:rtl/>
        </w:rPr>
        <w:t xml:space="preserve"> למרות שישנו מעבר חום</w:t>
      </w:r>
      <w:r w:rsidR="005317B7" w:rsidRPr="00F91BE6">
        <w:rPr>
          <w:rFonts w:hint="cs"/>
          <w:rtl/>
        </w:rPr>
        <w:t xml:space="preserve">. בהמשך הדוח </w:t>
      </w:r>
      <w:r w:rsidR="00CD40B7" w:rsidRPr="00F91BE6">
        <w:rPr>
          <w:rFonts w:hint="cs"/>
          <w:rtl/>
        </w:rPr>
        <w:t>נתייחס</w:t>
      </w:r>
      <w:r w:rsidR="005317B7" w:rsidRPr="00F91BE6">
        <w:rPr>
          <w:rFonts w:hint="cs"/>
          <w:rtl/>
        </w:rPr>
        <w:t xml:space="preserve"> למצב זה </w:t>
      </w:r>
      <w:r w:rsidR="000A4EF0" w:rsidRPr="00F91BE6">
        <w:rPr>
          <w:rFonts w:hint="cs"/>
          <w:rtl/>
        </w:rPr>
        <w:t>כ</w:t>
      </w:r>
      <w:r w:rsidR="005317B7" w:rsidRPr="00F91BE6">
        <w:rPr>
          <w:rFonts w:hint="cs"/>
          <w:rtl/>
        </w:rPr>
        <w:t xml:space="preserve">מצב שיווי משקל מאחר ואמרה זו מקובלת יותר. </w:t>
      </w:r>
    </w:p>
    <w:p w14:paraId="6915ABE1" w14:textId="5B8031A9" w:rsidR="00114157" w:rsidRPr="00F91BE6" w:rsidRDefault="00114157" w:rsidP="00AA302D">
      <w:r w:rsidRPr="00F91BE6">
        <w:rPr>
          <w:rtl/>
        </w:rPr>
        <w:br w:type="page"/>
      </w:r>
    </w:p>
    <w:p w14:paraId="7F6FB538" w14:textId="4E153018" w:rsidR="00114157" w:rsidRPr="00F91BE6" w:rsidRDefault="00114157" w:rsidP="007F3DA0">
      <w:pPr>
        <w:pStyle w:val="Heading2"/>
        <w:rPr>
          <w:rtl/>
        </w:rPr>
      </w:pPr>
      <w:bookmarkStart w:id="9" w:name="_Toc43667520"/>
      <w:r w:rsidRPr="00F91BE6">
        <w:rPr>
          <w:rtl/>
          <w:lang w:val="he-IL"/>
        </w:rPr>
        <w:lastRenderedPageBreak/>
        <mc:AlternateContent>
          <mc:Choice Requires="wpg">
            <w:drawing>
              <wp:anchor distT="0" distB="0" distL="114300" distR="114300" simplePos="0" relativeHeight="251713536" behindDoc="0" locked="0" layoutInCell="1" allowOverlap="1" wp14:anchorId="1EB98AD4" wp14:editId="261442DD">
                <wp:simplePos x="0" y="0"/>
                <wp:positionH relativeFrom="column">
                  <wp:posOffset>-552450</wp:posOffset>
                </wp:positionH>
                <wp:positionV relativeFrom="paragraph">
                  <wp:posOffset>180975</wp:posOffset>
                </wp:positionV>
                <wp:extent cx="3939540" cy="2419350"/>
                <wp:effectExtent l="0" t="0" r="0" b="0"/>
                <wp:wrapSquare wrapText="bothSides"/>
                <wp:docPr id="89" name="Group 89"/>
                <wp:cNvGraphicFramePr/>
                <a:graphic xmlns:a="http://schemas.openxmlformats.org/drawingml/2006/main">
                  <a:graphicData uri="http://schemas.microsoft.com/office/word/2010/wordprocessingGroup">
                    <wpg:wgp>
                      <wpg:cNvGrpSpPr/>
                      <wpg:grpSpPr>
                        <a:xfrm>
                          <a:off x="0" y="0"/>
                          <a:ext cx="3939540" cy="2419350"/>
                          <a:chOff x="0" y="0"/>
                          <a:chExt cx="4030345" cy="2474595"/>
                        </a:xfrm>
                      </wpg:grpSpPr>
                      <pic:pic xmlns:pic="http://schemas.openxmlformats.org/drawingml/2006/picture">
                        <pic:nvPicPr>
                          <pic:cNvPr id="87" name="Picture 87"/>
                          <pic:cNvPicPr>
                            <a:picLocks noChangeAspect="1"/>
                          </pic:cNvPicPr>
                        </pic:nvPicPr>
                        <pic:blipFill>
                          <a:blip r:embed="rId15">
                            <a:extLst>
                              <a:ext uri="{BEBA8EAE-BF5A-486C-A8C5-ECC9F3942E4B}">
                                <a14:imgProps xmlns:a14="http://schemas.microsoft.com/office/drawing/2010/main">
                                  <a14:imgLayer r:embed="rId16">
                                    <a14:imgEffect>
                                      <a14:backgroundRemoval t="458" b="100000" l="259" r="100000">
                                        <a14:foregroundMark x1="42283" y1="15103" x2="42283" y2="15103"/>
                                        <a14:foregroundMark x1="37743" y1="8238" x2="51362" y2="7780"/>
                                        <a14:foregroundMark x1="46952" y1="15332" x2="46952" y2="15332"/>
                                        <a14:foregroundMark x1="26719" y1="7780" x2="7782" y2="8467"/>
                                        <a14:foregroundMark x1="27497" y1="6865" x2="36187" y2="7094"/>
                                        <a14:foregroundMark x1="73800" y1="9153" x2="73800" y2="9153"/>
                                        <a14:foregroundMark x1="94942" y1="7094" x2="94942" y2="7094"/>
                                        <a14:foregroundMark x1="45914" y1="13959" x2="45914" y2="13959"/>
                                        <a14:foregroundMark x1="83009" y1="72082" x2="70558" y2="87185"/>
                                        <a14:foregroundMark x1="79507" y1="88330" x2="88716" y2="70481"/>
                                        <a14:foregroundMark x1="94163" y1="67277" x2="94553" y2="87643"/>
                                        <a14:foregroundMark x1="94812" y1="90847" x2="76524" y2="92906"/>
                                        <a14:foregroundMark x1="91310" y1="94966" x2="91310" y2="94966"/>
                                        <a14:foregroundMark x1="92088" y1="84211" x2="92088" y2="84211"/>
                                        <a14:foregroundMark x1="7523" y1="88330" x2="7523" y2="88330"/>
                                        <a14:foregroundMark x1="7912" y1="79634" x2="8171" y2="71854"/>
                                        <a14:foregroundMark x1="12192" y1="95423" x2="12192" y2="95423"/>
                                        <a14:foregroundMark x1="15305" y1="39359" x2="41115" y2="45080"/>
                                        <a14:foregroundMark x1="38781" y1="38902" x2="66667" y2="62471"/>
                                        <a14:foregroundMark x1="36576" y1="45538" x2="58106" y2="64989"/>
                                        <a14:foregroundMark x1="29053" y1="49886" x2="43450" y2="67735"/>
                                        <a14:foregroundMark x1="8301" y1="82151" x2="8949" y2="89931"/>
                                        <a14:foregroundMark x1="77951" y1="28833" x2="77951" y2="28833"/>
                                        <a14:foregroundMark x1="58366" y1="29062" x2="78859" y2="37529"/>
                                        <a14:foregroundMark x1="87160" y1="19908" x2="88197" y2="49199"/>
                                        <a14:foregroundMark x1="92607" y1="18764" x2="94163" y2="47140"/>
                                        <a14:foregroundMark x1="96887" y1="22883" x2="94942" y2="64531"/>
                                        <a14:foregroundMark x1="5837" y1="8924" x2="5837" y2="8924"/>
                                        <a14:foregroundMark x1="11025" y1="86270" x2="92866" y2="85812"/>
                                        <a14:foregroundMark x1="92607" y1="76888" x2="10636" y2="73227"/>
                                        <a14:foregroundMark x1="12840" y1="64302" x2="85863" y2="60870"/>
                                        <a14:foregroundMark x1="89105" y1="44394" x2="15305" y2="47140"/>
                                        <a14:foregroundMark x1="15564" y1="32494" x2="91051" y2="32037"/>
                                        <a14:foregroundMark x1="88716" y1="19451" x2="10636" y2="18078"/>
                                      </a14:backgroundRemoval>
                                    </a14:imgEffect>
                                  </a14:imgLayer>
                                </a14:imgProps>
                              </a:ext>
                              <a:ext uri="{28A0092B-C50C-407E-A947-70E740481C1C}">
                                <a14:useLocalDpi xmlns:a14="http://schemas.microsoft.com/office/drawing/2010/main" val="0"/>
                              </a:ext>
                            </a:extLst>
                          </a:blip>
                          <a:stretch>
                            <a:fillRect/>
                          </a:stretch>
                        </pic:blipFill>
                        <pic:spPr>
                          <a:xfrm>
                            <a:off x="0" y="190500"/>
                            <a:ext cx="4030345" cy="2284095"/>
                          </a:xfrm>
                          <a:prstGeom prst="rect">
                            <a:avLst/>
                          </a:prstGeom>
                        </pic:spPr>
                      </pic:pic>
                      <wps:wsp>
                        <wps:cNvPr id="88" name="Text Box 88"/>
                        <wps:cNvSpPr txBox="1"/>
                        <wps:spPr>
                          <a:xfrm>
                            <a:off x="247650" y="0"/>
                            <a:ext cx="3667125" cy="361950"/>
                          </a:xfrm>
                          <a:prstGeom prst="rect">
                            <a:avLst/>
                          </a:prstGeom>
                          <a:noFill/>
                          <a:ln w="6350">
                            <a:noFill/>
                          </a:ln>
                        </wps:spPr>
                        <wps:txbx>
                          <w:txbxContent>
                            <w:p w14:paraId="3039A3F3" w14:textId="77777777" w:rsidR="004B08D7" w:rsidRPr="0017026E" w:rsidRDefault="004B08D7" w:rsidP="00ED2B49">
                              <w:pPr>
                                <w:pStyle w:val="BasicCalibiri"/>
                              </w:pPr>
                              <w:r w:rsidRPr="0017026E">
                                <w:rPr>
                                  <w:rFonts w:hint="cs"/>
                                  <w:rtl/>
                                </w:rPr>
                                <w:t>מערכת ניסוי ראשונה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B98AD4" id="Group 89" o:spid="_x0000_s1081" style="position:absolute;left:0;text-align:left;margin-left:-43.5pt;margin-top:14.25pt;width:310.2pt;height:190.5pt;z-index:251713536;mso-width-relative:margin;mso-height-relative:margin" coordsize="40303,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">
                <v:shape id="Picture 87" o:spid="_x0000_s1082" type="#_x0000_t75" style="position:absolute;top:1905;width:40303;height:22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">
                  <v:imagedata r:id="rId17" o:title=""/>
                </v:shape>
                <v:shape id="Text Box 88" o:spid="_x0000_s1083" type="#_x0000_t202" style="position:absolute;left:2476;width:3667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3039A3F3" w14:textId="77777777" w:rsidR="004B08D7" w:rsidRPr="0017026E" w:rsidRDefault="004B08D7" w:rsidP="00ED2B49">
                        <w:pPr>
                          <w:pStyle w:val="BasicCalibiri"/>
                        </w:pPr>
                        <w:r w:rsidRPr="0017026E">
                          <w:rPr>
                            <w:rFonts w:hint="cs"/>
                            <w:rtl/>
                          </w:rPr>
                          <w:t>מערכת ניסוי ראשונה</w:t>
                        </w:r>
                      </w:p>
                    </w:txbxContent>
                  </v:textbox>
                </v:shape>
                <w10:wrap type="square"/>
              </v:group>
            </w:pict>
          </mc:Fallback>
        </mc:AlternateContent>
      </w:r>
      <w:r w:rsidRPr="00F91BE6">
        <w:rPr>
          <w:rtl/>
        </w:rPr>
        <w:t>התפתחות המערכת</w:t>
      </w:r>
      <w:bookmarkEnd w:id="9"/>
    </w:p>
    <w:p w14:paraId="7DBC9D4F" w14:textId="217A3010" w:rsidR="00406714" w:rsidRPr="00F91BE6" w:rsidRDefault="00406714" w:rsidP="00AA302D">
      <w:pPr>
        <w:rPr>
          <w:rtl/>
        </w:rPr>
      </w:pPr>
      <w:r w:rsidRPr="00F91BE6">
        <w:rPr>
          <w:rFonts w:hint="cs"/>
          <w:rtl/>
        </w:rPr>
        <w:t>מערכת הניסוי הראשונה שלנו הייתה בנויה מתנור</w:t>
      </w:r>
      <w:r w:rsidR="00050970">
        <w:rPr>
          <w:rFonts w:hint="cs"/>
          <w:rtl/>
        </w:rPr>
        <w:t xml:space="preserve"> בעל תרמוסטט</w:t>
      </w:r>
      <w:r w:rsidRPr="00F91BE6">
        <w:rPr>
          <w:rFonts w:hint="cs"/>
          <w:rtl/>
        </w:rPr>
        <w:t xml:space="preserve">, 3 </w:t>
      </w:r>
      <w:r w:rsidR="00EF5171">
        <w:rPr>
          <w:rFonts w:hint="cs"/>
          <w:rtl/>
        </w:rPr>
        <w:t>מ</w:t>
      </w:r>
      <w:r w:rsidR="003E19B1">
        <w:rPr>
          <w:rFonts w:hint="cs"/>
          <w:rtl/>
        </w:rPr>
        <w:t>ד</w:t>
      </w:r>
      <w:r w:rsidR="00EF5171">
        <w:rPr>
          <w:rFonts w:hint="cs"/>
          <w:rtl/>
        </w:rPr>
        <w:t>י</w:t>
      </w:r>
      <w:r w:rsidRPr="00F91BE6">
        <w:rPr>
          <w:rFonts w:hint="cs"/>
          <w:rtl/>
        </w:rPr>
        <w:t xml:space="preserve"> </w:t>
      </w:r>
      <w:r w:rsidR="00CA0FCC" w:rsidRPr="00F91BE6">
        <w:rPr>
          <w:rFonts w:hint="cs"/>
          <w:rtl/>
        </w:rPr>
        <w:t>טמפרטורה</w:t>
      </w:r>
      <w:r w:rsidRPr="00F91BE6">
        <w:rPr>
          <w:rFonts w:hint="cs"/>
          <w:rtl/>
        </w:rPr>
        <w:t>, מעמד להחזקת הטלפון שאיתו הסרטנו את ה</w:t>
      </w:r>
      <w:r w:rsidR="00EF5171">
        <w:rPr>
          <w:rFonts w:hint="cs"/>
          <w:rtl/>
        </w:rPr>
        <w:t>מ</w:t>
      </w:r>
      <w:r w:rsidR="003E19B1">
        <w:rPr>
          <w:rFonts w:hint="cs"/>
          <w:rtl/>
        </w:rPr>
        <w:t>ד</w:t>
      </w:r>
      <w:r w:rsidR="00EF5171">
        <w:rPr>
          <w:rFonts w:hint="cs"/>
          <w:rtl/>
        </w:rPr>
        <w:t>י</w:t>
      </w:r>
      <w:r w:rsidRPr="00F91BE6">
        <w:rPr>
          <w:rFonts w:hint="cs"/>
          <w:rtl/>
        </w:rPr>
        <w:t>ם ומעמד להחזקת המוט</w:t>
      </w:r>
      <w:r w:rsidR="00FA3A9E">
        <w:rPr>
          <w:rFonts w:hint="cs"/>
          <w:rtl/>
        </w:rPr>
        <w:t xml:space="preserve"> בעל מבודד על הזרוע שמחזיקה את המוט,</w:t>
      </w:r>
      <w:r w:rsidRPr="00F91BE6">
        <w:rPr>
          <w:rFonts w:hint="cs"/>
          <w:rtl/>
        </w:rPr>
        <w:t xml:space="preserve"> וכמובן המוט מתכת. </w:t>
      </w:r>
    </w:p>
    <w:p w14:paraId="5BC6BB23" w14:textId="6792949A" w:rsidR="00114157" w:rsidRPr="00F91BE6" w:rsidRDefault="00CF644F" w:rsidP="00AA302D">
      <w:pPr>
        <w:rPr>
          <w:rtl/>
        </w:rPr>
      </w:pPr>
      <w:r w:rsidRPr="00F91BE6">
        <w:rPr>
          <w:noProof/>
          <w:rtl/>
          <w:lang w:val="he-IL"/>
        </w:rPr>
        <mc:AlternateContent>
          <mc:Choice Requires="wpg">
            <w:drawing>
              <wp:anchor distT="0" distB="0" distL="114300" distR="114300" simplePos="0" relativeHeight="251714560" behindDoc="0" locked="0" layoutInCell="1" allowOverlap="1" wp14:anchorId="286F59DD" wp14:editId="5168A07D">
                <wp:simplePos x="0" y="0"/>
                <wp:positionH relativeFrom="column">
                  <wp:posOffset>-542925</wp:posOffset>
                </wp:positionH>
                <wp:positionV relativeFrom="paragraph">
                  <wp:posOffset>871220</wp:posOffset>
                </wp:positionV>
                <wp:extent cx="3830320" cy="3124200"/>
                <wp:effectExtent l="0" t="0" r="0" b="0"/>
                <wp:wrapSquare wrapText="bothSides"/>
                <wp:docPr id="92" name="Group 92"/>
                <wp:cNvGraphicFramePr/>
                <a:graphic xmlns:a="http://schemas.openxmlformats.org/drawingml/2006/main">
                  <a:graphicData uri="http://schemas.microsoft.com/office/word/2010/wordprocessingGroup">
                    <wpg:wgp>
                      <wpg:cNvGrpSpPr/>
                      <wpg:grpSpPr>
                        <a:xfrm>
                          <a:off x="0" y="0"/>
                          <a:ext cx="3830320" cy="3124200"/>
                          <a:chOff x="26041" y="0"/>
                          <a:chExt cx="3490595" cy="2846904"/>
                        </a:xfrm>
                      </wpg:grpSpPr>
                      <pic:pic xmlns:pic="http://schemas.openxmlformats.org/drawingml/2006/picture">
                        <pic:nvPicPr>
                          <pic:cNvPr id="90" name="Picture 90"/>
                          <pic:cNvPicPr>
                            <a:picLocks noChangeAspect="1"/>
                          </pic:cNvPicPr>
                        </pic:nvPicPr>
                        <pic:blipFill>
                          <a:blip r:embed="rId18">
                            <a:extLst>
                              <a:ext uri="{BEBA8EAE-BF5A-486C-A8C5-ECC9F3942E4B}">
                                <a14:imgProps xmlns:a14="http://schemas.microsoft.com/office/drawing/2010/main">
                                  <a14:imgLayer r:embed="rId19">
                                    <a14:imgEffect>
                                      <a14:backgroundRemoval t="0" b="100000" l="0" r="100000">
                                        <a14:foregroundMark x1="75946" y1="88713" x2="74735" y2="66535"/>
                                        <a14:foregroundMark x1="20121" y1="33663" x2="20424" y2="13267"/>
                                      </a14:backgroundRemoval>
                                    </a14:imgEffect>
                                  </a14:imgLayer>
                                </a14:imgProps>
                              </a:ext>
                              <a:ext uri="{28A0092B-C50C-407E-A947-70E740481C1C}">
                                <a14:useLocalDpi xmlns:a14="http://schemas.microsoft.com/office/drawing/2010/main" val="0"/>
                              </a:ext>
                            </a:extLst>
                          </a:blip>
                          <a:stretch>
                            <a:fillRect/>
                          </a:stretch>
                        </pic:blipFill>
                        <pic:spPr>
                          <a:xfrm>
                            <a:off x="26041" y="179904"/>
                            <a:ext cx="3490595" cy="2667000"/>
                          </a:xfrm>
                          <a:prstGeom prst="rect">
                            <a:avLst/>
                          </a:prstGeom>
                        </pic:spPr>
                      </pic:pic>
                      <wps:wsp>
                        <wps:cNvPr id="91" name="Text Box 91"/>
                        <wps:cNvSpPr txBox="1"/>
                        <wps:spPr>
                          <a:xfrm>
                            <a:off x="647700" y="0"/>
                            <a:ext cx="2143125" cy="361950"/>
                          </a:xfrm>
                          <a:prstGeom prst="rect">
                            <a:avLst/>
                          </a:prstGeom>
                          <a:noFill/>
                          <a:ln w="6350">
                            <a:noFill/>
                          </a:ln>
                        </wps:spPr>
                        <wps:txbx>
                          <w:txbxContent>
                            <w:p w14:paraId="2E53616B" w14:textId="77777777" w:rsidR="004B08D7" w:rsidRPr="0017026E" w:rsidRDefault="004B08D7" w:rsidP="00AA302D">
                              <w:r w:rsidRPr="0017026E">
                                <w:rPr>
                                  <w:rFonts w:hint="cs"/>
                                  <w:rtl/>
                                </w:rPr>
                                <w:t xml:space="preserve">מערכת ניסוי </w:t>
                              </w:r>
                              <w:r>
                                <w:rPr>
                                  <w:rFonts w:hint="cs"/>
                                  <w:rtl/>
                                </w:rPr>
                                <w:t>שנייה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6F59DD" id="Group 92" o:spid="_x0000_s1084" style="position:absolute;left:0;text-align:left;margin-left:-42.75pt;margin-top:68.6pt;width:301.6pt;height:246pt;z-index:251714560;mso-width-relative:margin;mso-height-relative:margin" coordorigin="260" coordsize="34905,28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">
                <v:shape id="Picture 90" o:spid="_x0000_s1085" type="#_x0000_t75" style="position:absolute;left:260;top:1799;width:3490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">
                  <v:imagedata r:id="rId20" o:title=""/>
                </v:shape>
                <v:shape id="Text Box 91" o:spid="_x0000_s1086" type="#_x0000_t202" style="position:absolute;left:6477;width:2143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2E53616B" w14:textId="77777777" w:rsidR="004B08D7" w:rsidRPr="0017026E" w:rsidRDefault="004B08D7" w:rsidP="00AA302D">
                        <w:r w:rsidRPr="0017026E">
                          <w:rPr>
                            <w:rFonts w:hint="cs"/>
                            <w:rtl/>
                          </w:rPr>
                          <w:t xml:space="preserve">מערכת ניסוי </w:t>
                        </w:r>
                        <w:r>
                          <w:rPr>
                            <w:rFonts w:hint="cs"/>
                            <w:rtl/>
                          </w:rPr>
                          <w:t>שנייה</w:t>
                        </w:r>
                      </w:p>
                    </w:txbxContent>
                  </v:textbox>
                </v:shape>
                <w10:wrap type="square"/>
              </v:group>
            </w:pict>
          </mc:Fallback>
        </mc:AlternateContent>
      </w:r>
      <w:r w:rsidR="00114157" w:rsidRPr="00F91BE6">
        <w:rPr>
          <w:rtl/>
        </w:rPr>
        <w:t xml:space="preserve">לאחר מספר מדידות שמנו לב כי בתנור היה תרמוסטט אשר </w:t>
      </w:r>
      <w:r w:rsidR="001D05DD" w:rsidRPr="00F91BE6">
        <w:rPr>
          <w:rFonts w:hint="cs"/>
          <w:rtl/>
        </w:rPr>
        <w:t>גרם</w:t>
      </w:r>
      <w:r w:rsidR="00114157" w:rsidRPr="00F91BE6">
        <w:rPr>
          <w:rtl/>
        </w:rPr>
        <w:t xml:space="preserve"> </w:t>
      </w:r>
      <w:r w:rsidR="001D05DD" w:rsidRPr="00F91BE6">
        <w:rPr>
          <w:rFonts w:hint="cs"/>
          <w:rtl/>
        </w:rPr>
        <w:t>ל</w:t>
      </w:r>
      <w:r w:rsidR="00CA0FCC" w:rsidRPr="00F91BE6">
        <w:rPr>
          <w:rtl/>
        </w:rPr>
        <w:t>טמפרטור</w:t>
      </w:r>
      <w:r w:rsidR="001D05DD" w:rsidRPr="00F91BE6">
        <w:rPr>
          <w:rFonts w:hint="cs"/>
          <w:rtl/>
        </w:rPr>
        <w:t>ת</w:t>
      </w:r>
      <w:r w:rsidR="00114157" w:rsidRPr="00F91BE6">
        <w:rPr>
          <w:rtl/>
        </w:rPr>
        <w:t xml:space="preserve"> התנור </w:t>
      </w:r>
      <w:r w:rsidR="001D05DD" w:rsidRPr="00F91BE6">
        <w:rPr>
          <w:rFonts w:hint="cs"/>
          <w:rtl/>
        </w:rPr>
        <w:t xml:space="preserve">להשתנות לאחר הגעה לשיווי משקל </w:t>
      </w:r>
      <w:r w:rsidR="00114157" w:rsidRPr="00F91BE6">
        <w:rPr>
          <w:rtl/>
        </w:rPr>
        <w:t xml:space="preserve">בכ-40 מעלות צלזיוס, דבר שגרם לשגיאה </w:t>
      </w:r>
      <w:r w:rsidR="00C6570D" w:rsidRPr="00F91BE6">
        <w:rPr>
          <w:rFonts w:hint="cs"/>
          <w:rtl/>
        </w:rPr>
        <w:t>גדולה</w:t>
      </w:r>
      <w:r w:rsidR="00114157" w:rsidRPr="00F91BE6">
        <w:rPr>
          <w:rtl/>
        </w:rPr>
        <w:t xml:space="preserve"> בניסוי</w:t>
      </w:r>
      <w:r w:rsidR="00331598" w:rsidRPr="00F91BE6">
        <w:rPr>
          <w:rFonts w:hint="cs"/>
          <w:rtl/>
        </w:rPr>
        <w:t xml:space="preserve"> מאחר והתנור לא הפיק </w:t>
      </w:r>
      <w:r w:rsidR="00CA0FCC" w:rsidRPr="00F91BE6">
        <w:rPr>
          <w:rFonts w:hint="cs"/>
          <w:rtl/>
        </w:rPr>
        <w:t>טמפרטורה</w:t>
      </w:r>
      <w:r w:rsidR="00331598" w:rsidRPr="00F91BE6">
        <w:rPr>
          <w:rFonts w:hint="cs"/>
          <w:rtl/>
        </w:rPr>
        <w:t xml:space="preserve"> אחידה וקבועה</w:t>
      </w:r>
      <w:r w:rsidR="00114157" w:rsidRPr="00F91BE6">
        <w:rPr>
          <w:rtl/>
        </w:rPr>
        <w:t xml:space="preserve">. לכן עברנו לתנור ללא תרמוסטט שיכול להפיק </w:t>
      </w:r>
      <w:r w:rsidR="00CA0FCC" w:rsidRPr="00F91BE6">
        <w:rPr>
          <w:rtl/>
        </w:rPr>
        <w:t>טמפרטורה</w:t>
      </w:r>
      <w:r w:rsidR="00114157" w:rsidRPr="00F91BE6">
        <w:rPr>
          <w:rtl/>
        </w:rPr>
        <w:t xml:space="preserve"> קבועה. בשלב זה גם הוספנו עוד </w:t>
      </w:r>
      <w:r w:rsidR="00EF5171">
        <w:rPr>
          <w:rtl/>
        </w:rPr>
        <w:t>מ</w:t>
      </w:r>
      <w:r w:rsidR="003E19B1">
        <w:rPr>
          <w:rFonts w:hint="cs"/>
          <w:rtl/>
        </w:rPr>
        <w:t>ד</w:t>
      </w:r>
      <w:r w:rsidR="00EF5171">
        <w:rPr>
          <w:rtl/>
        </w:rPr>
        <w:t>י</w:t>
      </w:r>
      <w:r w:rsidR="00114157" w:rsidRPr="00F91BE6">
        <w:rPr>
          <w:rtl/>
        </w:rPr>
        <w:t xml:space="preserve"> </w:t>
      </w:r>
      <w:r w:rsidR="00CA0FCC" w:rsidRPr="00F91BE6">
        <w:rPr>
          <w:rtl/>
        </w:rPr>
        <w:t>טמפרטורה</w:t>
      </w:r>
      <w:r w:rsidR="00114157" w:rsidRPr="00F91BE6">
        <w:rPr>
          <w:rtl/>
        </w:rPr>
        <w:t xml:space="preserve"> על מנת שיהיה לנו מרחב דגימות רחב יותר ותוצאות מפורטות יותר. </w:t>
      </w:r>
      <w:r w:rsidR="00406714" w:rsidRPr="00F91BE6">
        <w:rPr>
          <w:rFonts w:hint="cs"/>
          <w:rtl/>
        </w:rPr>
        <w:t xml:space="preserve">עברנו גם כן לצילום בתמונות במקום להסרטת המערכת כי התופעה אינה מהירה כמו שחשבנו בתחילה. </w:t>
      </w:r>
    </w:p>
    <w:p w14:paraId="192D09DD" w14:textId="32C583B2" w:rsidR="00154127" w:rsidRPr="00F91BE6" w:rsidRDefault="00114157" w:rsidP="00AA302D">
      <w:pPr>
        <w:rPr>
          <w:rtl/>
        </w:rPr>
      </w:pPr>
      <w:r w:rsidRPr="00F91BE6">
        <w:rPr>
          <w:rtl/>
        </w:rPr>
        <w:t xml:space="preserve">מערכת הניסוי השנייה </w:t>
      </w:r>
      <w:r w:rsidR="00154127" w:rsidRPr="00F91BE6">
        <w:rPr>
          <w:rFonts w:hint="cs"/>
          <w:rtl/>
        </w:rPr>
        <w:t xml:space="preserve">הייתה בנויה מאותם רכיבים כמו המערכת הראשונה אך מדויקים יותר ומפורטים יותר. </w:t>
      </w:r>
    </w:p>
    <w:p w14:paraId="4A3571EF" w14:textId="3557B162" w:rsidR="00D76406" w:rsidRDefault="00154127" w:rsidP="00D76406">
      <w:pPr>
        <w:rPr>
          <w:rtl/>
        </w:rPr>
      </w:pPr>
      <w:r w:rsidRPr="00F91BE6">
        <w:rPr>
          <w:rFonts w:hint="cs"/>
          <w:rtl/>
        </w:rPr>
        <w:t xml:space="preserve">המערכת בנויה מתנור שיכול להפיק </w:t>
      </w:r>
      <w:r w:rsidR="00CA0FCC" w:rsidRPr="00F91BE6">
        <w:rPr>
          <w:rFonts w:hint="cs"/>
          <w:rtl/>
        </w:rPr>
        <w:t>טמפרטורה</w:t>
      </w:r>
      <w:r w:rsidRPr="00F91BE6">
        <w:rPr>
          <w:rFonts w:hint="cs"/>
          <w:rtl/>
        </w:rPr>
        <w:t xml:space="preserve"> קבועה ומספר רב של </w:t>
      </w:r>
      <w:r w:rsidR="00EF5171">
        <w:rPr>
          <w:rFonts w:hint="cs"/>
          <w:rtl/>
        </w:rPr>
        <w:t>מדי</w:t>
      </w:r>
      <w:r w:rsidRPr="00F91BE6">
        <w:rPr>
          <w:rFonts w:hint="cs"/>
          <w:rtl/>
        </w:rPr>
        <w:t xml:space="preserve"> </w:t>
      </w:r>
      <w:r w:rsidR="00CA0FCC" w:rsidRPr="00F91BE6">
        <w:rPr>
          <w:rFonts w:hint="cs"/>
          <w:rtl/>
        </w:rPr>
        <w:t>טמפרטורה</w:t>
      </w:r>
      <w:r w:rsidRPr="00F91BE6">
        <w:rPr>
          <w:rFonts w:hint="cs"/>
          <w:rtl/>
        </w:rPr>
        <w:t>.</w:t>
      </w:r>
      <w:r w:rsidR="00331598" w:rsidRPr="00F91BE6">
        <w:rPr>
          <w:rFonts w:hint="cs"/>
          <w:rtl/>
        </w:rPr>
        <w:t xml:space="preserve"> המוט הוכנס לתנור כאשר בחלקו במגע עם התנור וחלקו השני עם האוויר שבתוך התנור. </w:t>
      </w:r>
    </w:p>
    <w:p w14:paraId="78334E16" w14:textId="13D1D327" w:rsidR="00D76406" w:rsidRPr="00D76406" w:rsidRDefault="00D76406" w:rsidP="00D76406">
      <w:pPr>
        <w:rPr>
          <w:rtl/>
        </w:rPr>
      </w:pPr>
      <w:r w:rsidRPr="00D76406">
        <w:rPr>
          <w:rtl/>
        </w:rPr>
        <w:t xml:space="preserve">כבר בניסוי הראשון ראינו כי עוד בזמן ההכנות לניסוי, כאשר חיברנו את </w:t>
      </w:r>
      <w:r w:rsidR="00F33FC8">
        <w:rPr>
          <w:rFonts w:hint="cs"/>
          <w:rtl/>
        </w:rPr>
        <w:t>מדי הטמפרטורה</w:t>
      </w:r>
      <w:r w:rsidRPr="00D76406">
        <w:rPr>
          <w:rtl/>
        </w:rPr>
        <w:t xml:space="preserve"> למוט הפלדה, המודדים לא הראו טמפרטורה אחידה, למרות שהמוט היה בטמפרטורה החדר, מכאן הסקנו כי המודדים לא היו מכוילים. מאחר ואין </w:t>
      </w:r>
      <w:r w:rsidR="00BD3687">
        <w:rPr>
          <w:rFonts w:hint="cs"/>
          <w:rtl/>
        </w:rPr>
        <w:t>מדי טמפרטורה</w:t>
      </w:r>
      <w:r w:rsidRPr="00D76406">
        <w:rPr>
          <w:rtl/>
        </w:rPr>
        <w:t xml:space="preserve"> מדויקים יותר וללא יכולת לכייל אותם, עברנו על כל </w:t>
      </w:r>
      <w:r w:rsidR="00BD3687">
        <w:rPr>
          <w:rFonts w:hint="cs"/>
          <w:rtl/>
        </w:rPr>
        <w:t>מדי הטמפרטורה</w:t>
      </w:r>
      <w:r w:rsidRPr="00D76406">
        <w:rPr>
          <w:rtl/>
        </w:rPr>
        <w:t xml:space="preserve"> שהיו במעבדה ובחרנו את 8 </w:t>
      </w:r>
      <w:r w:rsidR="00BD3687">
        <w:rPr>
          <w:rFonts w:hint="cs"/>
          <w:rtl/>
        </w:rPr>
        <w:t>מדי הטמפרטורה</w:t>
      </w:r>
      <w:r w:rsidRPr="00D76406">
        <w:rPr>
          <w:rtl/>
        </w:rPr>
        <w:t xml:space="preserve"> שהציגו את המידע הקרוב ביותר אחד לשני, המכוילים ביותר, ואיתם השתמשנו לאורך כל הניסויים. </w:t>
      </w:r>
      <w:r>
        <w:rPr>
          <w:rtl/>
        </w:rPr>
        <w:br w:type="page"/>
      </w:r>
    </w:p>
    <w:p w14:paraId="5C6A608D" w14:textId="47060960" w:rsidR="00114157" w:rsidRPr="00F91BE6" w:rsidRDefault="0063204E" w:rsidP="007F3DA0">
      <w:pPr>
        <w:pStyle w:val="Heading2"/>
        <w:rPr>
          <w:rtl/>
        </w:rPr>
      </w:pPr>
      <w:bookmarkStart w:id="10" w:name="_Toc43667521"/>
      <w:r w:rsidRPr="00F91BE6">
        <w:lastRenderedPageBreak/>
        <mc:AlternateContent>
          <mc:Choice Requires="wpg">
            <w:drawing>
              <wp:anchor distT="0" distB="0" distL="114300" distR="114300" simplePos="0" relativeHeight="251767808" behindDoc="0" locked="0" layoutInCell="1" allowOverlap="1" wp14:anchorId="38766D03" wp14:editId="034D114E">
                <wp:simplePos x="0" y="0"/>
                <wp:positionH relativeFrom="column">
                  <wp:posOffset>-537293</wp:posOffset>
                </wp:positionH>
                <wp:positionV relativeFrom="paragraph">
                  <wp:posOffset>376196</wp:posOffset>
                </wp:positionV>
                <wp:extent cx="4429125" cy="2390775"/>
                <wp:effectExtent l="0" t="0" r="0" b="0"/>
                <wp:wrapSquare wrapText="bothSides"/>
                <wp:docPr id="103" name="Group 4"/>
                <wp:cNvGraphicFramePr/>
                <a:graphic xmlns:a="http://schemas.openxmlformats.org/drawingml/2006/main">
                  <a:graphicData uri="http://schemas.microsoft.com/office/word/2010/wordprocessingGroup">
                    <wpg:wgp>
                      <wpg:cNvGrpSpPr/>
                      <wpg:grpSpPr>
                        <a:xfrm>
                          <a:off x="0" y="0"/>
                          <a:ext cx="4429125" cy="2390775"/>
                          <a:chOff x="0" y="0"/>
                          <a:chExt cx="4788967" cy="2362327"/>
                        </a:xfrm>
                      </wpg:grpSpPr>
                      <wpg:grpSp>
                        <wpg:cNvPr id="104" name="Group 104"/>
                        <wpg:cNvGrpSpPr/>
                        <wpg:grpSpPr>
                          <a:xfrm>
                            <a:off x="0" y="0"/>
                            <a:ext cx="3757393" cy="2362327"/>
                            <a:chOff x="0" y="0"/>
                            <a:chExt cx="4714875" cy="2598346"/>
                          </a:xfrm>
                        </wpg:grpSpPr>
                        <wps:wsp>
                          <wps:cNvPr id="105" name="Rectangle 105"/>
                          <wps:cNvSpPr/>
                          <wps:spPr>
                            <a:xfrm>
                              <a:off x="0" y="0"/>
                              <a:ext cx="4714875" cy="866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1389707" y="321398"/>
                              <a:ext cx="2047875" cy="228600"/>
                            </a:xfrm>
                            <a:prstGeom prst="rect">
                              <a:avLst/>
                            </a:prstGeom>
                            <a:solidFill>
                              <a:srgbClr val="ED7D31"/>
                            </a:solidFill>
                            <a:ln w="12700" cap="flat" cmpd="sng" algn="ctr">
                              <a:solidFill>
                                <a:srgbClr val="ED7D31">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7" name="Straight Arrow Connector 107"/>
                          <wps:cNvCnPr/>
                          <wps:spPr>
                            <a:xfrm flipV="1">
                              <a:off x="1389707" y="1018514"/>
                              <a:ext cx="0" cy="1343025"/>
                            </a:xfrm>
                            <a:prstGeom prst="straightConnector1">
                              <a:avLst/>
                            </a:prstGeom>
                            <a:noFill/>
                            <a:ln w="19050" cap="flat" cmpd="sng" algn="ctr">
                              <a:solidFill>
                                <a:srgbClr val="ED7D31"/>
                              </a:solidFill>
                              <a:prstDash val="solid"/>
                              <a:miter lim="800000"/>
                              <a:tailEnd type="triangle"/>
                            </a:ln>
                            <a:effectLst/>
                          </wps:spPr>
                          <wps:bodyPr/>
                        </wps:wsp>
                        <wps:wsp>
                          <wps:cNvPr id="108" name="Straight Arrow Connector 108"/>
                          <wps:cNvCnPr/>
                          <wps:spPr>
                            <a:xfrm>
                              <a:off x="1321806" y="2294299"/>
                              <a:ext cx="2447925" cy="0"/>
                            </a:xfrm>
                            <a:prstGeom prst="straightConnector1">
                              <a:avLst/>
                            </a:prstGeom>
                            <a:noFill/>
                            <a:ln w="19050" cap="flat" cmpd="sng" algn="ctr">
                              <a:solidFill>
                                <a:srgbClr val="ED7D31"/>
                              </a:solidFill>
                              <a:prstDash val="solid"/>
                              <a:miter lim="800000"/>
                              <a:tailEnd type="triangle"/>
                            </a:ln>
                            <a:effectLst/>
                          </wps:spPr>
                          <wps:bodyPr/>
                        </wps:wsp>
                        <wps:wsp>
                          <wps:cNvPr id="109" name="Text Box 135"/>
                          <wps:cNvSpPr txBox="1"/>
                          <wps:spPr>
                            <a:xfrm>
                              <a:off x="1826244" y="1313035"/>
                              <a:ext cx="1439047" cy="316844"/>
                            </a:xfrm>
                            <a:prstGeom prst="rect">
                              <a:avLst/>
                            </a:prstGeom>
                            <a:noFill/>
                            <a:ln w="6350">
                              <a:noFill/>
                            </a:ln>
                          </wps:spPr>
                          <wps:txbx>
                            <w:txbxContent>
                              <w:p w14:paraId="7EA10FFA" w14:textId="77777777" w:rsidR="004B08D7" w:rsidRDefault="004B08D7" w:rsidP="00857302">
                                <w:r>
                                  <w:rPr>
                                    <w:rFonts w:ascii="Calibri Light" w:hAnsi="Calibri Light" w:cs="Calibri Light"/>
                                    <w:color w:val="000000"/>
                                    <w:sz w:val="22"/>
                                    <w:szCs w:val="22"/>
                                    <w:rtl/>
                                  </w:rPr>
                                  <w:t>גרף לדוגמא</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Text Box 136"/>
                          <wps:cNvSpPr txBox="1"/>
                          <wps:spPr>
                            <a:xfrm>
                              <a:off x="113167" y="236356"/>
                              <a:ext cx="1130773" cy="297799"/>
                            </a:xfrm>
                            <a:prstGeom prst="rect">
                              <a:avLst/>
                            </a:prstGeom>
                            <a:noFill/>
                            <a:ln w="6350">
                              <a:noFill/>
                            </a:ln>
                          </wps:spPr>
                          <wps:txbx>
                            <w:txbxContent>
                              <w:p w14:paraId="03EEE59B" w14:textId="77777777" w:rsidR="004B08D7" w:rsidRDefault="004B08D7" w:rsidP="00857302">
                                <w:r>
                                  <w:rPr>
                                    <w:rFonts w:ascii="Calibri Light" w:hAnsi="Calibri Light" w:cs="Calibri Light"/>
                                    <w:color w:val="000000"/>
                                    <w:sz w:val="20"/>
                                    <w:szCs w:val="20"/>
                                    <w:rtl/>
                                  </w:rPr>
                                  <w:t>מוט המתכת</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Text Box 137"/>
                          <wps:cNvSpPr txBox="1"/>
                          <wps:spPr>
                            <a:xfrm>
                              <a:off x="1416866" y="259992"/>
                              <a:ext cx="1058054" cy="310378"/>
                            </a:xfrm>
                            <a:prstGeom prst="rect">
                              <a:avLst/>
                            </a:prstGeom>
                            <a:noFill/>
                            <a:ln w="6350">
                              <a:noFill/>
                            </a:ln>
                          </wps:spPr>
                          <wps:txbx>
                            <w:txbxContent>
                              <w:p w14:paraId="7EEB217A" w14:textId="5148E015" w:rsidR="004B08D7" w:rsidRDefault="004B08D7" w:rsidP="00857302">
                                <w:r>
                                  <w:rPr>
                                    <w:rFonts w:ascii="Calibri Light" w:hAnsi="Calibri Light" w:cs="Calibri Light"/>
                                    <w:color w:val="000000"/>
                                    <w:sz w:val="22"/>
                                    <w:szCs w:val="22"/>
                                    <w:rtl/>
                                  </w:rPr>
                                  <w:t>מדד הטמפרטורה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Text Box 138"/>
                          <wps:cNvSpPr txBox="1"/>
                          <wps:spPr>
                            <a:xfrm>
                              <a:off x="258464" y="1018514"/>
                              <a:ext cx="1089778" cy="316891"/>
                            </a:xfrm>
                            <a:prstGeom prst="rect">
                              <a:avLst/>
                            </a:prstGeom>
                            <a:noFill/>
                            <a:ln w="6350">
                              <a:noFill/>
                            </a:ln>
                          </wps:spPr>
                          <wps:txbx>
                            <w:txbxContent>
                              <w:p w14:paraId="1D70520A" w14:textId="12544E42" w:rsidR="004B08D7" w:rsidRDefault="004B08D7" w:rsidP="00857302">
                                <w:r>
                                  <w:rPr>
                                    <w:rFonts w:ascii="Calibri Light" w:hAnsi="Calibri Light" w:cs="Calibri Light"/>
                                    <w:color w:val="000000"/>
                                    <w:sz w:val="22"/>
                                    <w:szCs w:val="22"/>
                                    <w:rtl/>
                                  </w:rPr>
                                  <w:t>טמפרטורה</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 name="Text Box 139"/>
                          <wps:cNvSpPr txBox="1"/>
                          <wps:spPr>
                            <a:xfrm>
                              <a:off x="2851366" y="2280840"/>
                              <a:ext cx="1554252" cy="317506"/>
                            </a:xfrm>
                            <a:prstGeom prst="rect">
                              <a:avLst/>
                            </a:prstGeom>
                            <a:noFill/>
                            <a:ln w="6350">
                              <a:noFill/>
                            </a:ln>
                          </wps:spPr>
                          <wps:txbx>
                            <w:txbxContent>
                              <w:p w14:paraId="790801E7" w14:textId="77777777" w:rsidR="004B08D7" w:rsidRDefault="004B08D7" w:rsidP="00857302">
                                <w:r>
                                  <w:rPr>
                                    <w:rFonts w:ascii="Calibri Light" w:hAnsi="Calibri Light" w:cs="Calibri Light"/>
                                    <w:color w:val="000000"/>
                                    <w:sz w:val="22"/>
                                    <w:szCs w:val="22"/>
                                    <w:rtl/>
                                  </w:rPr>
                                  <w:t>מיקום על המדד</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93" name="Arc 193"/>
                        <wps:cNvSpPr/>
                        <wps:spPr>
                          <a:xfrm rot="10800000">
                            <a:off x="1107490" y="736150"/>
                            <a:ext cx="3681477" cy="1310301"/>
                          </a:xfrm>
                          <a:prstGeom prst="arc">
                            <a:avLst/>
                          </a:prstGeom>
                        </wps:spPr>
                        <wps:style>
                          <a:lnRef idx="3">
                            <a:schemeClr val="dk1"/>
                          </a:lnRef>
                          <a:fillRef idx="0">
                            <a:schemeClr val="dk1"/>
                          </a:fillRef>
                          <a:effectRef idx="2">
                            <a:schemeClr val="dk1"/>
                          </a:effectRef>
                          <a:fontRef idx="minor">
                            <a:schemeClr val="tx1"/>
                          </a:fontRef>
                        </wps:style>
                        <wps:bodyPr rtlCol="0" anchor="ctr"/>
                      </wps:wsp>
                    </wpg:wgp>
                  </a:graphicData>
                </a:graphic>
              </wp:anchor>
            </w:drawing>
          </mc:Choice>
          <mc:Fallback>
            <w:pict>
              <v:group w14:anchorId="38766D03" id="Group 4" o:spid="_x0000_s1087" style="position:absolute;left:0;text-align:left;margin-left:-42.3pt;margin-top:29.6pt;width:348.75pt;height:188.25pt;z-index:251767808" coordsize="47889,2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">
                <v:group id="Group 104" o:spid="_x0000_s1088" style="position:absolute;width:37573;height:23623" coordsize="47148,25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105" o:spid="_x0000_s1089" style="position:absolute;width:47148;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" fillcolor="#5b9bd5" strokecolor="#41719c" strokeweight="1pt"/>
                  <v:rect id="Rectangle 106" o:spid="_x0000_s1090" style="position:absolute;left:13897;top:3213;width:2047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" fillcolor="#ed7d31" strokecolor="#ae5a21" strokeweight="1pt"/>
                  <v:shape id="Straight Arrow Connector 107" o:spid="_x0000_s1091" type="#_x0000_t32" style="position:absolute;left:13897;top:10185;width:0;height:134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" strokecolor="#ed7d31" strokeweight="1.5pt">
                    <v:stroke endarrow="block" joinstyle="miter"/>
                  </v:shape>
                  <v:shape id="Straight Arrow Connector 108" o:spid="_x0000_s1092" type="#_x0000_t32" style="position:absolute;left:13218;top:22942;width:244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" strokecolor="#ed7d31" strokeweight="1.5pt">
                    <v:stroke endarrow="block" joinstyle="miter"/>
                  </v:shape>
                  <v:shape id="Text Box 135" o:spid="_x0000_s1093" type="#_x0000_t202" style="position:absolute;left:18262;top:13130;width:1439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7EA10FFA" w14:textId="77777777" w:rsidR="004B08D7" w:rsidRDefault="004B08D7" w:rsidP="00857302">
                          <w:r>
                            <w:rPr>
                              <w:rFonts w:ascii="Calibri Light" w:hAnsi="Calibri Light" w:cs="Calibri Light"/>
                              <w:color w:val="000000"/>
                              <w:sz w:val="22"/>
                              <w:szCs w:val="22"/>
                              <w:rtl/>
                            </w:rPr>
                            <w:t>גרף לדוגמא</w:t>
                          </w:r>
                        </w:p>
                      </w:txbxContent>
                    </v:textbox>
                  </v:shape>
                  <v:shape id="Text Box 136" o:spid="_x0000_s1094" type="#_x0000_t202" style="position:absolute;left:1131;top:2363;width:1130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03EEE59B" w14:textId="77777777" w:rsidR="004B08D7" w:rsidRDefault="004B08D7" w:rsidP="00857302">
                          <w:r>
                            <w:rPr>
                              <w:rFonts w:ascii="Calibri Light" w:hAnsi="Calibri Light" w:cs="Calibri Light"/>
                              <w:color w:val="000000"/>
                              <w:sz w:val="20"/>
                              <w:szCs w:val="20"/>
                              <w:rtl/>
                            </w:rPr>
                            <w:t>מוט המתכת</w:t>
                          </w:r>
                        </w:p>
                      </w:txbxContent>
                    </v:textbox>
                  </v:shape>
                  <v:shape id="Text Box 137" o:spid="_x0000_s1095" type="#_x0000_t202" style="position:absolute;left:14168;top:2599;width:10581;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EEB217A" w14:textId="5148E015" w:rsidR="004B08D7" w:rsidRDefault="004B08D7" w:rsidP="00857302">
                          <w:r>
                            <w:rPr>
                              <w:rFonts w:ascii="Calibri Light" w:hAnsi="Calibri Light" w:cs="Calibri Light"/>
                              <w:color w:val="000000"/>
                              <w:sz w:val="22"/>
                              <w:szCs w:val="22"/>
                              <w:rtl/>
                            </w:rPr>
                            <w:t>מדד הטמפרטורה</w:t>
                          </w:r>
                        </w:p>
                      </w:txbxContent>
                    </v:textbox>
                  </v:shape>
                  <v:shape id="Text Box 138" o:spid="_x0000_s1096" type="#_x0000_t202" style="position:absolute;left:2584;top:10185;width:10898;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D70520A" w14:textId="12544E42" w:rsidR="004B08D7" w:rsidRDefault="004B08D7" w:rsidP="00857302">
                          <w:r>
                            <w:rPr>
                              <w:rFonts w:ascii="Calibri Light" w:hAnsi="Calibri Light" w:cs="Calibri Light"/>
                              <w:color w:val="000000"/>
                              <w:sz w:val="22"/>
                              <w:szCs w:val="22"/>
                              <w:rtl/>
                            </w:rPr>
                            <w:t>טמפרטורה</w:t>
                          </w:r>
                        </w:p>
                      </w:txbxContent>
                    </v:textbox>
                  </v:shape>
                  <v:shape id="Text Box 139" o:spid="_x0000_s1097" type="#_x0000_t202" style="position:absolute;left:28513;top:22808;width:1554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790801E7" w14:textId="77777777" w:rsidR="004B08D7" w:rsidRDefault="004B08D7" w:rsidP="00857302">
                          <w:r>
                            <w:rPr>
                              <w:rFonts w:ascii="Calibri Light" w:hAnsi="Calibri Light" w:cs="Calibri Light"/>
                              <w:color w:val="000000"/>
                              <w:sz w:val="22"/>
                              <w:szCs w:val="22"/>
                              <w:rtl/>
                            </w:rPr>
                            <w:t>מיקום על המדד</w:t>
                          </w:r>
                        </w:p>
                      </w:txbxContent>
                    </v:textbox>
                  </v:shape>
                </v:group>
                <v:shape id="Arc 193" o:spid="_x0000_s1098" style="position:absolute;left:11074;top:7361;width:36815;height:13103;rotation:180;visibility:visible;mso-wrap-style:square;v-text-anchor:middle" coordsize="3681477,1310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" path="m1840738,nsc2857350,,3681477,293321,3681477,655151r-1840738,c1840739,436767,1840738,218384,1840738,xem1840738,nfc2857350,,3681477,293321,3681477,655151e" filled="f" strokecolor="black [3200]" strokeweight="1.5pt">
                  <v:stroke joinstyle="miter"/>
                  <v:path arrowok="t" o:connecttype="custom" o:connectlocs="1840738,0;3681477,655151" o:connectangles="0,0"/>
                </v:shape>
                <w10:wrap type="square"/>
              </v:group>
            </w:pict>
          </mc:Fallback>
        </mc:AlternateContent>
      </w:r>
      <w:r w:rsidR="00114157" w:rsidRPr="00F91BE6">
        <w:rPr>
          <w:rtl/>
        </w:rPr>
        <w:t>שגיאות מדיד</w:t>
      </w:r>
      <w:r w:rsidR="00114157" w:rsidRPr="00F91BE6">
        <w:rPr>
          <w:rFonts w:hint="cs"/>
          <w:rtl/>
        </w:rPr>
        <w:t>ה</w:t>
      </w:r>
      <w:bookmarkEnd w:id="10"/>
    </w:p>
    <w:p w14:paraId="6C8F2810" w14:textId="50F63EA0" w:rsidR="00AB6920" w:rsidRPr="00F91BE6" w:rsidRDefault="00AB6920" w:rsidP="00AB6920">
      <w:pPr>
        <w:pStyle w:val="ListParagraph"/>
        <w:numPr>
          <w:ilvl w:val="0"/>
          <w:numId w:val="26"/>
        </w:numPr>
      </w:pPr>
      <w:r w:rsidRPr="00F91BE6">
        <w:rPr>
          <w:rtl/>
        </w:rPr>
        <w:t xml:space="preserve">שגיאה בדרך הפעולה של </w:t>
      </w:r>
      <w:r w:rsidR="00DA2F03">
        <w:rPr>
          <w:rFonts w:hint="cs"/>
          <w:rtl/>
        </w:rPr>
        <w:t>מדי הטמפרטורה</w:t>
      </w:r>
      <w:r w:rsidRPr="00F91BE6">
        <w:rPr>
          <w:rtl/>
        </w:rPr>
        <w:t xml:space="preserve"> - ל</w:t>
      </w:r>
      <w:r w:rsidR="00EF5171">
        <w:rPr>
          <w:rtl/>
        </w:rPr>
        <w:t>מדי</w:t>
      </w:r>
      <w:r w:rsidRPr="00F91BE6">
        <w:rPr>
          <w:rtl/>
        </w:rPr>
        <w:t xml:space="preserve"> ה</w:t>
      </w:r>
      <w:r w:rsidR="00CA0FCC" w:rsidRPr="00F91BE6">
        <w:rPr>
          <w:rtl/>
        </w:rPr>
        <w:t>טמפרטורה</w:t>
      </w:r>
      <w:r w:rsidRPr="00F91BE6">
        <w:rPr>
          <w:rtl/>
        </w:rPr>
        <w:t xml:space="preserve"> יש אזור שבו הם מודדים ולא נקודה אחת ולכן </w:t>
      </w:r>
      <w:r w:rsidR="00EF5171">
        <w:rPr>
          <w:rtl/>
        </w:rPr>
        <w:t>מ</w:t>
      </w:r>
      <w:r w:rsidR="003E19B1">
        <w:rPr>
          <w:rFonts w:hint="cs"/>
          <w:rtl/>
        </w:rPr>
        <w:t>ד</w:t>
      </w:r>
      <w:r w:rsidR="00EF5171">
        <w:rPr>
          <w:rtl/>
        </w:rPr>
        <w:t>י</w:t>
      </w:r>
      <w:r w:rsidRPr="00F91BE6">
        <w:rPr>
          <w:rtl/>
        </w:rPr>
        <w:t xml:space="preserve"> ה</w:t>
      </w:r>
      <w:r w:rsidR="00CA0FCC" w:rsidRPr="00F91BE6">
        <w:rPr>
          <w:rtl/>
        </w:rPr>
        <w:t>טמפרטורה</w:t>
      </w:r>
      <w:r w:rsidRPr="00F91BE6">
        <w:rPr>
          <w:rtl/>
        </w:rPr>
        <w:t xml:space="preserve"> לא מדדו בצורה נקודתית אלא את ה</w:t>
      </w:r>
      <w:r w:rsidR="00CA0FCC" w:rsidRPr="00F91BE6">
        <w:rPr>
          <w:rtl/>
        </w:rPr>
        <w:t>טמפרטורה</w:t>
      </w:r>
      <w:r w:rsidRPr="00F91BE6">
        <w:rPr>
          <w:rtl/>
        </w:rPr>
        <w:t xml:space="preserve"> הממוצעת של אזור מסוים. </w:t>
      </w:r>
    </w:p>
    <w:p w14:paraId="4491B5D1" w14:textId="48A8CA16" w:rsidR="0070608B" w:rsidRPr="00F91BE6" w:rsidRDefault="00114157" w:rsidP="0063204E">
      <w:pPr>
        <w:pStyle w:val="ListParagraph"/>
        <w:ind w:left="360"/>
      </w:pPr>
      <w:r w:rsidRPr="00F91BE6">
        <w:rPr>
          <w:rtl/>
        </w:rPr>
        <w:t>השגיאה</w:t>
      </w:r>
      <w:r w:rsidR="00AB6920" w:rsidRPr="00F91BE6">
        <w:rPr>
          <w:rFonts w:hint="cs"/>
          <w:rtl/>
        </w:rPr>
        <w:t xml:space="preserve"> הינה</w:t>
      </w:r>
      <w:r w:rsidR="0070608B" w:rsidRPr="00F91BE6">
        <w:rPr>
          <w:rFonts w:hint="cs"/>
          <w:rtl/>
        </w:rPr>
        <w:t xml:space="preserve"> הפרש ה</w:t>
      </w:r>
      <w:r w:rsidR="00CA0FCC" w:rsidRPr="00F91BE6">
        <w:rPr>
          <w:rFonts w:hint="cs"/>
          <w:rtl/>
        </w:rPr>
        <w:t>טמפרטורה</w:t>
      </w:r>
      <w:r w:rsidR="0070608B" w:rsidRPr="00F91BE6">
        <w:rPr>
          <w:rFonts w:hint="cs"/>
          <w:rtl/>
        </w:rPr>
        <w:t xml:space="preserve"> מקצה אחד של המד לקצה </w:t>
      </w:r>
      <w:r w:rsidR="00BD3687">
        <w:rPr>
          <w:rFonts w:hint="cs"/>
          <w:rtl/>
        </w:rPr>
        <w:t>ה</w:t>
      </w:r>
      <w:r w:rsidR="0070608B" w:rsidRPr="00F91BE6">
        <w:rPr>
          <w:rFonts w:hint="cs"/>
          <w:rtl/>
        </w:rPr>
        <w:t>אחר. הנוסחה הינה הקשר שבין השינוי ב</w:t>
      </w:r>
      <w:r w:rsidR="00CA0FCC" w:rsidRPr="00F91BE6">
        <w:rPr>
          <w:rFonts w:hint="cs"/>
          <w:rtl/>
        </w:rPr>
        <w:t>טמפרטורה</w:t>
      </w:r>
      <w:r w:rsidR="0070608B" w:rsidRPr="00F91BE6">
        <w:rPr>
          <w:rFonts w:hint="cs"/>
          <w:rtl/>
        </w:rPr>
        <w:t xml:space="preserve"> לאורך החוט במד ה</w:t>
      </w:r>
      <w:r w:rsidR="00CA0FCC" w:rsidRPr="00F91BE6">
        <w:rPr>
          <w:rFonts w:hint="cs"/>
          <w:rtl/>
        </w:rPr>
        <w:t>טמפרטורה</w:t>
      </w:r>
      <w:r w:rsidR="0070608B" w:rsidRPr="00F91BE6">
        <w:rPr>
          <w:rFonts w:hint="cs"/>
          <w:rtl/>
        </w:rPr>
        <w:t xml:space="preserve"> שז</w:t>
      </w:r>
      <w:r w:rsidR="00857302" w:rsidRPr="00F91BE6">
        <w:rPr>
          <w:rFonts w:hint="cs"/>
          <w:rtl/>
        </w:rPr>
        <w:t>ה</w:t>
      </w:r>
      <w:r w:rsidR="0063204E">
        <w:rPr>
          <w:rFonts w:hint="cs"/>
          <w:rtl/>
        </w:rPr>
        <w:t xml:space="preserve">: </w:t>
      </w:r>
    </w:p>
    <w:p w14:paraId="743D66E3" w14:textId="2CB9B514" w:rsidR="0070608B" w:rsidRPr="00F91BE6" w:rsidRDefault="00F91BE6" w:rsidP="00AA302D">
      <w:pPr>
        <w:pStyle w:val="ListParagraph"/>
        <w:rPr>
          <w:rtl/>
        </w:rPr>
      </w:pPr>
      <m:oMathPara>
        <m:oMath>
          <m:r>
            <m:rPr>
              <m:sty m:val="p"/>
            </m:rPr>
            <w:rPr>
              <w:rFonts w:ascii="Cambria Math" w:hAnsi="Cambria Math" w:cs="Arial" w:hint="cs"/>
              <w:rtl/>
            </w:rPr>
            <m:t>∆</m:t>
          </m:r>
          <m:r>
            <m:rPr>
              <m:sty m:val="p"/>
            </m:rPr>
            <w:rPr>
              <w:rFonts w:ascii="Cambria Math" w:hAnsi="Cambria Math"/>
            </w:rPr>
            <m:t>T=</m:t>
          </m:r>
          <m:f>
            <m:fPr>
              <m:ctrlPr>
                <w:rPr>
                  <w:rFonts w:ascii="Cambria Math" w:hAnsi="Cambria Math" w:cs="Times New Roman"/>
                </w:rPr>
              </m:ctrlPr>
            </m:fPr>
            <m:num>
              <m:r>
                <m:rPr>
                  <m:sty m:val="p"/>
                </m:rPr>
                <w:rPr>
                  <w:rFonts w:ascii="Cambria Math" w:hAnsi="Cambria Math"/>
                </w:rPr>
                <m:t>∆T</m:t>
              </m:r>
            </m:num>
            <m:den>
              <m:r>
                <m:rPr>
                  <m:sty m:val="p"/>
                </m:rPr>
                <w:rPr>
                  <w:rFonts w:ascii="Cambria Math" w:hAnsi="Cambria Math"/>
                </w:rPr>
                <m:t>∆x</m:t>
              </m:r>
            </m:den>
          </m:f>
          <m:r>
            <m:rPr>
              <m:sty m:val="p"/>
            </m:rPr>
            <w:rPr>
              <w:rFonts w:ascii="Cambria Math" w:hAnsi="Cambria Math"/>
            </w:rPr>
            <m:t>*∆x=</m:t>
          </m:r>
          <m:d>
            <m:dPr>
              <m:ctrlPr>
                <w:rPr>
                  <w:rFonts w:ascii="Cambria Math" w:hAnsi="Cambria Math" w:cs="Times New Roman"/>
                </w:rPr>
              </m:ctrlPr>
            </m:dPr>
            <m:e>
              <m:r>
                <m:rPr>
                  <m:sty m:val="p"/>
                </m:rPr>
                <w:rPr>
                  <w:rFonts w:ascii="Cambria Math" w:hAnsi="Cambria Math"/>
                </w:rPr>
                <m:t>graph slope</m:t>
              </m:r>
            </m:e>
          </m:d>
          <m:r>
            <m:rPr>
              <m:sty m:val="p"/>
            </m:rPr>
            <w:rPr>
              <w:rFonts w:ascii="Cambria Math" w:hAnsi="Cambria Math"/>
            </w:rPr>
            <m:t>*∆x</m:t>
          </m:r>
        </m:oMath>
      </m:oMathPara>
    </w:p>
    <w:p w14:paraId="52E45C1C" w14:textId="13DA9E81" w:rsidR="00AB6920" w:rsidRDefault="0070608B" w:rsidP="00AB6920">
      <w:pPr>
        <w:pStyle w:val="ListParagraph"/>
        <w:rPr>
          <w:rtl/>
        </w:rPr>
      </w:pPr>
      <w:r w:rsidRPr="00F91BE6">
        <w:rPr>
          <w:rFonts w:hint="cs"/>
          <w:rtl/>
        </w:rPr>
        <w:t xml:space="preserve">כאשר </w:t>
      </w:r>
      <m:oMath>
        <m:r>
          <m:rPr>
            <m:sty m:val="p"/>
          </m:rPr>
          <w:rPr>
            <w:rFonts w:ascii="Cambria Math" w:hAnsi="Cambria Math"/>
          </w:rPr>
          <m:t>∆x</m:t>
        </m:r>
      </m:oMath>
      <w:r w:rsidRPr="00F91BE6">
        <w:rPr>
          <w:rFonts w:hint="cs"/>
          <w:rtl/>
        </w:rPr>
        <w:t xml:space="preserve"> הינו גודל המדידה, 1 סנטימטר. </w:t>
      </w:r>
      <w:r w:rsidR="00AB6920" w:rsidRPr="00F91BE6">
        <w:rPr>
          <w:rFonts w:hint="cs"/>
          <w:rtl/>
        </w:rPr>
        <w:t>את השיפוע נמצא על ידי ממוצע של שיפוע ה</w:t>
      </w:r>
      <w:r w:rsidR="00CA0FCC" w:rsidRPr="00F91BE6">
        <w:rPr>
          <w:rFonts w:hint="cs"/>
          <w:rtl/>
        </w:rPr>
        <w:t>טמפרטורה</w:t>
      </w:r>
      <w:r w:rsidR="00AB6920" w:rsidRPr="00F91BE6">
        <w:rPr>
          <w:rFonts w:hint="cs"/>
          <w:rtl/>
        </w:rPr>
        <w:t xml:space="preserve"> על פי הנקודה שלפני והנקודה שאחרי</w:t>
      </w:r>
      <w:r w:rsidRPr="00F91BE6">
        <w:rPr>
          <w:rFonts w:hint="cs"/>
          <w:rtl/>
        </w:rPr>
        <w:t xml:space="preserve">. שגיאה זו </w:t>
      </w:r>
      <w:r w:rsidR="00154127" w:rsidRPr="00F91BE6">
        <w:rPr>
          <w:rFonts w:hint="cs"/>
          <w:rtl/>
        </w:rPr>
        <w:t>נע</w:t>
      </w:r>
      <w:r w:rsidRPr="00F91BE6">
        <w:rPr>
          <w:rFonts w:hint="cs"/>
          <w:rtl/>
        </w:rPr>
        <w:t>ה</w:t>
      </w:r>
      <w:r w:rsidR="00154127" w:rsidRPr="00F91BE6">
        <w:rPr>
          <w:rFonts w:hint="cs"/>
          <w:rtl/>
        </w:rPr>
        <w:t xml:space="preserve"> בין 1 ל-3 מעלות צלזיוס</w:t>
      </w:r>
      <w:r w:rsidR="00AB6920" w:rsidRPr="00F91BE6">
        <w:rPr>
          <w:rFonts w:hint="cs"/>
          <w:rtl/>
        </w:rPr>
        <w:t xml:space="preserve">. </w:t>
      </w:r>
    </w:p>
    <w:p w14:paraId="44FF70EB" w14:textId="77777777" w:rsidR="005D0398" w:rsidRPr="00F91BE6" w:rsidRDefault="005D0398" w:rsidP="00AB6920">
      <w:pPr>
        <w:pStyle w:val="ListParagraph"/>
        <w:rPr>
          <w:rtl/>
        </w:rPr>
      </w:pPr>
    </w:p>
    <w:p w14:paraId="12313D31" w14:textId="10081C9F" w:rsidR="001D05DD" w:rsidRPr="00F91BE6" w:rsidRDefault="001D05DD" w:rsidP="001D05DD">
      <w:pPr>
        <w:pStyle w:val="ListParagraph"/>
        <w:numPr>
          <w:ilvl w:val="0"/>
          <w:numId w:val="26"/>
        </w:numPr>
      </w:pPr>
      <w:r w:rsidRPr="00F91BE6">
        <w:rPr>
          <w:noProof/>
        </w:rPr>
        <w:drawing>
          <wp:anchor distT="0" distB="0" distL="114300" distR="114300" simplePos="0" relativeHeight="251806720" behindDoc="0" locked="0" layoutInCell="1" allowOverlap="1" wp14:anchorId="5E1F78B2" wp14:editId="36C94A76">
            <wp:simplePos x="0" y="0"/>
            <wp:positionH relativeFrom="margin">
              <wp:align>center</wp:align>
            </wp:positionH>
            <wp:positionV relativeFrom="paragraph">
              <wp:posOffset>1397083</wp:posOffset>
            </wp:positionV>
            <wp:extent cx="6258560" cy="1457325"/>
            <wp:effectExtent l="0" t="0" r="8890" b="9525"/>
            <wp:wrapSquare wrapText="bothSides"/>
            <wp:docPr id="1026" name="Picture 2">
              <a:extLst xmlns:a="http://schemas.openxmlformats.org/drawingml/2006/main">
                <a:ext uri="{FF2B5EF4-FFF2-40B4-BE49-F238E27FC236}">
                  <a16:creationId xmlns:a16="http://schemas.microsoft.com/office/drawing/2014/main" id="{AEA7CAC6-1CEB-4410-9FB3-5E2EA9728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AEA7CAC6-1CEB-4410-9FB3-5E2EA9728162}"/>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10899" t="51462" b="20891"/>
                    <a:stretch/>
                  </pic:blipFill>
                  <pic:spPr bwMode="auto">
                    <a:xfrm>
                      <a:off x="0" y="0"/>
                      <a:ext cx="6258560" cy="1457325"/>
                    </a:xfrm>
                    <a:prstGeom prst="rect">
                      <a:avLst/>
                    </a:prstGeom>
                    <a:noFill/>
                  </pic:spPr>
                </pic:pic>
              </a:graphicData>
            </a:graphic>
            <wp14:sizeRelH relativeFrom="margin">
              <wp14:pctWidth>0</wp14:pctWidth>
            </wp14:sizeRelH>
            <wp14:sizeRelV relativeFrom="margin">
              <wp14:pctHeight>0</wp14:pctHeight>
            </wp14:sizeRelV>
          </wp:anchor>
        </w:drawing>
      </w:r>
      <w:r w:rsidR="009C1B25" w:rsidRPr="00F91BE6">
        <w:rPr>
          <w:rtl/>
        </w:rPr>
        <w:t>שגיאת כיול ה</w:t>
      </w:r>
      <w:r w:rsidR="00EF5171">
        <w:rPr>
          <w:rtl/>
        </w:rPr>
        <w:t>מדי</w:t>
      </w:r>
      <w:r w:rsidR="009C1B25" w:rsidRPr="00F91BE6">
        <w:rPr>
          <w:rtl/>
        </w:rPr>
        <w:t>ם - בתחילת הניסוי המוט היה ב</w:t>
      </w:r>
      <w:r w:rsidR="00CA0FCC" w:rsidRPr="00F91BE6">
        <w:rPr>
          <w:rtl/>
        </w:rPr>
        <w:t>טמפרטורה</w:t>
      </w:r>
      <w:r w:rsidR="009C1B25" w:rsidRPr="00F91BE6">
        <w:rPr>
          <w:rtl/>
        </w:rPr>
        <w:t xml:space="preserve"> החדר ולכן ה</w:t>
      </w:r>
      <w:r w:rsidR="00EF5171">
        <w:rPr>
          <w:rtl/>
        </w:rPr>
        <w:t>מדי</w:t>
      </w:r>
      <w:r w:rsidR="009C1B25" w:rsidRPr="00F91BE6">
        <w:rPr>
          <w:rtl/>
        </w:rPr>
        <w:t>ם אמורים להציג את אות</w:t>
      </w:r>
      <w:r w:rsidR="00F566C4" w:rsidRPr="00F91BE6">
        <w:rPr>
          <w:rFonts w:hint="cs"/>
          <w:rtl/>
        </w:rPr>
        <w:t xml:space="preserve">ה </w:t>
      </w:r>
      <w:r w:rsidR="00CA0FCC" w:rsidRPr="00F91BE6">
        <w:rPr>
          <w:rtl/>
        </w:rPr>
        <w:t>טמפרטורה</w:t>
      </w:r>
      <w:r w:rsidR="009C1B25" w:rsidRPr="00F91BE6">
        <w:rPr>
          <w:rtl/>
        </w:rPr>
        <w:t xml:space="preserve">, אך </w:t>
      </w:r>
      <w:r w:rsidR="00413D96" w:rsidRPr="00F91BE6">
        <w:rPr>
          <w:rFonts w:hint="cs"/>
          <w:rtl/>
        </w:rPr>
        <w:t xml:space="preserve">הם </w:t>
      </w:r>
      <w:r w:rsidR="009C1B25" w:rsidRPr="00F91BE6">
        <w:rPr>
          <w:rtl/>
        </w:rPr>
        <w:t>הציגו ערכים שונים</w:t>
      </w:r>
      <w:r w:rsidR="002F09CB" w:rsidRPr="00F91BE6">
        <w:rPr>
          <w:rFonts w:hint="cs"/>
          <w:rtl/>
        </w:rPr>
        <w:t>, אנחנו הסקנו כי ה</w:t>
      </w:r>
      <w:r w:rsidR="00EF5171">
        <w:rPr>
          <w:rFonts w:hint="cs"/>
          <w:rtl/>
        </w:rPr>
        <w:t>מדי</w:t>
      </w:r>
      <w:r w:rsidR="002F09CB" w:rsidRPr="00F91BE6">
        <w:rPr>
          <w:rFonts w:hint="cs"/>
          <w:rtl/>
        </w:rPr>
        <w:t>ם לא מכוילים</w:t>
      </w:r>
      <w:r w:rsidR="00317C2B">
        <w:rPr>
          <w:rFonts w:hint="cs"/>
          <w:rtl/>
        </w:rPr>
        <w:t xml:space="preserve">. </w:t>
      </w:r>
      <w:r w:rsidR="002F09CB" w:rsidRPr="00F91BE6">
        <w:rPr>
          <w:rFonts w:hint="cs"/>
          <w:rtl/>
        </w:rPr>
        <w:t xml:space="preserve">מאחר ולא היה ניתן לכייל אותם הוספנו את ההפרש המקסימלי ביניהם לשגיאה. </w:t>
      </w:r>
      <w:r w:rsidR="008C2EC6" w:rsidRPr="00F91BE6">
        <w:rPr>
          <w:rFonts w:hint="cs"/>
          <w:rtl/>
        </w:rPr>
        <w:t>ניתן לראות בתמונה את מצב ה</w:t>
      </w:r>
      <w:r w:rsidR="00EF5171">
        <w:rPr>
          <w:rFonts w:hint="cs"/>
          <w:rtl/>
        </w:rPr>
        <w:t>מדי</w:t>
      </w:r>
      <w:r w:rsidR="008C2EC6" w:rsidRPr="00F91BE6">
        <w:rPr>
          <w:rFonts w:hint="cs"/>
          <w:rtl/>
        </w:rPr>
        <w:t>ם כאשר חוברו למוט אך המוט עוד לא הוכנס לתנור</w:t>
      </w:r>
      <w:r w:rsidR="005D0398">
        <w:rPr>
          <w:rFonts w:hint="cs"/>
          <w:rtl/>
        </w:rPr>
        <w:t>, כל מדי הטמפרטורה אמורים במצב זה להציג טמפרטורה שווה מאחר והמוט בטמפרטורת החדר כולו.</w:t>
      </w:r>
      <w:r w:rsidR="008C2EC6" w:rsidRPr="00F91BE6">
        <w:rPr>
          <w:rFonts w:hint="cs"/>
          <w:rtl/>
        </w:rPr>
        <w:t xml:space="preserve"> </w:t>
      </w:r>
      <w:r w:rsidR="00212B04" w:rsidRPr="00F91BE6">
        <w:rPr>
          <w:rFonts w:hint="cs"/>
          <w:rtl/>
        </w:rPr>
        <w:t>ניתן לראות כי הפרש ה</w:t>
      </w:r>
      <w:r w:rsidR="00CA0FCC" w:rsidRPr="00F91BE6">
        <w:rPr>
          <w:rFonts w:hint="cs"/>
          <w:rtl/>
        </w:rPr>
        <w:t>טמפרטורה</w:t>
      </w:r>
      <w:r w:rsidR="00212B04" w:rsidRPr="00F91BE6">
        <w:rPr>
          <w:rFonts w:hint="cs"/>
          <w:rtl/>
        </w:rPr>
        <w:t xml:space="preserve"> בין הגבוה ביותר לנמוך ביותר הוא </w:t>
      </w:r>
      <w:r w:rsidR="00425886">
        <w:rPr>
          <w:rFonts w:hint="cs"/>
          <w:rtl/>
        </w:rPr>
        <w:t>2.2</w:t>
      </w:r>
      <w:r w:rsidR="00212B04" w:rsidRPr="00F91BE6">
        <w:rPr>
          <w:rFonts w:hint="cs"/>
          <w:rtl/>
        </w:rPr>
        <w:t xml:space="preserve"> מעלות. </w:t>
      </w:r>
    </w:p>
    <w:p w14:paraId="66A17CA8" w14:textId="2353794E" w:rsidR="005C7E39" w:rsidRPr="004C37CA" w:rsidRDefault="001D05DD" w:rsidP="004C37CA">
      <w:pPr>
        <w:rPr>
          <w:sz w:val="22"/>
          <w:szCs w:val="22"/>
          <w:rtl/>
        </w:rPr>
      </w:pPr>
      <w:r w:rsidRPr="00F91BE6">
        <w:rPr>
          <w:rFonts w:hint="cs"/>
          <w:sz w:val="22"/>
          <w:szCs w:val="22"/>
          <w:rtl/>
        </w:rPr>
        <w:t>(הערכים הם דו ספרתיים, לאחר הספרה הראשונה יש נקודה שלצערנו לא ברורה בתמונה, המספרים נעים בין 24.</w:t>
      </w:r>
      <w:r w:rsidR="004B6AA9">
        <w:rPr>
          <w:rFonts w:hint="cs"/>
          <w:sz w:val="22"/>
          <w:szCs w:val="22"/>
          <w:rtl/>
        </w:rPr>
        <w:t>2</w:t>
      </w:r>
      <w:r w:rsidRPr="00F91BE6">
        <w:rPr>
          <w:rFonts w:hint="cs"/>
          <w:sz w:val="22"/>
          <w:szCs w:val="22"/>
          <w:rtl/>
        </w:rPr>
        <w:t xml:space="preserve"> ל-26.4 מעלות</w:t>
      </w:r>
      <w:r w:rsidR="00D40213" w:rsidRPr="00F91BE6">
        <w:rPr>
          <w:rFonts w:hint="cs"/>
          <w:sz w:val="22"/>
          <w:szCs w:val="22"/>
          <w:rtl/>
        </w:rPr>
        <w:t xml:space="preserve"> צלזיוס</w:t>
      </w:r>
      <w:r w:rsidRPr="00F91BE6">
        <w:rPr>
          <w:rFonts w:hint="cs"/>
          <w:sz w:val="22"/>
          <w:szCs w:val="22"/>
          <w:rtl/>
        </w:rPr>
        <w:t>)</w:t>
      </w:r>
    </w:p>
    <w:p w14:paraId="1D5B966B" w14:textId="213AC4ED" w:rsidR="00114157" w:rsidRPr="00F91BE6" w:rsidRDefault="00114157" w:rsidP="007F3DA0">
      <w:pPr>
        <w:pStyle w:val="Heading2"/>
      </w:pPr>
      <w:bookmarkStart w:id="11" w:name="_Toc43667522"/>
      <w:r w:rsidRPr="00F91BE6">
        <w:rPr>
          <w:rtl/>
        </w:rPr>
        <w:lastRenderedPageBreak/>
        <w:t>תוצאות המדידה</w:t>
      </w:r>
      <w:bookmarkEnd w:id="11"/>
      <w:r w:rsidR="00F26351" w:rsidRPr="00F91BE6">
        <w:rPr>
          <w:rFonts w:hint="cs"/>
          <w:rtl/>
        </w:rPr>
        <w:t xml:space="preserve"> </w:t>
      </w:r>
    </w:p>
    <w:p w14:paraId="2462140B" w14:textId="64C1E926" w:rsidR="00114157" w:rsidRPr="00F91BE6" w:rsidRDefault="00114157" w:rsidP="00AA302D">
      <w:pPr>
        <w:rPr>
          <w:rtl/>
        </w:rPr>
      </w:pPr>
      <w:r w:rsidRPr="00F91BE6">
        <w:rPr>
          <w:rtl/>
        </w:rPr>
        <w:t xml:space="preserve">בפרק זה נציג את התוצאות אשר התקבלו </w:t>
      </w:r>
      <w:r w:rsidR="008F2BA0" w:rsidRPr="00F91BE6">
        <w:rPr>
          <w:rFonts w:hint="cs"/>
          <w:rtl/>
        </w:rPr>
        <w:t>מ</w:t>
      </w:r>
      <w:r w:rsidRPr="00F91BE6">
        <w:rPr>
          <w:rtl/>
        </w:rPr>
        <w:t>הניסויים שערכנו.</w:t>
      </w:r>
    </w:p>
    <w:p w14:paraId="77EC0A22" w14:textId="77D46234" w:rsidR="00114157" w:rsidRPr="00F91BE6" w:rsidRDefault="00BF738E" w:rsidP="00AA302D">
      <w:pPr>
        <w:rPr>
          <w:rtl/>
        </w:rPr>
      </w:pPr>
      <w:r w:rsidRPr="00F91BE6">
        <w:rPr>
          <w:rFonts w:hint="cs"/>
          <w:rtl/>
        </w:rPr>
        <w:t>לכל מוט מתוך 3 סוגים: פלדה, אלומיניום ונירוסטה, עשינו 2 ניסויים. בכל ניסוי תעדנו את ה</w:t>
      </w:r>
      <w:r w:rsidR="00EF5171">
        <w:rPr>
          <w:rFonts w:hint="cs"/>
          <w:rtl/>
        </w:rPr>
        <w:t>מדי</w:t>
      </w:r>
      <w:r w:rsidRPr="00F91BE6">
        <w:rPr>
          <w:rFonts w:hint="cs"/>
          <w:rtl/>
        </w:rPr>
        <w:t xml:space="preserve">ם בפרקי זמן של דקה, כך במשך 40 עד 50 דקות. את הנתונים הכנסנו לקובץ אקסל ושם עיבדנו אותם. </w:t>
      </w:r>
    </w:p>
    <w:p w14:paraId="5C3FD2F8" w14:textId="62D64CBB" w:rsidR="00BF738E" w:rsidRPr="00F91BE6" w:rsidRDefault="00BF738E" w:rsidP="008A085E">
      <w:pPr>
        <w:rPr>
          <w:rtl/>
        </w:rPr>
      </w:pPr>
      <w:r w:rsidRPr="00F91BE6">
        <w:rPr>
          <w:rFonts w:hint="cs"/>
          <w:rtl/>
        </w:rPr>
        <w:t xml:space="preserve">כעת נציג את התוצאות של אחד המוטות, מוט </w:t>
      </w:r>
      <w:r w:rsidR="000A5809" w:rsidRPr="00F91BE6">
        <w:rPr>
          <w:rFonts w:hint="cs"/>
          <w:rtl/>
        </w:rPr>
        <w:t>הפלד</w:t>
      </w:r>
      <w:r w:rsidR="006146BC" w:rsidRPr="00F91BE6">
        <w:rPr>
          <w:rFonts w:hint="cs"/>
          <w:rtl/>
        </w:rPr>
        <w:t>ה</w:t>
      </w:r>
      <w:r w:rsidR="00E10CB9">
        <w:rPr>
          <w:rFonts w:hint="cs"/>
          <w:rtl/>
        </w:rPr>
        <w:t>, שארית המוטות הניבו תוצאות דומות בצורה ערכית ונפרט על כך במשך</w:t>
      </w:r>
      <w:r w:rsidR="006146BC" w:rsidRPr="00F91BE6">
        <w:rPr>
          <w:rFonts w:hint="cs"/>
          <w:rtl/>
        </w:rPr>
        <w:t>.</w:t>
      </w:r>
      <w:r w:rsidR="00973FBA" w:rsidRPr="00F91BE6">
        <w:rPr>
          <w:rFonts w:hint="cs"/>
          <w:rtl/>
        </w:rPr>
        <w:t xml:space="preserve"> </w:t>
      </w:r>
    </w:p>
    <w:p w14:paraId="4E0838C4" w14:textId="18978B6D" w:rsidR="008F2BA0" w:rsidRPr="00F91BE6" w:rsidRDefault="008F2BA0" w:rsidP="008A085E">
      <w:pPr>
        <w:rPr>
          <w:rtl/>
        </w:rPr>
      </w:pPr>
      <w:r w:rsidRPr="00F91BE6">
        <w:rPr>
          <w:rFonts w:hint="cs"/>
          <w:rtl/>
        </w:rPr>
        <w:t>זהו גרף שמציג את הזמנים כסדרות שונות, ציר ה-</w:t>
      </w:r>
      <w:r w:rsidRPr="00F91BE6">
        <w:t>y</w:t>
      </w:r>
      <w:r w:rsidRPr="00F91BE6">
        <w:rPr>
          <w:rFonts w:hint="cs"/>
          <w:rtl/>
        </w:rPr>
        <w:t xml:space="preserve"> הינו ה</w:t>
      </w:r>
      <w:r w:rsidR="00CA0FCC" w:rsidRPr="00F91BE6">
        <w:rPr>
          <w:rFonts w:hint="cs"/>
          <w:rtl/>
        </w:rPr>
        <w:t>טמפרטורה</w:t>
      </w:r>
      <w:r w:rsidRPr="00F91BE6">
        <w:rPr>
          <w:rFonts w:hint="cs"/>
          <w:rtl/>
        </w:rPr>
        <w:t xml:space="preserve"> </w:t>
      </w:r>
      <w:r w:rsidR="00247512">
        <w:rPr>
          <w:rFonts w:hint="cs"/>
          <w:rtl/>
        </w:rPr>
        <w:t xml:space="preserve">במעלות צלזיוס </w:t>
      </w:r>
      <w:r w:rsidRPr="00F91BE6">
        <w:rPr>
          <w:rFonts w:hint="cs"/>
          <w:rtl/>
        </w:rPr>
        <w:t>וציר ה-</w:t>
      </w:r>
      <w:r w:rsidRPr="00F91BE6">
        <w:t>x</w:t>
      </w:r>
      <w:r w:rsidRPr="00F91BE6">
        <w:rPr>
          <w:rFonts w:hint="cs"/>
          <w:rtl/>
        </w:rPr>
        <w:t xml:space="preserve"> הוא המרחק מן התנור</w:t>
      </w:r>
      <w:r w:rsidR="00247512">
        <w:rPr>
          <w:rFonts w:hint="cs"/>
          <w:rtl/>
        </w:rPr>
        <w:t xml:space="preserve"> במטרים</w:t>
      </w:r>
      <w:r w:rsidR="002101BC" w:rsidRPr="00F91BE6">
        <w:rPr>
          <w:rFonts w:hint="cs"/>
          <w:rtl/>
        </w:rPr>
        <w:t xml:space="preserve">. </w:t>
      </w:r>
    </w:p>
    <w:p w14:paraId="3AFAC86C" w14:textId="5240BBCD" w:rsidR="00DC5349" w:rsidRPr="00F91BE6" w:rsidRDefault="00396CEE" w:rsidP="004307BD">
      <w:pPr>
        <w:rPr>
          <w:rtl/>
        </w:rPr>
      </w:pPr>
      <w:r w:rsidRPr="00F91BE6">
        <w:rPr>
          <w:noProof/>
        </w:rPr>
        <w:drawing>
          <wp:inline distT="0" distB="0" distL="0" distR="0" wp14:anchorId="18718D01" wp14:editId="65840526">
            <wp:extent cx="6038850" cy="5080883"/>
            <wp:effectExtent l="0" t="0" r="0" b="5715"/>
            <wp:docPr id="1" name="Chart 1">
              <a:extLst xmlns:a="http://schemas.openxmlformats.org/drawingml/2006/main">
                <a:ext uri="{FF2B5EF4-FFF2-40B4-BE49-F238E27FC236}">
                  <a16:creationId xmlns:a16="http://schemas.microsoft.com/office/drawing/2014/main" id="{00000000-0008-0000-05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FDB8B59" w14:textId="07DFD7DF" w:rsidR="00BF738E" w:rsidRPr="00F91BE6" w:rsidRDefault="00761A4A" w:rsidP="00AA302D">
      <w:pPr>
        <w:rPr>
          <w:rtl/>
        </w:rPr>
      </w:pPr>
      <w:r w:rsidRPr="00F91BE6">
        <w:rPr>
          <w:rFonts w:hint="cs"/>
          <w:rtl/>
        </w:rPr>
        <w:lastRenderedPageBreak/>
        <w:t>גרף זה מציג את כל המידע בבת אחת, אך קשה להסיק ממנו מסקנות לאפיון בגרפים, לכן החלטנו להציג את הנתונים בגרפים</w:t>
      </w:r>
      <w:r w:rsidR="00BF738E" w:rsidRPr="00F91BE6">
        <w:rPr>
          <w:rFonts w:hint="cs"/>
          <w:rtl/>
        </w:rPr>
        <w:t xml:space="preserve"> שמציגים את ה</w:t>
      </w:r>
      <w:r w:rsidR="00CA0FCC" w:rsidRPr="00F91BE6">
        <w:rPr>
          <w:rFonts w:hint="cs"/>
          <w:rtl/>
        </w:rPr>
        <w:t>טמפרטורה</w:t>
      </w:r>
      <w:r w:rsidR="00623466" w:rsidRPr="00F91BE6">
        <w:rPr>
          <w:rFonts w:hint="cs"/>
          <w:rtl/>
        </w:rPr>
        <w:t xml:space="preserve"> כתלות במשתנה אחד; המיקום או הזמן. הגרפים הראשונים מציגים את הטמפרטורה</w:t>
      </w:r>
      <w:r w:rsidR="00BF738E" w:rsidRPr="00F91BE6">
        <w:rPr>
          <w:rFonts w:hint="cs"/>
          <w:rtl/>
        </w:rPr>
        <w:t xml:space="preserve"> ביחס למיקום על המוט, כל אחד בזמן אחר</w:t>
      </w:r>
      <w:r w:rsidR="00623466" w:rsidRPr="00F91BE6">
        <w:rPr>
          <w:rFonts w:hint="cs"/>
          <w:rtl/>
        </w:rPr>
        <w:t>. החלק השני הינו גרפים שמציגים את הטמפרטורה ביחס לזמן, כל אחד במיקום שונה.</w:t>
      </w:r>
      <w:r w:rsidR="001C12D2" w:rsidRPr="00F91BE6">
        <w:rPr>
          <w:rFonts w:hint="cs"/>
          <w:rtl/>
        </w:rPr>
        <w:t xml:space="preserve"> גרפים אלו מציגים את הנתונים בצורה יותר נקייה ונוחה לראייה, בנוסף הוספנו את השגיאה</w:t>
      </w:r>
      <w:r w:rsidRPr="00F91BE6">
        <w:rPr>
          <w:rFonts w:hint="cs"/>
          <w:rtl/>
        </w:rPr>
        <w:t xml:space="preserve">, אותם חישבנו כמו שהסברנו קודם לכן בחלק של שגיאות המדידה. </w:t>
      </w:r>
    </w:p>
    <w:p w14:paraId="2D4CE008" w14:textId="5D1143FA" w:rsidR="00FF7C31" w:rsidRPr="00F91BE6" w:rsidRDefault="005F561A" w:rsidP="00AA302D">
      <w:pPr>
        <w:rPr>
          <w:rtl/>
        </w:rPr>
      </w:pPr>
      <w:r w:rsidRPr="00F91BE6">
        <w:rPr>
          <w:noProof/>
        </w:rPr>
        <w:drawing>
          <wp:inline distT="0" distB="0" distL="0" distR="0" wp14:anchorId="7A69A9E7" wp14:editId="56656850">
            <wp:extent cx="6057900" cy="2838450"/>
            <wp:effectExtent l="0" t="0" r="0" b="0"/>
            <wp:docPr id="1046" name="Chart 1046">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901DB4" w14:textId="786D1AAB" w:rsidR="00FF7C31" w:rsidRPr="00F91BE6" w:rsidRDefault="005F561A" w:rsidP="00AA302D">
      <w:pPr>
        <w:rPr>
          <w:rtl/>
        </w:rPr>
      </w:pPr>
      <w:r w:rsidRPr="00F91BE6">
        <w:rPr>
          <w:noProof/>
        </w:rPr>
        <w:drawing>
          <wp:inline distT="0" distB="0" distL="0" distR="0" wp14:anchorId="0CA51C72" wp14:editId="6C968E99">
            <wp:extent cx="6057900" cy="3067050"/>
            <wp:effectExtent l="0" t="0" r="0" b="0"/>
            <wp:docPr id="1055" name="Chart 1055">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1630C52" w14:textId="71BD9814" w:rsidR="00FF7C31" w:rsidRPr="00F91BE6" w:rsidRDefault="005F561A" w:rsidP="00AA302D">
      <w:pPr>
        <w:rPr>
          <w:rtl/>
        </w:rPr>
      </w:pPr>
      <w:r w:rsidRPr="00F91BE6">
        <w:rPr>
          <w:noProof/>
        </w:rPr>
        <w:lastRenderedPageBreak/>
        <w:drawing>
          <wp:inline distT="0" distB="0" distL="0" distR="0" wp14:anchorId="118023FD" wp14:editId="66E962AA">
            <wp:extent cx="6029325" cy="3686175"/>
            <wp:effectExtent l="0" t="0" r="9525" b="9525"/>
            <wp:docPr id="1067" name="Chart 1067">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E82DF23" w14:textId="24E4A4D3" w:rsidR="00FF7C31" w:rsidRPr="00F91BE6" w:rsidRDefault="005F561A" w:rsidP="00AA302D">
      <w:pPr>
        <w:rPr>
          <w:rtl/>
        </w:rPr>
      </w:pPr>
      <w:r w:rsidRPr="00F91BE6">
        <w:rPr>
          <w:noProof/>
        </w:rPr>
        <w:drawing>
          <wp:inline distT="0" distB="0" distL="0" distR="0" wp14:anchorId="7294012D" wp14:editId="227B00EE">
            <wp:extent cx="6096000" cy="3686175"/>
            <wp:effectExtent l="0" t="0" r="0" b="9525"/>
            <wp:docPr id="1068" name="Chart 1068">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B349E93" w14:textId="0D62258D" w:rsidR="00FF7C31" w:rsidRPr="00F91BE6" w:rsidRDefault="005F561A" w:rsidP="00AA302D">
      <w:pPr>
        <w:rPr>
          <w:rtl/>
        </w:rPr>
      </w:pPr>
      <w:r w:rsidRPr="00F91BE6">
        <w:rPr>
          <w:noProof/>
        </w:rPr>
        <w:lastRenderedPageBreak/>
        <w:drawing>
          <wp:inline distT="0" distB="0" distL="0" distR="0" wp14:anchorId="09474BB2" wp14:editId="63DF76E3">
            <wp:extent cx="6029325" cy="3143250"/>
            <wp:effectExtent l="0" t="0" r="9525" b="0"/>
            <wp:docPr id="1069" name="Chart 106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6BCBB1" w14:textId="4CD2AA04" w:rsidR="00733D94" w:rsidRPr="00F91BE6" w:rsidRDefault="005F561A" w:rsidP="00733D94">
      <w:pPr>
        <w:rPr>
          <w:rtl/>
        </w:rPr>
      </w:pPr>
      <w:r w:rsidRPr="00F91BE6">
        <w:rPr>
          <w:noProof/>
        </w:rPr>
        <w:drawing>
          <wp:inline distT="0" distB="0" distL="0" distR="0" wp14:anchorId="68254088" wp14:editId="0EE0C6CC">
            <wp:extent cx="6115050" cy="3209925"/>
            <wp:effectExtent l="0" t="0" r="0" b="9525"/>
            <wp:docPr id="1070" name="Chart 1070">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3DD14FD" w14:textId="77777777" w:rsidR="00733D94" w:rsidRPr="00F91BE6" w:rsidRDefault="00733D94">
      <w:pPr>
        <w:bidi w:val="0"/>
        <w:spacing w:after="0" w:line="240" w:lineRule="auto"/>
        <w:rPr>
          <w:rtl/>
        </w:rPr>
      </w:pPr>
      <w:r w:rsidRPr="00F91BE6">
        <w:rPr>
          <w:rtl/>
        </w:rPr>
        <w:br w:type="page"/>
      </w:r>
    </w:p>
    <w:p w14:paraId="2D3BCBC2" w14:textId="41877D88" w:rsidR="007046F4" w:rsidRPr="00F91BE6" w:rsidRDefault="005F561A" w:rsidP="00AA302D">
      <w:pPr>
        <w:rPr>
          <w:rtl/>
        </w:rPr>
      </w:pPr>
      <w:r w:rsidRPr="00F91BE6">
        <w:rPr>
          <w:noProof/>
        </w:rPr>
        <w:lastRenderedPageBreak/>
        <w:drawing>
          <wp:inline distT="0" distB="0" distL="0" distR="0" wp14:anchorId="05E7B4BC" wp14:editId="60373BE7">
            <wp:extent cx="6000750" cy="3429000"/>
            <wp:effectExtent l="0" t="0" r="0" b="0"/>
            <wp:docPr id="1071" name="Chart 1071">
              <a:extLst xmlns:a="http://schemas.openxmlformats.org/drawingml/2006/main">
                <a:ext uri="{FF2B5EF4-FFF2-40B4-BE49-F238E27FC236}">
                  <a16:creationId xmlns:a16="http://schemas.microsoft.com/office/drawing/2014/main" id="{251493A4-BFA7-4650-B131-2DCE7AA1C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AD5186" w14:textId="44A0C1BF" w:rsidR="007046F4" w:rsidRPr="00F91BE6" w:rsidRDefault="005F561A" w:rsidP="00AA302D">
      <w:pPr>
        <w:rPr>
          <w:rtl/>
        </w:rPr>
      </w:pPr>
      <w:r w:rsidRPr="00F91BE6">
        <w:rPr>
          <w:noProof/>
        </w:rPr>
        <w:drawing>
          <wp:inline distT="0" distB="0" distL="0" distR="0" wp14:anchorId="66358A29" wp14:editId="4201E4CF">
            <wp:extent cx="6067425" cy="3667125"/>
            <wp:effectExtent l="0" t="0" r="9525" b="9525"/>
            <wp:docPr id="1072" name="Chart 1072">
              <a:extLst xmlns:a="http://schemas.openxmlformats.org/drawingml/2006/main">
                <a:ext uri="{FF2B5EF4-FFF2-40B4-BE49-F238E27FC236}">
                  <a16:creationId xmlns:a16="http://schemas.microsoft.com/office/drawing/2014/main" id="{251493A4-BFA7-4650-B131-2DCE7AA1C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30A71BD" w14:textId="5F04AC1E" w:rsidR="007046F4" w:rsidRPr="00F91BE6" w:rsidRDefault="005F561A" w:rsidP="00AA302D">
      <w:pPr>
        <w:rPr>
          <w:rtl/>
        </w:rPr>
      </w:pPr>
      <w:r w:rsidRPr="00F91BE6">
        <w:rPr>
          <w:noProof/>
        </w:rPr>
        <w:lastRenderedPageBreak/>
        <w:drawing>
          <wp:inline distT="0" distB="0" distL="0" distR="0" wp14:anchorId="514BD38A" wp14:editId="4A4E6F6B">
            <wp:extent cx="5962650" cy="3667125"/>
            <wp:effectExtent l="0" t="0" r="0" b="9525"/>
            <wp:docPr id="1073" name="Chart 1073">
              <a:extLst xmlns:a="http://schemas.openxmlformats.org/drawingml/2006/main">
                <a:ext uri="{FF2B5EF4-FFF2-40B4-BE49-F238E27FC236}">
                  <a16:creationId xmlns:a16="http://schemas.microsoft.com/office/drawing/2014/main" id="{251493A4-BFA7-4650-B131-2DCE7AA1C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63429FA" w14:textId="349536DF" w:rsidR="007046F4" w:rsidRPr="00F91BE6" w:rsidRDefault="005F561A" w:rsidP="005F561A">
      <w:pPr>
        <w:rPr>
          <w:rtl/>
        </w:rPr>
      </w:pPr>
      <w:r w:rsidRPr="00F91BE6">
        <w:rPr>
          <w:noProof/>
        </w:rPr>
        <w:drawing>
          <wp:inline distT="0" distB="0" distL="0" distR="0" wp14:anchorId="7EF4664F" wp14:editId="1232C92D">
            <wp:extent cx="5886450" cy="3695700"/>
            <wp:effectExtent l="0" t="0" r="0" b="0"/>
            <wp:docPr id="1074" name="Chart 1074">
              <a:extLst xmlns:a="http://schemas.openxmlformats.org/drawingml/2006/main">
                <a:ext uri="{FF2B5EF4-FFF2-40B4-BE49-F238E27FC236}">
                  <a16:creationId xmlns:a16="http://schemas.microsoft.com/office/drawing/2014/main" id="{251493A4-BFA7-4650-B131-2DCE7AA1CA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1262083" w14:textId="0B05B518" w:rsidR="00CE233C" w:rsidRPr="00F91BE6" w:rsidRDefault="00623466" w:rsidP="00623466">
      <w:pPr>
        <w:rPr>
          <w:rtl/>
        </w:rPr>
      </w:pPr>
      <w:r w:rsidRPr="00F91BE6">
        <w:rPr>
          <w:rFonts w:hint="cs"/>
          <w:rtl/>
        </w:rPr>
        <w:lastRenderedPageBreak/>
        <w:t xml:space="preserve">ניתן לראות בחלק הראשון כי גרף הטמפרטורה ביחס למיקום יורד, ואילו גרף הטמפרטורה ביחס לזמן עולה, שניהם לא ביחס ליניארי. </w:t>
      </w:r>
      <w:r w:rsidR="00AA23DF" w:rsidRPr="00F91BE6">
        <w:rPr>
          <w:rFonts w:hint="cs"/>
          <w:rtl/>
        </w:rPr>
        <w:t>בנקודות שקרובות לתנור יש שינוי משמעותי ב</w:t>
      </w:r>
      <w:r w:rsidR="00CA0FCC" w:rsidRPr="00F91BE6">
        <w:rPr>
          <w:rFonts w:hint="cs"/>
          <w:rtl/>
        </w:rPr>
        <w:t>טמפרטורה</w:t>
      </w:r>
      <w:r w:rsidR="00AA23DF" w:rsidRPr="00F91BE6">
        <w:rPr>
          <w:rFonts w:hint="cs"/>
          <w:rtl/>
        </w:rPr>
        <w:t xml:space="preserve"> ביחס לזמן ו</w:t>
      </w:r>
      <w:r w:rsidR="00396CEE" w:rsidRPr="00F91BE6">
        <w:rPr>
          <w:rFonts w:hint="cs"/>
          <w:rtl/>
        </w:rPr>
        <w:t xml:space="preserve">ככל שמתרחקים יותר מן התנור </w:t>
      </w:r>
      <w:r w:rsidR="00AA23DF" w:rsidRPr="00F91BE6">
        <w:rPr>
          <w:rFonts w:hint="cs"/>
          <w:rtl/>
        </w:rPr>
        <w:t xml:space="preserve">השינוי קטן. </w:t>
      </w:r>
      <w:r w:rsidR="00733D94" w:rsidRPr="00F91BE6">
        <w:rPr>
          <w:rtl/>
        </w:rPr>
        <w:t>בנוסף</w:t>
      </w:r>
      <w:r w:rsidR="00733D94" w:rsidRPr="00F91BE6">
        <w:rPr>
          <w:rFonts w:hint="cs"/>
          <w:rtl/>
        </w:rPr>
        <w:t xml:space="preserve"> </w:t>
      </w:r>
      <w:r w:rsidR="00733D94" w:rsidRPr="00F91BE6">
        <w:rPr>
          <w:rtl/>
        </w:rPr>
        <w:t xml:space="preserve">במרחקים גדולים אי אפשר לראות שינוי בטמפרטורה </w:t>
      </w:r>
      <w:r w:rsidR="00733D94" w:rsidRPr="00F91BE6">
        <w:rPr>
          <w:rFonts w:hint="cs"/>
          <w:rtl/>
        </w:rPr>
        <w:t>מאחר ו</w:t>
      </w:r>
      <w:r w:rsidR="00733D94" w:rsidRPr="00F91BE6">
        <w:rPr>
          <w:rtl/>
        </w:rPr>
        <w:t>הוא קטן מ</w:t>
      </w:r>
      <w:r w:rsidR="00733D94" w:rsidRPr="00F91BE6">
        <w:rPr>
          <w:rFonts w:hint="cs"/>
          <w:rtl/>
        </w:rPr>
        <w:t xml:space="preserve">שגיאת המדידה. </w:t>
      </w:r>
    </w:p>
    <w:p w14:paraId="23FAAE10" w14:textId="110B014F" w:rsidR="00A227D4" w:rsidRDefault="00A227D4" w:rsidP="00A227D4">
      <w:pPr>
        <w:rPr>
          <w:rtl/>
        </w:rPr>
      </w:pPr>
      <w:r>
        <w:rPr>
          <w:rtl/>
        </w:rPr>
        <w:t xml:space="preserve">שאר המוטות הציגו תוצאות דומות באופן איכותי, אך שונות בערכים, זאת בגלל ההבדלים בחומרים מהם עשויים, שמשפיע על קיבול החום ומוליכות החום, וההבדל באורך שלהם. מוטות הפלדה האלומיניום והנירוסטה באורכים של 0.6, 0.5 ו-0.8 מטר בהתאמה. </w:t>
      </w:r>
    </w:p>
    <w:p w14:paraId="0165798B" w14:textId="6E3DE72C" w:rsidR="003F0EF4" w:rsidRPr="00F91BE6" w:rsidRDefault="00A227D4" w:rsidP="00A227D4">
      <w:pPr>
        <w:rPr>
          <w:rtl/>
        </w:rPr>
      </w:pPr>
      <w:r>
        <w:rPr>
          <w:rtl/>
        </w:rPr>
        <w:t>ניתן לראות בגרפים להלן את תוצאות הניסוי של כל המוטות, הפלדה האלומיניום והנירוסטה על אותה מערכת צירים.</w:t>
      </w:r>
      <w:r w:rsidR="00B73F25" w:rsidRPr="00F91BE6">
        <w:rPr>
          <w:noProof/>
        </w:rPr>
        <w:drawing>
          <wp:inline distT="0" distB="0" distL="0" distR="0" wp14:anchorId="50E8387F" wp14:editId="307A2E91">
            <wp:extent cx="5953125" cy="3695700"/>
            <wp:effectExtent l="0" t="0" r="9525" b="0"/>
            <wp:docPr id="144" name="Chart 144">
              <a:extLst xmlns:a="http://schemas.openxmlformats.org/drawingml/2006/main">
                <a:ext uri="{FF2B5EF4-FFF2-40B4-BE49-F238E27FC236}">
                  <a16:creationId xmlns:a16="http://schemas.microsoft.com/office/drawing/2014/main" id="{E6D413F9-E67E-4912-987F-D7D70BB8A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4CB008C" w14:textId="6DA1BA4D" w:rsidR="00A65648" w:rsidRDefault="00B73F25" w:rsidP="00A65648">
      <w:pPr>
        <w:rPr>
          <w:rtl/>
        </w:rPr>
      </w:pPr>
      <w:r w:rsidRPr="00F91BE6">
        <w:rPr>
          <w:noProof/>
        </w:rPr>
        <w:lastRenderedPageBreak/>
        <w:drawing>
          <wp:inline distT="0" distB="0" distL="0" distR="0" wp14:anchorId="02AD3A02" wp14:editId="1DBC45BD">
            <wp:extent cx="5895975" cy="3457575"/>
            <wp:effectExtent l="0" t="0" r="9525" b="9525"/>
            <wp:docPr id="146" name="Chart 146">
              <a:extLst xmlns:a="http://schemas.openxmlformats.org/drawingml/2006/main">
                <a:ext uri="{FF2B5EF4-FFF2-40B4-BE49-F238E27FC236}">
                  <a16:creationId xmlns:a16="http://schemas.microsoft.com/office/drawing/2014/main" id="{F3B0ADC4-172E-444F-8291-B2CA1E0E8C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59F4FD4" w14:textId="74E9E937" w:rsidR="00A65648" w:rsidRDefault="00D7767E" w:rsidP="00247512">
      <w:pPr>
        <w:spacing w:after="0"/>
        <w:rPr>
          <w:rtl/>
        </w:rPr>
      </w:pPr>
      <w:r>
        <w:rPr>
          <w:rFonts w:hint="cs"/>
          <w:rtl/>
        </w:rPr>
        <w:t xml:space="preserve">התפלגות הטמפרטורה תלויה ב-3 מאפיינים, הולכת החום של המוט, קבוע החום של האוויר וקיבול החום הסגולי, בהמשך נציג את תלות התפלגות הטמפרטורה כתלות בהם וכיצד הם משפיעים. </w:t>
      </w:r>
    </w:p>
    <w:p w14:paraId="2C91BA38" w14:textId="4468700C" w:rsidR="00A65648" w:rsidRPr="00F91BE6" w:rsidRDefault="00A65648" w:rsidP="00A65648">
      <w:pPr>
        <w:spacing w:after="0" w:line="240" w:lineRule="auto"/>
        <w:rPr>
          <w:rtl/>
        </w:rPr>
      </w:pPr>
      <w:r>
        <w:rPr>
          <w:rtl/>
        </w:rPr>
        <w:br w:type="page"/>
      </w:r>
    </w:p>
    <w:p w14:paraId="0DCDB06B" w14:textId="70F947FD" w:rsidR="00114157" w:rsidRPr="00F91BE6" w:rsidRDefault="00114157" w:rsidP="009C1B25">
      <w:pPr>
        <w:pStyle w:val="Heading1"/>
        <w:rPr>
          <w:rtl/>
        </w:rPr>
      </w:pPr>
      <w:bookmarkStart w:id="12" w:name="_Toc43667523"/>
      <w:r w:rsidRPr="00F91BE6">
        <w:rPr>
          <w:rtl/>
        </w:rPr>
        <w:lastRenderedPageBreak/>
        <w:t>פתרון אנליטי למצב שיווי משקל</w:t>
      </w:r>
      <w:r w:rsidR="009C1B25" w:rsidRPr="00F91BE6">
        <w:rPr>
          <w:rFonts w:hint="cs"/>
          <w:rtl/>
        </w:rPr>
        <w:t xml:space="preserve"> - </w:t>
      </w:r>
      <w:r w:rsidR="009C1B25" w:rsidRPr="00F91BE6">
        <w:t>Fin equation</w:t>
      </w:r>
      <w:bookmarkEnd w:id="12"/>
    </w:p>
    <w:p w14:paraId="24AA99A7" w14:textId="5D639165" w:rsidR="009C1B25" w:rsidRPr="00F91BE6" w:rsidRDefault="009C1B25" w:rsidP="009C1B25">
      <w:pPr>
        <w:rPr>
          <w:rtl/>
        </w:rPr>
      </w:pPr>
      <w:r w:rsidRPr="00F91BE6">
        <w:rPr>
          <w:rtl/>
        </w:rPr>
        <w:t>מציאת פתרון אנליטי להתפלגות ה</w:t>
      </w:r>
      <w:r w:rsidR="00CA0FCC" w:rsidRPr="00F91BE6">
        <w:rPr>
          <w:rtl/>
        </w:rPr>
        <w:t>טמפרטורה</w:t>
      </w:r>
      <w:r w:rsidRPr="00F91BE6">
        <w:rPr>
          <w:rtl/>
        </w:rPr>
        <w:t xml:space="preserve"> כתלות במיקום ובזמן לאורך המוט </w:t>
      </w:r>
      <w:r w:rsidR="00B562FE" w:rsidRPr="00F91BE6">
        <w:rPr>
          <w:rFonts w:hint="cs"/>
          <w:rtl/>
        </w:rPr>
        <w:t>הוא</w:t>
      </w:r>
      <w:r w:rsidRPr="00F91BE6">
        <w:rPr>
          <w:rtl/>
        </w:rPr>
        <w:t xml:space="preserve"> </w:t>
      </w:r>
      <w:r w:rsidR="005456BB" w:rsidRPr="00F91BE6">
        <w:rPr>
          <w:rFonts w:hint="cs"/>
          <w:rtl/>
        </w:rPr>
        <w:t>מורכב</w:t>
      </w:r>
      <w:r w:rsidRPr="00F91BE6">
        <w:rPr>
          <w:rtl/>
        </w:rPr>
        <w:t xml:space="preserve"> מאוד מתמטית, מאחר וה</w:t>
      </w:r>
      <w:r w:rsidR="00CA0FCC" w:rsidRPr="00F91BE6">
        <w:rPr>
          <w:rtl/>
        </w:rPr>
        <w:t>טמפרטורה</w:t>
      </w:r>
      <w:r w:rsidRPr="00F91BE6">
        <w:rPr>
          <w:rtl/>
        </w:rPr>
        <w:t xml:space="preserve"> תלויה גם במקום וגם בזמן, והתלות במקום ובזמן משפיעה זו על זו.</w:t>
      </w:r>
      <w:r w:rsidR="003C3024" w:rsidRPr="00F91BE6">
        <w:rPr>
          <w:rFonts w:hint="cs"/>
          <w:rtl/>
        </w:rPr>
        <w:t xml:space="preserve"> </w:t>
      </w:r>
    </w:p>
    <w:p w14:paraId="54C4028E" w14:textId="53952468" w:rsidR="00114157" w:rsidRPr="00F91BE6" w:rsidRDefault="00537339" w:rsidP="009C1B25">
      <w:r w:rsidRPr="00F91BE6">
        <w:rPr>
          <w:noProof/>
        </w:rPr>
        <mc:AlternateContent>
          <mc:Choice Requires="wpg">
            <w:drawing>
              <wp:anchor distT="0" distB="0" distL="114300" distR="114300" simplePos="0" relativeHeight="251716608" behindDoc="0" locked="0" layoutInCell="1" allowOverlap="1" wp14:anchorId="20F4EF99" wp14:editId="3D83BD6A">
                <wp:simplePos x="0" y="0"/>
                <wp:positionH relativeFrom="column">
                  <wp:posOffset>-609600</wp:posOffset>
                </wp:positionH>
                <wp:positionV relativeFrom="paragraph">
                  <wp:posOffset>228600</wp:posOffset>
                </wp:positionV>
                <wp:extent cx="4048125" cy="4522470"/>
                <wp:effectExtent l="0" t="0" r="9525" b="0"/>
                <wp:wrapSquare wrapText="bothSides"/>
                <wp:docPr id="145" name="Group 145"/>
                <wp:cNvGraphicFramePr/>
                <a:graphic xmlns:a="http://schemas.openxmlformats.org/drawingml/2006/main">
                  <a:graphicData uri="http://schemas.microsoft.com/office/word/2010/wordprocessingGroup">
                    <wpg:wgp>
                      <wpg:cNvGrpSpPr/>
                      <wpg:grpSpPr>
                        <a:xfrm>
                          <a:off x="0" y="0"/>
                          <a:ext cx="4048125" cy="4522470"/>
                          <a:chOff x="152400" y="0"/>
                          <a:chExt cx="4048125" cy="4522945"/>
                        </a:xfrm>
                      </wpg:grpSpPr>
                      <wpg:grpSp>
                        <wpg:cNvPr id="86" name="Group 86"/>
                        <wpg:cNvGrpSpPr/>
                        <wpg:grpSpPr>
                          <a:xfrm>
                            <a:off x="152400" y="0"/>
                            <a:ext cx="4048125" cy="4522945"/>
                            <a:chOff x="-19050" y="0"/>
                            <a:chExt cx="4048125" cy="4522945"/>
                          </a:xfrm>
                        </wpg:grpSpPr>
                        <wpg:grpSp>
                          <wpg:cNvPr id="75" name="Group 75"/>
                          <wpg:cNvGrpSpPr/>
                          <wpg:grpSpPr>
                            <a:xfrm>
                              <a:off x="-19050" y="0"/>
                              <a:ext cx="4048125" cy="2583180"/>
                              <a:chOff x="-27848" y="0"/>
                              <a:chExt cx="5917584" cy="3234055"/>
                            </a:xfrm>
                          </wpg:grpSpPr>
                          <wps:wsp>
                            <wps:cNvPr id="70" name="Cube 70"/>
                            <wps:cNvSpPr/>
                            <wps:spPr>
                              <a:xfrm>
                                <a:off x="73152" y="0"/>
                                <a:ext cx="1252220" cy="3234055"/>
                              </a:xfrm>
                              <a:prstGeom prst="cube">
                                <a:avLst>
                                  <a:gd name="adj" fmla="val 75651"/>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ylinder 61"/>
                            <wps:cNvSpPr/>
                            <wps:spPr>
                              <a:xfrm rot="5400000">
                                <a:off x="2526284" y="-1102055"/>
                                <a:ext cx="1289487" cy="5376153"/>
                              </a:xfrm>
                              <a:prstGeom prst="can">
                                <a:avLst>
                                  <a:gd name="adj" fmla="val 44858"/>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Connector 65"/>
                            <wps:cNvCnPr/>
                            <wps:spPr>
                              <a:xfrm flipH="1" flipV="1">
                                <a:off x="5318150" y="1089965"/>
                                <a:ext cx="235809" cy="527873"/>
                              </a:xfrm>
                              <a:prstGeom prst="line">
                                <a:avLst/>
                              </a:prstGeom>
                              <a:noFill/>
                              <a:ln w="19050" cap="flat" cmpd="sng" algn="ctr">
                                <a:solidFill>
                                  <a:srgbClr val="70AD47"/>
                                </a:solidFill>
                                <a:prstDash val="solid"/>
                                <a:miter lim="800000"/>
                              </a:ln>
                              <a:effectLst>
                                <a:softEdge rad="0"/>
                              </a:effectLst>
                            </wps:spPr>
                            <wps:bodyPr/>
                          </wps:wsp>
                          <wps:wsp>
                            <wps:cNvPr id="66" name="Text Box 66"/>
                            <wps:cNvSpPr txBox="1"/>
                            <wps:spPr>
                              <a:xfrm>
                                <a:off x="5343508" y="1115378"/>
                                <a:ext cx="386771" cy="328062"/>
                              </a:xfrm>
                              <a:prstGeom prst="rect">
                                <a:avLst/>
                              </a:prstGeom>
                              <a:noFill/>
                              <a:ln w="6350">
                                <a:noFill/>
                              </a:ln>
                            </wps:spPr>
                            <wps:txbx>
                              <w:txbxContent>
                                <w:p w14:paraId="47CF5AC8" w14:textId="77777777" w:rsidR="004B08D7" w:rsidRPr="00B04970" w:rsidRDefault="004B08D7" w:rsidP="00E550C4">
                                  <w:pPr>
                                    <w:pStyle w:val="BasicCalibiri"/>
                                  </w:pPr>
                                  <w:r w:rsidRPr="00B04970">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27848" y="1821964"/>
                                <a:ext cx="649853" cy="447658"/>
                              </a:xfrm>
                              <a:prstGeom prst="rect">
                                <a:avLst/>
                              </a:prstGeom>
                              <a:noFill/>
                              <a:ln w="6350">
                                <a:noFill/>
                              </a:ln>
                            </wps:spPr>
                            <wps:txbx>
                              <w:txbxContent>
                                <w:p w14:paraId="78DA7A01" w14:textId="77777777" w:rsidR="004B08D7" w:rsidRPr="006B7E2F" w:rsidRDefault="004B08D7" w:rsidP="00E550C4">
                                  <w:pPr>
                                    <w:pStyle w:val="BasicCalibiri"/>
                                    <w:rPr>
                                      <w:rtl/>
                                    </w:rPr>
                                  </w:pPr>
                                  <w:r w:rsidRPr="006B7E2F">
                                    <w:rPr>
                                      <w:rFonts w:hint="cs"/>
                                      <w:rtl/>
                                    </w:rPr>
                                    <w:t>תנור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724766" y="561679"/>
                                <a:ext cx="681529" cy="479112"/>
                              </a:xfrm>
                              <a:prstGeom prst="rect">
                                <a:avLst/>
                              </a:prstGeom>
                              <a:noFill/>
                              <a:ln w="6350">
                                <a:noFill/>
                              </a:ln>
                            </wps:spPr>
                            <wps:txbx>
                              <w:txbxContent>
                                <w:p w14:paraId="70875FE9" w14:textId="734B6238" w:rsidR="004B08D7" w:rsidRPr="00572618" w:rsidRDefault="004B08D7" w:rsidP="00E550C4">
                                  <w:pPr>
                                    <w:pStyle w:val="BasicCalibiri"/>
                                    <w:bidi w:val="0"/>
                                    <w:rPr>
                                      <w:sz w:val="24"/>
                                      <w:szCs w:val="24"/>
                                    </w:rPr>
                                  </w:pPr>
                                  <w:r w:rsidRPr="00572618">
                                    <w:rPr>
                                      <w:rFonts w:hint="cs"/>
                                      <w:sz w:val="24"/>
                                      <w:szCs w:val="24"/>
                                    </w:rPr>
                                    <w:t>T</w:t>
                                  </w:r>
                                  <w:r>
                                    <w:rPr>
                                      <w:rFonts w:hint="cs"/>
                                      <w:sz w:val="24"/>
                                      <w:szCs w:val="24"/>
                                      <w:vertAlign w:val="subscript"/>
                                      <w:rtl/>
                                    </w:rPr>
                                    <w:t>תנור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5207473" y="561679"/>
                                <a:ext cx="682263" cy="392540"/>
                              </a:xfrm>
                              <a:prstGeom prst="rect">
                                <a:avLst/>
                              </a:prstGeom>
                              <a:noFill/>
                              <a:ln w="6350">
                                <a:noFill/>
                              </a:ln>
                            </wps:spPr>
                            <wps:txbx>
                              <w:txbxContent>
                                <w:p w14:paraId="14776F0C" w14:textId="051FA382" w:rsidR="004B08D7" w:rsidRPr="00572618" w:rsidRDefault="004B08D7" w:rsidP="00572618">
                                  <w:pPr>
                                    <w:pStyle w:val="BasicCalibiri"/>
                                    <w:bidi w:val="0"/>
                                    <w:rPr>
                                      <w:sz w:val="24"/>
                                      <w:szCs w:val="24"/>
                                    </w:rPr>
                                  </w:pPr>
                                  <w:r w:rsidRPr="00572618">
                                    <w:rPr>
                                      <w:rFonts w:hint="cs"/>
                                      <w:sz w:val="24"/>
                                      <w:szCs w:val="24"/>
                                    </w:rPr>
                                    <w:t>T</w:t>
                                  </w:r>
                                  <w:r>
                                    <w:rPr>
                                      <w:rFonts w:hint="cs"/>
                                      <w:sz w:val="24"/>
                                      <w:szCs w:val="24"/>
                                      <w:vertAlign w:val="subscript"/>
                                      <w:rtl/>
                                    </w:rPr>
                                    <w:t>אוויר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355790" y="2269621"/>
                                <a:ext cx="874648" cy="591760"/>
                              </a:xfrm>
                              <a:prstGeom prst="rect">
                                <a:avLst/>
                              </a:prstGeom>
                              <a:noFill/>
                              <a:ln w="6350">
                                <a:noFill/>
                              </a:ln>
                            </wps:spPr>
                            <wps:txbx>
                              <w:txbxContent>
                                <w:p w14:paraId="44EBED82" w14:textId="77777777" w:rsidR="004B08D7" w:rsidRPr="006B7E2F" w:rsidRDefault="004B08D7" w:rsidP="00E550C4">
                                  <w:pPr>
                                    <w:pStyle w:val="BasicCalibiri"/>
                                    <w:rPr>
                                      <w:rtl/>
                                    </w:rPr>
                                  </w:pPr>
                                  <w:r w:rsidRPr="006B7E2F">
                                    <w:rPr>
                                      <w:rFonts w:hint="cs"/>
                                    </w:rPr>
                                    <w:t>X</w:t>
                                  </w:r>
                                  <w:r w:rsidRPr="006B7E2F">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5016681" y="2333208"/>
                                <a:ext cx="798749" cy="528174"/>
                              </a:xfrm>
                              <a:prstGeom prst="rect">
                                <a:avLst/>
                              </a:prstGeom>
                              <a:noFill/>
                              <a:ln w="6350">
                                <a:noFill/>
                              </a:ln>
                            </wps:spPr>
                            <wps:txbx>
                              <w:txbxContent>
                                <w:p w14:paraId="2A037F60" w14:textId="77777777" w:rsidR="004B08D7" w:rsidRPr="0071737B" w:rsidRDefault="004B08D7" w:rsidP="00E550C4">
                                  <w:pPr>
                                    <w:pStyle w:val="BasicCalibiri"/>
                                    <w:rPr>
                                      <w:rtl/>
                                    </w:rPr>
                                  </w:pPr>
                                  <w:r w:rsidRPr="0071737B">
                                    <w:rPr>
                                      <w:rFonts w:hint="cs"/>
                                    </w:rPr>
                                    <w:t>X</w:t>
                                  </w:r>
                                  <w:r w:rsidRPr="0071737B">
                                    <w:t xml:space="preserve"> = </w:t>
                                  </w:r>
                                  <w:r>
                                    <w:rPr>
                                      <w:rFonts w:hint="c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Group 82"/>
                          <wpg:cNvGrpSpPr/>
                          <wpg:grpSpPr>
                            <a:xfrm>
                              <a:off x="285750" y="2632281"/>
                              <a:ext cx="2859405" cy="1890664"/>
                              <a:chOff x="0" y="-335934"/>
                              <a:chExt cx="4227483" cy="2544211"/>
                            </a:xfrm>
                          </wpg:grpSpPr>
                          <wpg:grpSp>
                            <wpg:cNvPr id="77" name="Group 77"/>
                            <wpg:cNvGrpSpPr/>
                            <wpg:grpSpPr>
                              <a:xfrm>
                                <a:off x="0" y="-335934"/>
                                <a:ext cx="4227483" cy="2544211"/>
                                <a:chOff x="0" y="-335934"/>
                                <a:chExt cx="4227483" cy="2544211"/>
                              </a:xfrm>
                            </wpg:grpSpPr>
                            <wps:wsp>
                              <wps:cNvPr id="78" name="Straight Connector 78"/>
                              <wps:cNvCnPr/>
                              <wps:spPr>
                                <a:xfrm>
                                  <a:off x="310551" y="500332"/>
                                  <a:ext cx="3804920" cy="0"/>
                                </a:xfrm>
                                <a:prstGeom prst="line">
                                  <a:avLst/>
                                </a:prstGeom>
                                <a:noFill/>
                                <a:ln w="12700" cap="flat" cmpd="sng" algn="ctr">
                                  <a:solidFill>
                                    <a:srgbClr val="5B9BD5">
                                      <a:lumMod val="75000"/>
                                    </a:srgbClr>
                                  </a:solidFill>
                                  <a:prstDash val="dash"/>
                                  <a:miter lim="800000"/>
                                </a:ln>
                                <a:effectLst/>
                              </wps:spPr>
                              <wps:bodyPr/>
                            </wps:wsp>
                            <wps:wsp>
                              <wps:cNvPr id="79" name="Straight Connector 79"/>
                              <wps:cNvCnPr/>
                              <wps:spPr>
                                <a:xfrm>
                                  <a:off x="362309" y="1794294"/>
                                  <a:ext cx="3804920" cy="0"/>
                                </a:xfrm>
                                <a:prstGeom prst="line">
                                  <a:avLst/>
                                </a:prstGeom>
                                <a:noFill/>
                                <a:ln w="12700" cap="flat" cmpd="sng" algn="ctr">
                                  <a:solidFill>
                                    <a:srgbClr val="5B9BD5">
                                      <a:lumMod val="75000"/>
                                    </a:srgbClr>
                                  </a:solidFill>
                                  <a:prstDash val="dash"/>
                                  <a:miter lim="800000"/>
                                </a:ln>
                                <a:effectLst/>
                              </wps:spPr>
                              <wps:bodyPr/>
                            </wps:wsp>
                            <wps:wsp>
                              <wps:cNvPr id="76" name="Cylinder 76"/>
                              <wps:cNvSpPr/>
                              <wps:spPr>
                                <a:xfrm rot="5400000">
                                  <a:off x="1591891" y="289302"/>
                                  <a:ext cx="1289050" cy="1710589"/>
                                </a:xfrm>
                                <a:prstGeom prst="can">
                                  <a:avLst>
                                    <a:gd name="adj" fmla="val 52578"/>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מחבר חץ ישר 53"/>
                              <wps:cNvCnPr/>
                              <wps:spPr>
                                <a:xfrm>
                                  <a:off x="0" y="1185772"/>
                                  <a:ext cx="1285875" cy="0"/>
                                </a:xfrm>
                                <a:prstGeom prst="straightConnector1">
                                  <a:avLst/>
                                </a:prstGeom>
                                <a:noFill/>
                                <a:ln w="28575" cap="flat" cmpd="sng" algn="ctr">
                                  <a:solidFill>
                                    <a:srgbClr val="5B9BD5"/>
                                  </a:solidFill>
                                  <a:prstDash val="solid"/>
                                  <a:miter lim="800000"/>
                                  <a:headEnd type="none" w="med" len="med"/>
                                  <a:tailEnd type="arrow" w="med" len="med"/>
                                </a:ln>
                                <a:effectLst/>
                              </wps:spPr>
                              <wps:bodyPr/>
                            </wps:wsp>
                            <wps:wsp>
                              <wps:cNvPr id="59" name="מחבר חץ ישר 59"/>
                              <wps:cNvCnPr/>
                              <wps:spPr>
                                <a:xfrm>
                                  <a:off x="2941608" y="1182178"/>
                                  <a:ext cx="1285875" cy="0"/>
                                </a:xfrm>
                                <a:prstGeom prst="straightConnector1">
                                  <a:avLst/>
                                </a:prstGeom>
                                <a:noFill/>
                                <a:ln w="28575" cap="flat" cmpd="sng" algn="ctr">
                                  <a:solidFill>
                                    <a:srgbClr val="5B9BD5"/>
                                  </a:solidFill>
                                  <a:prstDash val="solid"/>
                                  <a:miter lim="800000"/>
                                  <a:headEnd type="none" w="med" len="med"/>
                                  <a:tailEnd type="arrow" w="med" len="med"/>
                                </a:ln>
                                <a:effectLst/>
                              </wps:spPr>
                              <wps:bodyPr/>
                            </wps:wsp>
                            <wps:wsp>
                              <wps:cNvPr id="60" name="תיבת טקסט 60"/>
                              <wps:cNvSpPr txBox="1"/>
                              <wps:spPr>
                                <a:xfrm>
                                  <a:off x="497831" y="700402"/>
                                  <a:ext cx="1061944" cy="528580"/>
                                </a:xfrm>
                                <a:prstGeom prst="rect">
                                  <a:avLst/>
                                </a:prstGeom>
                                <a:noFill/>
                                <a:ln w="6350">
                                  <a:noFill/>
                                </a:ln>
                              </wps:spPr>
                              <wps:txbx>
                                <w:txbxContent>
                                  <w:p w14:paraId="633A55F9" w14:textId="0CE08CD7"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תיבת טקסט 62"/>
                              <wps:cNvSpPr txBox="1"/>
                              <wps:spPr>
                                <a:xfrm>
                                  <a:off x="3187386" y="770039"/>
                                  <a:ext cx="958432" cy="528580"/>
                                </a:xfrm>
                                <a:prstGeom prst="rect">
                                  <a:avLst/>
                                </a:prstGeom>
                                <a:noFill/>
                                <a:ln w="6350">
                                  <a:noFill/>
                                </a:ln>
                              </wps:spPr>
                              <wps:txbx>
                                <w:txbxContent>
                                  <w:p w14:paraId="500111F7" w14:textId="639A0FF4"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תיבת טקסט 63"/>
                              <wps:cNvSpPr txBox="1"/>
                              <wps:spPr>
                                <a:xfrm>
                                  <a:off x="1826908" y="-335934"/>
                                  <a:ext cx="920815" cy="493425"/>
                                </a:xfrm>
                                <a:prstGeom prst="rect">
                                  <a:avLst/>
                                </a:prstGeom>
                                <a:noFill/>
                                <a:ln w="6350">
                                  <a:noFill/>
                                </a:ln>
                              </wps:spPr>
                              <wps:txbx>
                                <w:txbxContent>
                                  <w:p w14:paraId="541B08C5" w14:textId="1393ED3F"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air</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1249966" y="1727022"/>
                                  <a:ext cx="596657" cy="481255"/>
                                </a:xfrm>
                                <a:prstGeom prst="rect">
                                  <a:avLst/>
                                </a:prstGeom>
                                <a:noFill/>
                                <a:ln w="6350">
                                  <a:noFill/>
                                </a:ln>
                              </wps:spPr>
                              <wps:txbx>
                                <w:txbxContent>
                                  <w:p w14:paraId="2C2C57D1" w14:textId="77777777" w:rsidR="004B08D7" w:rsidRPr="00572618" w:rsidRDefault="004B08D7" w:rsidP="00E550C4">
                                    <w:pPr>
                                      <w:pStyle w:val="BasicCalibiri"/>
                                      <w:rPr>
                                        <w:sz w:val="24"/>
                                        <w:szCs w:val="24"/>
                                      </w:rPr>
                                    </w:pPr>
                                    <w:r w:rsidRPr="00572618">
                                      <w:rPr>
                                        <w:sz w:val="24"/>
                                        <w:szCs w:val="24"/>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2502014" y="1727022"/>
                                  <a:ext cx="826615" cy="479761"/>
                                </a:xfrm>
                                <a:prstGeom prst="rect">
                                  <a:avLst/>
                                </a:prstGeom>
                                <a:noFill/>
                                <a:ln w="6350">
                                  <a:noFill/>
                                </a:ln>
                              </wps:spPr>
                              <wps:txbx>
                                <w:txbxContent>
                                  <w:p w14:paraId="3C31B622" w14:textId="77777777" w:rsidR="004B08D7" w:rsidRPr="00572618" w:rsidRDefault="004B08D7" w:rsidP="00E550C4">
                                    <w:pPr>
                                      <w:pStyle w:val="BasicCalibiri"/>
                                      <w:rPr>
                                        <w:sz w:val="24"/>
                                        <w:szCs w:val="24"/>
                                      </w:rPr>
                                    </w:pPr>
                                    <w:r w:rsidRPr="00572618">
                                      <w:rPr>
                                        <w:sz w:val="24"/>
                                        <w:szCs w:val="24"/>
                                      </w:rPr>
                                      <w:t>x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V="1">
                                  <a:off x="2239633" y="12220"/>
                                  <a:ext cx="0" cy="629728"/>
                                </a:xfrm>
                                <a:prstGeom prst="straightConnector1">
                                  <a:avLst/>
                                </a:prstGeom>
                                <a:noFill/>
                                <a:ln w="28575" cap="flat" cmpd="sng" algn="ctr">
                                  <a:solidFill>
                                    <a:srgbClr val="5B9BD5"/>
                                  </a:solidFill>
                                  <a:prstDash val="solid"/>
                                  <a:miter lim="800000"/>
                                  <a:tailEnd type="triangle"/>
                                </a:ln>
                                <a:effectLst/>
                              </wps:spPr>
                              <wps:bodyPr/>
                            </wps:wsp>
                          </wpg:grpSp>
                          <wps:wsp>
                            <wps:cNvPr id="80" name="Text Box 80"/>
                            <wps:cNvSpPr txBox="1"/>
                            <wps:spPr>
                              <a:xfrm>
                                <a:off x="1343864" y="100670"/>
                                <a:ext cx="845398" cy="564416"/>
                              </a:xfrm>
                              <a:prstGeom prst="rect">
                                <a:avLst/>
                              </a:prstGeom>
                              <a:noFill/>
                              <a:ln w="6350">
                                <a:noFill/>
                              </a:ln>
                            </wps:spPr>
                            <wps:txbx>
                              <w:txbxContent>
                                <w:p w14:paraId="5A24FB96" w14:textId="77777777" w:rsidR="004B08D7" w:rsidRPr="00572618" w:rsidRDefault="004B08D7" w:rsidP="00E550C4">
                                  <w:pPr>
                                    <w:pStyle w:val="BasicCalibiri"/>
                                    <w:rPr>
                                      <w:sz w:val="24"/>
                                      <w:szCs w:val="24"/>
                                    </w:rPr>
                                  </w:pPr>
                                  <w:r w:rsidRPr="00572618">
                                    <w:rPr>
                                      <w:rFonts w:hint="cs"/>
                                      <w:sz w:val="24"/>
                                      <w:szCs w:val="24"/>
                                    </w:rPr>
                                    <w:t>T</w:t>
                                  </w:r>
                                  <w:r w:rsidRPr="00572618">
                                    <w:rPr>
                                      <w:sz w:val="24"/>
                                      <w:szCs w:val="24"/>
                                      <w:vertAlign w:val="subscript"/>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2522827" y="119034"/>
                                <a:ext cx="897260" cy="427978"/>
                              </a:xfrm>
                              <a:prstGeom prst="rect">
                                <a:avLst/>
                              </a:prstGeom>
                              <a:noFill/>
                              <a:ln w="6350">
                                <a:noFill/>
                              </a:ln>
                            </wps:spPr>
                            <wps:txbx>
                              <w:txbxContent>
                                <w:p w14:paraId="57D47D09" w14:textId="77777777" w:rsidR="004B08D7" w:rsidRPr="00572618" w:rsidRDefault="004B08D7" w:rsidP="00E550C4">
                                  <w:pPr>
                                    <w:pStyle w:val="BasicCalibiri"/>
                                    <w:rPr>
                                      <w:sz w:val="24"/>
                                      <w:szCs w:val="24"/>
                                    </w:rPr>
                                  </w:pPr>
                                  <w:r w:rsidRPr="00572618">
                                    <w:rPr>
                                      <w:rFonts w:hint="cs"/>
                                      <w:sz w:val="24"/>
                                      <w:szCs w:val="24"/>
                                    </w:rPr>
                                    <w:t>T</w:t>
                                  </w:r>
                                  <w:r w:rsidRPr="00572618">
                                    <w:rPr>
                                      <w:sz w:val="24"/>
                                      <w:szCs w:val="24"/>
                                      <w:vertAlign w:val="subscript"/>
                                    </w:rPr>
                                    <w:t>(x +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 name="Straight Connector 83"/>
                          <wps:cNvCnPr/>
                          <wps:spPr>
                            <a:xfrm flipH="1" flipV="1">
                              <a:off x="1943100" y="1829869"/>
                              <a:ext cx="201930" cy="1404738"/>
                            </a:xfrm>
                            <a:prstGeom prst="line">
                              <a:avLst/>
                            </a:prstGeom>
                            <a:noFill/>
                            <a:ln w="12700" cap="flat" cmpd="sng" algn="ctr">
                              <a:solidFill>
                                <a:srgbClr val="ED7D31"/>
                              </a:solidFill>
                              <a:prstDash val="dash"/>
                              <a:miter lim="800000"/>
                            </a:ln>
                            <a:effectLst/>
                          </wps:spPr>
                          <wps:bodyPr/>
                        </wps:wsp>
                        <wps:wsp>
                          <wps:cNvPr id="84" name="Straight Connector 84"/>
                          <wps:cNvCnPr/>
                          <wps:spPr>
                            <a:xfrm flipV="1">
                              <a:off x="1400175" y="1847850"/>
                              <a:ext cx="438150" cy="1402109"/>
                            </a:xfrm>
                            <a:prstGeom prst="line">
                              <a:avLst/>
                            </a:prstGeom>
                            <a:noFill/>
                            <a:ln w="12700" cap="flat" cmpd="sng" algn="ctr">
                              <a:solidFill>
                                <a:srgbClr val="ED7D31"/>
                              </a:solidFill>
                              <a:prstDash val="dash"/>
                              <a:miter lim="800000"/>
                            </a:ln>
                            <a:effectLst/>
                          </wps:spPr>
                          <wps:bodyPr/>
                        </wps:wsp>
                      </wpg:grpSp>
                      <wps:wsp>
                        <wps:cNvPr id="85" name="Cylinder 85"/>
                        <wps:cNvSpPr/>
                        <wps:spPr>
                          <a:xfrm rot="5400000">
                            <a:off x="1554162" y="1192213"/>
                            <a:ext cx="1027430" cy="158115"/>
                          </a:xfrm>
                          <a:prstGeom prst="can">
                            <a:avLst>
                              <a:gd name="adj" fmla="val 50000"/>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0F4EF99" id="Group 145" o:spid="_x0000_s1099" style="position:absolute;left:0;text-align:left;margin-left:-48pt;margin-top:18pt;width:318.75pt;height:356.1pt;z-index:251716608;mso-width-relative:margin" coordorigin="1524" coordsize="40481,45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">
                <v:group id="Group 86" o:spid="_x0000_s1100" style="position:absolute;left:1524;width:40481;height:45229" coordorigin="-190" coordsize="40481,45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75" o:spid="_x0000_s1101" style="position:absolute;left:-190;width:40480;height:25831" coordorigin="-278" coordsize="59175,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70" o:spid="_x0000_s1102" type="#_x0000_t16" style="position:absolute;left:731;width:12522;height:3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" adj="16341" fillcolor="#5b9bd5" strokecolor="#41719c" strokeweight="1p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1" o:spid="_x0000_s1103" type="#_x0000_t22" style="position:absolute;left:25262;top:-11021;width:12895;height:537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" adj="2324" fillcolor="#5b9bd5" strokecolor="#41719c" strokeweight="1pt">
                      <v:stroke joinstyle="miter"/>
                    </v:shape>
                    <v:line id="Straight Connector 65" o:spid="_x0000_s1104" style="position:absolute;flip:x y;visibility:visible;mso-wrap-style:square" from="53181,10899" to="55539,16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" strokecolor="#70ad47" strokeweight="1.5pt">
                      <v:stroke joinstyle="miter"/>
                    </v:line>
                    <v:shape id="Text Box 66" o:spid="_x0000_s1105" type="#_x0000_t202" style="position:absolute;left:53435;top:11153;width:3867;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47CF5AC8" w14:textId="77777777" w:rsidR="004B08D7" w:rsidRPr="00B04970" w:rsidRDefault="004B08D7" w:rsidP="00E550C4">
                            <w:pPr>
                              <w:pStyle w:val="BasicCalibiri"/>
                            </w:pPr>
                            <w:r w:rsidRPr="00B04970">
                              <w:t>R</w:t>
                            </w:r>
                          </w:p>
                        </w:txbxContent>
                      </v:textbox>
                    </v:shape>
                    <v:shape id="Text Box 68" o:spid="_x0000_s1106" type="#_x0000_t202" style="position:absolute;left:-278;top:18219;width:649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8DA7A01" w14:textId="77777777" w:rsidR="004B08D7" w:rsidRPr="006B7E2F" w:rsidRDefault="004B08D7" w:rsidP="00E550C4">
                            <w:pPr>
                              <w:pStyle w:val="BasicCalibiri"/>
                              <w:rPr>
                                <w:rtl/>
                              </w:rPr>
                            </w:pPr>
                            <w:r w:rsidRPr="006B7E2F">
                              <w:rPr>
                                <w:rFonts w:hint="cs"/>
                                <w:rtl/>
                              </w:rPr>
                              <w:t>תנור</w:t>
                            </w:r>
                          </w:p>
                        </w:txbxContent>
                      </v:textbox>
                    </v:shape>
                    <v:shape id="Text Box 71" o:spid="_x0000_s1107" type="#_x0000_t202" style="position:absolute;left:7247;top:5616;width:6815;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0875FE9" w14:textId="734B6238" w:rsidR="004B08D7" w:rsidRPr="00572618" w:rsidRDefault="004B08D7" w:rsidP="00E550C4">
                            <w:pPr>
                              <w:pStyle w:val="BasicCalibiri"/>
                              <w:bidi w:val="0"/>
                              <w:rPr>
                                <w:sz w:val="24"/>
                                <w:szCs w:val="24"/>
                              </w:rPr>
                            </w:pPr>
                            <w:r w:rsidRPr="00572618">
                              <w:rPr>
                                <w:rFonts w:hint="cs"/>
                                <w:sz w:val="24"/>
                                <w:szCs w:val="24"/>
                              </w:rPr>
                              <w:t>T</w:t>
                            </w:r>
                            <w:r>
                              <w:rPr>
                                <w:rFonts w:hint="cs"/>
                                <w:sz w:val="24"/>
                                <w:szCs w:val="24"/>
                                <w:vertAlign w:val="subscript"/>
                                <w:rtl/>
                              </w:rPr>
                              <w:t>תנור</w:t>
                            </w:r>
                          </w:p>
                        </w:txbxContent>
                      </v:textbox>
                    </v:shape>
                    <v:shape id="Text Box 72" o:spid="_x0000_s1108" type="#_x0000_t202" style="position:absolute;left:52074;top:5616;width:6823;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14776F0C" w14:textId="051FA382" w:rsidR="004B08D7" w:rsidRPr="00572618" w:rsidRDefault="004B08D7" w:rsidP="00572618">
                            <w:pPr>
                              <w:pStyle w:val="BasicCalibiri"/>
                              <w:bidi w:val="0"/>
                              <w:rPr>
                                <w:sz w:val="24"/>
                                <w:szCs w:val="24"/>
                              </w:rPr>
                            </w:pPr>
                            <w:r w:rsidRPr="00572618">
                              <w:rPr>
                                <w:rFonts w:hint="cs"/>
                                <w:sz w:val="24"/>
                                <w:szCs w:val="24"/>
                              </w:rPr>
                              <w:t>T</w:t>
                            </w:r>
                            <w:r>
                              <w:rPr>
                                <w:rFonts w:hint="cs"/>
                                <w:sz w:val="24"/>
                                <w:szCs w:val="24"/>
                                <w:vertAlign w:val="subscript"/>
                                <w:rtl/>
                              </w:rPr>
                              <w:t>אוויר</w:t>
                            </w:r>
                          </w:p>
                        </w:txbxContent>
                      </v:textbox>
                    </v:shape>
                    <v:shape id="Text Box 73" o:spid="_x0000_s1109" type="#_x0000_t202" style="position:absolute;left:3557;top:22696;width:8747;height:5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44EBED82" w14:textId="77777777" w:rsidR="004B08D7" w:rsidRPr="006B7E2F" w:rsidRDefault="004B08D7" w:rsidP="00E550C4">
                            <w:pPr>
                              <w:pStyle w:val="BasicCalibiri"/>
                              <w:rPr>
                                <w:rtl/>
                              </w:rPr>
                            </w:pPr>
                            <w:r w:rsidRPr="006B7E2F">
                              <w:rPr>
                                <w:rFonts w:hint="cs"/>
                              </w:rPr>
                              <w:t>X</w:t>
                            </w:r>
                            <w:r w:rsidRPr="006B7E2F">
                              <w:t xml:space="preserve"> = 0</w:t>
                            </w:r>
                          </w:p>
                        </w:txbxContent>
                      </v:textbox>
                    </v:shape>
                    <v:shape id="Text Box 74" o:spid="_x0000_s1110" type="#_x0000_t202" style="position:absolute;left:50166;top:23332;width:7988;height:5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A037F60" w14:textId="77777777" w:rsidR="004B08D7" w:rsidRPr="0071737B" w:rsidRDefault="004B08D7" w:rsidP="00E550C4">
                            <w:pPr>
                              <w:pStyle w:val="BasicCalibiri"/>
                              <w:rPr>
                                <w:rtl/>
                              </w:rPr>
                            </w:pPr>
                            <w:r w:rsidRPr="0071737B">
                              <w:rPr>
                                <w:rFonts w:hint="cs"/>
                              </w:rPr>
                              <w:t>X</w:t>
                            </w:r>
                            <w:r w:rsidRPr="0071737B">
                              <w:t xml:space="preserve"> = </w:t>
                            </w:r>
                            <w:r>
                              <w:rPr>
                                <w:rFonts w:hint="cs"/>
                              </w:rPr>
                              <w:t>L</w:t>
                            </w:r>
                          </w:p>
                        </w:txbxContent>
                      </v:textbox>
                    </v:shape>
                  </v:group>
                  <v:group id="Group 82" o:spid="_x0000_s1111" style="position:absolute;left:2857;top:26322;width:28594;height:18907" coordorigin=",-3359" coordsize="42274,2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77" o:spid="_x0000_s1112" style="position:absolute;top:-3359;width:42274;height:25441" coordorigin=",-3359" coordsize="42274,2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Straight Connector 78" o:spid="_x0000_s1113" style="position:absolute;visibility:visible;mso-wrap-style:square" from="3105,5003" to="41154,5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" strokecolor="#2e75b6" strokeweight="1pt">
                        <v:stroke dashstyle="dash" joinstyle="miter"/>
                      </v:line>
                      <v:line id="Straight Connector 79" o:spid="_x0000_s1114" style="position:absolute;visibility:visible;mso-wrap-style:square" from="3623,17942" to="41672,17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" strokecolor="#2e75b6" strokeweight="1pt">
                        <v:stroke dashstyle="dash" joinstyle="miter"/>
                      </v:line>
                      <v:shape id="Cylinder 76" o:spid="_x0000_s1115" type="#_x0000_t22" style="position:absolute;left:15918;top:2893;width:12891;height:171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" adj="8558" fillcolor="#5b9bd5" strokecolor="#41719c" strokeweight="1pt">
                        <v:stroke joinstyle="miter"/>
                      </v:shape>
                      <v:shape id="מחבר חץ ישר 53" o:spid="_x0000_s1116" type="#_x0000_t32" style="position:absolute;top:11857;width:1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" strokecolor="#5b9bd5" strokeweight="2.25pt">
                        <v:stroke endarrow="open" joinstyle="miter"/>
                      </v:shape>
                      <v:shape id="מחבר חץ ישר 59" o:spid="_x0000_s1117" type="#_x0000_t32" style="position:absolute;left:29416;top:11821;width:1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" strokecolor="#5b9bd5" strokeweight="2.25pt">
                        <v:stroke endarrow="open" joinstyle="miter"/>
                      </v:shape>
                      <v:shape id="תיבת טקסט 60" o:spid="_x0000_s1118" type="#_x0000_t202" style="position:absolute;left:4978;top:7004;width:10619;height: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33A55F9" w14:textId="0CE08CD7"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in</m:t>
                                      </m:r>
                                    </m:sub>
                                  </m:sSub>
                                </m:oMath>
                              </m:oMathPara>
                            </w:p>
                          </w:txbxContent>
                        </v:textbox>
                      </v:shape>
                      <v:shape id="תיבת טקסט 62" o:spid="_x0000_s1119" type="#_x0000_t202" style="position:absolute;left:31873;top:7700;width:9585;height:5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500111F7" w14:textId="639A0FF4"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out</m:t>
                                      </m:r>
                                    </m:sub>
                                  </m:sSub>
                                </m:oMath>
                              </m:oMathPara>
                            </w:p>
                          </w:txbxContent>
                        </v:textbox>
                      </v:shape>
                      <v:shape id="תיבת טקסט 63" o:spid="_x0000_s1120" type="#_x0000_t202" style="position:absolute;left:18269;top:-3359;width:9208;height:4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541B08C5" w14:textId="1393ED3F" w:rsidR="004B08D7" w:rsidRPr="00D750CC" w:rsidRDefault="00011955" w:rsidP="00E550C4">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air</m:t>
                                      </m:r>
                                    </m:sub>
                                  </m:sSub>
                                </m:oMath>
                              </m:oMathPara>
                            </w:p>
                          </w:txbxContent>
                        </v:textbox>
                      </v:shape>
                      <v:shape id="Text Box 64" o:spid="_x0000_s1121" type="#_x0000_t202" style="position:absolute;left:12499;top:17270;width:5967;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2C2C57D1" w14:textId="77777777" w:rsidR="004B08D7" w:rsidRPr="00572618" w:rsidRDefault="004B08D7" w:rsidP="00E550C4">
                              <w:pPr>
                                <w:pStyle w:val="BasicCalibiri"/>
                                <w:rPr>
                                  <w:sz w:val="24"/>
                                  <w:szCs w:val="24"/>
                                </w:rPr>
                              </w:pPr>
                              <w:r w:rsidRPr="00572618">
                                <w:rPr>
                                  <w:sz w:val="24"/>
                                  <w:szCs w:val="24"/>
                                </w:rPr>
                                <w:t>x</w:t>
                              </w:r>
                            </w:p>
                          </w:txbxContent>
                        </v:textbox>
                      </v:shape>
                      <v:shape id="Text Box 67" o:spid="_x0000_s1122" type="#_x0000_t202" style="position:absolute;left:25020;top:17270;width:8266;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3C31B622" w14:textId="77777777" w:rsidR="004B08D7" w:rsidRPr="00572618" w:rsidRDefault="004B08D7" w:rsidP="00E550C4">
                              <w:pPr>
                                <w:pStyle w:val="BasicCalibiri"/>
                                <w:rPr>
                                  <w:sz w:val="24"/>
                                  <w:szCs w:val="24"/>
                                </w:rPr>
                              </w:pPr>
                              <w:r w:rsidRPr="00572618">
                                <w:rPr>
                                  <w:sz w:val="24"/>
                                  <w:szCs w:val="24"/>
                                </w:rPr>
                                <w:t>x +dx</w:t>
                              </w:r>
                            </w:p>
                          </w:txbxContent>
                        </v:textbox>
                      </v:shape>
                      <v:shape id="Straight Arrow Connector 69" o:spid="_x0000_s1123" type="#_x0000_t32" style="position:absolute;left:22396;top:122;width:0;height:62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" strokecolor="#5b9bd5" strokeweight="2.25pt">
                        <v:stroke endarrow="block" joinstyle="miter"/>
                      </v:shape>
                    </v:group>
                    <v:shape id="Text Box 80" o:spid="_x0000_s1124" type="#_x0000_t202" style="position:absolute;left:13438;top:1006;width:8454;height:5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5A24FB96" w14:textId="77777777" w:rsidR="004B08D7" w:rsidRPr="00572618" w:rsidRDefault="004B08D7" w:rsidP="00E550C4">
                            <w:pPr>
                              <w:pStyle w:val="BasicCalibiri"/>
                              <w:rPr>
                                <w:sz w:val="24"/>
                                <w:szCs w:val="24"/>
                              </w:rPr>
                            </w:pPr>
                            <w:r w:rsidRPr="00572618">
                              <w:rPr>
                                <w:rFonts w:hint="cs"/>
                                <w:sz w:val="24"/>
                                <w:szCs w:val="24"/>
                              </w:rPr>
                              <w:t>T</w:t>
                            </w:r>
                            <w:r w:rsidRPr="00572618">
                              <w:rPr>
                                <w:sz w:val="24"/>
                                <w:szCs w:val="24"/>
                                <w:vertAlign w:val="subscript"/>
                              </w:rPr>
                              <w:t>(x)</w:t>
                            </w:r>
                          </w:p>
                        </w:txbxContent>
                      </v:textbox>
                    </v:shape>
                    <v:shape id="Text Box 81" o:spid="_x0000_s1125" type="#_x0000_t202" style="position:absolute;left:25228;top:1190;width:8972;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57D47D09" w14:textId="77777777" w:rsidR="004B08D7" w:rsidRPr="00572618" w:rsidRDefault="004B08D7" w:rsidP="00E550C4">
                            <w:pPr>
                              <w:pStyle w:val="BasicCalibiri"/>
                              <w:rPr>
                                <w:sz w:val="24"/>
                                <w:szCs w:val="24"/>
                              </w:rPr>
                            </w:pPr>
                            <w:r w:rsidRPr="00572618">
                              <w:rPr>
                                <w:rFonts w:hint="cs"/>
                                <w:sz w:val="24"/>
                                <w:szCs w:val="24"/>
                              </w:rPr>
                              <w:t>T</w:t>
                            </w:r>
                            <w:r w:rsidRPr="00572618">
                              <w:rPr>
                                <w:sz w:val="24"/>
                                <w:szCs w:val="24"/>
                                <w:vertAlign w:val="subscript"/>
                              </w:rPr>
                              <w:t>(x + dx)</w:t>
                            </w:r>
                          </w:p>
                        </w:txbxContent>
                      </v:textbox>
                    </v:shape>
                  </v:group>
                  <v:line id="Straight Connector 83" o:spid="_x0000_s1126" style="position:absolute;flip:x y;visibility:visible;mso-wrap-style:square" from="19431,18298" to="21450,32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" strokecolor="#ed7d31" strokeweight="1pt">
                    <v:stroke dashstyle="dash" joinstyle="miter"/>
                  </v:line>
                  <v:line id="Straight Connector 84" o:spid="_x0000_s1127" style="position:absolute;flip:y;visibility:visible;mso-wrap-style:square" from="14001,18478" to="18383,3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" strokecolor="#ed7d31" strokeweight="1pt">
                    <v:stroke dashstyle="dash" joinstyle="miter"/>
                  </v:line>
                </v:group>
                <v:shape id="Cylinder 85" o:spid="_x0000_s1128" type="#_x0000_t22" style="position:absolute;left:15542;top:11921;width:10274;height:1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" adj="10800" fillcolor="#5b9bd5" strokecolor="#41719c" strokeweight="1pt">
                  <v:stroke joinstyle="miter"/>
                </v:shape>
                <w10:wrap type="square"/>
              </v:group>
            </w:pict>
          </mc:Fallback>
        </mc:AlternateContent>
      </w:r>
      <w:r w:rsidR="009C1B25" w:rsidRPr="00F91BE6">
        <w:rPr>
          <w:rtl/>
        </w:rPr>
        <w:t>אך במצב שיווי המשקל של המערכת אם נחכה זמן רב</w:t>
      </w:r>
      <w:r w:rsidR="00EB3EA2" w:rsidRPr="00F91BE6">
        <w:rPr>
          <w:rFonts w:hint="cs"/>
          <w:rtl/>
        </w:rPr>
        <w:t>,</w:t>
      </w:r>
      <w:r w:rsidR="009C1B25" w:rsidRPr="00F91BE6">
        <w:rPr>
          <w:rtl/>
        </w:rPr>
        <w:t xml:space="preserve"> התפלגות ה</w:t>
      </w:r>
      <w:r w:rsidR="00CA0FCC" w:rsidRPr="00F91BE6">
        <w:rPr>
          <w:rtl/>
        </w:rPr>
        <w:t>טמפרטורה</w:t>
      </w:r>
      <w:r w:rsidR="009C1B25" w:rsidRPr="00F91BE6">
        <w:rPr>
          <w:rtl/>
        </w:rPr>
        <w:t xml:space="preserve"> של המערכת לא תשתנה. לכן ניתן למצוא פתרון אנליטי</w:t>
      </w:r>
      <w:r w:rsidR="00D96A13" w:rsidRPr="00F91BE6">
        <w:rPr>
          <w:rFonts w:hint="cs"/>
          <w:rtl/>
        </w:rPr>
        <w:t xml:space="preserve"> פשוט יותר</w:t>
      </w:r>
      <w:r w:rsidR="009C1B25" w:rsidRPr="00F91BE6">
        <w:rPr>
          <w:rtl/>
        </w:rPr>
        <w:t xml:space="preserve"> למצב שיווי המשקל מאחר וה</w:t>
      </w:r>
      <w:r w:rsidR="00CA0FCC" w:rsidRPr="00F91BE6">
        <w:rPr>
          <w:rtl/>
        </w:rPr>
        <w:t>טמפרטורה</w:t>
      </w:r>
      <w:r w:rsidR="009C1B25" w:rsidRPr="00F91BE6">
        <w:rPr>
          <w:rtl/>
        </w:rPr>
        <w:t xml:space="preserve"> תלויה רק במקום. </w:t>
      </w:r>
    </w:p>
    <w:p w14:paraId="5513E065" w14:textId="4A85FE94" w:rsidR="009C1B25" w:rsidRPr="00F91BE6" w:rsidRDefault="000B67C7" w:rsidP="009C1B25">
      <w:r w:rsidRPr="000B67C7">
        <w:rPr>
          <w:rtl/>
        </w:rPr>
        <w:t xml:space="preserve">במצב שיווי המשקל למרות שהטמפרטורה לאורך המוט לא משתנה בזמן, עדיין יש מעבר </w:t>
      </w:r>
      <w:r w:rsidR="009C1B25" w:rsidRPr="00F91BE6">
        <w:rPr>
          <w:rtl/>
        </w:rPr>
        <w:t xml:space="preserve">חום בין התנור למוט ובין המוט לסביבה, מאחר והתנור עדיין מפיק אנרגיה שמתפשטת אל המוט וממנו לאוויר. </w:t>
      </w:r>
    </w:p>
    <w:p w14:paraId="0C24D540" w14:textId="1DB1F3CA" w:rsidR="00114157" w:rsidRPr="00F91BE6" w:rsidRDefault="009C1B25" w:rsidP="00D750CC">
      <w:r w:rsidRPr="00F91BE6">
        <w:rPr>
          <w:rtl/>
        </w:rPr>
        <w:t>לכן ניתן להגיד כי סך שינוי האנרגיה הפנימית של המוט שווה ל-0</w:t>
      </w:r>
      <w:r w:rsidR="00AA3341">
        <w:rPr>
          <w:rFonts w:hint="cs"/>
          <w:rtl/>
        </w:rPr>
        <w:t xml:space="preserve">: </w:t>
      </w:r>
    </w:p>
    <w:p w14:paraId="3EC43EB2" w14:textId="02740B70" w:rsidR="00D750CC" w:rsidRPr="00F91BE6" w:rsidRDefault="00011955" w:rsidP="009F79BC">
      <w:pPr>
        <w:rPr>
          <w:rtl/>
        </w:rPr>
      </w:pPr>
      <m:oMathPara>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r>
            <m:rPr>
              <m:sty m:val="p"/>
            </m:rPr>
            <w:rPr>
              <w:rFonts w:ascii="Cambria Math" w:hAnsi="Cambria Math"/>
            </w:rPr>
            <m:t>=0</m:t>
          </m:r>
        </m:oMath>
      </m:oMathPara>
    </w:p>
    <w:p w14:paraId="70EABF14" w14:textId="45FA5BFC" w:rsidR="009F79BC" w:rsidRPr="00F91BE6" w:rsidRDefault="007577B7" w:rsidP="009F79BC">
      <w:pPr>
        <w:rPr>
          <w:rtl/>
        </w:rPr>
      </w:pPr>
      <w:r w:rsidRPr="00F91BE6">
        <w:rPr>
          <w:rFonts w:hint="cs"/>
          <w:rtl/>
        </w:rPr>
        <w:t xml:space="preserve">ניתן להגיד כי </w:t>
      </w:r>
      <w:r w:rsidR="009F79BC" w:rsidRPr="00F91BE6">
        <w:rPr>
          <w:rFonts w:hint="cs"/>
          <w:rtl/>
        </w:rPr>
        <w:t xml:space="preserve">כאשר </w:t>
      </w:r>
      <w:r w:rsidRPr="00F91BE6">
        <w:rPr>
          <w:rFonts w:hint="cs"/>
          <w:rtl/>
        </w:rPr>
        <w:t>השינוי באנרגיה הפנימית שווה ל-0</w:t>
      </w:r>
      <w:r w:rsidR="001137FE">
        <w:rPr>
          <w:rFonts w:hint="cs"/>
          <w:rtl/>
        </w:rPr>
        <w:t>,</w:t>
      </w:r>
      <w:r w:rsidRPr="00F91BE6">
        <w:rPr>
          <w:rFonts w:hint="cs"/>
          <w:rtl/>
        </w:rPr>
        <w:t xml:space="preserve"> סכום שטף החום אל הגוף וממנו, שמסומן באות פי </w:t>
      </w:r>
      <m:oMath>
        <m:r>
          <m:rPr>
            <m:sty m:val="p"/>
          </m:rPr>
          <w:rPr>
            <w:rFonts w:ascii="Cambria Math" w:hAnsi="Cambria Math"/>
          </w:rPr>
          <m:t>Φ</m:t>
        </m:r>
      </m:oMath>
      <w:r w:rsidRPr="00F91BE6">
        <w:rPr>
          <w:rFonts w:hint="cs"/>
          <w:rtl/>
        </w:rPr>
        <w:t>, שווה גם כן ל-0.</w:t>
      </w:r>
    </w:p>
    <w:p w14:paraId="1CC631C2" w14:textId="68533DD3" w:rsidR="007577B7" w:rsidRPr="00F91BE6" w:rsidRDefault="00011955" w:rsidP="009F79BC">
      <w:pPr>
        <w:rPr>
          <w:rtl/>
        </w:rPr>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out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r>
            <m:rPr>
              <m:sty m:val="p"/>
            </m:rPr>
            <w:rPr>
              <w:rFonts w:ascii="Cambria Math" w:hAnsi="Cambria Math"/>
            </w:rPr>
            <m:t>=0</m:t>
          </m:r>
        </m:oMath>
      </m:oMathPara>
    </w:p>
    <w:p w14:paraId="7C15A355" w14:textId="7ADAF4E7" w:rsidR="00114157" w:rsidRPr="00F91BE6" w:rsidRDefault="007646DE" w:rsidP="00AA302D">
      <w:pPr>
        <w:rPr>
          <w:rtl/>
        </w:rPr>
      </w:pPr>
      <w:r w:rsidRPr="00F91BE6">
        <w:rPr>
          <w:rFonts w:hint="cs"/>
          <w:rtl/>
        </w:rPr>
        <w:t xml:space="preserve">כעת נסתכל על חתך קטן מן המוט (ניתן לראות בסרטוט בצד). את </w:t>
      </w:r>
      <w:r w:rsidR="00A227D4">
        <w:rPr>
          <w:rFonts w:hint="cs"/>
          <w:rtl/>
        </w:rPr>
        <w:t xml:space="preserve">שטף </w:t>
      </w:r>
      <w:r w:rsidR="00114157" w:rsidRPr="00F91BE6">
        <w:rPr>
          <w:rtl/>
        </w:rPr>
        <w:t xml:space="preserve">החום שנכנס בנקודה מסוימת </w:t>
      </w:r>
      <w:r w:rsidRPr="00F91BE6">
        <w:rPr>
          <w:rFonts w:hint="cs"/>
          <w:rtl/>
        </w:rPr>
        <w:t xml:space="preserve">נסמן </w:t>
      </w:r>
      <w:r w:rsidR="00114157" w:rsidRPr="00F91BE6">
        <w:rPr>
          <w:rtl/>
        </w:rPr>
        <w:t>כ-</w:t>
      </w:r>
      <m:oMath>
        <m:r>
          <m:rPr>
            <m:sty m:val="p"/>
          </m:rPr>
          <w:rPr>
            <w:rFonts w:ascii="Cambria Math" w:hAnsi="Cambria Math"/>
          </w:rPr>
          <m:t>Φ</m:t>
        </m:r>
        <m:d>
          <m:dPr>
            <m:ctrlPr>
              <w:rPr>
                <w:rFonts w:ascii="Cambria Math" w:hAnsi="Cambria Math"/>
              </w:rPr>
            </m:ctrlPr>
          </m:dPr>
          <m:e>
            <m:r>
              <m:rPr>
                <m:sty m:val="p"/>
              </m:rPr>
              <w:rPr>
                <w:rFonts w:ascii="Cambria Math" w:hAnsi="Cambria Math"/>
              </w:rPr>
              <m:t>x</m:t>
            </m:r>
          </m:e>
        </m:d>
      </m:oMath>
      <w:r w:rsidR="00114157" w:rsidRPr="00F91BE6">
        <w:rPr>
          <w:rtl/>
        </w:rPr>
        <w:t xml:space="preserve"> ו</w:t>
      </w:r>
      <w:r w:rsidR="00A227D4">
        <w:rPr>
          <w:rFonts w:hint="cs"/>
          <w:rtl/>
        </w:rPr>
        <w:t xml:space="preserve">שטף </w:t>
      </w:r>
      <w:r w:rsidR="00114157" w:rsidRPr="00F91BE6">
        <w:rPr>
          <w:rtl/>
        </w:rPr>
        <w:t xml:space="preserve">החום שיוצא נרשום כחום שעובר לאחר חתך מאוד קטן </w:t>
      </w:r>
      <m:oMath>
        <m:r>
          <m:rPr>
            <m:sty m:val="p"/>
          </m:rPr>
          <w:rPr>
            <w:rFonts w:ascii="Cambria Math" w:hAnsi="Cambria Math"/>
          </w:rPr>
          <m:t>-Φ</m:t>
        </m:r>
        <m:d>
          <m:dPr>
            <m:ctrlPr>
              <w:rPr>
                <w:rFonts w:ascii="Cambria Math" w:hAnsi="Cambria Math"/>
              </w:rPr>
            </m:ctrlPr>
          </m:dPr>
          <m:e>
            <m:r>
              <m:rPr>
                <m:sty m:val="p"/>
              </m:rPr>
              <w:rPr>
                <w:rFonts w:ascii="Cambria Math" w:hAnsi="Cambria Math"/>
              </w:rPr>
              <m:t>x+dx</m:t>
            </m:r>
          </m:e>
        </m:d>
      </m:oMath>
      <w:r w:rsidR="00B544D5" w:rsidRPr="00F91BE6">
        <w:rPr>
          <w:rFonts w:hint="cs"/>
          <w:rtl/>
        </w:rPr>
        <w:t>, נוסיף מינוס מאחר והחום יוצא מן הגוף.</w:t>
      </w:r>
      <w:r w:rsidR="00114157" w:rsidRPr="00F91BE6">
        <w:rPr>
          <w:rtl/>
        </w:rPr>
        <w:t xml:space="preserve"> </w:t>
      </w:r>
    </w:p>
    <w:p w14:paraId="6527DEBA" w14:textId="478EB1A0" w:rsidR="00114157" w:rsidRPr="00F91BE6" w:rsidRDefault="00F91BE6" w:rsidP="00AA302D">
      <w:pPr>
        <w:rPr>
          <w:rtl/>
        </w:rPr>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x</m:t>
              </m:r>
            </m:e>
          </m:d>
          <m:r>
            <m:rPr>
              <m:sty m:val="p"/>
            </m:rPr>
            <w:rPr>
              <w:rFonts w:ascii="Cambria Math" w:hAnsi="Cambria Math"/>
            </w:rPr>
            <m:t>-Φ</m:t>
          </m:r>
          <m:d>
            <m:dPr>
              <m:ctrlPr>
                <w:rPr>
                  <w:rFonts w:ascii="Cambria Math" w:hAnsi="Cambria Math"/>
                </w:rPr>
              </m:ctrlPr>
            </m:dPr>
            <m:e>
              <m:r>
                <m:rPr>
                  <m:sty m:val="p"/>
                </m:rPr>
                <w:rPr>
                  <w:rFonts w:ascii="Cambria Math" w:hAnsi="Cambria Math"/>
                </w:rPr>
                <m:t>x+dx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r>
            <m:rPr>
              <m:sty m:val="p"/>
            </m:rPr>
            <w:rPr>
              <w:rFonts w:ascii="Cambria Math" w:hAnsi="Cambria Math"/>
            </w:rPr>
            <m:t>=0</m:t>
          </m:r>
        </m:oMath>
      </m:oMathPara>
    </w:p>
    <w:p w14:paraId="7EC09343" w14:textId="77777777" w:rsidR="00E334F1" w:rsidRDefault="00F91BE6" w:rsidP="00E334F1">
      <w:pPr>
        <w:rPr>
          <w:rtl/>
        </w:rPr>
      </w:pPr>
      <m:oMathPara>
        <m:oMath>
          <m:r>
            <m:rPr>
              <m:sty m:val="p"/>
            </m:rPr>
            <w:rPr>
              <w:rFonts w:ascii="Cambria Math" w:hAnsi="Cambria Math"/>
            </w:rPr>
            <m:t>-</m:t>
          </m:r>
          <m:d>
            <m:dPr>
              <m:ctrlPr>
                <w:rPr>
                  <w:rFonts w:ascii="Cambria Math" w:hAnsi="Cambria Math"/>
                </w:rPr>
              </m:ctrlPr>
            </m:dPr>
            <m:e>
              <m:r>
                <m:rPr>
                  <m:sty m:val="p"/>
                </m:rPr>
                <w:rPr>
                  <w:rFonts w:ascii="Cambria Math" w:hAnsi="Cambria Math"/>
                </w:rPr>
                <m:t>Φ</m:t>
              </m:r>
              <m:d>
                <m:dPr>
                  <m:ctrlPr>
                    <w:rPr>
                      <w:rFonts w:ascii="Cambria Math" w:hAnsi="Cambria Math"/>
                    </w:rPr>
                  </m:ctrlPr>
                </m:dPr>
                <m:e>
                  <m:r>
                    <m:rPr>
                      <m:sty m:val="p"/>
                    </m:rPr>
                    <w:rPr>
                      <w:rFonts w:ascii="Cambria Math" w:hAnsi="Cambria Math"/>
                    </w:rPr>
                    <m:t>x+dx</m:t>
                  </m:r>
                </m:e>
              </m:d>
              <m:r>
                <m:rPr>
                  <m:sty m:val="p"/>
                </m:rPr>
                <w:rPr>
                  <w:rFonts w:ascii="Cambria Math" w:hAnsi="Cambria Math"/>
                </w:rPr>
                <m:t>-Φ</m:t>
              </m:r>
              <m:d>
                <m:dPr>
                  <m:ctrlPr>
                    <w:rPr>
                      <w:rFonts w:ascii="Cambria Math" w:hAnsi="Cambria Math"/>
                    </w:rPr>
                  </m:ctrlPr>
                </m:dPr>
                <m:e>
                  <m:r>
                    <m:rPr>
                      <m:sty m:val="p"/>
                    </m:rPr>
                    <w:rPr>
                      <w:rFonts w:ascii="Cambria Math" w:hAnsi="Cambria Math"/>
                    </w:rPr>
                    <m:t>x</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oMath>
      </m:oMathPara>
    </w:p>
    <w:p w14:paraId="14F9098B" w14:textId="0D1CB10D" w:rsidR="00B544D5" w:rsidRPr="00F91BE6" w:rsidRDefault="00E334F1" w:rsidP="00E334F1">
      <w:pPr>
        <w:rPr>
          <w:rtl/>
        </w:rPr>
      </w:pPr>
      <w:r>
        <w:rPr>
          <w:rFonts w:hint="cs"/>
          <w:rtl/>
        </w:rPr>
        <w:t>נעזר כעת בהגדרה של נגזרת</w:t>
      </w:r>
      <w:r w:rsidR="001137FE">
        <w:rPr>
          <w:rFonts w:hint="cs"/>
          <w:rtl/>
        </w:rPr>
        <w:t xml:space="preserve">. </w:t>
      </w:r>
    </w:p>
    <w:p w14:paraId="36A3B56E" w14:textId="0126E3BC" w:rsidR="00B544D5" w:rsidRPr="00E334F1" w:rsidRDefault="00011955" w:rsidP="00B544D5">
      <w:pPr>
        <w:rPr>
          <w:rtl/>
        </w:rPr>
      </w:pPr>
      <m:oMathPara>
        <m:oMath>
          <m:f>
            <m:fPr>
              <m:ctrlPr>
                <w:rPr>
                  <w:rFonts w:ascii="Cambria Math" w:hAnsi="Cambria Math"/>
                </w:rPr>
              </m:ctrlPr>
            </m:fPr>
            <m:num>
              <m:r>
                <m:rPr>
                  <m:sty m:val="p"/>
                </m:rPr>
                <w:rPr>
                  <w:rFonts w:ascii="Cambria Math" w:hAnsi="Cambria Math"/>
                </w:rPr>
                <m:t>dy</m:t>
              </m:r>
            </m:num>
            <m:den>
              <m:r>
                <m:rPr>
                  <m:sty m:val="p"/>
                </m:rP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y</m:t>
              </m:r>
              <m:d>
                <m:dPr>
                  <m:ctrlPr>
                    <w:rPr>
                      <w:rFonts w:ascii="Cambria Math" w:hAnsi="Cambria Math"/>
                    </w:rPr>
                  </m:ctrlPr>
                </m:dPr>
                <m:e>
                  <m:r>
                    <m:rPr>
                      <m:sty m:val="p"/>
                    </m:rPr>
                    <w:rPr>
                      <w:rFonts w:ascii="Cambria Math" w:hAnsi="Cambria Math"/>
                    </w:rPr>
                    <m:t>x+dx</m:t>
                  </m:r>
                </m:e>
              </m:d>
              <m:r>
                <m:rPr>
                  <m:sty m:val="p"/>
                </m:rPr>
                <w:rPr>
                  <w:rFonts w:ascii="Cambria Math" w:hAnsi="Cambria Math"/>
                </w:rPr>
                <m:t>-y(x)</m:t>
              </m:r>
            </m:num>
            <m:den>
              <m:r>
                <m:rPr>
                  <m:sty m:val="p"/>
                </m:rPr>
                <w:rPr>
                  <w:rFonts w:ascii="Cambria Math" w:hAnsi="Cambria Math"/>
                </w:rPr>
                <m:t>dx</m:t>
              </m:r>
            </m:den>
          </m:f>
        </m:oMath>
      </m:oMathPara>
    </w:p>
    <w:p w14:paraId="4BFB55A6" w14:textId="20C0F633" w:rsidR="00E334F1" w:rsidRPr="00E334F1" w:rsidRDefault="00011955" w:rsidP="00B544D5">
      <w:pPr>
        <w:rPr>
          <w:rtl/>
        </w:rPr>
      </w:pPr>
      <m:oMathPara>
        <m:oMath>
          <m:f>
            <m:fPr>
              <m:ctrlPr>
                <w:rPr>
                  <w:rFonts w:ascii="Cambria Math" w:hAnsi="Cambria Math"/>
                </w:rPr>
              </m:ctrlPr>
            </m:fPr>
            <m:num>
              <m:r>
                <m:rPr>
                  <m:sty m:val="p"/>
                </m:rPr>
                <w:rPr>
                  <w:rFonts w:ascii="Cambria Math" w:hAnsi="Cambria Math"/>
                </w:rPr>
                <m:t>dy</m:t>
              </m:r>
            </m:num>
            <m:den>
              <m:r>
                <m:rPr>
                  <m:sty m:val="p"/>
                </m:rPr>
                <w:rPr>
                  <w:rFonts w:ascii="Cambria Math" w:hAnsi="Cambria Math"/>
                </w:rPr>
                <m:t>dx</m:t>
              </m:r>
            </m:den>
          </m:f>
          <m:r>
            <m:rPr>
              <m:sty m:val="p"/>
            </m:rPr>
            <w:rPr>
              <w:rFonts w:ascii="Cambria Math" w:hAnsi="Cambria Math"/>
            </w:rPr>
            <m:t>*dx=y</m:t>
          </m:r>
          <m:d>
            <m:dPr>
              <m:ctrlPr>
                <w:rPr>
                  <w:rFonts w:ascii="Cambria Math" w:hAnsi="Cambria Math"/>
                </w:rPr>
              </m:ctrlPr>
            </m:dPr>
            <m:e>
              <m:r>
                <m:rPr>
                  <m:sty m:val="p"/>
                </m:rPr>
                <w:rPr>
                  <w:rFonts w:ascii="Cambria Math" w:hAnsi="Cambria Math"/>
                </w:rPr>
                <m:t>x+dx</m:t>
              </m:r>
            </m:e>
          </m:d>
          <m:r>
            <m:rPr>
              <m:sty m:val="p"/>
            </m:rPr>
            <w:rPr>
              <w:rFonts w:ascii="Cambria Math" w:hAnsi="Cambria Math"/>
            </w:rPr>
            <m:t>-y(x)</m:t>
          </m:r>
        </m:oMath>
      </m:oMathPara>
    </w:p>
    <w:p w14:paraId="7361F7BF" w14:textId="6CB76545" w:rsidR="00B544D5" w:rsidRPr="00F91BE6" w:rsidRDefault="00E334F1" w:rsidP="004F6E13">
      <w:pPr>
        <w:rPr>
          <w:rtl/>
        </w:rPr>
      </w:pPr>
      <w:r>
        <w:rPr>
          <w:rFonts w:hint="cs"/>
          <w:rtl/>
        </w:rPr>
        <w:t>משוואה זו נוכל להציב באגף שמאל של המשוואה</w:t>
      </w:r>
      <w:r w:rsidR="004F6E13">
        <w:rPr>
          <w:rFonts w:hint="cs"/>
          <w:rtl/>
        </w:rPr>
        <w:t xml:space="preserve"> </w:t>
      </w:r>
      <w:r w:rsidR="00B544D5" w:rsidRPr="00F91BE6">
        <w:rPr>
          <w:rFonts w:hint="cs"/>
          <w:rtl/>
        </w:rPr>
        <w:t>כמינוס המכפלה של השיפוע ו-</w:t>
      </w:r>
      <w:r w:rsidR="00B544D5" w:rsidRPr="00F91BE6">
        <w:t>dx</w:t>
      </w:r>
      <w:r w:rsidR="001137FE">
        <w:rPr>
          <w:rFonts w:hint="cs"/>
          <w:rtl/>
        </w:rPr>
        <w:t xml:space="preserve">. </w:t>
      </w:r>
    </w:p>
    <w:p w14:paraId="40D0DFEB" w14:textId="433800D6" w:rsidR="00B544D5" w:rsidRPr="00F91BE6" w:rsidRDefault="00F91BE6" w:rsidP="00B544D5">
      <w:pPr>
        <w:rPr>
          <w:rtl/>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dΦ</m:t>
              </m:r>
            </m:num>
            <m:den>
              <m:r>
                <m:rPr>
                  <m:sty m:val="p"/>
                </m:rPr>
                <w:rPr>
                  <w:rFonts w:ascii="Cambria Math" w:hAnsi="Cambria Math"/>
                </w:rPr>
                <m:t>dx</m:t>
              </m:r>
            </m:den>
          </m:f>
          <m:r>
            <m:rPr>
              <m:sty m:val="p"/>
            </m:rPr>
            <w:rPr>
              <w:rFonts w:ascii="Cambria Math" w:hAnsi="Cambria Math"/>
            </w:rPr>
            <m:t>dx=-</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oMath>
      </m:oMathPara>
    </w:p>
    <w:p w14:paraId="3280894D" w14:textId="0B138604" w:rsidR="006A34D6" w:rsidRPr="00F91BE6" w:rsidRDefault="007577B7" w:rsidP="00AA302D">
      <w:pPr>
        <w:rPr>
          <w:rtl/>
        </w:rPr>
      </w:pPr>
      <w:r w:rsidRPr="00F91BE6">
        <w:rPr>
          <w:rFonts w:hint="cs"/>
          <w:rtl/>
        </w:rPr>
        <w:t xml:space="preserve">נעזר בהגדרה של </w:t>
      </w:r>
      <m:oMath>
        <m:r>
          <m:rPr>
            <m:sty m:val="p"/>
          </m:rPr>
          <w:rPr>
            <w:rFonts w:ascii="Cambria Math" w:hAnsi="Cambria Math"/>
          </w:rPr>
          <m:t>Φ</m:t>
        </m:r>
      </m:oMath>
      <w:r w:rsidR="008D0C46">
        <w:rPr>
          <w:rFonts w:hint="cs"/>
          <w:rtl/>
        </w:rPr>
        <w:t xml:space="preserve"> </w:t>
      </w:r>
      <w:r w:rsidR="00B544D5" w:rsidRPr="00F91BE6">
        <w:rPr>
          <w:rtl/>
        </w:rPr>
        <w:t xml:space="preserve">כאשר </w:t>
      </w:r>
      <w:r w:rsidR="00B544D5" w:rsidRPr="00F91BE6">
        <w:t>A</w:t>
      </w:r>
      <w:r w:rsidR="00B544D5" w:rsidRPr="00F91BE6">
        <w:rPr>
          <w:rtl/>
        </w:rPr>
        <w:t xml:space="preserve"> זהו שטח החתך.</w:t>
      </w:r>
    </w:p>
    <w:p w14:paraId="3FF97444" w14:textId="67BCCD87" w:rsidR="007577B7" w:rsidRPr="00F91BE6" w:rsidRDefault="00F91BE6" w:rsidP="00AA302D">
      <w:pPr>
        <w:rPr>
          <w:rtl/>
        </w:rPr>
      </w:pPr>
      <m:oMathPara>
        <m:oMath>
          <m:r>
            <m:rPr>
              <m:sty m:val="p"/>
            </m:rPr>
            <w:rPr>
              <w:rFonts w:ascii="Cambria Math" w:hAnsi="Cambria Math"/>
            </w:rPr>
            <m:t>Φ=</m:t>
          </m:r>
          <m:nary>
            <m:naryPr>
              <m:chr m:val="∬"/>
              <m:limLoc m:val="undOvr"/>
              <m:subHide m:val="1"/>
              <m:supHide m:val="1"/>
              <m:ctrlPr>
                <w:rPr>
                  <w:rFonts w:ascii="Cambria Math" w:hAnsi="Cambria Math"/>
                </w:rPr>
              </m:ctrlPr>
            </m:naryPr>
            <m:sub/>
            <m:sup/>
            <m:e>
              <m:r>
                <m:rPr>
                  <m:sty m:val="p"/>
                </m:rPr>
                <w:rPr>
                  <w:rFonts w:ascii="Cambria Math" w:hAnsi="Cambria Math"/>
                </w:rPr>
                <m:t>j</m:t>
              </m:r>
            </m:e>
          </m:nary>
          <m:r>
            <m:rPr>
              <m:sty m:val="p"/>
            </m:rPr>
            <w:rPr>
              <w:rFonts w:ascii="Cambria Math" w:hAnsi="Cambria Math"/>
            </w:rPr>
            <m:t>dA</m:t>
          </m:r>
        </m:oMath>
      </m:oMathPara>
    </w:p>
    <w:p w14:paraId="414C6B8B" w14:textId="4D99242D" w:rsidR="007577B7" w:rsidRPr="00F91BE6" w:rsidRDefault="007577B7" w:rsidP="00AA302D">
      <w:pPr>
        <w:rPr>
          <w:rtl/>
        </w:rPr>
      </w:pPr>
      <w:r w:rsidRPr="00F91BE6">
        <w:rPr>
          <w:rFonts w:hint="cs"/>
          <w:rtl/>
        </w:rPr>
        <w:t>בניסוי שלנו אנחנו מתייחסים רק למעבר חום בציר האופקי ולכן נוכל לפשט את המשוואה</w:t>
      </w:r>
      <w:r w:rsidR="001137FE">
        <w:rPr>
          <w:rFonts w:hint="cs"/>
          <w:rtl/>
        </w:rPr>
        <w:t xml:space="preserve">. </w:t>
      </w:r>
    </w:p>
    <w:p w14:paraId="45FB945E" w14:textId="556D9807" w:rsidR="00B544D5" w:rsidRPr="00F91BE6" w:rsidRDefault="00F91BE6" w:rsidP="00B544D5">
      <w:pPr>
        <w:rPr>
          <w:rtl/>
        </w:rPr>
      </w:pPr>
      <m:oMathPara>
        <m:oMath>
          <m:r>
            <m:rPr>
              <m:sty m:val="p"/>
            </m:rPr>
            <w:rPr>
              <w:rFonts w:ascii="Cambria Math" w:hAnsi="Cambria Math"/>
            </w:rPr>
            <m:t>Φ=j*A</m:t>
          </m:r>
        </m:oMath>
      </m:oMathPara>
    </w:p>
    <w:p w14:paraId="634B33A5" w14:textId="324E8237" w:rsidR="00B544D5" w:rsidRPr="00F91BE6" w:rsidRDefault="00B544D5" w:rsidP="00B544D5">
      <w:pPr>
        <w:rPr>
          <w:rtl/>
        </w:rPr>
      </w:pPr>
      <w:r w:rsidRPr="00F91BE6">
        <w:rPr>
          <w:rFonts w:hint="cs"/>
          <w:rtl/>
        </w:rPr>
        <w:t>נגזור את המשוואה ונציב</w:t>
      </w:r>
      <w:r w:rsidR="001137FE">
        <w:rPr>
          <w:rFonts w:hint="cs"/>
          <w:rtl/>
        </w:rPr>
        <w:t xml:space="preserve">. </w:t>
      </w:r>
    </w:p>
    <w:p w14:paraId="19A74C1B" w14:textId="5E7297C6" w:rsidR="00B544D5" w:rsidRPr="00F91BE6" w:rsidRDefault="00F91BE6" w:rsidP="00B544D5">
      <m:oMathPara>
        <m:oMath>
          <m:r>
            <m:rPr>
              <m:sty m:val="p"/>
            </m:rPr>
            <w:rPr>
              <w:rFonts w:ascii="Cambria Math" w:hAnsi="Cambria Math"/>
            </w:rPr>
            <m:t>-A</m:t>
          </m:r>
          <m:f>
            <m:fPr>
              <m:ctrlPr>
                <w:rPr>
                  <w:rFonts w:ascii="Cambria Math" w:hAnsi="Cambria Math"/>
                </w:rPr>
              </m:ctrlPr>
            </m:fPr>
            <m:num>
              <m:r>
                <m:rPr>
                  <m:sty m:val="p"/>
                </m:rPr>
                <w:rPr>
                  <w:rFonts w:ascii="Cambria Math" w:hAnsi="Cambria Math"/>
                </w:rPr>
                <m:t>dj</m:t>
              </m:r>
            </m:num>
            <m:den>
              <m:r>
                <m:rPr>
                  <m:sty m:val="p"/>
                </m:rPr>
                <w:rPr>
                  <w:rFonts w:ascii="Cambria Math" w:hAnsi="Cambria Math"/>
                </w:rPr>
                <m:t>dx</m:t>
              </m:r>
            </m:den>
          </m:f>
          <m:r>
            <m:rPr>
              <m:sty m:val="p"/>
            </m:rPr>
            <w:rPr>
              <w:rFonts w:ascii="Cambria Math" w:hAnsi="Cambria Math"/>
            </w:rPr>
            <m:t>dx=-</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oMath>
      </m:oMathPara>
    </w:p>
    <w:p w14:paraId="7CC18D58" w14:textId="230DD53A" w:rsidR="00B544D5" w:rsidRPr="00F91BE6" w:rsidRDefault="00B544D5" w:rsidP="00B544D5">
      <w:pPr>
        <w:rPr>
          <w:rtl/>
        </w:rPr>
      </w:pPr>
      <w:r w:rsidRPr="00F91BE6">
        <w:rPr>
          <w:rFonts w:hint="cs"/>
          <w:rtl/>
        </w:rPr>
        <w:t>נעזר כעת בהגדרה של חוק פורייה</w:t>
      </w:r>
      <w:r w:rsidR="001137FE">
        <w:rPr>
          <w:rFonts w:hint="cs"/>
          <w:rtl/>
        </w:rPr>
        <w:t xml:space="preserve">. </w:t>
      </w:r>
    </w:p>
    <w:p w14:paraId="0E71A063" w14:textId="05647B0C" w:rsidR="00B544D5" w:rsidRPr="00F91BE6" w:rsidRDefault="00F91BE6" w:rsidP="002D7102">
      <w:pPr>
        <w:rPr>
          <w:rtl/>
        </w:rPr>
      </w:pPr>
      <m:oMathPara>
        <m:oMath>
          <m:r>
            <m:rPr>
              <m:sty m:val="p"/>
            </m:rPr>
            <w:rPr>
              <w:rFonts w:ascii="Cambria Math" w:hAnsi="Cambria Math"/>
            </w:rPr>
            <m:t>j=-k*∇T</m:t>
          </m:r>
        </m:oMath>
      </m:oMathPara>
    </w:p>
    <w:p w14:paraId="2815481A" w14:textId="4AE70377" w:rsidR="00B544D5" w:rsidRPr="00F91BE6" w:rsidRDefault="00B544D5" w:rsidP="002D7102">
      <w:pPr>
        <w:rPr>
          <w:rtl/>
        </w:rPr>
      </w:pPr>
      <w:r w:rsidRPr="00F91BE6">
        <w:rPr>
          <w:rFonts w:hint="cs"/>
          <w:rtl/>
        </w:rPr>
        <w:t>גם את נוסחה זו נפשט מאחר ואנחנו עובדים רק עם הציר האופקי</w:t>
      </w:r>
      <w:r w:rsidR="001137FE">
        <w:rPr>
          <w:rFonts w:hint="cs"/>
          <w:rtl/>
        </w:rPr>
        <w:t xml:space="preserve">. </w:t>
      </w:r>
    </w:p>
    <w:p w14:paraId="77B4204C" w14:textId="2BE548DE" w:rsidR="00B544D5" w:rsidRPr="00F91BE6" w:rsidRDefault="00F91BE6" w:rsidP="00B544D5">
      <m:oMathPara>
        <m:oMath>
          <m:r>
            <m:rPr>
              <m:sty m:val="p"/>
            </m:rPr>
            <w:rPr>
              <w:rFonts w:ascii="Cambria Math" w:hAnsi="Cambria Math"/>
            </w:rPr>
            <m:t>j=-k*</m:t>
          </m:r>
          <m:f>
            <m:fPr>
              <m:ctrlPr>
                <w:rPr>
                  <w:rFonts w:ascii="Cambria Math" w:hAnsi="Cambria Math"/>
                </w:rPr>
              </m:ctrlPr>
            </m:fPr>
            <m:num>
              <m:r>
                <m:rPr>
                  <m:sty m:val="p"/>
                </m:rPr>
                <w:rPr>
                  <w:rFonts w:ascii="Cambria Math" w:hAnsi="Cambria Math"/>
                </w:rPr>
                <m:t>dT</m:t>
              </m:r>
            </m:num>
            <m:den>
              <m:r>
                <m:rPr>
                  <m:sty m:val="p"/>
                </m:rPr>
                <w:rPr>
                  <w:rFonts w:ascii="Cambria Math" w:hAnsi="Cambria Math"/>
                </w:rPr>
                <m:t>dx</m:t>
              </m:r>
            </m:den>
          </m:f>
        </m:oMath>
      </m:oMathPara>
    </w:p>
    <w:p w14:paraId="0C2C2F06" w14:textId="1B602261" w:rsidR="00B544D5" w:rsidRPr="00F91BE6" w:rsidRDefault="00B544D5" w:rsidP="00B544D5">
      <w:pPr>
        <w:rPr>
          <w:rtl/>
        </w:rPr>
      </w:pPr>
      <w:r w:rsidRPr="00F91BE6">
        <w:rPr>
          <w:rFonts w:hint="cs"/>
          <w:rtl/>
        </w:rPr>
        <w:t>נגזור את המשוואה ונציב</w:t>
      </w:r>
      <w:r w:rsidR="001137FE">
        <w:rPr>
          <w:rFonts w:hint="cs"/>
          <w:rtl/>
        </w:rPr>
        <w:t xml:space="preserve">. </w:t>
      </w:r>
    </w:p>
    <w:p w14:paraId="265C619A" w14:textId="270A7935" w:rsidR="00B544D5" w:rsidRPr="00F91BE6" w:rsidRDefault="00F91BE6" w:rsidP="00B544D5">
      <w:pPr>
        <w:rPr>
          <w:rtl/>
        </w:rPr>
      </w:pPr>
      <m:oMathPara>
        <m:oMath>
          <m:r>
            <m:rPr>
              <m:sty m:val="p"/>
            </m:rPr>
            <w:rPr>
              <w:rFonts w:ascii="Cambria Math" w:hAnsi="Cambria Math"/>
            </w:rPr>
            <m:t>k*A*</m:t>
          </m:r>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T</m:t>
              </m:r>
            </m:num>
            <m:den>
              <m:sSup>
                <m:sSupPr>
                  <m:ctrlPr>
                    <w:rPr>
                      <w:rFonts w:ascii="Cambria Math" w:hAnsi="Cambria Math"/>
                    </w:rPr>
                  </m:ctrlPr>
                </m:sSupPr>
                <m:e>
                  <m:r>
                    <m:rPr>
                      <m:sty m:val="p"/>
                    </m:rPr>
                    <w:rPr>
                      <w:rFonts w:ascii="Cambria Math" w:hAnsi="Cambria Math"/>
                    </w:rPr>
                    <m:t>dx</m:t>
                  </m:r>
                </m:e>
                <m:sup>
                  <m:r>
                    <m:rPr>
                      <m:sty m:val="p"/>
                    </m:rPr>
                    <w:rPr>
                      <w:rFonts w:ascii="Cambria Math" w:hAnsi="Cambria Math"/>
                    </w:rPr>
                    <m:t>2</m:t>
                  </m:r>
                </m:sup>
              </m:sSup>
            </m:den>
          </m:f>
          <m:r>
            <m:rPr>
              <m:sty m:val="p"/>
            </m:rPr>
            <w:rPr>
              <w:rFonts w:ascii="Cambria Math" w:hAnsi="Cambria Math"/>
            </w:rPr>
            <m:t>*dx=-</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oMath>
      </m:oMathPara>
    </w:p>
    <w:p w14:paraId="73172E99" w14:textId="44014673" w:rsidR="00936F1D" w:rsidRPr="00F91BE6" w:rsidRDefault="00936F1D" w:rsidP="00AA302D">
      <w:pPr>
        <w:rPr>
          <w:rtl/>
        </w:rPr>
      </w:pPr>
      <w:r w:rsidRPr="00F91BE6">
        <w:rPr>
          <w:rFonts w:hint="cs"/>
          <w:rtl/>
        </w:rPr>
        <w:t xml:space="preserve">אגף ימין במשוואה,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oMath>
      <w:r w:rsidR="00662EF5" w:rsidRPr="00F91BE6">
        <w:rPr>
          <w:rFonts w:hint="cs"/>
          <w:rtl/>
        </w:rPr>
        <w:t>,</w:t>
      </w:r>
      <w:r w:rsidRPr="00F91BE6">
        <w:rPr>
          <w:rFonts w:hint="cs"/>
          <w:rtl/>
        </w:rPr>
        <w:t xml:space="preserve"> מהווה שטף החום שיוצא מן המחתך אל האוויר, על פי ההגדרה של שטף</w:t>
      </w:r>
      <w:r w:rsidR="00DC48F0">
        <w:rPr>
          <w:rFonts w:hint="cs"/>
          <w:rtl/>
        </w:rPr>
        <w:t xml:space="preserve"> וחוק ניוטון לקירור. </w:t>
      </w:r>
    </w:p>
    <w:p w14:paraId="400455E2" w14:textId="24A6CA9D" w:rsidR="00936F1D" w:rsidRPr="00F91BE6" w:rsidRDefault="00F91BE6" w:rsidP="00AA302D">
      <w:pPr>
        <w:rPr>
          <w:rtl/>
        </w:rPr>
      </w:pPr>
      <m:oMathPara>
        <m:oMath>
          <m:r>
            <m:rPr>
              <m:sty m:val="p"/>
            </m:rPr>
            <w:rPr>
              <w:rFonts w:ascii="Cambria Math" w:hAnsi="Cambria Math"/>
            </w:rPr>
            <w:lastRenderedPageBreak/>
            <m:t>Φ=</m:t>
          </m:r>
          <m:nary>
            <m:naryPr>
              <m:chr m:val="∬"/>
              <m:limLoc m:val="undOvr"/>
              <m:subHide m:val="1"/>
              <m:supHide m:val="1"/>
              <m:ctrlPr>
                <w:rPr>
                  <w:rFonts w:ascii="Cambria Math" w:hAnsi="Cambria Math"/>
                </w:rPr>
              </m:ctrlPr>
            </m:naryPr>
            <m:sub/>
            <m:sup/>
            <m:e>
              <m:r>
                <m:rPr>
                  <m:sty m:val="p"/>
                </m:rPr>
                <w:rPr>
                  <w:rFonts w:ascii="Cambria Math" w:hAnsi="Cambria Math"/>
                </w:rPr>
                <m:t>j</m:t>
              </m:r>
            </m:e>
          </m:nary>
          <m:r>
            <m:rPr>
              <m:sty m:val="p"/>
            </m:rPr>
            <w:rPr>
              <w:rFonts w:ascii="Cambria Math" w:hAnsi="Cambria Math"/>
            </w:rPr>
            <m:t>dA</m:t>
          </m:r>
        </m:oMath>
      </m:oMathPara>
    </w:p>
    <w:p w14:paraId="70203735" w14:textId="588C94E6" w:rsidR="00936F1D" w:rsidRPr="00F91BE6" w:rsidRDefault="00936F1D" w:rsidP="00AA302D">
      <w:pPr>
        <w:rPr>
          <w:rtl/>
        </w:rPr>
      </w:pPr>
      <w:r w:rsidRPr="00F91BE6">
        <w:rPr>
          <w:rFonts w:hint="cs"/>
          <w:rtl/>
        </w:rPr>
        <w:t xml:space="preserve">נפשט את המשווה כפי שעשינו קודם, אך </w:t>
      </w:r>
      <w:r w:rsidRPr="00F91BE6">
        <w:rPr>
          <w:rtl/>
        </w:rPr>
        <w:t xml:space="preserve">את שטח הפנים נציג כמכפלה בין ההיקף </w:t>
      </w:r>
      <w:r w:rsidRPr="00F91BE6">
        <w:t>p</w:t>
      </w:r>
      <w:r w:rsidRPr="00F91BE6">
        <w:rPr>
          <w:rtl/>
        </w:rPr>
        <w:t xml:space="preserve"> לאורך שטח החתך </w:t>
      </w:r>
      <w:r w:rsidRPr="00F91BE6">
        <w:t>dx</w:t>
      </w:r>
      <w:r w:rsidRPr="00F91BE6">
        <w:rPr>
          <w:rtl/>
        </w:rPr>
        <w:t>.</w:t>
      </w:r>
    </w:p>
    <w:p w14:paraId="243912B3" w14:textId="1546404D" w:rsidR="00936F1D" w:rsidRPr="00F91BE6" w:rsidRDefault="00F91BE6" w:rsidP="00AA302D">
      <w:pPr>
        <w:rPr>
          <w:rtl/>
        </w:rPr>
      </w:pPr>
      <m:oMathPara>
        <m:oMath>
          <m:r>
            <m:rPr>
              <m:sty m:val="p"/>
            </m:rPr>
            <w:rPr>
              <w:rFonts w:ascii="Cambria Math" w:hAnsi="Cambria Math"/>
            </w:rPr>
            <m:t>Φ=j*p*dx</m:t>
          </m:r>
        </m:oMath>
      </m:oMathPara>
    </w:p>
    <w:p w14:paraId="6288790A" w14:textId="49A1E05D" w:rsidR="006A34D6" w:rsidRPr="00F91BE6" w:rsidRDefault="002D7102" w:rsidP="00AA302D">
      <w:pPr>
        <w:rPr>
          <w:rtl/>
        </w:rPr>
      </w:pPr>
      <w:r w:rsidRPr="00F91BE6">
        <w:rPr>
          <w:rFonts w:hint="cs"/>
          <w:rtl/>
        </w:rPr>
        <w:t xml:space="preserve">ניתן להציב את </w:t>
      </w:r>
      <w:r w:rsidR="00C95B0C" w:rsidRPr="00F91BE6">
        <w:rPr>
          <w:rFonts w:hint="cs"/>
          <w:rtl/>
        </w:rPr>
        <w:t>חוק ניוטון</w:t>
      </w:r>
      <w:r w:rsidRPr="00F91BE6">
        <w:rPr>
          <w:rFonts w:hint="cs"/>
          <w:rtl/>
        </w:rPr>
        <w:t xml:space="preserve"> מאחר וזהו </w:t>
      </w:r>
      <w:r w:rsidR="00B544D5" w:rsidRPr="00F91BE6">
        <w:rPr>
          <w:rFonts w:hint="cs"/>
          <w:rtl/>
        </w:rPr>
        <w:t>שטף</w:t>
      </w:r>
      <w:r w:rsidRPr="00F91BE6">
        <w:rPr>
          <w:rFonts w:hint="cs"/>
          <w:rtl/>
        </w:rPr>
        <w:t xml:space="preserve"> </w:t>
      </w:r>
      <w:r w:rsidR="00B544D5" w:rsidRPr="00F91BE6">
        <w:rPr>
          <w:rFonts w:hint="cs"/>
          <w:rtl/>
        </w:rPr>
        <w:t>ה</w:t>
      </w:r>
      <w:r w:rsidRPr="00F91BE6">
        <w:rPr>
          <w:rFonts w:hint="cs"/>
          <w:rtl/>
        </w:rPr>
        <w:t xml:space="preserve">חום שמתרחש בין המוט לסביבה. </w:t>
      </w:r>
      <w:r w:rsidR="00936F1D" w:rsidRPr="00F91BE6">
        <w:rPr>
          <w:rFonts w:hint="cs"/>
          <w:rtl/>
        </w:rPr>
        <w:t>לא נשכח שמעבר החום מתבצע מן הגוף לסביבה ולכן נוסיף מינוס</w:t>
      </w:r>
      <w:r w:rsidR="001137FE">
        <w:rPr>
          <w:rFonts w:hint="cs"/>
          <w:rtl/>
        </w:rPr>
        <w:t xml:space="preserve">. </w:t>
      </w:r>
    </w:p>
    <w:p w14:paraId="4BA6445F" w14:textId="0E6BED58" w:rsidR="00496B1B" w:rsidRPr="00F91BE6" w:rsidRDefault="00011955" w:rsidP="00AA302D">
      <w:pPr>
        <w:bidi w:val="0"/>
        <w:rPr>
          <w:rtl/>
        </w:rPr>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air</m:t>
              </m:r>
            </m:sub>
          </m:sSub>
          <m:r>
            <m:rPr>
              <m:sty m:val="p"/>
            </m:rPr>
            <w:rPr>
              <w:rFonts w:ascii="Cambria Math" w:hAnsi="Cambria Math"/>
            </w:rPr>
            <m:t>=-h*p*dx*∆T</m:t>
          </m:r>
        </m:oMath>
      </m:oMathPara>
    </w:p>
    <w:p w14:paraId="7E36EE4B" w14:textId="60A48B7E" w:rsidR="007646DE" w:rsidRPr="00F91BE6" w:rsidRDefault="007646DE" w:rsidP="00AA302D">
      <w:pPr>
        <w:rPr>
          <w:rtl/>
        </w:rPr>
      </w:pPr>
      <w:r w:rsidRPr="00F91BE6">
        <w:rPr>
          <w:rFonts w:hint="cs"/>
          <w:rtl/>
        </w:rPr>
        <w:t xml:space="preserve">במשוואה זו </w:t>
      </w:r>
      <m:oMath>
        <m:r>
          <m:rPr>
            <m:sty m:val="p"/>
          </m:rPr>
          <w:rPr>
            <w:rFonts w:ascii="Cambria Math" w:hAnsi="Cambria Math"/>
          </w:rPr>
          <m:t>∆T</m:t>
        </m:r>
      </m:oMath>
      <w:r w:rsidRPr="00F91BE6">
        <w:rPr>
          <w:rFonts w:hint="cs"/>
          <w:rtl/>
        </w:rPr>
        <w:t xml:space="preserve"> מהווה הפרש ה</w:t>
      </w:r>
      <w:r w:rsidR="00CA0FCC" w:rsidRPr="00F91BE6">
        <w:rPr>
          <w:rFonts w:hint="cs"/>
          <w:rtl/>
        </w:rPr>
        <w:t>טמפרטורה</w:t>
      </w:r>
      <w:r w:rsidRPr="00F91BE6">
        <w:rPr>
          <w:rFonts w:hint="cs"/>
          <w:rtl/>
        </w:rPr>
        <w:t xml:space="preserve"> בין חתך מסוים ל</w:t>
      </w:r>
      <w:r w:rsidR="005C15BF" w:rsidRPr="00F91BE6">
        <w:rPr>
          <w:rFonts w:hint="cs"/>
          <w:rtl/>
        </w:rPr>
        <w:t>ב</w:t>
      </w:r>
      <w:r w:rsidRPr="00F91BE6">
        <w:rPr>
          <w:rFonts w:hint="cs"/>
          <w:rtl/>
        </w:rPr>
        <w:t>ין האוויר</w:t>
      </w:r>
      <w:r w:rsidR="002D7102" w:rsidRPr="00F91BE6">
        <w:t xml:space="preserve"> </w:t>
      </w:r>
      <w:r w:rsidR="001137FE">
        <w:rPr>
          <w:rFonts w:hint="cs"/>
          <w:rtl/>
        </w:rPr>
        <w:t xml:space="preserve">. </w:t>
      </w:r>
    </w:p>
    <w:p w14:paraId="2C884971" w14:textId="297C0E3D" w:rsidR="007646DE" w:rsidRPr="00F91BE6" w:rsidRDefault="00F91BE6" w:rsidP="00AA302D">
      <w:pPr>
        <w:rPr>
          <w:rtl/>
        </w:rPr>
      </w:pPr>
      <m:oMathPara>
        <m:oMath>
          <m:r>
            <m:rPr>
              <m:sty m:val="p"/>
            </m:rPr>
            <w:rPr>
              <w:rFonts w:ascii="Cambria Math" w:hAnsi="Cambria Math"/>
            </w:rPr>
            <m:t>∆T=T(x)-</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5BCFAA05" w14:textId="67712873" w:rsidR="00C95B0C" w:rsidRPr="00F91BE6" w:rsidRDefault="00C95B0C" w:rsidP="00AA302D">
      <w:pPr>
        <w:rPr>
          <w:rtl/>
        </w:rPr>
      </w:pPr>
      <w:r w:rsidRPr="00F91BE6">
        <w:rPr>
          <w:rFonts w:hint="cs"/>
          <w:rtl/>
        </w:rPr>
        <w:t>נציב משוואה זו באגף ימין</w:t>
      </w:r>
      <w:r w:rsidR="001137FE">
        <w:rPr>
          <w:rFonts w:hint="cs"/>
          <w:rtl/>
        </w:rPr>
        <w:t xml:space="preserve">. </w:t>
      </w:r>
    </w:p>
    <w:p w14:paraId="0947A1DB" w14:textId="4AF8A4F5" w:rsidR="00114157" w:rsidRPr="00F91BE6" w:rsidRDefault="00F91BE6" w:rsidP="00936F1D">
      <w:pPr>
        <w:rPr>
          <w:rtl/>
        </w:rPr>
      </w:pPr>
      <m:oMathPara>
        <m:oMath>
          <m:r>
            <m:rPr>
              <m:sty m:val="p"/>
            </m:rPr>
            <w:rPr>
              <w:rFonts w:ascii="Cambria Math" w:hAnsi="Cambria Math"/>
            </w:rPr>
            <m:t>k*A</m:t>
          </m:r>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T</m:t>
              </m:r>
            </m:num>
            <m:den>
              <m:sSup>
                <m:sSupPr>
                  <m:ctrlPr>
                    <w:rPr>
                      <w:rFonts w:ascii="Cambria Math" w:hAnsi="Cambria Math"/>
                    </w:rPr>
                  </m:ctrlPr>
                </m:sSupPr>
                <m:e>
                  <m:r>
                    <m:rPr>
                      <m:sty m:val="p"/>
                    </m:rPr>
                    <w:rPr>
                      <w:rFonts w:ascii="Cambria Math" w:hAnsi="Cambria Math"/>
                    </w:rPr>
                    <m:t>dx</m:t>
                  </m:r>
                </m:e>
                <m:sup>
                  <m:r>
                    <m:rPr>
                      <m:sty m:val="p"/>
                    </m:rPr>
                    <w:rPr>
                      <w:rFonts w:ascii="Cambria Math" w:hAnsi="Cambria Math"/>
                    </w:rPr>
                    <m:t>2</m:t>
                  </m:r>
                </m:sup>
              </m:sSup>
            </m:den>
          </m:f>
          <m:r>
            <m:rPr>
              <m:sty m:val="p"/>
            </m:rPr>
            <w:rPr>
              <w:rFonts w:ascii="Cambria Math" w:hAnsi="Cambria Math"/>
            </w:rPr>
            <m:t>dx=h*p*dx*∆T</m:t>
          </m:r>
        </m:oMath>
      </m:oMathPara>
    </w:p>
    <w:p w14:paraId="3742CDE1" w14:textId="0A1CDF35" w:rsidR="00A82E56" w:rsidRPr="00F91BE6" w:rsidRDefault="00A82E56" w:rsidP="00AA302D">
      <w:pPr>
        <w:rPr>
          <w:rtl/>
        </w:rPr>
      </w:pPr>
      <w:r w:rsidRPr="00F91BE6">
        <w:rPr>
          <w:rFonts w:hint="cs"/>
          <w:rtl/>
        </w:rPr>
        <w:t>לאחר מספר פעולות חשבון פשוטות ניתן להגיע לפתרון הנ"ל</w:t>
      </w:r>
      <w:r w:rsidR="001137FE">
        <w:rPr>
          <w:rFonts w:hint="cs"/>
          <w:rtl/>
        </w:rPr>
        <w:t xml:space="preserve">. </w:t>
      </w:r>
    </w:p>
    <w:p w14:paraId="328062E2" w14:textId="392F6C53" w:rsidR="007646DE" w:rsidRPr="00F91BE6" w:rsidRDefault="00011955" w:rsidP="00AA302D">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rPr>
                <m:t>T</m:t>
              </m:r>
            </m:num>
            <m:den>
              <m:r>
                <m:rPr>
                  <m:sty m:val="p"/>
                </m:rPr>
                <w:rPr>
                  <w:rFonts w:ascii="Cambria Math" w:hAnsi="Cambria Math"/>
                </w:rPr>
                <m:t>d</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r>
            <m:rPr>
              <m:sty m:val="p"/>
            </m:rPr>
            <w:rPr>
              <w:rFonts w:ascii="Cambria Math" w:hAnsi="Cambria Math"/>
            </w:rPr>
            <m:t>*∆T</m:t>
          </m:r>
        </m:oMath>
      </m:oMathPara>
    </w:p>
    <w:p w14:paraId="43B609B8" w14:textId="0C5175B2" w:rsidR="00114157" w:rsidRPr="00F91BE6" w:rsidRDefault="00114157" w:rsidP="00AA302D">
      <w:pPr>
        <w:rPr>
          <w:rtl/>
        </w:rPr>
      </w:pPr>
      <w:r w:rsidRPr="00F91BE6">
        <w:rPr>
          <w:rtl/>
        </w:rPr>
        <w:t xml:space="preserve">על מנת להפוך את החישובים לקלים </w:t>
      </w:r>
      <w:r w:rsidR="007646DE" w:rsidRPr="00F91BE6">
        <w:rPr>
          <w:rFonts w:hint="cs"/>
          <w:rtl/>
        </w:rPr>
        <w:t xml:space="preserve">וברורים </w:t>
      </w:r>
      <w:r w:rsidRPr="00F91BE6">
        <w:rPr>
          <w:rtl/>
        </w:rPr>
        <w:t>יותר נסמן ב-</w:t>
      </w:r>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oMath>
      <w:r w:rsidRPr="00F91BE6">
        <w:rPr>
          <w:rtl/>
        </w:rPr>
        <w:t xml:space="preserve"> את הפרש ה</w:t>
      </w:r>
      <w:r w:rsidR="00CA0FCC" w:rsidRPr="00F91BE6">
        <w:rPr>
          <w:rtl/>
        </w:rPr>
        <w:t>טמפרטורה</w:t>
      </w:r>
      <w:r w:rsidRPr="00F91BE6">
        <w:rPr>
          <w:rtl/>
        </w:rPr>
        <w:t xml:space="preserve"> שבין נקודה מסוימת במוט ל</w:t>
      </w:r>
      <w:r w:rsidR="00CA0FCC" w:rsidRPr="00F91BE6">
        <w:rPr>
          <w:rtl/>
        </w:rPr>
        <w:t>טמפרטורה</w:t>
      </w:r>
      <w:r w:rsidRPr="00F91BE6">
        <w:rPr>
          <w:rtl/>
        </w:rPr>
        <w:t xml:space="preserve"> האוויר.</w:t>
      </w:r>
      <w:r w:rsidRPr="00F91BE6">
        <w:rPr>
          <w:rFonts w:hint="cs"/>
          <w:rtl/>
        </w:rPr>
        <w:t xml:space="preserve"> </w:t>
      </w:r>
    </w:p>
    <w:p w14:paraId="399FC3AB" w14:textId="06F1F58F" w:rsidR="0011415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(x)=T(x)-</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41223935" w14:textId="6B5CCB71" w:rsidR="00114157" w:rsidRPr="00F91BE6" w:rsidRDefault="00114157" w:rsidP="00AA302D">
      <w:pPr>
        <w:rPr>
          <w:rtl/>
        </w:rPr>
      </w:pPr>
      <w:r w:rsidRPr="00F91BE6">
        <w:rPr>
          <w:rtl/>
        </w:rPr>
        <w:t xml:space="preserve">כאשר נגזור זאת </w:t>
      </w:r>
      <w:r w:rsidR="007646DE" w:rsidRPr="00F91BE6">
        <w:rPr>
          <w:rFonts w:hint="cs"/>
          <w:rtl/>
        </w:rPr>
        <w:t xml:space="preserve">האיבר </w:t>
      </w:r>
      <m:oMath>
        <m:sSub>
          <m:sSubPr>
            <m:ctrlPr>
              <w:rPr>
                <w:rFonts w:ascii="Cambria Math" w:hAnsi="Cambria Math"/>
              </w:rPr>
            </m:ctrlPr>
          </m:sSubPr>
          <m:e>
            <m:r>
              <m:rPr>
                <m:sty m:val="p"/>
              </m:rPr>
              <w:rPr>
                <w:rFonts w:ascii="Cambria Math" w:hAnsi="Cambria Math"/>
              </w:rPr>
              <m:t>T</m:t>
            </m:r>
          </m:e>
          <m:sub>
            <m:r>
              <w:rPr>
                <w:rFonts w:ascii="Cambria Math" w:hAnsi="Cambria Math" w:hint="cs"/>
                <w:rtl/>
              </w:rPr>
              <m:t>אוויר</m:t>
            </m:r>
          </m:sub>
        </m:sSub>
      </m:oMath>
      <w:r w:rsidR="007646DE" w:rsidRPr="00F91BE6">
        <w:rPr>
          <w:rFonts w:hint="cs"/>
          <w:rtl/>
        </w:rPr>
        <w:t xml:space="preserve"> יעלם מאחר וזהו מספר קבוע ואינו משתנה ביחס ל-</w:t>
      </w:r>
      <w:r w:rsidR="007646DE" w:rsidRPr="00F91BE6">
        <w:t>x</w:t>
      </w:r>
      <w:r w:rsidR="00351322" w:rsidRPr="00F91BE6">
        <w:rPr>
          <w:rFonts w:hint="cs"/>
          <w:rtl/>
        </w:rPr>
        <w:t>.</w:t>
      </w:r>
    </w:p>
    <w:p w14:paraId="58F98809" w14:textId="0411ABDA" w:rsidR="00114157" w:rsidRPr="00F91BE6" w:rsidRDefault="00011955" w:rsidP="006D1D95">
      <w:pPr>
        <w:rPr>
          <w:rtl/>
        </w:rPr>
      </w:pPr>
      <m:oMathPara>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dx</m:t>
              </m:r>
            </m:den>
          </m:f>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dx</m:t>
              </m:r>
            </m:den>
          </m:f>
          <m:r>
            <m:rPr>
              <m:sty m:val="p"/>
            </m:rPr>
            <w:rPr>
              <w:rFonts w:ascii="Cambria Math" w:hAnsi="Cambria Math"/>
            </w:rPr>
            <m:t>T(x)</m:t>
          </m:r>
        </m:oMath>
      </m:oMathPara>
    </w:p>
    <w:p w14:paraId="77E49CAE" w14:textId="3C18748F" w:rsidR="00114157" w:rsidRDefault="00114157" w:rsidP="006D1D95">
      <w:pPr>
        <w:rPr>
          <w:rtl/>
        </w:rPr>
      </w:pPr>
      <w:r w:rsidRPr="00F91BE6">
        <w:rPr>
          <w:rtl/>
        </w:rPr>
        <w:t>כלומר נוכל להציב במשוואה שמצאנו</w:t>
      </w:r>
      <w:r w:rsidR="00C64217">
        <w:rPr>
          <w:rFonts w:hint="cs"/>
          <w:rtl/>
        </w:rPr>
        <w:t xml:space="preserve">, נציב גם </w:t>
      </w:r>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oMath>
      <w:r w:rsidR="00C64217">
        <w:rPr>
          <w:rFonts w:hint="cs"/>
          <w:rtl/>
        </w:rPr>
        <w:t xml:space="preserve"> בתור </w:t>
      </w:r>
      <m:oMath>
        <m:r>
          <m:rPr>
            <m:sty m:val="p"/>
          </m:rPr>
          <w:rPr>
            <w:rFonts w:ascii="Cambria Math" w:hAnsi="Cambria Math"/>
          </w:rPr>
          <m:t>∆T</m:t>
        </m:r>
      </m:oMath>
      <w:r w:rsidR="00C64217">
        <w:rPr>
          <w:rFonts w:hint="cs"/>
          <w:rtl/>
        </w:rPr>
        <w:t xml:space="preserve"> מאחר והם מציגים דברים דומים. </w:t>
      </w:r>
    </w:p>
    <w:p w14:paraId="113C5FE1" w14:textId="7E30300F" w:rsidR="003862C2" w:rsidRPr="00F91BE6" w:rsidRDefault="00011955" w:rsidP="006D1D95">
      <w:pPr>
        <w:rPr>
          <w:rtl/>
        </w:rPr>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iCs/>
                </w:rPr>
              </m:ctrlPr>
            </m:dPr>
            <m:e>
              <m:r>
                <m:rPr>
                  <m:sty m:val="p"/>
                </m:rPr>
                <w:rPr>
                  <w:rFonts w:ascii="Cambria Math" w:hAnsi="Cambria Math"/>
                </w:rPr>
                <m:t>x</m:t>
              </m:r>
            </m:e>
          </m:d>
          <m:r>
            <m:rPr>
              <m:sty m:val="p"/>
            </m:rPr>
            <w:rPr>
              <w:rFonts w:ascii="Cambria Math" w:hAnsi="Cambria Math"/>
            </w:rPr>
            <m:t>=T</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w:rPr>
              <w:rFonts w:ascii="Cambria Math" w:hAnsi="Cambria Math"/>
            </w:rPr>
            <m:t>=</m:t>
          </m:r>
          <m:r>
            <m:rPr>
              <m:sty m:val="p"/>
            </m:rPr>
            <w:rPr>
              <w:rFonts w:ascii="Cambria Math" w:hAnsi="Cambria Math"/>
            </w:rPr>
            <m:t>∆T</m:t>
          </m:r>
        </m:oMath>
      </m:oMathPara>
    </w:p>
    <w:p w14:paraId="185BB021" w14:textId="7A02D61E" w:rsidR="00114157" w:rsidRPr="00F91BE6" w:rsidRDefault="00011955" w:rsidP="00AA302D">
      <w:pPr>
        <w:rPr>
          <w:rtl/>
        </w:rPr>
      </w:pPr>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acc>
                <m:accPr>
                  <m:chr m:val="̃"/>
                  <m:ctrlPr>
                    <w:rPr>
                      <w:rFonts w:ascii="Cambria Math" w:hAnsi="Cambria Math"/>
                    </w:rPr>
                  </m:ctrlPr>
                </m:accPr>
                <m:e>
                  <m:r>
                    <m:rPr>
                      <m:sty m:val="p"/>
                    </m:rPr>
                    <w:rPr>
                      <w:rFonts w:ascii="Cambria Math" w:hAnsi="Cambria Math"/>
                    </w:rPr>
                    <m:t>T</m:t>
                  </m:r>
                </m:e>
              </m:acc>
            </m:num>
            <m:den>
              <m:r>
                <m:rPr>
                  <m:sty m:val="p"/>
                </m:rPr>
                <w:rPr>
                  <w:rFonts w:ascii="Cambria Math" w:hAnsi="Cambria Math"/>
                </w:rPr>
                <m:t>d</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r>
            <m:rPr>
              <m:sty m:val="p"/>
            </m:rPr>
            <w:rPr>
              <w:rFonts w:ascii="Cambria Math" w:hAnsi="Cambria Math"/>
            </w:rPr>
            <m:t>*</m:t>
          </m:r>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oMath>
      </m:oMathPara>
    </w:p>
    <w:p w14:paraId="1080B1A4" w14:textId="4EF5735B" w:rsidR="00114157" w:rsidRPr="00F91BE6" w:rsidRDefault="00114157" w:rsidP="00AA302D">
      <w:pPr>
        <w:rPr>
          <w:rtl/>
        </w:rPr>
      </w:pPr>
      <w:r w:rsidRPr="00F91BE6">
        <w:rPr>
          <w:rtl/>
        </w:rPr>
        <w:t>נוכל לקבוע את המקדם ל-</w:t>
      </w:r>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oMath>
      <w:r w:rsidRPr="00F91BE6">
        <w:rPr>
          <w:rtl/>
        </w:rPr>
        <w:t xml:space="preserve"> כקבוע </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sidRPr="00F91BE6">
        <w:rPr>
          <w:rtl/>
        </w:rPr>
        <w:t xml:space="preserve">. </w:t>
      </w:r>
    </w:p>
    <w:p w14:paraId="342B9747" w14:textId="08569E00" w:rsidR="00114157" w:rsidRPr="00F91BE6" w:rsidRDefault="00011955" w:rsidP="00AA302D">
      <w:pPr>
        <w:rPr>
          <w:rtl/>
        </w:rPr>
      </w:pPr>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oMath>
      </m:oMathPara>
    </w:p>
    <w:p w14:paraId="07574933" w14:textId="4FB9AA96" w:rsidR="00114157" w:rsidRPr="00F91BE6" w:rsidRDefault="00011955" w:rsidP="00AA302D">
      <w:pPr>
        <w:rPr>
          <w:rtl/>
        </w:rPr>
      </w:pPr>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acc>
                <m:accPr>
                  <m:chr m:val="̃"/>
                  <m:ctrlPr>
                    <w:rPr>
                      <w:rFonts w:ascii="Cambria Math" w:hAnsi="Cambria Math"/>
                    </w:rPr>
                  </m:ctrlPr>
                </m:accPr>
                <m:e>
                  <m:r>
                    <m:rPr>
                      <m:sty m:val="p"/>
                    </m:rPr>
                    <w:rPr>
                      <w:rFonts w:ascii="Cambria Math" w:hAnsi="Cambria Math"/>
                    </w:rPr>
                    <m:t>T</m:t>
                  </m:r>
                </m:e>
              </m:acc>
            </m:num>
            <m:den>
              <m:r>
                <m:rPr>
                  <m:sty m:val="p"/>
                </m:rPr>
                <w:rPr>
                  <w:rFonts w:ascii="Cambria Math" w:hAnsi="Cambria Math"/>
                </w:rPr>
                <m:t>d</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oMath>
      </m:oMathPara>
    </w:p>
    <w:p w14:paraId="0224A3D7" w14:textId="3DADA2F3" w:rsidR="00BE4F72" w:rsidRPr="00F91BE6" w:rsidRDefault="00BE4F72" w:rsidP="00AA302D">
      <w:pPr>
        <w:rPr>
          <w:rtl/>
        </w:rPr>
      </w:pPr>
      <w:r w:rsidRPr="00F91BE6">
        <w:rPr>
          <w:rFonts w:hint="cs"/>
          <w:rtl/>
        </w:rPr>
        <w:t>על מנת לפתור משוואה דיפרנציאלי</w:t>
      </w:r>
      <w:r w:rsidRPr="00F91BE6">
        <w:rPr>
          <w:rFonts w:hint="eastAsia"/>
          <w:rtl/>
        </w:rPr>
        <w:t>ת</w:t>
      </w:r>
      <w:r w:rsidRPr="00F91BE6">
        <w:rPr>
          <w:rFonts w:hint="cs"/>
          <w:rtl/>
        </w:rPr>
        <w:t xml:space="preserve"> יש צורך בפתרון כללי ובתנאי שפה. </w:t>
      </w:r>
    </w:p>
    <w:p w14:paraId="3A9FEB2A" w14:textId="5B89BC36" w:rsidR="00114157" w:rsidRPr="00F91BE6" w:rsidRDefault="00BE4F72" w:rsidP="00AA302D">
      <w:pPr>
        <w:rPr>
          <w:rtl/>
        </w:rPr>
      </w:pPr>
      <w:r w:rsidRPr="00F91BE6">
        <w:rPr>
          <w:rFonts w:hint="cs"/>
          <w:rtl/>
        </w:rPr>
        <w:t>את הפתרון הכללי מצאנו</w:t>
      </w:r>
      <w:r w:rsidR="00485C28">
        <w:rPr>
          <w:rFonts w:hint="cs"/>
          <w:rtl/>
        </w:rPr>
        <w:t xml:space="preserve">: </w:t>
      </w:r>
    </w:p>
    <w:p w14:paraId="240D8898" w14:textId="5885E0F2" w:rsidR="0011415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bookmarkStart w:id="13" w:name="_Hlk34995773"/>
    <w:p w14:paraId="363DFCFF" w14:textId="3E6A6E65" w:rsidR="00114157" w:rsidRPr="00F91BE6" w:rsidRDefault="00011955" w:rsidP="00AA302D">
      <w:pPr>
        <w:rPr>
          <w:rtl/>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sidR="00114157" w:rsidRPr="00F91BE6">
        <w:rPr>
          <w:rtl/>
        </w:rPr>
        <w:t xml:space="preserve"> </w:t>
      </w:r>
      <w:r w:rsidR="00BE4F72" w:rsidRPr="00F91BE6">
        <w:rPr>
          <w:rFonts w:hint="cs"/>
          <w:rtl/>
        </w:rPr>
        <w:t>ן-</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00BE4F72" w:rsidRPr="00F91BE6">
        <w:rPr>
          <w:rFonts w:hint="cs"/>
          <w:rtl/>
        </w:rPr>
        <w:t xml:space="preserve"> הם האיברים החופשיים שיש למצוא</w:t>
      </w:r>
      <w:r w:rsidR="001137FE">
        <w:rPr>
          <w:rFonts w:hint="cs"/>
          <w:rtl/>
        </w:rPr>
        <w:t xml:space="preserve">. </w:t>
      </w:r>
    </w:p>
    <w:p w14:paraId="031F8AF2" w14:textId="4212A1BC" w:rsidR="00114157" w:rsidRPr="00F91BE6" w:rsidRDefault="00114157" w:rsidP="00AA302D">
      <w:pPr>
        <w:rPr>
          <w:rtl/>
        </w:rPr>
      </w:pPr>
      <w:r w:rsidRPr="00F91BE6">
        <w:rPr>
          <w:rtl/>
        </w:rPr>
        <w:t>על מנת למצוא אותם נשתמש בשני תנאי שפה (</w:t>
      </w:r>
      <w:r w:rsidRPr="00F91BE6">
        <w:t>boundary conditions</w:t>
      </w:r>
      <w:r w:rsidRPr="00F91BE6">
        <w:rPr>
          <w:rtl/>
        </w:rPr>
        <w:t>)</w:t>
      </w:r>
      <w:r w:rsidR="001137FE">
        <w:rPr>
          <w:rFonts w:hint="cs"/>
          <w:rtl/>
        </w:rPr>
        <w:t xml:space="preserve">. </w:t>
      </w:r>
    </w:p>
    <w:p w14:paraId="74D5B03F" w14:textId="5B2E7CF3" w:rsidR="00114157" w:rsidRPr="00F91BE6" w:rsidRDefault="00BE4F72" w:rsidP="009A6DA6">
      <w:pPr>
        <w:rPr>
          <w:rtl/>
        </w:rPr>
      </w:pPr>
      <w:bookmarkStart w:id="14" w:name="_Hlk33210891"/>
      <w:r w:rsidRPr="00F91BE6">
        <w:rPr>
          <w:rtl/>
        </w:rPr>
        <w:t xml:space="preserve">ניתן להגיד כי </w:t>
      </w:r>
      <w:r w:rsidR="00114157" w:rsidRPr="00F91BE6">
        <w:rPr>
          <w:rtl/>
        </w:rPr>
        <w:t xml:space="preserve">בקצה המוט שנמצא בתנור </w:t>
      </w:r>
      <w:r w:rsidR="00CA0FCC" w:rsidRPr="00F91BE6">
        <w:rPr>
          <w:rtl/>
        </w:rPr>
        <w:t>טמפרטורה</w:t>
      </w:r>
      <w:r w:rsidR="00114157" w:rsidRPr="00F91BE6">
        <w:rPr>
          <w:rtl/>
        </w:rPr>
        <w:t xml:space="preserve"> המוט במצב שיווי המשקל שווה ל</w:t>
      </w:r>
      <w:r w:rsidR="00CA0FCC" w:rsidRPr="00F91BE6">
        <w:rPr>
          <w:rtl/>
        </w:rPr>
        <w:t>טמפרטורה</w:t>
      </w:r>
      <w:r w:rsidR="00114157" w:rsidRPr="00F91BE6">
        <w:rPr>
          <w:rtl/>
        </w:rPr>
        <w:t xml:space="preserve"> התנור</w:t>
      </w:r>
      <w:r w:rsidR="009A6DA6">
        <w:rPr>
          <w:rFonts w:hint="cs"/>
          <w:rtl/>
        </w:rPr>
        <w:t xml:space="preserve">, </w:t>
      </w:r>
      <w:r w:rsidR="009A6DA6" w:rsidRPr="00F91BE6">
        <w:rPr>
          <w:rtl/>
        </w:rPr>
        <w:t>כאשר שני אלו הם ידועים וניתן למדוד אותם, נסמן את ההפרש הנ"ל כ-</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w:r w:rsidR="009A6DA6" w:rsidRPr="00F91BE6">
        <w:rPr>
          <w:rtl/>
        </w:rPr>
        <w:t>.</w:t>
      </w:r>
    </w:p>
    <w:bookmarkEnd w:id="13"/>
    <w:p w14:paraId="15C5C054" w14:textId="50C1206C" w:rsidR="00114157" w:rsidRPr="00F91BE6" w:rsidRDefault="00011955" w:rsidP="00AA302D">
      <w:pPr>
        <w:rPr>
          <w:rtl/>
        </w:rPr>
      </w:pPr>
      <m:oMathPara>
        <m:oMathParaPr>
          <m:jc m:val="center"/>
        </m:oMathParaPr>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(0)=</m:t>
          </m:r>
          <m:sSub>
            <m:sSubPr>
              <m:ctrlPr>
                <w:rPr>
                  <w:rFonts w:ascii="Cambria Math" w:hAnsi="Cambria Math"/>
                </w:rPr>
              </m:ctrlPr>
            </m:sSubPr>
            <m:e>
              <m:r>
                <m:rPr>
                  <m:sty m:val="p"/>
                </m:rPr>
                <w:rPr>
                  <w:rFonts w:ascii="Cambria Math" w:hAnsi="Cambria Math"/>
                </w:rPr>
                <m:t>T</m:t>
              </m:r>
            </m:e>
            <m:sub>
              <m: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m:oMathPara>
    </w:p>
    <w:p w14:paraId="5393F766" w14:textId="57DA7B05" w:rsidR="00114157" w:rsidRPr="00F91BE6" w:rsidRDefault="009A6DA6" w:rsidP="00115A24">
      <w:pPr>
        <w:rPr>
          <w:rtl/>
        </w:rPr>
      </w:pPr>
      <w:bookmarkStart w:id="15" w:name="_Hlk34995807"/>
      <w:bookmarkEnd w:id="14"/>
      <w:r>
        <w:rPr>
          <w:rFonts w:hint="cs"/>
          <w:rtl/>
        </w:rPr>
        <w:t>תנאי השפה השני</w:t>
      </w:r>
      <w:r w:rsidR="00114157" w:rsidRPr="00F91BE6">
        <w:rPr>
          <w:rtl/>
        </w:rPr>
        <w:t xml:space="preserve"> הינו שבקצה המוט </w:t>
      </w:r>
      <w:r>
        <w:rPr>
          <w:rFonts w:hint="cs"/>
          <w:rtl/>
        </w:rPr>
        <w:t>הרחוק מן התנור</w:t>
      </w:r>
      <w:r w:rsidR="00114157" w:rsidRPr="00F91BE6">
        <w:rPr>
          <w:rtl/>
        </w:rPr>
        <w:t xml:space="preserve">, </w:t>
      </w:r>
      <w:r>
        <w:rPr>
          <w:rFonts w:hint="cs"/>
          <w:rtl/>
        </w:rPr>
        <w:t>שנמצא באוויר</w:t>
      </w:r>
      <w:r w:rsidR="00114157" w:rsidRPr="00F91BE6">
        <w:rPr>
          <w:rtl/>
        </w:rPr>
        <w:t xml:space="preserve">, </w:t>
      </w:r>
      <w:r w:rsidR="00CA0FCC" w:rsidRPr="00F91BE6">
        <w:rPr>
          <w:rtl/>
        </w:rPr>
        <w:t>טמפרטור</w:t>
      </w:r>
      <w:r>
        <w:rPr>
          <w:rFonts w:hint="cs"/>
          <w:rtl/>
        </w:rPr>
        <w:t>ת</w:t>
      </w:r>
      <w:r w:rsidR="00114157" w:rsidRPr="00F91BE6">
        <w:rPr>
          <w:rtl/>
        </w:rPr>
        <w:t xml:space="preserve"> המוט היא קרובה מאוד ל</w:t>
      </w:r>
      <w:r w:rsidR="00CA0FCC" w:rsidRPr="00F91BE6">
        <w:rPr>
          <w:rtl/>
        </w:rPr>
        <w:t>טמפרטורה</w:t>
      </w:r>
      <w:r w:rsidR="00114157" w:rsidRPr="00F91BE6">
        <w:rPr>
          <w:rtl/>
        </w:rPr>
        <w:t xml:space="preserve"> האוויר</w:t>
      </w:r>
      <w:r>
        <w:rPr>
          <w:rFonts w:hint="cs"/>
          <w:rtl/>
        </w:rPr>
        <w:t xml:space="preserve">, ובקירוב שווה לה. לכן, הפרש טמפרטורת המוט וטמפרטורת האוויר בנקודה זו שווה ל-0. </w:t>
      </w:r>
    </w:p>
    <w:p w14:paraId="6E86EADB" w14:textId="41B8547B" w:rsidR="0011415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(L)=</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=0</m:t>
          </m:r>
        </m:oMath>
      </m:oMathPara>
    </w:p>
    <w:bookmarkEnd w:id="15"/>
    <w:p w14:paraId="2FCE8E62" w14:textId="06B1EA9A" w:rsidR="00114157" w:rsidRPr="00F91BE6" w:rsidRDefault="00114157" w:rsidP="00115A24">
      <w:pPr>
        <w:rPr>
          <w:rtl/>
        </w:rPr>
      </w:pPr>
      <w:r w:rsidRPr="00F91BE6">
        <w:rPr>
          <w:rtl/>
        </w:rPr>
        <w:t xml:space="preserve">נוכל לחשב בעזרת מקרים אלו את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sidRPr="00F91BE6">
        <w:rPr>
          <w:rtl/>
        </w:rPr>
        <w:t xml:space="preserve"> ו-</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00115A24" w:rsidRPr="00F91BE6">
        <w:rPr>
          <w:rFonts w:hint="cs"/>
          <w:rtl/>
        </w:rPr>
        <w:t xml:space="preserve">, </w:t>
      </w:r>
      <w:r w:rsidRPr="00F91BE6">
        <w:rPr>
          <w:rtl/>
        </w:rPr>
        <w:t>נציב זאת במשוואה המקורית</w:t>
      </w:r>
      <w:r w:rsidR="0014016E">
        <w:rPr>
          <w:rFonts w:hint="cs"/>
          <w:rtl/>
        </w:rPr>
        <w:t xml:space="preserve"> ונגלה את הפתרון הכללי. </w:t>
      </w:r>
    </w:p>
    <w:p w14:paraId="22391507" w14:textId="3CCEB54E" w:rsidR="0011415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M(L-x)</m:t>
                      </m:r>
                    </m:e>
                  </m:d>
                </m:e>
              </m:func>
            </m:num>
            <m:den>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02E875B4" w14:textId="198AA65D" w:rsidR="00114157" w:rsidRPr="00F91BE6" w:rsidRDefault="00011955" w:rsidP="00AA302D">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k*A</m:t>
              </m:r>
            </m:den>
          </m:f>
        </m:oMath>
      </m:oMathPara>
    </w:p>
    <w:p w14:paraId="56548F60" w14:textId="11CD1BED" w:rsidR="00CE4F5C" w:rsidRPr="00F91BE6" w:rsidRDefault="00011955" w:rsidP="00AA302D">
      <w:pPr>
        <w:bidi w:val="0"/>
        <w:rPr>
          <w:rtl/>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0D8E94A1" w14:textId="4F30B009" w:rsidR="00114157" w:rsidRPr="009F6916" w:rsidRDefault="00114157" w:rsidP="007303AC">
      <w:pPr>
        <w:rPr>
          <w:sz w:val="28"/>
          <w:szCs w:val="28"/>
          <w:rtl/>
        </w:rPr>
      </w:pPr>
      <w:r w:rsidRPr="00F91BE6">
        <w:rPr>
          <w:rtl/>
        </w:rPr>
        <w:lastRenderedPageBreak/>
        <w:t>זוהי המשוואה הסופית אשר מתארת את הפרש ה</w:t>
      </w:r>
      <w:r w:rsidR="00CA0FCC" w:rsidRPr="00F91BE6">
        <w:rPr>
          <w:rtl/>
        </w:rPr>
        <w:t>טמפרטורה</w:t>
      </w:r>
      <w:r w:rsidRPr="00F91BE6">
        <w:rPr>
          <w:rtl/>
        </w:rPr>
        <w:t xml:space="preserve"> של מיקום מסוים ביחס ל</w:t>
      </w:r>
      <w:r w:rsidR="00CA0FCC" w:rsidRPr="00F91BE6">
        <w:rPr>
          <w:rtl/>
        </w:rPr>
        <w:t>טמפרטורה</w:t>
      </w:r>
      <w:r w:rsidRPr="00F91BE6">
        <w:rPr>
          <w:rtl/>
        </w:rPr>
        <w:t xml:space="preserve"> האוויר במצב שיווי המשקל. </w:t>
      </w:r>
      <w:r w:rsidR="007646DE" w:rsidRPr="00F91BE6">
        <w:rPr>
          <w:rFonts w:hint="cs"/>
          <w:rtl/>
        </w:rPr>
        <w:t>בעזרתו ניתן להציג את התפלגות ה</w:t>
      </w:r>
      <w:r w:rsidR="00CA0FCC" w:rsidRPr="00F91BE6">
        <w:rPr>
          <w:rFonts w:hint="cs"/>
          <w:rtl/>
        </w:rPr>
        <w:t>טמפרטורה</w:t>
      </w:r>
      <w:r w:rsidR="007646DE" w:rsidRPr="00F91BE6">
        <w:rPr>
          <w:rFonts w:hint="cs"/>
          <w:rtl/>
        </w:rPr>
        <w:t xml:space="preserve"> </w:t>
      </w:r>
      <w:r w:rsidR="00783BDB" w:rsidRPr="00F91BE6">
        <w:rPr>
          <w:rFonts w:hint="cs"/>
          <w:rtl/>
        </w:rPr>
        <w:t xml:space="preserve">של המוט </w:t>
      </w:r>
      <w:r w:rsidR="00E84FE5">
        <w:rPr>
          <w:rFonts w:hint="cs"/>
          <w:rtl/>
        </w:rPr>
        <w:t>לאורכו</w:t>
      </w:r>
      <w:r w:rsidR="00783BDB" w:rsidRPr="00F91BE6">
        <w:rPr>
          <w:rFonts w:hint="cs"/>
          <w:rtl/>
        </w:rPr>
        <w:t xml:space="preserve">. </w:t>
      </w:r>
      <w:r w:rsidR="00545F7C" w:rsidRPr="009F6916">
        <w:rPr>
          <w:rFonts w:hint="cs"/>
          <w:rtl/>
        </w:rPr>
        <w:t>לחישוב</w:t>
      </w:r>
      <w:r w:rsidR="009F6916" w:rsidRPr="009F6916">
        <w:rPr>
          <w:rFonts w:hint="cs"/>
          <w:rtl/>
        </w:rPr>
        <w:t xml:space="preserve"> המתמטי</w:t>
      </w:r>
      <w:r w:rsidR="00545F7C" w:rsidRPr="009F6916">
        <w:rPr>
          <w:rFonts w:hint="cs"/>
          <w:rtl/>
        </w:rPr>
        <w:t xml:space="preserve"> המלא ראה</w:t>
      </w:r>
      <w:r w:rsidR="00582B3B" w:rsidRPr="009F6916">
        <w:rPr>
          <w:rFonts w:hint="cs"/>
          <w:rtl/>
        </w:rPr>
        <w:t xml:space="preserve"> </w:t>
      </w:r>
      <w:r w:rsidR="00A227D4">
        <w:rPr>
          <w:rFonts w:hint="cs"/>
          <w:rtl/>
        </w:rPr>
        <w:t xml:space="preserve">נספח </w:t>
      </w:r>
      <w:r w:rsidR="00582B3B" w:rsidRPr="009F6916">
        <w:rPr>
          <w:rFonts w:hint="cs"/>
          <w:rtl/>
        </w:rPr>
        <w:t>מס' 1.</w:t>
      </w:r>
    </w:p>
    <w:p w14:paraId="377AF40F" w14:textId="77777777" w:rsidR="009F6916" w:rsidRDefault="009F6916">
      <w:pPr>
        <w:bidi w:val="0"/>
        <w:spacing w:after="0" w:line="240" w:lineRule="auto"/>
        <w:rPr>
          <w:noProof/>
          <w:sz w:val="28"/>
          <w:szCs w:val="28"/>
          <w:u w:val="single"/>
          <w:rtl/>
        </w:rPr>
      </w:pPr>
      <w:r>
        <w:rPr>
          <w:rtl/>
        </w:rPr>
        <w:br w:type="page"/>
      </w:r>
    </w:p>
    <w:p w14:paraId="75789890" w14:textId="73AE485A" w:rsidR="000E2694" w:rsidRDefault="000E2694" w:rsidP="007F3DA0">
      <w:pPr>
        <w:pStyle w:val="Heading2"/>
        <w:rPr>
          <w:rtl/>
        </w:rPr>
      </w:pPr>
      <w:bookmarkStart w:id="16" w:name="_Toc43667524"/>
      <w:r w:rsidRPr="00F91BE6">
        <w:rPr>
          <w:rtl/>
        </w:rPr>
        <w:lastRenderedPageBreak/>
        <w:t xml:space="preserve">מודל לחישוב </w:t>
      </w:r>
      <w:r w:rsidRPr="00F91BE6">
        <w:t>M</w:t>
      </w:r>
      <w:bookmarkEnd w:id="16"/>
    </w:p>
    <w:p w14:paraId="482B12EA" w14:textId="77EF614A" w:rsidR="00554DCC" w:rsidRDefault="00554DCC" w:rsidP="00554DCC">
      <w:pPr>
        <w:rPr>
          <w:rtl/>
        </w:rPr>
      </w:pPr>
      <w:r>
        <w:rPr>
          <w:rFonts w:hint="cs"/>
          <w:rtl/>
        </w:rPr>
        <w:t xml:space="preserve">בפרק הקודם מצאנו את התפלגות הטמפרטורה במצב שיווי משקל. </w:t>
      </w:r>
    </w:p>
    <w:p w14:paraId="7EC25F9A" w14:textId="37DA3617" w:rsidR="00554DCC" w:rsidRDefault="00011955" w:rsidP="00554DCC">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M(L-x)</m:t>
                      </m:r>
                    </m:e>
                  </m:d>
                </m:e>
              </m:func>
            </m:num>
            <m:den>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2E81B54A" w14:textId="001AA73A" w:rsidR="000E2694" w:rsidRPr="00F91BE6" w:rsidRDefault="00554DCC" w:rsidP="00554DCC">
      <w:pPr>
        <w:rPr>
          <w:rtl/>
        </w:rPr>
      </w:pPr>
      <w:r>
        <w:rPr>
          <w:rFonts w:hint="cs"/>
          <w:rtl/>
        </w:rPr>
        <w:t xml:space="preserve">ניתן לראות כי היא אינה תלויה במקדמים </w:t>
      </w:r>
      <w:r>
        <w:t>k</w:t>
      </w:r>
      <w:r>
        <w:rPr>
          <w:rFonts w:hint="cs"/>
          <w:rtl/>
        </w:rPr>
        <w:t xml:space="preserve"> ו-</w:t>
      </w:r>
      <w:r>
        <w:t>h</w:t>
      </w:r>
      <w:r>
        <w:rPr>
          <w:rFonts w:hint="cs"/>
          <w:rtl/>
        </w:rPr>
        <w:t xml:space="preserve"> אלה במקדם </w:t>
      </w:r>
      <w:r>
        <w:rPr>
          <w:rFonts w:hint="cs"/>
        </w:rPr>
        <w:t>M</w:t>
      </w:r>
      <w:r>
        <w:rPr>
          <w:rFonts w:hint="cs"/>
          <w:rtl/>
        </w:rPr>
        <w:t xml:space="preserve"> שמהווה היחס ביניהם. </w:t>
      </w:r>
    </w:p>
    <w:p w14:paraId="41149DCB" w14:textId="00916230" w:rsidR="000E2694" w:rsidRPr="00554DCC" w:rsidRDefault="00011955" w:rsidP="00AA302D">
      <w:pPr>
        <w:rPr>
          <w:rtl/>
        </w:rPr>
      </w:pPr>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oMath>
      </m:oMathPara>
    </w:p>
    <w:p w14:paraId="64706E81" w14:textId="35745655" w:rsidR="00554DCC" w:rsidRPr="00F91BE6" w:rsidRDefault="00554DCC" w:rsidP="00AA302D">
      <w:pPr>
        <w:rPr>
          <w:rtl/>
        </w:rPr>
      </w:pPr>
      <w:r>
        <w:rPr>
          <w:rFonts w:hint="cs"/>
          <w:rtl/>
        </w:rPr>
        <w:t>כאשר:</w:t>
      </w:r>
    </w:p>
    <w:p w14:paraId="5726A536" w14:textId="19F6D59C" w:rsidR="000E2694" w:rsidRPr="00F91BE6" w:rsidRDefault="00F91BE6" w:rsidP="00554DCC">
      <w:pPr>
        <w:ind w:left="720"/>
        <w:rPr>
          <w:rtl/>
        </w:rPr>
      </w:pPr>
      <m:oMath>
        <m:r>
          <m:rPr>
            <m:sty m:val="p"/>
          </m:rPr>
          <w:rPr>
            <w:rFonts w:ascii="Cambria Math" w:hAnsi="Cambria Math"/>
          </w:rPr>
          <m:t>A</m:t>
        </m:r>
      </m:oMath>
      <w:r w:rsidR="000E2694" w:rsidRPr="00F91BE6">
        <w:rPr>
          <w:rtl/>
        </w:rPr>
        <w:t xml:space="preserve"> – שטח החתך</w:t>
      </w:r>
    </w:p>
    <w:p w14:paraId="009CE648" w14:textId="5DF164EB" w:rsidR="000E2694" w:rsidRPr="00F91BE6" w:rsidRDefault="00F91BE6" w:rsidP="00554DCC">
      <w:pPr>
        <w:ind w:left="720"/>
        <w:rPr>
          <w:rtl/>
        </w:rPr>
      </w:pPr>
      <m:oMath>
        <m:r>
          <m:rPr>
            <m:sty m:val="p"/>
          </m:rPr>
          <w:rPr>
            <w:rFonts w:ascii="Cambria Math" w:hAnsi="Cambria Math"/>
          </w:rPr>
          <m:t>P</m:t>
        </m:r>
      </m:oMath>
      <w:r w:rsidR="000E2694" w:rsidRPr="00F91BE6">
        <w:rPr>
          <w:rtl/>
        </w:rPr>
        <w:t xml:space="preserve"> – היקף המוט</w:t>
      </w:r>
    </w:p>
    <w:p w14:paraId="1E3B0D95" w14:textId="37E4A6D1" w:rsidR="000E2694" w:rsidRPr="00F91BE6" w:rsidRDefault="00F91BE6" w:rsidP="00554DCC">
      <w:pPr>
        <w:ind w:left="720"/>
        <w:rPr>
          <w:rtl/>
        </w:rPr>
      </w:pPr>
      <m:oMath>
        <m:r>
          <m:rPr>
            <m:sty m:val="p"/>
          </m:rPr>
          <w:rPr>
            <w:rFonts w:ascii="Cambria Math" w:hAnsi="Cambria Math"/>
          </w:rPr>
          <m:t>k</m:t>
        </m:r>
      </m:oMath>
      <w:r w:rsidR="000E2694" w:rsidRPr="00F91BE6">
        <w:rPr>
          <w:rtl/>
        </w:rPr>
        <w:t xml:space="preserve"> – מוליכות החום של המוט</w:t>
      </w:r>
    </w:p>
    <w:p w14:paraId="5A84D429" w14:textId="1505165C" w:rsidR="000E2694" w:rsidRPr="00F91BE6" w:rsidRDefault="00F91BE6" w:rsidP="00554DCC">
      <w:pPr>
        <w:ind w:left="720"/>
        <w:rPr>
          <w:rtl/>
        </w:rPr>
      </w:pPr>
      <m:oMath>
        <m:r>
          <m:rPr>
            <m:sty m:val="p"/>
          </m:rPr>
          <w:rPr>
            <w:rFonts w:ascii="Cambria Math" w:hAnsi="Cambria Math"/>
          </w:rPr>
          <m:t>h</m:t>
        </m:r>
      </m:oMath>
      <w:r w:rsidR="000E2694" w:rsidRPr="00F91BE6">
        <w:rPr>
          <w:rtl/>
        </w:rPr>
        <w:t xml:space="preserve"> </w:t>
      </w:r>
      <w:r w:rsidR="006F1276" w:rsidRPr="00F91BE6">
        <w:rPr>
          <w:rtl/>
        </w:rPr>
        <w:t>–</w:t>
      </w:r>
      <w:r w:rsidR="000E2694" w:rsidRPr="00F91BE6">
        <w:rPr>
          <w:rtl/>
        </w:rPr>
        <w:t xml:space="preserve"> מקדם חום שתלוי באוויר</w:t>
      </w:r>
    </w:p>
    <w:p w14:paraId="333AD5F2" w14:textId="6517198D" w:rsidR="00510374" w:rsidRPr="00F91BE6" w:rsidRDefault="00A227D4" w:rsidP="00AA302D">
      <w:pPr>
        <w:rPr>
          <w:rtl/>
        </w:rPr>
      </w:pPr>
      <w:r>
        <w:rPr>
          <w:rFonts w:hint="cs"/>
          <w:rtl/>
        </w:rPr>
        <w:t>באופן נ</w:t>
      </w:r>
      <w:r w:rsidR="00A50E15">
        <w:rPr>
          <w:rFonts w:hint="cs"/>
          <w:rtl/>
        </w:rPr>
        <w:t>י</w:t>
      </w:r>
      <w:r>
        <w:rPr>
          <w:rFonts w:hint="cs"/>
          <w:rtl/>
        </w:rPr>
        <w:t xml:space="preserve">סיוני, </w:t>
      </w:r>
      <w:r w:rsidR="000E2694" w:rsidRPr="00F91BE6">
        <w:rPr>
          <w:rtl/>
        </w:rPr>
        <w:t xml:space="preserve">את שטח החתך וההיקף ניתן למצוא בקלות רבה. </w:t>
      </w:r>
    </w:p>
    <w:p w14:paraId="3924B35B" w14:textId="009290F0" w:rsidR="00DE27C4" w:rsidRPr="00F91BE6" w:rsidRDefault="000E2694" w:rsidP="00554DCC">
      <w:pPr>
        <w:rPr>
          <w:rtl/>
        </w:rPr>
      </w:pPr>
      <w:r w:rsidRPr="00F91BE6">
        <w:rPr>
          <w:rtl/>
        </w:rPr>
        <w:t xml:space="preserve">את </w:t>
      </w:r>
      <w:r w:rsidRPr="00F91BE6">
        <w:t>k</w:t>
      </w:r>
      <w:r w:rsidRPr="00F91BE6">
        <w:rPr>
          <w:rtl/>
        </w:rPr>
        <w:t xml:space="preserve"> לא ניתן למצוא מאחר וה</w:t>
      </w:r>
      <w:r w:rsidR="00A82E56" w:rsidRPr="00F91BE6">
        <w:rPr>
          <w:rFonts w:hint="cs"/>
          <w:rtl/>
        </w:rPr>
        <w:t>וא</w:t>
      </w:r>
      <w:r w:rsidRPr="00F91BE6">
        <w:rPr>
          <w:rtl/>
        </w:rPr>
        <w:t xml:space="preserve"> תלוי</w:t>
      </w:r>
      <w:r w:rsidR="00A82E56" w:rsidRPr="00F91BE6">
        <w:rPr>
          <w:rFonts w:hint="cs"/>
          <w:rtl/>
        </w:rPr>
        <w:t xml:space="preserve"> ב</w:t>
      </w:r>
      <w:r w:rsidRPr="00F91BE6">
        <w:rPr>
          <w:rtl/>
        </w:rPr>
        <w:t>מוט</w:t>
      </w:r>
      <w:r w:rsidR="00A82E56" w:rsidRPr="00F91BE6">
        <w:rPr>
          <w:rFonts w:hint="cs"/>
          <w:rtl/>
        </w:rPr>
        <w:t xml:space="preserve"> ש</w:t>
      </w:r>
      <w:r w:rsidR="00510374" w:rsidRPr="00F91BE6">
        <w:rPr>
          <w:rFonts w:hint="cs"/>
          <w:rtl/>
        </w:rPr>
        <w:t xml:space="preserve">עשוי סגסוגת, </w:t>
      </w:r>
      <w:r w:rsidRPr="00F91BE6">
        <w:rPr>
          <w:rtl/>
        </w:rPr>
        <w:t>איננו יודעים את החומר</w:t>
      </w:r>
      <w:r w:rsidR="00510374" w:rsidRPr="00F91BE6">
        <w:rPr>
          <w:rFonts w:hint="cs"/>
          <w:rtl/>
        </w:rPr>
        <w:t>ים</w:t>
      </w:r>
      <w:r w:rsidRPr="00F91BE6">
        <w:rPr>
          <w:rtl/>
        </w:rPr>
        <w:t xml:space="preserve"> ממנו עשוי</w:t>
      </w:r>
      <w:r w:rsidR="00510374" w:rsidRPr="00F91BE6">
        <w:rPr>
          <w:rFonts w:hint="cs"/>
          <w:rtl/>
        </w:rPr>
        <w:t xml:space="preserve"> ולכן איננו יכולים למצוא את </w:t>
      </w:r>
      <w:r w:rsidR="00510374" w:rsidRPr="00F91BE6">
        <w:rPr>
          <w:rtl/>
        </w:rPr>
        <w:t xml:space="preserve">ערכים תאורטיים </w:t>
      </w:r>
      <w:r w:rsidR="00510374" w:rsidRPr="00F91BE6">
        <w:rPr>
          <w:rFonts w:hint="cs"/>
          <w:rtl/>
        </w:rPr>
        <w:t xml:space="preserve">של מקדמי מוליכות החום שלו. </w:t>
      </w:r>
      <w:r w:rsidR="00A82E56" w:rsidRPr="00F91BE6">
        <w:rPr>
          <w:rFonts w:hint="cs"/>
          <w:rtl/>
        </w:rPr>
        <w:t xml:space="preserve">בנוסף </w:t>
      </w:r>
      <w:r w:rsidR="00510374" w:rsidRPr="00F91BE6">
        <w:rPr>
          <w:rFonts w:hint="cs"/>
          <w:rtl/>
        </w:rPr>
        <w:t xml:space="preserve">לא ניתן לחשב את </w:t>
      </w:r>
      <w:r w:rsidR="00510374" w:rsidRPr="00F91BE6">
        <w:t>h</w:t>
      </w:r>
      <w:r w:rsidR="00510374" w:rsidRPr="00F91BE6">
        <w:rPr>
          <w:rFonts w:hint="cs"/>
          <w:rtl/>
        </w:rPr>
        <w:t xml:space="preserve"> בעזרת המכשירים שיש לנו מאחר ומרחק האופייני שבו האוויר מתחמם מסביב למוט קטן מאוד, בין 1 ל-3 מילימטרי</w:t>
      </w:r>
      <w:r w:rsidR="00554DCC">
        <w:rPr>
          <w:rFonts w:hint="cs"/>
          <w:rtl/>
        </w:rPr>
        <w:t>ם (</w:t>
      </w:r>
      <w:r w:rsidR="00554DCC" w:rsidRPr="00554DCC">
        <w:rPr>
          <w:rtl/>
        </w:rPr>
        <w:t xml:space="preserve">מרחק זה נמצא בעזרת חישוב לאחר מציאת הערך </w:t>
      </w:r>
      <w:r w:rsidR="00554DCC" w:rsidRPr="00554DCC">
        <w:t>M</w:t>
      </w:r>
      <w:r w:rsidR="00554DCC" w:rsidRPr="00554DCC">
        <w:rPr>
          <w:rtl/>
        </w:rPr>
        <w:t xml:space="preserve">, שימוש ב - </w:t>
      </w:r>
      <w:r w:rsidR="00554DCC" w:rsidRPr="00554DCC">
        <w:t>k</w:t>
      </w:r>
      <w:r w:rsidR="00554DCC" w:rsidRPr="00554DCC">
        <w:rPr>
          <w:rtl/>
        </w:rPr>
        <w:t xml:space="preserve"> מוליכות החום הידועה באוויר והערכה </w:t>
      </w:r>
      <w:r w:rsidR="00A47E73">
        <w:rPr>
          <w:rFonts w:hint="cs"/>
          <w:rtl/>
        </w:rPr>
        <w:t>של המרחק האופייני</w:t>
      </w:r>
      <w:r w:rsidR="00554DCC" w:rsidRPr="00554DCC">
        <w:rPr>
          <w:rtl/>
        </w:rPr>
        <w:t xml:space="preserve"> </w:t>
      </w:r>
      <m:oMath>
        <m:r>
          <m:rPr>
            <m:sty m:val="p"/>
          </m:rPr>
          <w:rPr>
            <w:rFonts w:ascii="Cambria Math" w:hAnsi="Cambria Math"/>
          </w:rPr>
          <m:t>Ra</m:t>
        </m:r>
      </m:oMath>
      <w:r w:rsidR="00A47E73" w:rsidRPr="00554DCC">
        <w:rPr>
          <w:rtl/>
        </w:rPr>
        <w:t xml:space="preserve"> </w:t>
      </w:r>
      <w:r w:rsidR="00554DCC" w:rsidRPr="00554DCC">
        <w:rPr>
          <w:rtl/>
        </w:rPr>
        <w:t>על פי הנוסח</w:t>
      </w:r>
      <w:r w:rsidR="00554DCC" w:rsidRPr="00554DCC">
        <w:rPr>
          <w:rFonts w:hint="cs"/>
          <w:rtl/>
        </w:rPr>
        <w:t>ה</w:t>
      </w:r>
      <w:r w:rsidR="00D36ACC">
        <w:rPr>
          <w:rFonts w:hint="cs"/>
          <w:rtl/>
        </w:rPr>
        <w:t xml:space="preserve"> </w:t>
      </w:r>
      <w:r w:rsidR="00554DCC" w:rsidRPr="00554DCC">
        <w:t xml:space="preserve"> </w:t>
      </w:r>
      <m:oMath>
        <m:r>
          <m:rPr>
            <m:sty m:val="p"/>
          </m:rPr>
          <w:rPr>
            <w:rFonts w:ascii="Cambria Math" w:hAnsi="Cambria Math"/>
          </w:rPr>
          <m:t>h=</m:t>
        </m:r>
        <m:f>
          <m:fPr>
            <m:ctrlPr>
              <w:rPr>
                <w:rFonts w:ascii="Cambria Math" w:hAnsi="Cambria Math"/>
              </w:rPr>
            </m:ctrlPr>
          </m:fPr>
          <m:num>
            <m:r>
              <m:rPr>
                <m:sty m:val="p"/>
              </m:rPr>
              <w:rPr>
                <w:rFonts w:ascii="Cambria Math" w:hAnsi="Cambria Math"/>
              </w:rPr>
              <m:t>k</m:t>
            </m:r>
          </m:num>
          <m:den>
            <m:r>
              <m:rPr>
                <m:sty m:val="p"/>
              </m:rPr>
              <w:rPr>
                <w:rFonts w:ascii="Cambria Math" w:hAnsi="Cambria Math"/>
              </w:rPr>
              <m:t>Ra</m:t>
            </m:r>
          </m:den>
        </m:f>
      </m:oMath>
      <w:r w:rsidR="00554DCC" w:rsidRPr="00554DCC">
        <w:rPr>
          <w:rtl/>
        </w:rPr>
        <w:t>שעסקנו בה בפרק המודלים פיזיקליים מקרוסקופיים</w:t>
      </w:r>
      <w:r w:rsidR="00554DCC">
        <w:rPr>
          <w:rFonts w:hint="cs"/>
          <w:rtl/>
        </w:rPr>
        <w:t xml:space="preserve">). </w:t>
      </w:r>
      <w:r w:rsidR="00DE27C4" w:rsidRPr="00F91BE6">
        <w:rPr>
          <w:rFonts w:hint="cs"/>
          <w:rtl/>
        </w:rPr>
        <w:t>לא ניתן למקם את מכשירי המדידה במרחקים אלו מן המוט ובדיוק רב, בנוסף מכשירי המדידה מודדים ממוצע במקום מסוים (</w:t>
      </w:r>
      <w:r w:rsidR="000600A4" w:rsidRPr="00F91BE6">
        <w:rPr>
          <w:rFonts w:hint="cs"/>
          <w:rtl/>
        </w:rPr>
        <w:t>ראה פרק</w:t>
      </w:r>
      <w:r w:rsidR="00DE27C4" w:rsidRPr="00F91BE6">
        <w:rPr>
          <w:rFonts w:hint="cs"/>
          <w:rtl/>
        </w:rPr>
        <w:t xml:space="preserve"> שגיאות המדידה) כאשר גודל זה הוא סנטימטר אחד, גודל המדידה הוא גדול מהגודל שאותו אנחנו רוצים למדוד, מה שיגרום </w:t>
      </w:r>
      <w:r w:rsidR="00623466" w:rsidRPr="00F91BE6">
        <w:rPr>
          <w:rFonts w:hint="cs"/>
          <w:rtl/>
        </w:rPr>
        <w:t xml:space="preserve">לשגיאה </w:t>
      </w:r>
      <w:r w:rsidR="00545AB7">
        <w:rPr>
          <w:rFonts w:hint="cs"/>
          <w:rtl/>
        </w:rPr>
        <w:t xml:space="preserve">גדולה מידי. </w:t>
      </w:r>
    </w:p>
    <w:p w14:paraId="5106C9B3" w14:textId="7357B9B9" w:rsidR="000E2694" w:rsidRPr="00F91BE6" w:rsidRDefault="000E2694" w:rsidP="00AA302D">
      <w:pPr>
        <w:rPr>
          <w:rtl/>
        </w:rPr>
      </w:pPr>
      <w:r w:rsidRPr="00F91BE6">
        <w:rPr>
          <w:rtl/>
        </w:rPr>
        <w:t>לכן, החלטנו לבצע השוואה בין הפתרון האנליטי שמצאנו לבין הניסוי</w:t>
      </w:r>
      <w:r w:rsidR="00510374" w:rsidRPr="00F91BE6">
        <w:rPr>
          <w:rFonts w:hint="cs"/>
          <w:rtl/>
        </w:rPr>
        <w:t xml:space="preserve"> במטרה למצוא את </w:t>
      </w:r>
      <w:r w:rsidR="00662EF5" w:rsidRPr="00F91BE6">
        <w:rPr>
          <w:rFonts w:hint="cs"/>
        </w:rPr>
        <w:t>M</w:t>
      </w:r>
      <w:r w:rsidR="00510374" w:rsidRPr="00F91BE6">
        <w:rPr>
          <w:rFonts w:hint="cs"/>
          <w:rtl/>
        </w:rPr>
        <w:t xml:space="preserve">. </w:t>
      </w:r>
      <w:r w:rsidRPr="00F91BE6">
        <w:rPr>
          <w:rtl/>
        </w:rPr>
        <w:t>מאחר ושניהם אמורים להציג את אותו פתרון ניתן להשוואות ביניהם ולהתאים את ערך ה</w:t>
      </w:r>
      <w:r w:rsidRPr="00F91BE6">
        <w:rPr>
          <w:rFonts w:hint="cs"/>
          <w:rtl/>
        </w:rPr>
        <w:t>-</w:t>
      </w:r>
      <w:r w:rsidR="00662EF5" w:rsidRPr="00F91BE6">
        <w:rPr>
          <w:rFonts w:hint="cs"/>
        </w:rPr>
        <w:t>M</w:t>
      </w:r>
      <w:r w:rsidRPr="00F91BE6">
        <w:rPr>
          <w:rtl/>
        </w:rPr>
        <w:t xml:space="preserve"> על מנת שנמצא את הערך המדויק ביותר. </w:t>
      </w:r>
    </w:p>
    <w:p w14:paraId="7519633C" w14:textId="475D9C33" w:rsidR="00F67541" w:rsidRPr="00F91BE6" w:rsidRDefault="00F67541" w:rsidP="00F67541">
      <w:pPr>
        <w:rPr>
          <w:rtl/>
        </w:rPr>
      </w:pPr>
      <w:r w:rsidRPr="00F91BE6">
        <w:rPr>
          <w:rtl/>
        </w:rPr>
        <w:t xml:space="preserve">במקום להציב ערכים ו"לנחש" את </w:t>
      </w:r>
      <w:r w:rsidR="00662EF5" w:rsidRPr="00F91BE6">
        <w:rPr>
          <w:rFonts w:hint="cs"/>
        </w:rPr>
        <w:t>M</w:t>
      </w:r>
      <w:r w:rsidRPr="00F91BE6">
        <w:rPr>
          <w:rtl/>
        </w:rPr>
        <w:t xml:space="preserve"> על ידי ניסוי וטעיה, החלטנו לנסות למצוא את </w:t>
      </w:r>
      <w:r w:rsidR="00662EF5" w:rsidRPr="00F91BE6">
        <w:rPr>
          <w:rFonts w:hint="cs"/>
        </w:rPr>
        <w:t>M</w:t>
      </w:r>
      <w:r w:rsidRPr="00F91BE6">
        <w:rPr>
          <w:rtl/>
        </w:rPr>
        <w:t xml:space="preserve"> ע"י חישוב "מרחק" התוצאות הניסיוניות מהערכים של המודל האנליטי, ומציאת </w:t>
      </w:r>
      <w:r w:rsidR="00302B91">
        <w:t>M</w:t>
      </w:r>
      <w:r w:rsidRPr="00F91BE6">
        <w:rPr>
          <w:rtl/>
        </w:rPr>
        <w:t xml:space="preserve"> שעבורו "מרחק" זה הוא מינימלי (שיטת הריבועים המינימליים). </w:t>
      </w:r>
    </w:p>
    <w:p w14:paraId="17856073" w14:textId="54C3E602" w:rsidR="00280AEA" w:rsidRPr="00F91BE6" w:rsidRDefault="00F67541" w:rsidP="00554DCC">
      <w:pPr>
        <w:rPr>
          <w:rtl/>
        </w:rPr>
      </w:pPr>
      <w:r w:rsidRPr="00F91BE6">
        <w:rPr>
          <w:rtl/>
        </w:rPr>
        <w:lastRenderedPageBreak/>
        <w:t xml:space="preserve">נכנה את ה"מרחק" רמת דיוק: היא מוגדרת כסכום ריבועי ההפרשים בין הערך שחושב בנוסחה האנליטית, לבין תוצאות הניסוי. נרצה למצוא את </w:t>
      </w:r>
      <w:r w:rsidR="00662EF5" w:rsidRPr="00F91BE6">
        <w:rPr>
          <w:rFonts w:hint="cs"/>
        </w:rPr>
        <w:t>M</w:t>
      </w:r>
      <w:r w:rsidRPr="00F91BE6">
        <w:rPr>
          <w:rtl/>
        </w:rPr>
        <w:t xml:space="preserve"> שעבורו ערך זה מינימלי, כלומר ההפרש בין התוצאה הניסיונית לתוצאה האנליטית יהיה מינימלי.</w:t>
      </w:r>
      <w:r w:rsidR="00D83FFD" w:rsidRPr="00F91BE6">
        <w:rPr>
          <w:rFonts w:hint="cs"/>
          <w:rtl/>
        </w:rPr>
        <w:t xml:space="preserve"> </w:t>
      </w:r>
    </w:p>
    <w:p w14:paraId="0DB15FE9" w14:textId="68B4631F" w:rsidR="00510374" w:rsidRPr="00F91BE6" w:rsidRDefault="00510374" w:rsidP="00875889">
      <w:pPr>
        <w:spacing w:after="0" w:line="240" w:lineRule="auto"/>
        <w:rPr>
          <w:rtl/>
        </w:rPr>
      </w:pPr>
      <w:r w:rsidRPr="00F91BE6">
        <w:rPr>
          <w:rtl/>
        </w:rPr>
        <w:t>ניתן להציג זאת כך</w:t>
      </w:r>
      <w:r w:rsidR="00875889">
        <w:rPr>
          <w:rFonts w:hint="cs"/>
          <w:rtl/>
        </w:rPr>
        <w:t xml:space="preserve">: </w:t>
      </w:r>
    </w:p>
    <w:p w14:paraId="68B914AE" w14:textId="1F6FF59F" w:rsidR="00510374" w:rsidRPr="00F91BE6" w:rsidRDefault="00011955" w:rsidP="00AA302D">
      <w:pPr>
        <w:bidi w:val="0"/>
      </w:pPr>
      <m:oMathPara>
        <m:oMathParaPr>
          <m:jc m:val="center"/>
        </m:oMathParaPr>
        <m:oMath>
          <m:sSub>
            <m:sSubPr>
              <m:ctrlPr>
                <w:rPr>
                  <w:rFonts w:ascii="Cambria Math" w:hAnsi="Cambria Math"/>
                </w:rPr>
              </m:ctrlPr>
            </m:sSubPr>
            <m:e>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1</m:t>
                  </m:r>
                </m:sub>
              </m:sSub>
            </m:e>
            <m:sub>
              <m:eqArr>
                <m:eqArrPr>
                  <m:ctrlPr>
                    <w:rPr>
                      <w:rFonts w:ascii="Cambria Math" w:hAnsi="Cambria Math"/>
                      <w:rtl/>
                    </w:rPr>
                  </m:ctrlPr>
                </m:eqArrPr>
                <m:e>
                  <m:r>
                    <m:rPr>
                      <m:sty m:val="p"/>
                    </m:rPr>
                    <w:rPr>
                      <w:rFonts w:ascii="Cambria Math" w:hAnsi="Cambria Math"/>
                      <w:rtl/>
                    </w:rPr>
                    <m:t>הדיוק</m:t>
                  </m:r>
                  <m:r>
                    <m:rPr>
                      <m:sty m:val="p"/>
                    </m:rPr>
                    <w:rPr>
                      <w:rFonts w:ascii="Cambria Math" w:hAnsi="Cambria Math"/>
                    </w:rPr>
                    <m:t xml:space="preserve"> </m:t>
                  </m:r>
                  <m:r>
                    <m:rPr>
                      <m:sty m:val="p"/>
                    </m:rPr>
                    <w:rPr>
                      <w:rFonts w:ascii="Cambria Math" w:hAnsi="Cambria Math"/>
                      <w:rtl/>
                    </w:rPr>
                    <m:t>רמת</m:t>
                  </m:r>
                </m:e>
                <m:e>
                  <m:r>
                    <m:rPr>
                      <m:sty m:val="p"/>
                    </m:rPr>
                    <w:rPr>
                      <w:rFonts w:ascii="Cambria Math" w:hAnsi="Cambria Math"/>
                      <w:rtl/>
                    </w:rPr>
                    <m:t>אחת</m:t>
                  </m:r>
                  <m:r>
                    <m:rPr>
                      <m:sty m:val="p"/>
                    </m:rPr>
                    <w:rPr>
                      <w:rFonts w:ascii="Cambria Math" w:hAnsi="Cambria Math"/>
                    </w:rPr>
                    <m:t xml:space="preserve"> </m:t>
                  </m:r>
                  <m:r>
                    <m:rPr>
                      <m:sty m:val="p"/>
                    </m:rPr>
                    <w:rPr>
                      <w:rFonts w:ascii="Cambria Math" w:hAnsi="Cambria Math"/>
                      <w:rtl/>
                    </w:rPr>
                    <m:t>לחתיכה</m:t>
                  </m:r>
                </m:e>
              </m:eqArr>
            </m:sub>
          </m:sSub>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e>
                <m:sub>
                  <m:eqArr>
                    <m:eqArrPr>
                      <m:ctrlPr>
                        <w:rPr>
                          <w:rFonts w:ascii="Cambria Math" w:hAnsi="Cambria Math"/>
                          <w:rtl/>
                        </w:rPr>
                      </m:ctrlPr>
                    </m:eqArrPr>
                    <m:e>
                      <m:r>
                        <m:rPr>
                          <m:sty m:val="p"/>
                        </m:rPr>
                        <w:rPr>
                          <w:rFonts w:ascii="Cambria Math" w:hAnsi="Cambria Math"/>
                          <w:rtl/>
                        </w:rPr>
                        <m:t>נוסחה</m:t>
                      </m:r>
                    </m:e>
                    <m:e>
                      <m:r>
                        <m:rPr>
                          <m:sty m:val="p"/>
                        </m:rPr>
                        <w:rPr>
                          <w:rFonts w:ascii="Cambria Math" w:hAnsi="Cambria Math"/>
                          <w:rtl/>
                        </w:rPr>
                        <m:t>אנליטית</m:t>
                      </m:r>
                    </m:e>
                  </m:eqAr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d>
                    <m:dPr>
                      <m:begChr m:val="["/>
                      <m:endChr m:val="]"/>
                      <m:ctrlPr>
                        <w:rPr>
                          <w:rFonts w:ascii="Cambria Math" w:hAnsi="Cambria Math"/>
                        </w:rPr>
                      </m:ctrlPr>
                    </m:dPr>
                    <m:e>
                      <m:r>
                        <m:rPr>
                          <m:sty m:val="p"/>
                        </m:rPr>
                        <w:rPr>
                          <w:rFonts w:ascii="Cambria Math" w:hAnsi="Cambria Math"/>
                        </w:rPr>
                        <m:t>x</m:t>
                      </m:r>
                    </m:e>
                  </m:d>
                </m:e>
                <m:sub>
                  <m:eqArr>
                    <m:eqArrPr>
                      <m:ctrlPr>
                        <w:rPr>
                          <w:rFonts w:ascii="Cambria Math" w:hAnsi="Cambria Math"/>
                          <w:rtl/>
                        </w:rPr>
                      </m:ctrlPr>
                    </m:eqArrPr>
                    <m:e>
                      <m:r>
                        <m:rPr>
                          <m:sty m:val="p"/>
                        </m:rPr>
                        <w:rPr>
                          <w:rFonts w:ascii="Cambria Math" w:hAnsi="Cambria Math"/>
                          <w:rtl/>
                        </w:rPr>
                        <m:t>תוצאה</m:t>
                      </m:r>
                    </m:e>
                    <m:e>
                      <m:r>
                        <m:rPr>
                          <m:sty m:val="p"/>
                        </m:rPr>
                        <w:rPr>
                          <w:rFonts w:ascii="Cambria Math" w:hAnsi="Cambria Math" w:hint="cs"/>
                          <w:rtl/>
                        </w:rPr>
                        <m:t>ניסיונית</m:t>
                      </m:r>
                    </m:e>
                  </m:eqArr>
                </m:sub>
              </m:sSub>
              <m:r>
                <m:rPr>
                  <m:sty m:val="p"/>
                </m:rPr>
                <w:rPr>
                  <w:rFonts w:ascii="Cambria Math" w:hAnsi="Cambria Math"/>
                </w:rPr>
                <m:t xml:space="preserve"> )</m:t>
              </m:r>
            </m:e>
            <m:sup>
              <m:r>
                <m:rPr>
                  <m:sty m:val="p"/>
                </m:rPr>
                <w:rPr>
                  <w:rFonts w:ascii="Cambria Math" w:hAnsi="Cambria Math"/>
                </w:rPr>
                <m:t>2</m:t>
              </m:r>
            </m:sup>
          </m:sSup>
        </m:oMath>
      </m:oMathPara>
    </w:p>
    <w:p w14:paraId="6F1A46A7" w14:textId="2D543A40" w:rsidR="000E2694" w:rsidRPr="00F91BE6" w:rsidRDefault="00011955" w:rsidP="00E47D04">
      <m:oMathPara>
        <m:oMath>
          <m:sSub>
            <m:sSubPr>
              <m:ctrlPr>
                <w:rPr>
                  <w:rFonts w:ascii="Cambria Math" w:hAnsi="Cambria Math"/>
                </w:rPr>
              </m:ctrlPr>
            </m:sSubPr>
            <m:e>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t</m:t>
                  </m:r>
                </m:sub>
              </m:sSub>
            </m:e>
            <m:sub>
              <m:eqArr>
                <m:eqArrPr>
                  <m:ctrlPr>
                    <w:rPr>
                      <w:rFonts w:ascii="Cambria Math" w:hAnsi="Cambria Math"/>
                      <w:rtl/>
                    </w:rPr>
                  </m:ctrlPr>
                </m:eqArrPr>
                <m:e>
                  <m:r>
                    <m:rPr>
                      <m:sty m:val="p"/>
                    </m:rPr>
                    <w:rPr>
                      <w:rFonts w:ascii="Cambria Math" w:hAnsi="Cambria Math"/>
                      <w:rtl/>
                    </w:rPr>
                    <m:t>סך</m:t>
                  </m:r>
                </m:e>
                <m:e>
                  <m:r>
                    <m:rPr>
                      <m:sty m:val="p"/>
                    </m:rPr>
                    <w:rPr>
                      <w:rFonts w:ascii="Cambria Math" w:hAnsi="Cambria Math"/>
                      <w:rtl/>
                    </w:rPr>
                    <m:t>הדיוק</m:t>
                  </m:r>
                </m:e>
              </m:eqAr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3</m:t>
              </m:r>
            </m:sub>
          </m:sSub>
          <m:r>
            <m:rPr>
              <m:sty m:val="p"/>
            </m:rPr>
            <w:rPr>
              <w:rFonts w:ascii="Cambria Math" w:hAnsi="Cambria Math"/>
            </w:rPr>
            <m:t>+⋯</m:t>
          </m:r>
        </m:oMath>
      </m:oMathPara>
    </w:p>
    <w:p w14:paraId="319121C1" w14:textId="04F2D940" w:rsidR="00B8225D" w:rsidRDefault="00B8225D" w:rsidP="00AA302D">
      <w:pPr>
        <w:rPr>
          <w:rtl/>
        </w:rPr>
      </w:pPr>
      <w:r w:rsidRPr="00B8225D">
        <w:rPr>
          <w:rtl/>
        </w:rPr>
        <w:t>בעזרת קוד שכתבנו לחישוב הריבועים המינימליים (ראה נספח מס' 4) הצלחנו למצוא את ה-</w:t>
      </w:r>
      <w:r w:rsidRPr="00B8225D">
        <w:t>M</w:t>
      </w:r>
      <w:r w:rsidRPr="00B8225D">
        <w:rPr>
          <w:rtl/>
        </w:rPr>
        <w:t xml:space="preserve"> המתאים ביותר לניסוי</w:t>
      </w:r>
      <w:r>
        <w:rPr>
          <w:rFonts w:hint="cs"/>
          <w:rtl/>
        </w:rPr>
        <w:t xml:space="preserve">. </w:t>
      </w:r>
    </w:p>
    <w:p w14:paraId="735D585E" w14:textId="2EB2661D" w:rsidR="000E2694" w:rsidRPr="00F91BE6" w:rsidRDefault="000E2694" w:rsidP="00A9588B">
      <w:pPr>
        <w:rPr>
          <w:rtl/>
        </w:rPr>
      </w:pPr>
      <w:r w:rsidRPr="00F91BE6">
        <w:rPr>
          <w:rtl/>
        </w:rPr>
        <w:t>אך ישנה בעיה עם שיטה זו, אנחנו מוצאים את ה</w:t>
      </w:r>
      <w:r w:rsidR="00486738" w:rsidRPr="00F91BE6">
        <w:rPr>
          <w:rFonts w:hint="cs"/>
          <w:rtl/>
        </w:rPr>
        <w:t>-</w:t>
      </w:r>
      <w:r w:rsidR="00662EF5" w:rsidRPr="00F91BE6">
        <w:rPr>
          <w:rFonts w:hint="cs"/>
        </w:rPr>
        <w:t>M</w:t>
      </w:r>
      <w:r w:rsidRPr="00F91BE6">
        <w:rPr>
          <w:rtl/>
        </w:rPr>
        <w:t xml:space="preserve"> האופטימלי ביותר לניסוי, אך במידה והניסוי שלנו שגוי, בגלל שגיאות מדידה, כך גם ה</w:t>
      </w:r>
      <w:r w:rsidR="00486738" w:rsidRPr="00F91BE6">
        <w:rPr>
          <w:rFonts w:hint="cs"/>
          <w:rtl/>
        </w:rPr>
        <w:t>-</w:t>
      </w:r>
      <w:r w:rsidR="00662EF5" w:rsidRPr="00F91BE6">
        <w:rPr>
          <w:rFonts w:hint="cs"/>
        </w:rPr>
        <w:t>M</w:t>
      </w:r>
      <w:r w:rsidRPr="00F91BE6">
        <w:rPr>
          <w:rtl/>
        </w:rPr>
        <w:t xml:space="preserve"> יהיה שגוי. לכן, החלטנו לבצע את אותו ניסוי עם אותו מוט באותם תנאים פעמיים, ובכך יכולנו להשוואות בין ה</w:t>
      </w:r>
      <w:r w:rsidRPr="00F91BE6">
        <w:rPr>
          <w:rFonts w:hint="cs"/>
          <w:rtl/>
        </w:rPr>
        <w:t>-</w:t>
      </w:r>
      <w:r w:rsidR="00662EF5" w:rsidRPr="00F91BE6">
        <w:rPr>
          <w:rFonts w:hint="cs"/>
        </w:rPr>
        <w:t>M</w:t>
      </w:r>
      <w:r w:rsidRPr="00F91BE6">
        <w:rPr>
          <w:rtl/>
        </w:rPr>
        <w:t xml:space="preserve"> שיצאו בין הניסויים. באותו מוט ערך ה</w:t>
      </w:r>
      <w:r w:rsidRPr="00F91BE6">
        <w:rPr>
          <w:rFonts w:hint="cs"/>
          <w:rtl/>
        </w:rPr>
        <w:t>-</w:t>
      </w:r>
      <w:r w:rsidR="00662EF5" w:rsidRPr="00F91BE6">
        <w:rPr>
          <w:rFonts w:hint="cs"/>
        </w:rPr>
        <w:t>M</w:t>
      </w:r>
      <w:r w:rsidRPr="00F91BE6">
        <w:rPr>
          <w:rtl/>
        </w:rPr>
        <w:t xml:space="preserve"> אמור להישמר, שטח החתך, ההקיף ומוליכות המוט נשמרים</w:t>
      </w:r>
      <w:r w:rsidR="00486738" w:rsidRPr="00F91BE6">
        <w:rPr>
          <w:rFonts w:hint="cs"/>
          <w:rtl/>
        </w:rPr>
        <w:t xml:space="preserve"> מאחר </w:t>
      </w:r>
      <w:r w:rsidR="00A9588B">
        <w:rPr>
          <w:rFonts w:hint="cs"/>
          <w:rtl/>
        </w:rPr>
        <w:t>ו</w:t>
      </w:r>
      <w:r w:rsidR="00486738" w:rsidRPr="00F91BE6">
        <w:rPr>
          <w:rFonts w:hint="cs"/>
          <w:rtl/>
        </w:rPr>
        <w:t>הניסוי מבוצע עם אותו מוט</w:t>
      </w:r>
      <w:r w:rsidR="00A9588B">
        <w:rPr>
          <w:rFonts w:hint="cs"/>
          <w:rtl/>
        </w:rPr>
        <w:t xml:space="preserve"> </w:t>
      </w:r>
      <w:r w:rsidRPr="00F91BE6">
        <w:rPr>
          <w:rtl/>
        </w:rPr>
        <w:t>ו</w:t>
      </w:r>
      <w:r w:rsidR="00A9588B">
        <w:rPr>
          <w:rFonts w:hint="cs"/>
          <w:rtl/>
        </w:rPr>
        <w:t xml:space="preserve">אף </w:t>
      </w:r>
      <w:r w:rsidR="00486738" w:rsidRPr="00F91BE6">
        <w:rPr>
          <w:rFonts w:hint="cs"/>
          <w:rtl/>
        </w:rPr>
        <w:t xml:space="preserve">ערך </w:t>
      </w:r>
      <w:r w:rsidRPr="00F91BE6">
        <w:t>h</w:t>
      </w:r>
      <w:r w:rsidRPr="00F91BE6">
        <w:rPr>
          <w:rtl/>
        </w:rPr>
        <w:t xml:space="preserve"> נשמר כי האוויר </w:t>
      </w:r>
      <w:r w:rsidR="00A9588B">
        <w:rPr>
          <w:rFonts w:hint="cs"/>
          <w:rtl/>
        </w:rPr>
        <w:t xml:space="preserve">נמצא </w:t>
      </w:r>
      <w:r w:rsidRPr="00F91BE6">
        <w:rPr>
          <w:rtl/>
        </w:rPr>
        <w:t>באותם תנאים</w:t>
      </w:r>
      <w:r w:rsidR="00A9588B">
        <w:rPr>
          <w:rFonts w:hint="cs"/>
          <w:rtl/>
        </w:rPr>
        <w:t xml:space="preserve">; לחץ אוויר וטמפרטורה. </w:t>
      </w:r>
    </w:p>
    <w:p w14:paraId="58C0BAAB" w14:textId="5455D09F" w:rsidR="00B21B80" w:rsidRPr="004320A1" w:rsidRDefault="000E2694" w:rsidP="004320A1">
      <w:pPr>
        <w:rPr>
          <w:rtl/>
        </w:rPr>
      </w:pPr>
      <w:r w:rsidRPr="00F91BE6">
        <w:rPr>
          <w:rtl/>
        </w:rPr>
        <w:t xml:space="preserve">לדוגמא, בניסוי </w:t>
      </w:r>
      <w:r w:rsidR="00F563C9">
        <w:rPr>
          <w:rFonts w:hint="cs"/>
          <w:rtl/>
        </w:rPr>
        <w:t xml:space="preserve">עם מוט </w:t>
      </w:r>
      <w:r w:rsidR="00486738" w:rsidRPr="00F91BE6">
        <w:rPr>
          <w:rFonts w:hint="cs"/>
          <w:rtl/>
        </w:rPr>
        <w:t>הפלדה</w:t>
      </w:r>
      <w:r w:rsidRPr="00F91BE6">
        <w:rPr>
          <w:rtl/>
        </w:rPr>
        <w:t xml:space="preserve"> מדידה אחת מצאה כי ה</w:t>
      </w:r>
      <w:r w:rsidRPr="00F91BE6">
        <w:rPr>
          <w:rFonts w:hint="cs"/>
          <w:rtl/>
        </w:rPr>
        <w:t>-</w:t>
      </w:r>
      <w:r w:rsidR="00662EF5" w:rsidRPr="00F91BE6">
        <w:rPr>
          <w:rFonts w:hint="cs"/>
        </w:rPr>
        <w:t>M</w:t>
      </w:r>
      <w:r w:rsidRPr="00F91BE6">
        <w:rPr>
          <w:rtl/>
        </w:rPr>
        <w:t xml:space="preserve"> </w:t>
      </w:r>
      <w:r w:rsidR="00486738" w:rsidRPr="00F91BE6">
        <w:rPr>
          <w:rFonts w:hint="cs"/>
          <w:rtl/>
        </w:rPr>
        <w:t>המתאים ביותר</w:t>
      </w:r>
      <w:r w:rsidRPr="00F91BE6">
        <w:rPr>
          <w:rtl/>
        </w:rPr>
        <w:t xml:space="preserve"> הינו </w:t>
      </w:r>
      <w:r w:rsidR="00486738" w:rsidRPr="00F91BE6">
        <w:rPr>
          <w:rFonts w:hint="cs"/>
          <w:rtl/>
        </w:rPr>
        <w:t>9.2</w:t>
      </w:r>
      <w:r w:rsidRPr="00F91BE6">
        <w:rPr>
          <w:rtl/>
        </w:rPr>
        <w:t xml:space="preserve">, בעוד </w:t>
      </w:r>
      <w:r w:rsidR="00486738" w:rsidRPr="00F91BE6">
        <w:rPr>
          <w:rFonts w:hint="cs"/>
          <w:rtl/>
        </w:rPr>
        <w:t>שב</w:t>
      </w:r>
      <w:r w:rsidRPr="00F91BE6">
        <w:rPr>
          <w:rtl/>
        </w:rPr>
        <w:t>מדידה</w:t>
      </w:r>
      <w:r w:rsidR="00486738" w:rsidRPr="00F91BE6">
        <w:rPr>
          <w:rFonts w:hint="cs"/>
          <w:rtl/>
        </w:rPr>
        <w:t xml:space="preserve"> השניי</w:t>
      </w:r>
      <w:r w:rsidR="00486738" w:rsidRPr="00F91BE6">
        <w:rPr>
          <w:rFonts w:hint="eastAsia"/>
          <w:rtl/>
        </w:rPr>
        <w:t>ה</w:t>
      </w:r>
      <w:r w:rsidRPr="00F91BE6">
        <w:rPr>
          <w:rtl/>
        </w:rPr>
        <w:t xml:space="preserve"> </w:t>
      </w:r>
      <w:r w:rsidR="00486738" w:rsidRPr="00F91BE6">
        <w:rPr>
          <w:rFonts w:hint="cs"/>
          <w:rtl/>
        </w:rPr>
        <w:t>עם</w:t>
      </w:r>
      <w:r w:rsidRPr="00F91BE6">
        <w:rPr>
          <w:rtl/>
        </w:rPr>
        <w:t xml:space="preserve"> </w:t>
      </w:r>
      <w:r w:rsidR="00486738" w:rsidRPr="00F91BE6">
        <w:rPr>
          <w:rFonts w:hint="cs"/>
          <w:rtl/>
        </w:rPr>
        <w:t>אותו מוט ואותם תנאים</w:t>
      </w:r>
      <w:r w:rsidRPr="00F91BE6">
        <w:rPr>
          <w:rtl/>
        </w:rPr>
        <w:t xml:space="preserve"> ה</w:t>
      </w:r>
      <w:r w:rsidRPr="00F91BE6">
        <w:rPr>
          <w:rFonts w:hint="cs"/>
          <w:rtl/>
        </w:rPr>
        <w:t>-</w:t>
      </w:r>
      <w:r w:rsidR="00662EF5" w:rsidRPr="00F91BE6">
        <w:rPr>
          <w:rFonts w:hint="cs"/>
        </w:rPr>
        <w:t>M</w:t>
      </w:r>
      <w:r w:rsidRPr="00F91BE6">
        <w:rPr>
          <w:rtl/>
        </w:rPr>
        <w:t xml:space="preserve"> </w:t>
      </w:r>
      <w:r w:rsidR="00486738" w:rsidRPr="00F91BE6">
        <w:rPr>
          <w:rFonts w:hint="cs"/>
          <w:rtl/>
        </w:rPr>
        <w:t>המתאים ביותר הינו</w:t>
      </w:r>
      <w:r w:rsidRPr="00F91BE6">
        <w:rPr>
          <w:rtl/>
        </w:rPr>
        <w:t xml:space="preserve"> </w:t>
      </w:r>
      <w:r w:rsidR="00486738" w:rsidRPr="00F91BE6">
        <w:rPr>
          <w:rFonts w:hint="cs"/>
          <w:rtl/>
        </w:rPr>
        <w:t>11.1</w:t>
      </w:r>
      <w:r w:rsidR="00E550C4" w:rsidRPr="00F91BE6">
        <w:rPr>
          <w:rFonts w:hint="cs"/>
          <w:rtl/>
        </w:rPr>
        <w:t>, לכן עשינו ממוצע בין שני הערכים,</w:t>
      </w:r>
      <w:r w:rsidR="00A80D08" w:rsidRPr="00F91BE6">
        <w:rPr>
          <w:rFonts w:hint="cs"/>
          <w:rtl/>
        </w:rPr>
        <w:t xml:space="preserve"> והשתמשנו בו למשך השוואת המדידות. </w:t>
      </w:r>
      <w:r w:rsidR="001B6179" w:rsidRPr="001B6179">
        <w:rPr>
          <w:rtl/>
        </w:rPr>
        <w:t xml:space="preserve">נשים לב כי במידה וערכי </w:t>
      </w:r>
      <w:r w:rsidR="001B6179" w:rsidRPr="001B6179">
        <w:t>M</w:t>
      </w:r>
      <w:r w:rsidR="001B6179" w:rsidRPr="001B6179">
        <w:rPr>
          <w:rtl/>
        </w:rPr>
        <w:t xml:space="preserve"> שהתקבלו בשני הניסויים שונים מאוד זה מזה, על אף שתנאי הניסוי אמורים להיות דומים, יש להתייחס בספקנות לשימוש ב </w:t>
      </w:r>
      <w:r w:rsidR="001B6179" w:rsidRPr="001B6179">
        <w:t>M</w:t>
      </w:r>
      <w:r w:rsidR="001B6179" w:rsidRPr="001B6179">
        <w:rPr>
          <w:rtl/>
        </w:rPr>
        <w:t xml:space="preserve"> הממוצע, מאחר ואי ההתאמה בתוצאות עשויה להעיד על שגיאות בביצוע אחת המדידות או בשתיהן. עבור כל המוטות שבחנו ההפרש בין ערכי </w:t>
      </w:r>
      <w:r w:rsidR="001B6179" w:rsidRPr="001B6179">
        <w:t>M</w:t>
      </w:r>
      <w:r w:rsidR="001B6179" w:rsidRPr="001B6179">
        <w:rPr>
          <w:rtl/>
        </w:rPr>
        <w:t xml:space="preserve"> לא היה גדול במיוחד (שגיאה יחסית מקסימלית של </w:t>
      </w:r>
      <w:r w:rsidR="00B13382">
        <w:rPr>
          <w:rFonts w:hint="cs"/>
          <w:rtl/>
        </w:rPr>
        <w:t>כ-10%)</w:t>
      </w:r>
      <w:r w:rsidR="001B6179" w:rsidRPr="001B6179">
        <w:rPr>
          <w:rtl/>
        </w:rPr>
        <w:t xml:space="preserve"> ועל כן השתמשנו ב </w:t>
      </w:r>
      <w:r w:rsidR="001B6179" w:rsidRPr="001B6179">
        <w:t>M</w:t>
      </w:r>
      <w:r w:rsidR="001B6179" w:rsidRPr="001B6179">
        <w:rPr>
          <w:rtl/>
        </w:rPr>
        <w:t xml:space="preserve"> ממוצע. </w:t>
      </w:r>
      <w:r w:rsidR="00B21B80" w:rsidRPr="00F91BE6">
        <w:rPr>
          <w:rtl/>
        </w:rPr>
        <w:br w:type="page"/>
      </w:r>
    </w:p>
    <w:p w14:paraId="5194F103" w14:textId="77777777" w:rsidR="00E36BE0" w:rsidRDefault="00E36BE0" w:rsidP="00AA302D">
      <w:pPr>
        <w:rPr>
          <w:noProof/>
          <w:sz w:val="28"/>
          <w:szCs w:val="28"/>
          <w:u w:val="single"/>
          <w:rtl/>
        </w:rPr>
      </w:pPr>
      <w:r w:rsidRPr="00E36BE0">
        <w:rPr>
          <w:noProof/>
          <w:sz w:val="28"/>
          <w:szCs w:val="28"/>
          <w:u w:val="single"/>
          <w:rtl/>
        </w:rPr>
        <w:lastRenderedPageBreak/>
        <w:t>השוואה בין תוצאות הניסוי למודל האנליטי</w:t>
      </w:r>
    </w:p>
    <w:p w14:paraId="3706BCF3" w14:textId="3722EAC2" w:rsidR="000E2694" w:rsidRPr="00F91BE6" w:rsidRDefault="000E2694" w:rsidP="00AA302D">
      <w:r w:rsidRPr="00F91BE6">
        <w:rPr>
          <w:rtl/>
        </w:rPr>
        <w:t>לאחר שמצאנו את ה</w:t>
      </w:r>
      <w:r w:rsidRPr="00F91BE6">
        <w:rPr>
          <w:rFonts w:hint="cs"/>
          <w:rtl/>
        </w:rPr>
        <w:t>-</w:t>
      </w:r>
      <w:r w:rsidR="00662EF5" w:rsidRPr="00F91BE6">
        <w:rPr>
          <w:rFonts w:hint="cs"/>
        </w:rPr>
        <w:t>M</w:t>
      </w:r>
      <w:r w:rsidRPr="00F91BE6">
        <w:rPr>
          <w:rtl/>
        </w:rPr>
        <w:t xml:space="preserve"> </w:t>
      </w:r>
      <w:r w:rsidRPr="00F91BE6">
        <w:rPr>
          <w:rFonts w:hint="cs"/>
          <w:rtl/>
        </w:rPr>
        <w:t>ה</w:t>
      </w:r>
      <w:r w:rsidRPr="00F91BE6">
        <w:rPr>
          <w:rtl/>
        </w:rPr>
        <w:t xml:space="preserve">מתאים ביותר </w:t>
      </w:r>
      <w:r w:rsidR="001567AD" w:rsidRPr="00F91BE6">
        <w:rPr>
          <w:rFonts w:hint="cs"/>
          <w:rtl/>
        </w:rPr>
        <w:t>למוט הפלדה על פי</w:t>
      </w:r>
      <w:r w:rsidR="00416C1D" w:rsidRPr="00F91BE6">
        <w:rPr>
          <w:rFonts w:hint="cs"/>
          <w:rtl/>
        </w:rPr>
        <w:t xml:space="preserve"> </w:t>
      </w:r>
      <w:r w:rsidR="001567AD" w:rsidRPr="00F91BE6">
        <w:rPr>
          <w:rFonts w:hint="cs"/>
          <w:rtl/>
        </w:rPr>
        <w:t xml:space="preserve">שני ניסוים, נעשה ממוצע בין שני ערכי </w:t>
      </w:r>
      <w:r w:rsidR="00662EF5" w:rsidRPr="00F91BE6">
        <w:rPr>
          <w:rFonts w:hint="cs"/>
        </w:rPr>
        <w:t>M</w:t>
      </w:r>
      <w:r w:rsidR="001567AD" w:rsidRPr="00F91BE6">
        <w:rPr>
          <w:rFonts w:hint="cs"/>
          <w:rtl/>
        </w:rPr>
        <w:t xml:space="preserve">, ערך זה במוט הפלדה שלנו הינו 10.15. </w:t>
      </w:r>
      <w:r w:rsidRPr="00F91BE6">
        <w:rPr>
          <w:rtl/>
        </w:rPr>
        <w:t>הצבנו אותו בנוסחה האנליטית ואותה השוונו עם הניסוי המעשי של מוט הפלדה באותה מערכת צירים:</w:t>
      </w:r>
      <w:r w:rsidR="0026011D" w:rsidRPr="00F91BE6">
        <w:rPr>
          <w:rFonts w:hint="cs"/>
          <w:rtl/>
        </w:rPr>
        <w:t xml:space="preserve"> </w:t>
      </w:r>
    </w:p>
    <w:p w14:paraId="188B9A4F" w14:textId="034B33F9" w:rsidR="000E2694" w:rsidRPr="00F91BE6" w:rsidRDefault="003D44B6" w:rsidP="00AA302D">
      <w:pPr>
        <w:rPr>
          <w:u w:val="single"/>
          <w:rtl/>
        </w:rPr>
      </w:pPr>
      <w:r w:rsidRPr="00F91BE6">
        <w:rPr>
          <w:noProof/>
        </w:rPr>
        <w:drawing>
          <wp:inline distT="0" distB="0" distL="0" distR="0" wp14:anchorId="77157F8A" wp14:editId="3950252F">
            <wp:extent cx="6019800" cy="4229100"/>
            <wp:effectExtent l="0" t="0" r="0" b="0"/>
            <wp:docPr id="1077" name="Chart 107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4E4F68C" w14:textId="6032DBE4" w:rsidR="000E2694" w:rsidRPr="00F91BE6" w:rsidRDefault="000E2694" w:rsidP="00185840">
      <w:pPr>
        <w:rPr>
          <w:rtl/>
        </w:rPr>
      </w:pPr>
      <w:r w:rsidRPr="00F91BE6">
        <w:rPr>
          <w:rtl/>
        </w:rPr>
        <w:t>ניתן לראות כי ההתאמה בין הגרפים טובה מאוד</w:t>
      </w:r>
      <w:r w:rsidR="001137FE">
        <w:rPr>
          <w:rFonts w:hint="cs"/>
          <w:rtl/>
        </w:rPr>
        <w:t xml:space="preserve">. </w:t>
      </w:r>
    </w:p>
    <w:p w14:paraId="7315E340" w14:textId="1AECAF9B" w:rsidR="00185840" w:rsidRPr="00F91BE6" w:rsidRDefault="000E2694" w:rsidP="00185840">
      <w:pPr>
        <w:rPr>
          <w:rtl/>
        </w:rPr>
      </w:pPr>
      <w:r w:rsidRPr="00F91BE6">
        <w:rPr>
          <w:rtl/>
        </w:rPr>
        <w:t>על מנת להציג את ההתאמה בין ה</w:t>
      </w:r>
      <w:r w:rsidR="002D7102" w:rsidRPr="00F91BE6">
        <w:rPr>
          <w:rFonts w:hint="cs"/>
          <w:rtl/>
        </w:rPr>
        <w:t>ג</w:t>
      </w:r>
      <w:r w:rsidRPr="00F91BE6">
        <w:rPr>
          <w:rtl/>
        </w:rPr>
        <w:t>רפים בצורה מדויקת וברורה יותר החלטנו לעשות ליניאריזציה לש</w:t>
      </w:r>
      <w:r w:rsidR="00324EBA">
        <w:rPr>
          <w:rFonts w:hint="cs"/>
          <w:rtl/>
        </w:rPr>
        <w:t>נ</w:t>
      </w:r>
      <w:r w:rsidRPr="00F91BE6">
        <w:rPr>
          <w:rtl/>
        </w:rPr>
        <w:t>י הגרפים ולהשוות ביניהם. הציר ה</w:t>
      </w:r>
      <w:r w:rsidRPr="00F91BE6">
        <w:rPr>
          <w:rFonts w:hint="cs"/>
          <w:rtl/>
        </w:rPr>
        <w:t>-</w:t>
      </w:r>
      <w:r w:rsidR="00416C1D" w:rsidRPr="00F91BE6">
        <w:t>x</w:t>
      </w:r>
      <w:r w:rsidRPr="00F91BE6">
        <w:rPr>
          <w:rtl/>
        </w:rPr>
        <w:t xml:space="preserve"> מייצג את תוצאות הניסוי</w:t>
      </w:r>
      <w:r w:rsidR="00680E51">
        <w:rPr>
          <w:rFonts w:hint="cs"/>
          <w:rtl/>
        </w:rPr>
        <w:t xml:space="preserve">, </w:t>
      </w:r>
      <w:r w:rsidRPr="00F91BE6">
        <w:rPr>
          <w:rtl/>
        </w:rPr>
        <w:t>וציר ה</w:t>
      </w:r>
      <w:r w:rsidRPr="00F91BE6">
        <w:rPr>
          <w:rFonts w:hint="cs"/>
          <w:rtl/>
        </w:rPr>
        <w:t>-</w:t>
      </w:r>
      <w:r w:rsidR="00CE67ED" w:rsidRPr="00F91BE6">
        <w:t>y</w:t>
      </w:r>
      <w:r w:rsidRPr="00F91BE6">
        <w:rPr>
          <w:rtl/>
        </w:rPr>
        <w:t xml:space="preserve"> מייצג את תוצאות הנוסחה עבור אותן נקודו</w:t>
      </w:r>
      <w:r w:rsidR="00416C1D" w:rsidRPr="00F91BE6">
        <w:rPr>
          <w:rFonts w:hint="cs"/>
          <w:rtl/>
        </w:rPr>
        <w:t>ת</w:t>
      </w:r>
      <w:r w:rsidR="00CE67ED" w:rsidRPr="00F91BE6">
        <w:rPr>
          <w:rFonts w:hint="cs"/>
          <w:rtl/>
        </w:rPr>
        <w:t xml:space="preserve">. </w:t>
      </w:r>
    </w:p>
    <w:p w14:paraId="4AC317C3" w14:textId="48000781" w:rsidR="000E2694" w:rsidRPr="00F91BE6" w:rsidRDefault="005C289E" w:rsidP="00AA302D">
      <w:pPr>
        <w:rPr>
          <w:rtl/>
          <w:lang w:bidi="ar-SA"/>
        </w:rPr>
      </w:pPr>
      <w:r w:rsidRPr="00F91BE6">
        <w:rPr>
          <w:noProof/>
        </w:rPr>
        <w:lastRenderedPageBreak/>
        <w:drawing>
          <wp:inline distT="0" distB="0" distL="0" distR="0" wp14:anchorId="442CB535" wp14:editId="070FC21A">
            <wp:extent cx="5667375" cy="3543300"/>
            <wp:effectExtent l="0" t="0" r="9525" b="0"/>
            <wp:docPr id="1078" name="Chart 1078">
              <a:extLst xmlns:a="http://schemas.openxmlformats.org/drawingml/2006/main">
                <a:ext uri="{FF2B5EF4-FFF2-40B4-BE49-F238E27FC236}">
                  <a16:creationId xmlns:a16="http://schemas.microsoft.com/office/drawing/2014/main" id="{00000000-0008-0000-08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9737360" w14:textId="64675C89" w:rsidR="000E2694" w:rsidRPr="00F91BE6" w:rsidRDefault="000E2694" w:rsidP="00AA302D">
      <w:pPr>
        <w:rPr>
          <w:rtl/>
        </w:rPr>
      </w:pPr>
      <w:r w:rsidRPr="00F91BE6">
        <w:rPr>
          <w:rtl/>
        </w:rPr>
        <w:t>ההתאמה הטובה ביותר מתרחשת כאשר היחס בין הנקודות הוא 1:1 כלומר, קו המגמה הוא קו ישר שראשיתו בראשית הצירים,</w:t>
      </w:r>
      <w:r w:rsidRPr="00F91BE6">
        <w:t xml:space="preserve"> </w:t>
      </w:r>
      <w:r w:rsidRPr="00F91BE6">
        <w:rPr>
          <w:rtl/>
        </w:rPr>
        <w:t>כלומר הגרף הוא</w:t>
      </w:r>
      <w:r w:rsidRPr="00F91BE6">
        <w:rPr>
          <w:rFonts w:hint="cs"/>
          <w:rtl/>
        </w:rPr>
        <w:t xml:space="preserve"> </w:t>
      </w:r>
      <m:oMath>
        <m:r>
          <m:rPr>
            <m:sty m:val="p"/>
          </m:rPr>
          <w:rPr>
            <w:rFonts w:ascii="Cambria Math" w:hAnsi="Cambria Math"/>
          </w:rPr>
          <m:t>y=x</m:t>
        </m:r>
      </m:oMath>
      <w:r w:rsidRPr="00F91BE6">
        <w:rPr>
          <w:rtl/>
        </w:rPr>
        <w:t>. ניתן לראות כי שיפוע הגרף קרוב מאוד ל</w:t>
      </w:r>
      <w:r w:rsidRPr="00F91BE6">
        <w:rPr>
          <w:rFonts w:hint="cs"/>
          <w:rtl/>
        </w:rPr>
        <w:t>-</w:t>
      </w:r>
      <w:r w:rsidRPr="00F91BE6">
        <w:rPr>
          <w:rtl/>
        </w:rPr>
        <w:t>1</w:t>
      </w:r>
      <w:r w:rsidR="00F705EC" w:rsidRPr="00F91BE6">
        <w:rPr>
          <w:rFonts w:hint="cs"/>
          <w:rtl/>
        </w:rPr>
        <w:t xml:space="preserve">, </w:t>
      </w:r>
      <w:r w:rsidRPr="00F91BE6">
        <w:rPr>
          <w:rtl/>
        </w:rPr>
        <w:t>האיבר החופשי קרוב ל</w:t>
      </w:r>
      <w:r w:rsidRPr="00F91BE6">
        <w:rPr>
          <w:rFonts w:hint="cs"/>
          <w:rtl/>
        </w:rPr>
        <w:t>-</w:t>
      </w:r>
      <w:r w:rsidRPr="00F91BE6">
        <w:rPr>
          <w:rtl/>
        </w:rPr>
        <w:t>0</w:t>
      </w:r>
      <w:r w:rsidR="00F705EC" w:rsidRPr="00F91BE6">
        <w:rPr>
          <w:rFonts w:hint="cs"/>
          <w:rtl/>
        </w:rPr>
        <w:t>, ו-</w:t>
      </w:r>
      <w:r w:rsidR="00F705EC" w:rsidRPr="00F91BE6">
        <w:rPr>
          <w:rFonts w:hint="cs"/>
        </w:rPr>
        <w:t>R</w:t>
      </w:r>
      <w:r w:rsidR="00F705EC" w:rsidRPr="00F91BE6">
        <w:rPr>
          <w:rFonts w:hint="cs"/>
          <w:rtl/>
        </w:rPr>
        <w:t xml:space="preserve"> קרוב מאוד ל</w:t>
      </w:r>
      <w:r w:rsidR="00981F63">
        <w:rPr>
          <w:rFonts w:hint="cs"/>
          <w:rtl/>
        </w:rPr>
        <w:t>-</w:t>
      </w:r>
      <w:r w:rsidR="00F705EC" w:rsidRPr="00F91BE6">
        <w:rPr>
          <w:rFonts w:hint="cs"/>
          <w:rtl/>
        </w:rPr>
        <w:t>1.</w:t>
      </w:r>
      <w:r w:rsidRPr="00F91BE6">
        <w:rPr>
          <w:rtl/>
        </w:rPr>
        <w:t xml:space="preserve"> לכן ניתן להסיק שההתאמה בין הנקודות טובה מאוד.</w:t>
      </w:r>
      <w:r w:rsidR="002C187A">
        <w:rPr>
          <w:rFonts w:hint="cs"/>
          <w:rtl/>
        </w:rPr>
        <w:t xml:space="preserve"> </w:t>
      </w:r>
    </w:p>
    <w:p w14:paraId="319C7DEB" w14:textId="5B975DD0" w:rsidR="000E2694" w:rsidRPr="00F91BE6" w:rsidRDefault="00416C1D" w:rsidP="00AA302D">
      <w:pPr>
        <w:bidi w:val="0"/>
        <w:rPr>
          <w:rtl/>
        </w:rPr>
      </w:pPr>
      <w:r w:rsidRPr="00F91BE6">
        <w:rPr>
          <w:rtl/>
        </w:rPr>
        <w:br w:type="page"/>
      </w:r>
    </w:p>
    <w:p w14:paraId="1D1DF40E" w14:textId="12C18F5A" w:rsidR="000E2694" w:rsidRPr="00F91BE6" w:rsidRDefault="000E2694" w:rsidP="00AA302D">
      <w:pPr>
        <w:rPr>
          <w:rtl/>
        </w:rPr>
      </w:pPr>
      <w:r w:rsidRPr="00F91BE6">
        <w:rPr>
          <w:rtl/>
        </w:rPr>
        <w:lastRenderedPageBreak/>
        <w:t>נעשה דבר דומה למוט האלומיניום</w:t>
      </w:r>
      <w:r w:rsidR="000F5B63" w:rsidRPr="00F91BE6">
        <w:rPr>
          <w:rFonts w:hint="cs"/>
          <w:rtl/>
        </w:rPr>
        <w:t>, נמצא את ערך ה-</w:t>
      </w:r>
      <w:r w:rsidR="00302B91">
        <w:t>M</w:t>
      </w:r>
      <w:r w:rsidR="000F5B63" w:rsidRPr="00F91BE6">
        <w:rPr>
          <w:rFonts w:hint="cs"/>
          <w:rtl/>
        </w:rPr>
        <w:t xml:space="preserve"> </w:t>
      </w:r>
      <w:r w:rsidR="00324EBA">
        <w:rPr>
          <w:rFonts w:hint="cs"/>
          <w:rtl/>
        </w:rPr>
        <w:t>הממוצע</w:t>
      </w:r>
      <w:r w:rsidR="000F5B63" w:rsidRPr="00F91BE6">
        <w:rPr>
          <w:rFonts w:hint="cs"/>
          <w:rtl/>
        </w:rPr>
        <w:t xml:space="preserve"> שהינו 2.85 (בניסוי הראשון 2.9 ובניסוי השני 2.8), ונציג את התוצאה בגרף. </w:t>
      </w:r>
    </w:p>
    <w:p w14:paraId="2128902F" w14:textId="427C20A4" w:rsidR="000E2694" w:rsidRPr="00F91BE6" w:rsidRDefault="00842DC8" w:rsidP="00AA302D">
      <w:pPr>
        <w:rPr>
          <w:rtl/>
        </w:rPr>
      </w:pPr>
      <w:r w:rsidRPr="00F91BE6">
        <w:rPr>
          <w:noProof/>
        </w:rPr>
        <w:drawing>
          <wp:inline distT="0" distB="0" distL="0" distR="0" wp14:anchorId="2EFD063A" wp14:editId="26A73C39">
            <wp:extent cx="6162675" cy="4124325"/>
            <wp:effectExtent l="0" t="0" r="9525" b="9525"/>
            <wp:docPr id="148" name="Chart 148">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86F9D80" w14:textId="6C55D746" w:rsidR="000E2694" w:rsidRPr="00F91BE6" w:rsidRDefault="000E2694" w:rsidP="00AA302D">
      <w:pPr>
        <w:rPr>
          <w:rtl/>
        </w:rPr>
      </w:pPr>
      <w:r w:rsidRPr="00F91BE6">
        <w:rPr>
          <w:rtl/>
        </w:rPr>
        <w:t xml:space="preserve">ניתן לראות כי ההתאמה אינה טובה. ניסינו לחשוב מדוע והגענו למסקנה </w:t>
      </w:r>
      <w:r w:rsidR="000F5B63" w:rsidRPr="00F91BE6">
        <w:rPr>
          <w:rFonts w:hint="cs"/>
          <w:rtl/>
        </w:rPr>
        <w:t>שתנאי השפה השני אינו</w:t>
      </w:r>
      <w:r w:rsidRPr="00F91BE6">
        <w:rPr>
          <w:rtl/>
        </w:rPr>
        <w:t xml:space="preserve"> </w:t>
      </w:r>
      <w:r w:rsidR="00324EBA">
        <w:rPr>
          <w:rFonts w:hint="cs"/>
          <w:rtl/>
        </w:rPr>
        <w:t>מתאים</w:t>
      </w:r>
      <w:r w:rsidRPr="00F91BE6">
        <w:rPr>
          <w:rtl/>
        </w:rPr>
        <w:t xml:space="preserve"> למוט האלומיניום. </w:t>
      </w:r>
      <w:r w:rsidR="000F5B63" w:rsidRPr="00F91BE6">
        <w:rPr>
          <w:rFonts w:hint="cs"/>
          <w:rtl/>
        </w:rPr>
        <w:t>תנאי השפה</w:t>
      </w:r>
      <w:r w:rsidRPr="00F91BE6">
        <w:rPr>
          <w:rtl/>
        </w:rPr>
        <w:t xml:space="preserve"> </w:t>
      </w:r>
      <w:r w:rsidR="000F5B63" w:rsidRPr="00F91BE6">
        <w:rPr>
          <w:rFonts w:hint="cs"/>
          <w:rtl/>
        </w:rPr>
        <w:t>השני</w:t>
      </w:r>
      <w:r w:rsidRPr="00F91BE6">
        <w:rPr>
          <w:rtl/>
        </w:rPr>
        <w:t xml:space="preserve"> </w:t>
      </w:r>
      <w:r w:rsidR="000F5B63" w:rsidRPr="00F91BE6">
        <w:rPr>
          <w:rFonts w:hint="cs"/>
          <w:rtl/>
        </w:rPr>
        <w:t>אומר</w:t>
      </w:r>
      <w:r w:rsidRPr="00F91BE6">
        <w:rPr>
          <w:rtl/>
        </w:rPr>
        <w:t xml:space="preserve"> ש</w:t>
      </w:r>
      <w:r w:rsidR="00A57031" w:rsidRPr="00F91BE6">
        <w:rPr>
          <w:rFonts w:hint="cs"/>
          <w:rtl/>
        </w:rPr>
        <w:t>ב</w:t>
      </w:r>
      <w:r w:rsidRPr="00F91BE6">
        <w:rPr>
          <w:rtl/>
        </w:rPr>
        <w:t xml:space="preserve">קצה הרחוק מהתנור </w:t>
      </w:r>
      <w:r w:rsidR="00CA0FCC" w:rsidRPr="00F91BE6">
        <w:rPr>
          <w:rtl/>
        </w:rPr>
        <w:t>טמפרטורה</w:t>
      </w:r>
      <w:r w:rsidRPr="00F91BE6">
        <w:rPr>
          <w:rtl/>
        </w:rPr>
        <w:t xml:space="preserve"> המוט שווה ל</w:t>
      </w:r>
      <w:r w:rsidR="00CA0FCC" w:rsidRPr="00F91BE6">
        <w:rPr>
          <w:rtl/>
        </w:rPr>
        <w:t>טמפרטורה</w:t>
      </w:r>
      <w:r w:rsidRPr="00F91BE6">
        <w:rPr>
          <w:rtl/>
        </w:rPr>
        <w:t xml:space="preserve"> האוויר, כלומר הפרש ה</w:t>
      </w:r>
      <w:r w:rsidR="00CA0FCC" w:rsidRPr="00F91BE6">
        <w:rPr>
          <w:rtl/>
        </w:rPr>
        <w:t>טמפרטורה</w:t>
      </w:r>
      <w:r w:rsidRPr="00F91BE6">
        <w:rPr>
          <w:rtl/>
        </w:rPr>
        <w:t xml:space="preserve"> שווה ל</w:t>
      </w:r>
      <w:r w:rsidR="000F5B63" w:rsidRPr="00F91BE6">
        <w:rPr>
          <w:rFonts w:hint="cs"/>
          <w:rtl/>
        </w:rPr>
        <w:t>-</w:t>
      </w:r>
      <w:r w:rsidRPr="00F91BE6">
        <w:rPr>
          <w:rtl/>
        </w:rPr>
        <w:t>0. ניתן לראות בגרף שהקצה הרחוק מהתנור (הקצה הימני) אינו שווה ל</w:t>
      </w:r>
      <w:r w:rsidR="000F5B63" w:rsidRPr="00F91BE6">
        <w:rPr>
          <w:rFonts w:hint="cs"/>
          <w:rtl/>
        </w:rPr>
        <w:t>-</w:t>
      </w:r>
      <w:r w:rsidRPr="00F91BE6">
        <w:rPr>
          <w:rtl/>
        </w:rPr>
        <w:t>0 ולכן הנחה זו שגויה. חיפשנו במאמרים באינטרנט הנחות חדשות ומדויקות יותר והגענו להנחה חדשה שנציג אותה כע</w:t>
      </w:r>
      <w:r w:rsidRPr="00F91BE6">
        <w:rPr>
          <w:rFonts w:hint="cs"/>
          <w:rtl/>
        </w:rPr>
        <w:t>ת</w:t>
      </w:r>
      <w:r w:rsidRPr="00F91BE6">
        <w:rPr>
          <w:rtl/>
        </w:rPr>
        <w:t>.</w:t>
      </w:r>
      <w:r w:rsidR="000F5B63" w:rsidRPr="00F91BE6">
        <w:rPr>
          <w:rFonts w:hint="cs"/>
          <w:rtl/>
        </w:rPr>
        <w:t xml:space="preserve"> </w:t>
      </w:r>
    </w:p>
    <w:p w14:paraId="65AD5685" w14:textId="77777777" w:rsidR="000E2694" w:rsidRPr="00F91BE6" w:rsidRDefault="000E2694" w:rsidP="00AA302D">
      <w:pPr>
        <w:bidi w:val="0"/>
        <w:rPr>
          <w:rtl/>
        </w:rPr>
      </w:pPr>
      <w:r w:rsidRPr="00F91BE6">
        <w:rPr>
          <w:rtl/>
        </w:rPr>
        <w:br w:type="page"/>
      </w:r>
    </w:p>
    <w:p w14:paraId="0F80C4C9" w14:textId="037F3625" w:rsidR="000E2694" w:rsidRPr="00F91BE6" w:rsidRDefault="000E2694" w:rsidP="007F3DA0">
      <w:pPr>
        <w:pStyle w:val="Heading2"/>
        <w:rPr>
          <w:rtl/>
        </w:rPr>
      </w:pPr>
      <w:bookmarkStart w:id="17" w:name="_Toc43667525"/>
      <w:r w:rsidRPr="00F91BE6">
        <w:rPr>
          <w:rFonts w:hint="cs"/>
          <w:rtl/>
        </w:rPr>
        <w:lastRenderedPageBreak/>
        <w:t xml:space="preserve">פתרון אנליטי למצב שיווי משקל </w:t>
      </w:r>
      <w:r w:rsidR="006F1276" w:rsidRPr="00F91BE6">
        <w:rPr>
          <w:rtl/>
        </w:rPr>
        <w:t>–</w:t>
      </w:r>
      <w:r w:rsidRPr="00F91BE6">
        <w:rPr>
          <w:rFonts w:hint="cs"/>
          <w:rtl/>
        </w:rPr>
        <w:t xml:space="preserve"> הנחה חדשה</w:t>
      </w:r>
      <w:bookmarkEnd w:id="17"/>
    </w:p>
    <w:p w14:paraId="6B7BFE5C" w14:textId="6322A124" w:rsidR="00BE4F72" w:rsidRPr="00F91BE6" w:rsidRDefault="00BE4F72" w:rsidP="00AA302D">
      <w:pPr>
        <w:rPr>
          <w:rtl/>
        </w:rPr>
      </w:pPr>
      <w:r w:rsidRPr="00F91BE6">
        <w:rPr>
          <w:rFonts w:hint="cs"/>
          <w:rtl/>
        </w:rPr>
        <w:t xml:space="preserve">לאחר שראינו כי הפתרון האנליטי הראשון מניב תוצאות לא מדויקות לחלק מן הניסויים הבנו כי תנאי השפה השני שבו השתמשנו לא מדויק. הוא ספציפי מידי ולא מתאר את המתרחש בחלק מן הניסויים. לכן חיפשנו תנאי שפה כללי יותר שיתאים לשאר הניסויים. </w:t>
      </w:r>
    </w:p>
    <w:p w14:paraId="49F28C30" w14:textId="5A48A740" w:rsidR="000E2694" w:rsidRPr="00F91BE6" w:rsidRDefault="00BE4F72" w:rsidP="00AA302D">
      <w:r w:rsidRPr="00F91BE6">
        <w:rPr>
          <w:rFonts w:hint="cs"/>
          <w:rtl/>
        </w:rPr>
        <w:t>התוצאה הכללית ותנאי השפה הראשון דומים כמו בפתרון הראשון, אך נשתמש ב</w:t>
      </w:r>
      <w:r w:rsidR="00580B9D" w:rsidRPr="00F91BE6">
        <w:rPr>
          <w:rFonts w:hint="cs"/>
          <w:rtl/>
        </w:rPr>
        <w:t>תנאי השפה</w:t>
      </w:r>
      <w:r w:rsidR="000E2694" w:rsidRPr="00F91BE6">
        <w:rPr>
          <w:rtl/>
        </w:rPr>
        <w:t xml:space="preserve"> </w:t>
      </w:r>
      <w:r w:rsidRPr="00F91BE6">
        <w:rPr>
          <w:rFonts w:hint="cs"/>
          <w:rtl/>
        </w:rPr>
        <w:t xml:space="preserve">חדש, </w:t>
      </w:r>
      <w:r w:rsidR="00E40341" w:rsidRPr="00F91BE6">
        <w:rPr>
          <w:rFonts w:hint="cs"/>
          <w:rtl/>
        </w:rPr>
        <w:t>בקצה המוט שרחוק מן התנור</w:t>
      </w:r>
      <w:r w:rsidRPr="00F91BE6">
        <w:rPr>
          <w:rFonts w:hint="cs"/>
          <w:rtl/>
        </w:rPr>
        <w:t xml:space="preserve"> שטף החום שנכנס שווה לשטף החום שיוצא, את שטף החום שנכנס נציג כחוק פורייה ואת השטף שיוצא כחוק ניוטון</w:t>
      </w:r>
      <w:r w:rsidR="00E40341" w:rsidRPr="00F91BE6">
        <w:rPr>
          <w:rFonts w:hint="cs"/>
          <w:rtl/>
        </w:rPr>
        <w:t>.</w:t>
      </w:r>
      <w:r w:rsidR="00C62DFD" w:rsidRPr="00F91BE6">
        <w:rPr>
          <w:rFonts w:hint="cs"/>
          <w:rtl/>
        </w:rPr>
        <w:t xml:space="preserve"> </w:t>
      </w:r>
    </w:p>
    <w:p w14:paraId="78F8E0C1" w14:textId="5ED7C22C" w:rsidR="000E2694" w:rsidRPr="00F91BE6" w:rsidRDefault="00011955" w:rsidP="00AA302D">
      <m:oMathPara>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in</m:t>
                  </m:r>
                </m:sub>
              </m:sSub>
            </m:e>
            <m:sub>
              <m:r>
                <m:rPr>
                  <m:sty m:val="p"/>
                </m:rPr>
                <w:rPr>
                  <w:rFonts w:ascii="Cambria Math" w:hAnsi="Cambria Math"/>
                </w:rPr>
                <m:t>x=L</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out</m:t>
                  </m:r>
                </m:sub>
              </m:sSub>
            </m:e>
            <m:sub>
              <m:r>
                <m:rPr>
                  <m:sty m:val="p"/>
                </m:rPr>
                <w:rPr>
                  <w:rFonts w:ascii="Cambria Math" w:hAnsi="Cambria Math"/>
                </w:rPr>
                <m:t>x=L</m:t>
              </m:r>
            </m:sub>
          </m:sSub>
        </m:oMath>
      </m:oMathPara>
    </w:p>
    <w:p w14:paraId="7ED34BB6" w14:textId="1E90D927" w:rsidR="000E2694" w:rsidRPr="00F91BE6" w:rsidRDefault="00011955" w:rsidP="00AA302D">
      <m:oMathPara>
        <m:oMathParaPr>
          <m:jc m:val="center"/>
        </m:oMathParaPr>
        <m:oMath>
          <m:sSub>
            <m:sSubPr>
              <m:ctrlPr>
                <w:rPr>
                  <w:rFonts w:ascii="Cambria Math" w:hAnsi="Cambria Math"/>
                </w:rPr>
              </m:ctrlPr>
            </m:sSubPr>
            <m:e>
              <m:d>
                <m:dPr>
                  <m:ctrlPr>
                    <w:rPr>
                      <w:rFonts w:ascii="Cambria Math" w:hAnsi="Cambria Math"/>
                    </w:rPr>
                  </m:ctrlPr>
                </m:dPr>
                <m:e>
                  <m:r>
                    <m:rPr>
                      <m:sty m:val="p"/>
                    </m:rPr>
                    <w:rPr>
                      <w:rFonts w:ascii="Cambria Math" w:hAnsi="Cambria Math" w:hint="cs"/>
                      <w:rtl/>
                    </w:rPr>
                    <m:t>פורייה</m:t>
                  </m:r>
                </m:e>
              </m:d>
            </m:e>
            <m:sub>
              <m:r>
                <m:rPr>
                  <m:sty m:val="p"/>
                </m:rPr>
                <w:rPr>
                  <w:rFonts w:ascii="Cambria Math" w:hAnsi="Cambria Math"/>
                </w:rPr>
                <m:t>x=L</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hint="cs"/>
                      <w:rtl/>
                    </w:rPr>
                    <m:t>ניוטון</m:t>
                  </m:r>
                </m:e>
              </m:d>
            </m:e>
            <m:sub>
              <m:r>
                <m:rPr>
                  <m:sty m:val="p"/>
                </m:rPr>
                <w:rPr>
                  <w:rFonts w:ascii="Cambria Math" w:hAnsi="Cambria Math"/>
                </w:rPr>
                <m:t>x=L</m:t>
              </m:r>
            </m:sub>
          </m:sSub>
        </m:oMath>
      </m:oMathPara>
    </w:p>
    <w:p w14:paraId="6A96C952" w14:textId="56D9A4EB" w:rsidR="000E2694" w:rsidRPr="001137FE" w:rsidRDefault="000E2694" w:rsidP="003C496C">
      <w:pPr>
        <w:rPr>
          <w:rtl/>
        </w:rPr>
      </w:pPr>
      <w:r w:rsidRPr="001137FE">
        <w:rPr>
          <w:rtl/>
        </w:rPr>
        <w:t>ניתן לפתור את המשוואה על מנת לקבל את התוצאה הב</w:t>
      </w:r>
      <w:r w:rsidR="001137FE" w:rsidRPr="001137FE">
        <w:rPr>
          <w:rFonts w:hint="cs"/>
          <w:rtl/>
        </w:rPr>
        <w:t>א, לחישוב המתמטי המלא ראה נספח מס' 2</w:t>
      </w:r>
      <w:r w:rsidR="00BE4F72" w:rsidRPr="001137FE">
        <w:rPr>
          <w:rFonts w:hint="cs"/>
          <w:rtl/>
        </w:rPr>
        <w:t>.</w:t>
      </w:r>
    </w:p>
    <w:p w14:paraId="2CDE2D75" w14:textId="2EB0BBE8" w:rsidR="003C496C" w:rsidRPr="00F91BE6" w:rsidRDefault="00011955" w:rsidP="003C496C">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k*M*cosh⁡(M</m:t>
              </m:r>
              <m:d>
                <m:dPr>
                  <m:ctrlPr>
                    <w:rPr>
                      <w:rFonts w:ascii="Cambria Math" w:hAnsi="Cambria Math"/>
                    </w:rPr>
                  </m:ctrlPr>
                </m:dPr>
                <m:e>
                  <m:r>
                    <m:rPr>
                      <m:sty m:val="p"/>
                    </m:rPr>
                    <w:rPr>
                      <w:rFonts w:ascii="Cambria Math" w:hAnsi="Cambria Math"/>
                    </w:rPr>
                    <m:t>L-x</m:t>
                  </m:r>
                </m:e>
              </m:d>
              <m:r>
                <m:rPr>
                  <m:sty m:val="p"/>
                </m:rPr>
                <w:rPr>
                  <w:rFonts w:ascii="Cambria Math" w:hAnsi="Cambria Math"/>
                </w:rPr>
                <m:t>)+h*sinh⁡(M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num>
            <m:den>
              <m:r>
                <m:rPr>
                  <m:sty m:val="p"/>
                </m:rPr>
                <w:rPr>
                  <w:rFonts w:ascii="Cambria Math" w:hAnsi="Cambria Math"/>
                </w:rPr>
                <m:t>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35B6331E" w14:textId="3311420A" w:rsidR="000E2694" w:rsidRPr="00F91BE6" w:rsidRDefault="00011955" w:rsidP="00AA302D">
      <w:pPr>
        <w:rPr>
          <w:rtl/>
        </w:rPr>
      </w:pPr>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oMath>
      </m:oMathPara>
    </w:p>
    <w:p w14:paraId="5E8BB7E0" w14:textId="60AF1578" w:rsidR="00280AEA" w:rsidRPr="001137FE" w:rsidRDefault="00011955" w:rsidP="001137FE">
      <w:pPr>
        <w:rPr>
          <w:rtl/>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0E53AEB3" w14:textId="3226BEE9" w:rsidR="00722824" w:rsidRPr="00F91BE6" w:rsidRDefault="00280AEA" w:rsidP="00107416">
      <w:pPr>
        <w:bidi w:val="0"/>
        <w:spacing w:after="0" w:line="240" w:lineRule="auto"/>
        <w:rPr>
          <w:sz w:val="22"/>
          <w:szCs w:val="22"/>
          <w:rtl/>
        </w:rPr>
      </w:pPr>
      <w:r w:rsidRPr="00F91BE6">
        <w:rPr>
          <w:sz w:val="22"/>
          <w:szCs w:val="22"/>
          <w:rtl/>
        </w:rPr>
        <w:br w:type="page"/>
      </w:r>
    </w:p>
    <w:p w14:paraId="0A7F5B85" w14:textId="73152C5C" w:rsidR="000E2694" w:rsidRPr="00F91BE6" w:rsidRDefault="000E2694" w:rsidP="007F3DA0">
      <w:pPr>
        <w:pStyle w:val="Heading2"/>
        <w:rPr>
          <w:rtl/>
        </w:rPr>
      </w:pPr>
      <w:bookmarkStart w:id="18" w:name="_Toc43667526"/>
      <w:r w:rsidRPr="00F91BE6">
        <w:rPr>
          <w:rFonts w:hint="cs"/>
          <w:rtl/>
        </w:rPr>
        <w:lastRenderedPageBreak/>
        <w:t>תוצאות ההנחה החדשה</w:t>
      </w:r>
      <w:bookmarkEnd w:id="18"/>
    </w:p>
    <w:p w14:paraId="6C63FC17" w14:textId="7AE343C2" w:rsidR="00107416" w:rsidRPr="00F91BE6" w:rsidRDefault="000E2694" w:rsidP="00AA302D">
      <w:pPr>
        <w:rPr>
          <w:rtl/>
        </w:rPr>
      </w:pPr>
      <w:r w:rsidRPr="00F91BE6">
        <w:rPr>
          <w:rFonts w:hint="cs"/>
          <w:rtl/>
        </w:rPr>
        <w:t>בדומה למה שעשינו בפעם הקודמת</w:t>
      </w:r>
      <w:r w:rsidR="00470B7D" w:rsidRPr="00F91BE6">
        <w:rPr>
          <w:rFonts w:hint="cs"/>
          <w:rtl/>
        </w:rPr>
        <w:t>,</w:t>
      </w:r>
      <w:r w:rsidRPr="00F91BE6">
        <w:rPr>
          <w:rFonts w:hint="cs"/>
          <w:rtl/>
        </w:rPr>
        <w:t xml:space="preserve"> מצאנו את </w:t>
      </w:r>
      <w:r w:rsidR="00470B7D" w:rsidRPr="00F91BE6">
        <w:rPr>
          <w:rFonts w:hint="cs"/>
          <w:rtl/>
        </w:rPr>
        <w:t xml:space="preserve">ערך </w:t>
      </w:r>
      <w:r w:rsidR="006436A8">
        <w:rPr>
          <w:rFonts w:hint="cs"/>
        </w:rPr>
        <w:t>M</w:t>
      </w:r>
      <w:r w:rsidR="00470B7D" w:rsidRPr="00F91BE6">
        <w:rPr>
          <w:rFonts w:hint="cs"/>
          <w:rtl/>
        </w:rPr>
        <w:t xml:space="preserve"> המתאים ביותר למוט על פי שני הניסויי</w:t>
      </w:r>
      <w:r w:rsidR="00470B7D" w:rsidRPr="00F91BE6">
        <w:rPr>
          <w:rFonts w:hint="eastAsia"/>
          <w:rtl/>
        </w:rPr>
        <w:t>ם</w:t>
      </w:r>
      <w:r w:rsidR="00470B7D" w:rsidRPr="00F91BE6">
        <w:rPr>
          <w:rFonts w:hint="cs"/>
          <w:rtl/>
        </w:rPr>
        <w:t>, ועשינו להם ממוצע</w:t>
      </w:r>
      <w:r w:rsidR="00107416" w:rsidRPr="00F91BE6">
        <w:rPr>
          <w:rFonts w:hint="cs"/>
          <w:rtl/>
        </w:rPr>
        <w:t>.</w:t>
      </w:r>
      <w:r w:rsidR="00470B7D" w:rsidRPr="00F91BE6">
        <w:rPr>
          <w:rFonts w:hint="cs"/>
          <w:rtl/>
        </w:rPr>
        <w:t xml:space="preserve"> </w:t>
      </w:r>
    </w:p>
    <w:p w14:paraId="4CC61176" w14:textId="5F3FE1FD" w:rsidR="00107416" w:rsidRPr="00F91BE6" w:rsidRDefault="00107416" w:rsidP="00AA302D">
      <w:pPr>
        <w:rPr>
          <w:rtl/>
        </w:rPr>
      </w:pPr>
      <w:r w:rsidRPr="00F91BE6">
        <w:rPr>
          <w:rFonts w:hint="cs"/>
          <w:rtl/>
        </w:rPr>
        <w:t>על מנת לבצע התאמה זו היינו צריכים להפוך את הנוסח</w:t>
      </w:r>
      <w:r w:rsidR="00F17887">
        <w:rPr>
          <w:rFonts w:hint="cs"/>
          <w:rtl/>
        </w:rPr>
        <w:t>ה</w:t>
      </w:r>
      <w:r w:rsidRPr="00F91BE6">
        <w:rPr>
          <w:rFonts w:hint="cs"/>
          <w:rtl/>
        </w:rPr>
        <w:t xml:space="preserve"> שתהיה תלויה ר</w:t>
      </w:r>
      <w:r w:rsidR="00FE1302">
        <w:rPr>
          <w:rFonts w:hint="cs"/>
          <w:rtl/>
        </w:rPr>
        <w:t>ק</w:t>
      </w:r>
      <w:r w:rsidRPr="00F91BE6">
        <w:rPr>
          <w:rFonts w:hint="cs"/>
          <w:rtl/>
        </w:rPr>
        <w:t xml:space="preserve"> ב-</w:t>
      </w:r>
      <w:r w:rsidR="00302B91">
        <w:t>M</w:t>
      </w:r>
      <w:r w:rsidR="00FE1302">
        <w:rPr>
          <w:rFonts w:hint="cs"/>
          <w:rtl/>
        </w:rPr>
        <w:t xml:space="preserve">. </w:t>
      </w:r>
    </w:p>
    <w:p w14:paraId="30D2B7A8" w14:textId="579FD241" w:rsidR="00107416"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cosh⁡(M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*A</m:t>
                  </m:r>
                </m:num>
                <m:den>
                  <m:r>
                    <m:rPr>
                      <m:sty m:val="p"/>
                    </m:rPr>
                    <w:rPr>
                      <w:rFonts w:ascii="Cambria Math" w:hAnsi="Cambria Math"/>
                    </w:rPr>
                    <m:t>p</m:t>
                  </m:r>
                </m:den>
              </m:f>
              <m:r>
                <m:rPr>
                  <m:sty m:val="p"/>
                </m:rPr>
                <w:rPr>
                  <w:rFonts w:ascii="Cambria Math" w:hAnsi="Cambria Math"/>
                </w:rPr>
                <m:t>*sinh⁡(M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*A</m:t>
                  </m:r>
                </m:num>
                <m:den>
                  <m:r>
                    <m:rPr>
                      <m:sty m:val="p"/>
                    </m:rPr>
                    <w:rPr>
                      <w:rFonts w:ascii="Cambria Math" w:hAnsi="Cambria Math"/>
                    </w:rPr>
                    <m:t>p</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3DDBE98A" w14:textId="46F21D6A" w:rsidR="00470B7D" w:rsidRPr="00F91BE6" w:rsidRDefault="00470B7D" w:rsidP="00AA302D">
      <w:pPr>
        <w:rPr>
          <w:rtl/>
        </w:rPr>
      </w:pPr>
      <w:r w:rsidRPr="00F91BE6">
        <w:rPr>
          <w:rFonts w:hint="cs"/>
          <w:rtl/>
        </w:rPr>
        <w:t>ערך</w:t>
      </w:r>
      <w:r w:rsidR="00107416" w:rsidRPr="00F91BE6">
        <w:rPr>
          <w:rFonts w:hint="cs"/>
          <w:rtl/>
        </w:rPr>
        <w:t xml:space="preserve"> ה-</w:t>
      </w:r>
      <w:r w:rsidR="00302B91">
        <w:t>M</w:t>
      </w:r>
      <w:r w:rsidR="00107416" w:rsidRPr="00F91BE6">
        <w:rPr>
          <w:rFonts w:hint="cs"/>
          <w:rtl/>
        </w:rPr>
        <w:t xml:space="preserve"> שנמצא המתאים ביותר לנוסחה</w:t>
      </w:r>
      <w:r w:rsidRPr="00F91BE6">
        <w:rPr>
          <w:rFonts w:hint="cs"/>
          <w:rtl/>
        </w:rPr>
        <w:t xml:space="preserve"> הינו 4.605 (ערך </w:t>
      </w:r>
      <w:r w:rsidR="00F412AC">
        <w:rPr>
          <w:rFonts w:hint="cs"/>
        </w:rPr>
        <w:t>M</w:t>
      </w:r>
      <w:r w:rsidRPr="00F91BE6">
        <w:rPr>
          <w:rFonts w:hint="cs"/>
          <w:rtl/>
        </w:rPr>
        <w:t xml:space="preserve"> בניסוי הראשון הינו 4.58 ובשני 4.73). את ערך זה </w:t>
      </w:r>
      <w:r w:rsidR="000E2694" w:rsidRPr="00F91BE6">
        <w:rPr>
          <w:rtl/>
        </w:rPr>
        <w:t>הצבנו בנוסחה האנליטית</w:t>
      </w:r>
      <w:r w:rsidRPr="00F91BE6">
        <w:rPr>
          <w:rFonts w:hint="cs"/>
          <w:rtl/>
        </w:rPr>
        <w:t xml:space="preserve"> החדשה</w:t>
      </w:r>
      <w:r w:rsidR="000E2694" w:rsidRPr="00F91BE6">
        <w:rPr>
          <w:rtl/>
        </w:rPr>
        <w:t xml:space="preserve"> </w:t>
      </w:r>
      <w:r w:rsidRPr="00F91BE6">
        <w:rPr>
          <w:rFonts w:hint="cs"/>
          <w:rtl/>
        </w:rPr>
        <w:t>ו</w:t>
      </w:r>
      <w:r w:rsidR="000E2694" w:rsidRPr="00F91BE6">
        <w:rPr>
          <w:rtl/>
        </w:rPr>
        <w:t xml:space="preserve">השוונו </w:t>
      </w:r>
      <w:r w:rsidRPr="00F91BE6">
        <w:rPr>
          <w:rFonts w:hint="cs"/>
          <w:rtl/>
        </w:rPr>
        <w:t>בין תוצאות הנוסחה לתוצאות</w:t>
      </w:r>
      <w:r w:rsidR="000E2694" w:rsidRPr="00F91BE6">
        <w:rPr>
          <w:rtl/>
        </w:rPr>
        <w:t xml:space="preserve"> </w:t>
      </w:r>
      <w:r w:rsidRPr="00F91BE6">
        <w:rPr>
          <w:rFonts w:hint="cs"/>
          <w:rtl/>
        </w:rPr>
        <w:t>ה</w:t>
      </w:r>
      <w:r w:rsidR="000E2694" w:rsidRPr="00F91BE6">
        <w:rPr>
          <w:rtl/>
        </w:rPr>
        <w:t>ניסוי של מוט האלומיניום</w:t>
      </w:r>
      <w:r w:rsidRPr="00F91BE6">
        <w:rPr>
          <w:rFonts w:hint="cs"/>
          <w:rtl/>
        </w:rPr>
        <w:t xml:space="preserve">. </w:t>
      </w:r>
    </w:p>
    <w:p w14:paraId="08E8AB23" w14:textId="07AA9D06" w:rsidR="000E2694" w:rsidRPr="00F91BE6" w:rsidRDefault="000C2E87" w:rsidP="00AA302D">
      <w:pPr>
        <w:rPr>
          <w:rtl/>
        </w:rPr>
      </w:pPr>
      <w:r w:rsidRPr="00F91BE6">
        <w:rPr>
          <w:noProof/>
        </w:rPr>
        <w:drawing>
          <wp:inline distT="0" distB="0" distL="0" distR="0" wp14:anchorId="3756A37B" wp14:editId="19213FD9">
            <wp:extent cx="6048375" cy="4314825"/>
            <wp:effectExtent l="0" t="0" r="9525" b="9525"/>
            <wp:docPr id="149" name="Chart 149">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33064F4" w14:textId="3A1E1AF2" w:rsidR="000E2694" w:rsidRPr="00F91BE6" w:rsidRDefault="000E2694" w:rsidP="0058695F">
      <w:pPr>
        <w:rPr>
          <w:rtl/>
        </w:rPr>
      </w:pPr>
      <w:r w:rsidRPr="00F91BE6">
        <w:rPr>
          <w:rtl/>
        </w:rPr>
        <w:t>לפי התוצאות של ההתאמה בין הנוסח</w:t>
      </w:r>
      <w:r w:rsidR="00F17887">
        <w:rPr>
          <w:rFonts w:hint="cs"/>
          <w:rtl/>
        </w:rPr>
        <w:t>א</w:t>
      </w:r>
      <w:r w:rsidRPr="00F91BE6">
        <w:rPr>
          <w:rtl/>
        </w:rPr>
        <w:t xml:space="preserve">ות שניתן לראות בגרף, ניתן להסיק כי ההנחה החדשה מתאימה יותר למוט האלומיניום מאשר ההנחה </w:t>
      </w:r>
      <w:r w:rsidR="00470B7D" w:rsidRPr="00F91BE6">
        <w:rPr>
          <w:rFonts w:hint="cs"/>
          <w:rtl/>
        </w:rPr>
        <w:t>הקודמת.</w:t>
      </w:r>
    </w:p>
    <w:p w14:paraId="1E7DC2ED" w14:textId="2450AB08" w:rsidR="000E2694" w:rsidRPr="00F91BE6" w:rsidRDefault="00470B7D" w:rsidP="00AA302D">
      <w:pPr>
        <w:rPr>
          <w:rtl/>
        </w:rPr>
      </w:pPr>
      <w:r w:rsidRPr="00F91BE6">
        <w:rPr>
          <w:rFonts w:hint="cs"/>
          <w:rtl/>
        </w:rPr>
        <w:lastRenderedPageBreak/>
        <w:t xml:space="preserve">בדומה למה שעשינו קודם, נעשה גרף לינאריזציה כדי לראות השוואה בין שני הגרפים. </w:t>
      </w:r>
    </w:p>
    <w:p w14:paraId="45BE0F59" w14:textId="11FB778C" w:rsidR="00470B7D" w:rsidRPr="00F91BE6" w:rsidRDefault="003232A3" w:rsidP="00AA302D">
      <w:pPr>
        <w:rPr>
          <w:rtl/>
        </w:rPr>
      </w:pPr>
      <w:r w:rsidRPr="00F91BE6">
        <w:rPr>
          <w:noProof/>
        </w:rPr>
        <w:drawing>
          <wp:inline distT="0" distB="0" distL="0" distR="0" wp14:anchorId="7725F073" wp14:editId="2E156D53">
            <wp:extent cx="6086475" cy="3457575"/>
            <wp:effectExtent l="0" t="0" r="9525" b="9525"/>
            <wp:docPr id="5" name="Chart 5">
              <a:extLst xmlns:a="http://schemas.openxmlformats.org/drawingml/2006/main">
                <a:ext uri="{FF2B5EF4-FFF2-40B4-BE49-F238E27FC236}">
                  <a16:creationId xmlns:a16="http://schemas.microsoft.com/office/drawing/2014/main" id="{00000000-0008-0000-08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9468678" w14:textId="34307AA9" w:rsidR="004320A1" w:rsidRDefault="00470B7D" w:rsidP="00AA302D">
      <w:pPr>
        <w:rPr>
          <w:rtl/>
        </w:rPr>
      </w:pPr>
      <w:r w:rsidRPr="00F91BE6">
        <w:rPr>
          <w:rtl/>
        </w:rPr>
        <w:t>ההתאמה הטובה ביותר מתרחשת כאשר היחס בין הנקודות הוא 1:1 כלומר, קו המגמה הוא קו ישר שראשיתו בראשית הצירים,</w:t>
      </w:r>
      <w:r w:rsidRPr="00F91BE6">
        <w:t xml:space="preserve"> </w:t>
      </w:r>
      <w:r w:rsidRPr="00F91BE6">
        <w:rPr>
          <w:rtl/>
        </w:rPr>
        <w:t>כלומר הגרף הוא</w:t>
      </w:r>
      <w:r w:rsidRPr="00F91BE6">
        <w:rPr>
          <w:rFonts w:hint="cs"/>
          <w:rtl/>
        </w:rPr>
        <w:t xml:space="preserve"> </w:t>
      </w:r>
      <m:oMath>
        <m:r>
          <m:rPr>
            <m:sty m:val="p"/>
          </m:rPr>
          <w:rPr>
            <w:rFonts w:ascii="Cambria Math" w:hAnsi="Cambria Math"/>
          </w:rPr>
          <m:t>y=x</m:t>
        </m:r>
      </m:oMath>
      <w:r w:rsidRPr="00F91BE6">
        <w:rPr>
          <w:rtl/>
        </w:rPr>
        <w:t>. ניתן לראות כי שיפוע הגרף קרוב מאוד ל</w:t>
      </w:r>
      <w:r w:rsidRPr="00F91BE6">
        <w:rPr>
          <w:rFonts w:hint="cs"/>
          <w:rtl/>
        </w:rPr>
        <w:t>-</w:t>
      </w:r>
      <w:r w:rsidRPr="00F91BE6">
        <w:rPr>
          <w:rtl/>
        </w:rPr>
        <w:t>1</w:t>
      </w:r>
      <w:r w:rsidRPr="00F91BE6">
        <w:rPr>
          <w:rFonts w:hint="cs"/>
          <w:rtl/>
        </w:rPr>
        <w:t xml:space="preserve">, </w:t>
      </w:r>
      <w:r w:rsidRPr="00F91BE6">
        <w:rPr>
          <w:rtl/>
        </w:rPr>
        <w:t>האיבר החופשי קרוב ל</w:t>
      </w:r>
      <w:r w:rsidRPr="00F91BE6">
        <w:rPr>
          <w:rFonts w:hint="cs"/>
          <w:rtl/>
        </w:rPr>
        <w:t>-</w:t>
      </w:r>
      <w:r w:rsidRPr="00F91BE6">
        <w:rPr>
          <w:rtl/>
        </w:rPr>
        <w:t>0</w:t>
      </w:r>
      <w:r w:rsidRPr="00F91BE6">
        <w:rPr>
          <w:rFonts w:hint="cs"/>
          <w:rtl/>
        </w:rPr>
        <w:t>, ו-</w:t>
      </w:r>
      <w:r w:rsidRPr="00F91BE6">
        <w:rPr>
          <w:rFonts w:hint="cs"/>
        </w:rPr>
        <w:t>R</w:t>
      </w:r>
      <w:r w:rsidRPr="00F91BE6">
        <w:rPr>
          <w:rFonts w:hint="cs"/>
          <w:rtl/>
        </w:rPr>
        <w:t xml:space="preserve"> קרוב מאוד ל</w:t>
      </w:r>
      <w:r w:rsidR="00171D89">
        <w:rPr>
          <w:rFonts w:hint="cs"/>
          <w:rtl/>
        </w:rPr>
        <w:t>-</w:t>
      </w:r>
      <w:r w:rsidRPr="00F91BE6">
        <w:rPr>
          <w:rFonts w:hint="cs"/>
          <w:rtl/>
        </w:rPr>
        <w:t>1</w:t>
      </w:r>
      <w:r w:rsidR="00171D89">
        <w:rPr>
          <w:rFonts w:hint="cs"/>
          <w:rtl/>
        </w:rPr>
        <w:t>,</w:t>
      </w:r>
      <w:r w:rsidRPr="00F91BE6">
        <w:rPr>
          <w:rtl/>
        </w:rPr>
        <w:t xml:space="preserve"> לכן ההתאמה בין הנקודות טובה מאוד.</w:t>
      </w:r>
      <w:r w:rsidR="00575E8A">
        <w:rPr>
          <w:rFonts w:hint="cs"/>
          <w:rtl/>
        </w:rPr>
        <w:t xml:space="preserve"> </w:t>
      </w:r>
    </w:p>
    <w:p w14:paraId="22769EA7" w14:textId="77777777" w:rsidR="004320A1" w:rsidRDefault="004320A1">
      <w:pPr>
        <w:bidi w:val="0"/>
        <w:spacing w:after="0" w:line="240" w:lineRule="auto"/>
        <w:rPr>
          <w:rtl/>
        </w:rPr>
      </w:pPr>
      <w:r>
        <w:rPr>
          <w:rtl/>
        </w:rPr>
        <w:br w:type="page"/>
      </w:r>
    </w:p>
    <w:p w14:paraId="3BB125B0" w14:textId="77777777" w:rsidR="004320A1" w:rsidRPr="00F91BE6" w:rsidRDefault="004320A1" w:rsidP="004320A1">
      <w:pPr>
        <w:pStyle w:val="Heading2"/>
        <w:rPr>
          <w:rtl/>
        </w:rPr>
      </w:pPr>
      <w:bookmarkStart w:id="19" w:name="_Toc43667527"/>
      <w:r w:rsidRPr="00F91BE6">
        <w:rPr>
          <w:rFonts w:hint="cs"/>
          <w:rtl/>
        </w:rPr>
        <w:lastRenderedPageBreak/>
        <w:t>הגדלים הפיזיקאליי</w:t>
      </w:r>
      <w:r w:rsidRPr="00F91BE6">
        <w:rPr>
          <w:rFonts w:hint="eastAsia"/>
          <w:rtl/>
        </w:rPr>
        <w:t>ם</w:t>
      </w:r>
      <w:r w:rsidRPr="00F91BE6">
        <w:rPr>
          <w:rFonts w:hint="cs"/>
          <w:rtl/>
        </w:rPr>
        <w:t xml:space="preserve"> החשובים בניסוי</w:t>
      </w:r>
      <w:bookmarkEnd w:id="19"/>
    </w:p>
    <w:p w14:paraId="15FFB38C" w14:textId="77777777" w:rsidR="004320A1" w:rsidRPr="00F91BE6" w:rsidRDefault="004320A1" w:rsidP="004320A1">
      <w:pPr>
        <w:rPr>
          <w:rtl/>
        </w:rPr>
      </w:pPr>
      <w:r w:rsidRPr="00F91BE6">
        <w:rPr>
          <w:rFonts w:hint="cs"/>
          <w:rtl/>
        </w:rPr>
        <w:t>בניסוי שלנו ישנם כ</w:t>
      </w:r>
      <w:r>
        <w:rPr>
          <w:rFonts w:hint="cs"/>
          <w:rtl/>
        </w:rPr>
        <w:t>-</w:t>
      </w:r>
      <w:r w:rsidRPr="00F91BE6">
        <w:rPr>
          <w:rFonts w:hint="cs"/>
          <w:rtl/>
        </w:rPr>
        <w:t>3 גדלים פיזיקליי</w:t>
      </w:r>
      <w:r w:rsidRPr="00F91BE6">
        <w:rPr>
          <w:rFonts w:hint="eastAsia"/>
          <w:rtl/>
        </w:rPr>
        <w:t>ם</w:t>
      </w:r>
      <w:r w:rsidRPr="00F91BE6">
        <w:rPr>
          <w:rFonts w:hint="cs"/>
          <w:rtl/>
        </w:rPr>
        <w:t xml:space="preserve"> חשובים</w:t>
      </w:r>
      <w:r>
        <w:rPr>
          <w:rFonts w:hint="cs"/>
          <w:rtl/>
        </w:rPr>
        <w:t xml:space="preserve">: </w:t>
      </w:r>
      <w:r>
        <w:t>k</w:t>
      </w:r>
      <w:r>
        <w:rPr>
          <w:rFonts w:hint="cs"/>
          <w:rtl/>
        </w:rPr>
        <w:t xml:space="preserve"> </w:t>
      </w:r>
      <w:r>
        <w:rPr>
          <w:rtl/>
        </w:rPr>
        <w:t>–</w:t>
      </w:r>
      <w:r>
        <w:rPr>
          <w:rFonts w:hint="cs"/>
          <w:rtl/>
        </w:rPr>
        <w:t xml:space="preserve"> מקדם הולכת החום של המוט, </w:t>
      </w:r>
      <w:r>
        <w:t>h</w:t>
      </w:r>
      <w:r>
        <w:rPr>
          <w:rFonts w:hint="cs"/>
          <w:rtl/>
        </w:rPr>
        <w:t xml:space="preserve"> </w:t>
      </w:r>
      <w:r>
        <w:rPr>
          <w:rtl/>
        </w:rPr>
        <w:t>–</w:t>
      </w:r>
      <w:r>
        <w:rPr>
          <w:rFonts w:hint="cs"/>
          <w:rtl/>
        </w:rPr>
        <w:t xml:space="preserve"> מקדם הולכת החום עם האוויר ו-</w:t>
      </w:r>
      <w:r>
        <w:t>c</w:t>
      </w:r>
      <w:r>
        <w:rPr>
          <w:rFonts w:hint="cs"/>
          <w:rtl/>
        </w:rPr>
        <w:t xml:space="preserve"> קיבול החום של הסגולי של המוט. </w:t>
      </w:r>
    </w:p>
    <w:p w14:paraId="0D97B6D6" w14:textId="77777777" w:rsidR="004320A1" w:rsidRPr="00F91BE6" w:rsidRDefault="004320A1" w:rsidP="004320A1">
      <w:pPr>
        <w:rPr>
          <w:rtl/>
        </w:rPr>
      </w:pPr>
      <w:r w:rsidRPr="00F91BE6">
        <w:rPr>
          <w:rFonts w:hint="cs"/>
          <w:rtl/>
        </w:rPr>
        <w:t xml:space="preserve">על מנת להבין איך כל אחד מהם משפיע על תהליך מעבר החום והתפלגות הטמפרטורה יצרנו 5 גרפים אשר מציגים את התפלגות הטמפרטורה במוט שכל מאפייניו דומים מלבד מאפיין אחד, שאותו בדקנו, מוליכות החום, קבוע מעבר חום וקיבול חום סגולי. </w:t>
      </w:r>
      <w:r>
        <w:rPr>
          <w:rFonts w:hint="cs"/>
          <w:rtl/>
        </w:rPr>
        <w:t xml:space="preserve">את הגרפים הפקנו בעזרת המודל הנומרי, בעזרתו יכולנו לקבוע את המשתנים: אורך המוט, המסה, טמפרטורת האוויר ועוד כפי שרצינו ולוודא כי כולם שווים בכל הניסויים מלבד הדבר שנבדק. </w:t>
      </w:r>
    </w:p>
    <w:p w14:paraId="104DF355" w14:textId="77777777" w:rsidR="004320A1" w:rsidRPr="00F91BE6" w:rsidRDefault="004320A1" w:rsidP="004320A1">
      <w:pPr>
        <w:rPr>
          <w:rtl/>
        </w:rPr>
      </w:pPr>
    </w:p>
    <w:p w14:paraId="197CB137" w14:textId="77777777" w:rsidR="004320A1" w:rsidRPr="00F91BE6" w:rsidRDefault="004320A1" w:rsidP="004320A1">
      <w:pPr>
        <w:pStyle w:val="Heading3"/>
        <w:rPr>
          <w:rtl/>
        </w:rPr>
      </w:pPr>
      <w:r w:rsidRPr="00F91BE6">
        <w:rPr>
          <w:rFonts w:hint="cs"/>
          <w:rtl/>
        </w:rPr>
        <w:t xml:space="preserve">מוליכות החום </w:t>
      </w:r>
      <w:r w:rsidRPr="00F91BE6">
        <w:t>k</w:t>
      </w:r>
    </w:p>
    <w:p w14:paraId="5FA73A55" w14:textId="77777777" w:rsidR="004320A1" w:rsidRPr="00F91BE6" w:rsidRDefault="004320A1" w:rsidP="004320A1">
      <w:pPr>
        <w:rPr>
          <w:rtl/>
        </w:rPr>
      </w:pPr>
      <w:r w:rsidRPr="00F91BE6">
        <w:rPr>
          <w:rFonts w:hint="cs"/>
          <w:rtl/>
        </w:rPr>
        <w:t>גודל זה מופי</w:t>
      </w:r>
      <w:r w:rsidRPr="00F91BE6">
        <w:rPr>
          <w:rFonts w:hint="eastAsia"/>
          <w:rtl/>
        </w:rPr>
        <w:t>ע</w:t>
      </w:r>
      <w:r w:rsidRPr="00F91BE6">
        <w:rPr>
          <w:rFonts w:hint="cs"/>
          <w:rtl/>
        </w:rPr>
        <w:t xml:space="preserve"> בנוסחת מעבר חום על פי פורייה</w:t>
      </w:r>
      <w:r>
        <w:rPr>
          <w:rFonts w:hint="cs"/>
          <w:rtl/>
        </w:rPr>
        <w:t xml:space="preserve">. </w:t>
      </w:r>
    </w:p>
    <w:p w14:paraId="2D75C74A" w14:textId="77777777" w:rsidR="004320A1" w:rsidRPr="00F91BE6" w:rsidRDefault="004320A1" w:rsidP="004320A1">
      <w:pPr>
        <w:rPr>
          <w:rtl/>
        </w:rPr>
      </w:pPr>
      <m:oMathPara>
        <m:oMath>
          <m:r>
            <m:rPr>
              <m:sty m:val="p"/>
            </m:rPr>
            <w:rPr>
              <w:rFonts w:ascii="Cambria Math" w:hAnsi="Cambria Math"/>
            </w:rPr>
            <m:t>j=-k*∇T</m:t>
          </m:r>
        </m:oMath>
      </m:oMathPara>
    </w:p>
    <w:p w14:paraId="1A6B37C1" w14:textId="77777777" w:rsidR="004320A1" w:rsidRPr="00F91BE6" w:rsidRDefault="004320A1" w:rsidP="004320A1">
      <w:pPr>
        <w:rPr>
          <w:rtl/>
        </w:rPr>
      </w:pPr>
      <w:r w:rsidRPr="00F91BE6">
        <w:rPr>
          <w:noProof/>
        </w:rPr>
        <w:drawing>
          <wp:inline distT="0" distB="0" distL="0" distR="0" wp14:anchorId="1173B43E" wp14:editId="1ED66FA3">
            <wp:extent cx="5943600" cy="3699510"/>
            <wp:effectExtent l="0" t="0" r="0" b="15240"/>
            <wp:docPr id="1048" name="Chart 1048">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E46A0BC" w14:textId="77777777" w:rsidR="004320A1" w:rsidRPr="00F91BE6" w:rsidRDefault="004320A1" w:rsidP="004320A1">
      <w:pPr>
        <w:rPr>
          <w:rtl/>
        </w:rPr>
      </w:pPr>
      <w:r w:rsidRPr="00F91BE6">
        <w:rPr>
          <w:rFonts w:hint="cs"/>
          <w:rtl/>
        </w:rPr>
        <w:lastRenderedPageBreak/>
        <w:t xml:space="preserve">גרף זה מציג את התפלגות הטמפרטורה ביחס למיקום בדקה 10 כאשר כל גרף, צבע, מהווה ערך של </w:t>
      </w:r>
      <w:r w:rsidRPr="00F91BE6">
        <w:t>k</w:t>
      </w:r>
      <w:r w:rsidRPr="00F91BE6">
        <w:rPr>
          <w:rFonts w:hint="cs"/>
          <w:rtl/>
        </w:rPr>
        <w:t xml:space="preserve"> שונה, שאר הפרמטרים למשל אורך המוט מסה המקדם </w:t>
      </w:r>
      <w:r w:rsidRPr="00F91BE6">
        <w:t>h</w:t>
      </w:r>
      <w:r w:rsidRPr="00F91BE6">
        <w:rPr>
          <w:rFonts w:hint="cs"/>
          <w:rtl/>
        </w:rPr>
        <w:t xml:space="preserve"> וכו' נשמרו אותו דבר. </w:t>
      </w:r>
    </w:p>
    <w:p w14:paraId="169119ED" w14:textId="347D5E86" w:rsidR="004320A1" w:rsidRPr="00F91BE6" w:rsidRDefault="004320A1" w:rsidP="004320A1">
      <w:pPr>
        <w:rPr>
          <w:rtl/>
        </w:rPr>
      </w:pPr>
      <w:r w:rsidRPr="00F91BE6">
        <w:rPr>
          <w:rFonts w:hint="cs"/>
          <w:rtl/>
        </w:rPr>
        <w:t xml:space="preserve">ניתן לראות כי ככל שמקדם מוליכות החום של המוט גבוה יותר טמפרטורת המוט גדולה יותר ביחס למוט דומה רק בעל מוליכות חום נמוכה יותר. </w:t>
      </w:r>
      <w:r w:rsidRPr="00137768">
        <w:rPr>
          <w:rtl/>
        </w:rPr>
        <w:t>ככל שמוליכות החום במוט טובה יותר, כך הטמפרטורה בו תעלה מהר יותר וחלק גדול מהאנרגיה יגיע לאזורים הרחוקים בו ויעלה את הטמפרטורה בהם, כפי שרואים בגרף.</w:t>
      </w:r>
      <w:r>
        <w:rPr>
          <w:rFonts w:hint="cs"/>
          <w:rtl/>
        </w:rPr>
        <w:t xml:space="preserve"> </w:t>
      </w:r>
      <w:r w:rsidRPr="00F91BE6">
        <w:rPr>
          <w:rFonts w:hint="cs"/>
          <w:rtl/>
        </w:rPr>
        <w:t xml:space="preserve">בנוסף ניתן לראות כי צורת הגרפים שונה גם כן; המוטות בעלי מוליכות החום הנמוכה יורדים בצורה דרסטית בהתחלה ולאחר מכן משתטחים, ואילו המוטות בעלי מוליכות החום הגבוה בעלי שיפוע נמוך יותר בהתחלה והטמפ' </w:t>
      </w:r>
      <w:r w:rsidR="00D01E72">
        <w:rPr>
          <w:rFonts w:hint="cs"/>
          <w:rtl/>
        </w:rPr>
        <w:t>בהם</w:t>
      </w:r>
      <w:r w:rsidRPr="00F91BE6">
        <w:rPr>
          <w:rFonts w:hint="cs"/>
          <w:rtl/>
        </w:rPr>
        <w:t xml:space="preserve"> עלתה בנקודות הרחוקות מן התנור. </w:t>
      </w:r>
    </w:p>
    <w:p w14:paraId="579C5377" w14:textId="77777777" w:rsidR="004320A1" w:rsidRPr="00F91BE6" w:rsidRDefault="004320A1" w:rsidP="004320A1">
      <w:pPr>
        <w:rPr>
          <w:rtl/>
        </w:rPr>
      </w:pPr>
      <w:r w:rsidRPr="00F91BE6">
        <w:rPr>
          <w:noProof/>
        </w:rPr>
        <w:drawing>
          <wp:inline distT="0" distB="0" distL="0" distR="0" wp14:anchorId="23859423" wp14:editId="5690C6F9">
            <wp:extent cx="5943600" cy="3699510"/>
            <wp:effectExtent l="0" t="0" r="0" b="15240"/>
            <wp:docPr id="1052" name="Chart 1052">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33AE92E" w14:textId="77777777" w:rsidR="004320A1" w:rsidRDefault="004320A1" w:rsidP="004320A1">
      <w:pPr>
        <w:rPr>
          <w:rtl/>
        </w:rPr>
      </w:pPr>
      <w:r w:rsidRPr="00F91BE6">
        <w:rPr>
          <w:rFonts w:hint="cs"/>
          <w:rtl/>
        </w:rPr>
        <w:t>גם במצב שיווי משקל ניתן לראות תופעה דומה מתרחשת</w:t>
      </w:r>
      <w:r>
        <w:rPr>
          <w:rFonts w:hint="cs"/>
          <w:rtl/>
        </w:rPr>
        <w:t xml:space="preserve">. </w:t>
      </w:r>
    </w:p>
    <w:p w14:paraId="2610413C" w14:textId="7511A463" w:rsidR="004320A1" w:rsidRPr="00F91BE6" w:rsidRDefault="004320A1" w:rsidP="004320A1">
      <w:pPr>
        <w:rPr>
          <w:rtl/>
        </w:rPr>
      </w:pPr>
      <w:r>
        <w:rPr>
          <w:rFonts w:hint="cs"/>
          <w:rtl/>
        </w:rPr>
        <w:t>מסקנה זו עולה בקנה אחד עם האינטואיציה, כאשר למוט יש מקדם הולכת חום גבוה כך החום יעבור בתוכו ב</w:t>
      </w:r>
      <w:r w:rsidR="00D01E72">
        <w:rPr>
          <w:rFonts w:hint="cs"/>
          <w:rtl/>
        </w:rPr>
        <w:t>מידה</w:t>
      </w:r>
      <w:r>
        <w:rPr>
          <w:rFonts w:hint="cs"/>
          <w:rtl/>
        </w:rPr>
        <w:t xml:space="preserve"> רבה יותר ויחמם גם את החלקים הרחוקים מן התנור </w:t>
      </w:r>
      <w:r w:rsidR="00D01E72">
        <w:rPr>
          <w:rFonts w:hint="cs"/>
          <w:rtl/>
        </w:rPr>
        <w:t>לטמפרטורות גבוהות</w:t>
      </w:r>
      <w:r>
        <w:rPr>
          <w:rFonts w:hint="cs"/>
          <w:rtl/>
        </w:rPr>
        <w:t xml:space="preserve">, לעומת מוט בכל מקדם הולכת חום נמוכה יותר. </w:t>
      </w:r>
    </w:p>
    <w:p w14:paraId="58A36520" w14:textId="77777777" w:rsidR="004320A1" w:rsidRDefault="004320A1" w:rsidP="004320A1">
      <w:pPr>
        <w:bidi w:val="0"/>
        <w:spacing w:after="0" w:line="240" w:lineRule="auto"/>
        <w:rPr>
          <w:u w:val="single"/>
          <w:rtl/>
        </w:rPr>
      </w:pPr>
      <w:r>
        <w:rPr>
          <w:rtl/>
        </w:rPr>
        <w:br w:type="page"/>
      </w:r>
    </w:p>
    <w:p w14:paraId="0F6B5DA9" w14:textId="77777777" w:rsidR="004320A1" w:rsidRPr="00F91BE6" w:rsidRDefault="004320A1" w:rsidP="004320A1">
      <w:pPr>
        <w:pStyle w:val="Heading3"/>
        <w:rPr>
          <w:rtl/>
        </w:rPr>
      </w:pPr>
      <w:r w:rsidRPr="00F91BE6">
        <w:rPr>
          <w:rFonts w:hint="cs"/>
          <w:rtl/>
        </w:rPr>
        <w:lastRenderedPageBreak/>
        <w:t xml:space="preserve">קבוע מעבר חום </w:t>
      </w:r>
      <w:r w:rsidRPr="00F91BE6">
        <w:t>h</w:t>
      </w:r>
    </w:p>
    <w:p w14:paraId="24F4D87D" w14:textId="77777777" w:rsidR="004320A1" w:rsidRPr="00F91BE6" w:rsidRDefault="004320A1" w:rsidP="004320A1">
      <w:pPr>
        <w:rPr>
          <w:rtl/>
        </w:rPr>
      </w:pPr>
      <w:r w:rsidRPr="00F91BE6">
        <w:rPr>
          <w:rFonts w:hint="cs"/>
          <w:rtl/>
        </w:rPr>
        <w:t>גודל זה מופיע בחוק הקירור של ניוטון</w:t>
      </w:r>
      <w:r>
        <w:rPr>
          <w:rFonts w:hint="cs"/>
          <w:rtl/>
        </w:rPr>
        <w:t xml:space="preserve">. </w:t>
      </w:r>
    </w:p>
    <w:p w14:paraId="602200CF" w14:textId="77777777" w:rsidR="004320A1" w:rsidRPr="00F91BE6" w:rsidRDefault="00011955" w:rsidP="004320A1">
      <w:pPr>
        <w:rPr>
          <w:rtl/>
        </w:rPr>
      </w:pPr>
      <m:oMathPara>
        <m:oMath>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r>
            <m:rPr>
              <m:sty m:val="p"/>
            </m:rPr>
            <w:rPr>
              <w:rFonts w:ascii="Cambria Math" w:hAnsi="Cambria Math"/>
            </w:rPr>
            <m:t>=-h*A*∆T</m:t>
          </m:r>
        </m:oMath>
      </m:oMathPara>
    </w:p>
    <w:p w14:paraId="1385F765" w14:textId="77777777" w:rsidR="004320A1" w:rsidRPr="00F91BE6" w:rsidRDefault="004320A1" w:rsidP="004320A1">
      <w:pPr>
        <w:rPr>
          <w:rtl/>
        </w:rPr>
      </w:pPr>
      <w:r w:rsidRPr="00F91BE6">
        <w:rPr>
          <w:noProof/>
        </w:rPr>
        <w:drawing>
          <wp:inline distT="0" distB="0" distL="0" distR="0" wp14:anchorId="0B2E2A82" wp14:editId="05216DDC">
            <wp:extent cx="5943600" cy="3699510"/>
            <wp:effectExtent l="0" t="0" r="0" b="15240"/>
            <wp:docPr id="1086" name="Chart 1086">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5708A47" w14:textId="77777777" w:rsidR="004320A1" w:rsidRPr="00F91BE6" w:rsidRDefault="004320A1" w:rsidP="004320A1">
      <w:pPr>
        <w:rPr>
          <w:rtl/>
        </w:rPr>
      </w:pPr>
      <w:r w:rsidRPr="00F91BE6">
        <w:rPr>
          <w:rtl/>
        </w:rPr>
        <w:t xml:space="preserve">גרף זה מציג את התפלגות הטמפרטורה ביחס למיקום בדקה 10 כאשר כל גרף, צבע, מהווה ערך </w:t>
      </w:r>
      <w:r w:rsidRPr="00F91BE6">
        <w:rPr>
          <w:rFonts w:hint="cs"/>
          <w:rtl/>
        </w:rPr>
        <w:t xml:space="preserve">שונה </w:t>
      </w:r>
      <w:r w:rsidRPr="00F91BE6">
        <w:rPr>
          <w:rtl/>
        </w:rPr>
        <w:t xml:space="preserve">של </w:t>
      </w:r>
      <w:r w:rsidRPr="00F91BE6">
        <w:t>h</w:t>
      </w:r>
      <w:r w:rsidRPr="00F91BE6">
        <w:rPr>
          <w:rFonts w:hint="cs"/>
          <w:rtl/>
        </w:rPr>
        <w:t>,</w:t>
      </w:r>
      <w:r w:rsidRPr="00F91BE6">
        <w:rPr>
          <w:rtl/>
        </w:rPr>
        <w:t xml:space="preserve"> שאר הפרמטרים למשל אורך המוט מסה המקדם</w:t>
      </w:r>
      <w:r w:rsidRPr="00F91BE6">
        <w:rPr>
          <w:rFonts w:hint="cs"/>
          <w:rtl/>
        </w:rPr>
        <w:t xml:space="preserve"> </w:t>
      </w:r>
      <w:r w:rsidRPr="00F91BE6">
        <w:t>k</w:t>
      </w:r>
      <w:r w:rsidRPr="00F91BE6">
        <w:rPr>
          <w:rtl/>
        </w:rPr>
        <w:t xml:space="preserve"> וכו' נשמרו אותו דבר. </w:t>
      </w:r>
    </w:p>
    <w:p w14:paraId="19757C32" w14:textId="77777777" w:rsidR="004320A1" w:rsidRPr="00F91BE6" w:rsidRDefault="004320A1" w:rsidP="004320A1">
      <w:pPr>
        <w:rPr>
          <w:rtl/>
        </w:rPr>
      </w:pPr>
      <w:r w:rsidRPr="00F91BE6">
        <w:rPr>
          <w:rtl/>
        </w:rPr>
        <w:t xml:space="preserve">ניתן לראות כי ככל שמקדם </w:t>
      </w:r>
      <w:r w:rsidRPr="00F91BE6">
        <w:rPr>
          <w:rFonts w:hint="cs"/>
          <w:rtl/>
        </w:rPr>
        <w:t>מעבר החום</w:t>
      </w:r>
      <w:r w:rsidRPr="00F91BE6">
        <w:rPr>
          <w:rtl/>
        </w:rPr>
        <w:t xml:space="preserve"> </w:t>
      </w:r>
      <w:r w:rsidRPr="00F91BE6">
        <w:rPr>
          <w:rFonts w:hint="cs"/>
          <w:rtl/>
        </w:rPr>
        <w:t>נמוך</w:t>
      </w:r>
      <w:r w:rsidRPr="00F91BE6">
        <w:rPr>
          <w:rtl/>
        </w:rPr>
        <w:t xml:space="preserve"> יותר טמפרטורת המוט גדולה יותר ביחס למוט דומה רק בעל </w:t>
      </w:r>
      <w:r w:rsidRPr="00F91BE6">
        <w:rPr>
          <w:rFonts w:hint="cs"/>
          <w:rtl/>
        </w:rPr>
        <w:t>מקדם גבוה</w:t>
      </w:r>
      <w:r w:rsidRPr="00F91BE6">
        <w:rPr>
          <w:rtl/>
        </w:rPr>
        <w:t xml:space="preserve">. ניתן לראות כי צורת הגרפים שונה גם כן; המוטות בעלי </w:t>
      </w:r>
      <w:r w:rsidRPr="00F91BE6">
        <w:rPr>
          <w:rFonts w:hint="cs"/>
          <w:rtl/>
        </w:rPr>
        <w:t>המקדמים</w:t>
      </w:r>
      <w:r w:rsidRPr="00F91BE6">
        <w:rPr>
          <w:rtl/>
        </w:rPr>
        <w:t xml:space="preserve"> </w:t>
      </w:r>
      <w:r w:rsidRPr="00F91BE6">
        <w:rPr>
          <w:rFonts w:hint="cs"/>
          <w:rtl/>
        </w:rPr>
        <w:t>הגבוהים</w:t>
      </w:r>
      <w:r w:rsidRPr="00F91BE6">
        <w:rPr>
          <w:rtl/>
        </w:rPr>
        <w:t xml:space="preserve"> יורדים בצורה דרסטית בהתחלה ולאחר מכן משתטחים, ואילו המוטות בעלי </w:t>
      </w:r>
      <w:r w:rsidRPr="00F91BE6">
        <w:rPr>
          <w:rFonts w:hint="cs"/>
          <w:rtl/>
        </w:rPr>
        <w:t>המקדמים</w:t>
      </w:r>
      <w:r w:rsidRPr="00F91BE6">
        <w:rPr>
          <w:rtl/>
        </w:rPr>
        <w:t xml:space="preserve"> </w:t>
      </w:r>
      <w:r w:rsidRPr="00F91BE6">
        <w:rPr>
          <w:rFonts w:hint="cs"/>
          <w:rtl/>
        </w:rPr>
        <w:t>הנמוכים</w:t>
      </w:r>
      <w:r w:rsidRPr="00F91BE6">
        <w:rPr>
          <w:rtl/>
        </w:rPr>
        <w:t xml:space="preserve"> בעלי שיפוע נמוך יותר בהתחלה.</w:t>
      </w:r>
      <w:r w:rsidRPr="00F91BE6">
        <w:rPr>
          <w:rFonts w:hint="cs"/>
          <w:rtl/>
        </w:rPr>
        <w:t xml:space="preserve"> </w:t>
      </w:r>
      <w:r>
        <w:rPr>
          <w:rFonts w:hint="cs"/>
          <w:rtl/>
        </w:rPr>
        <w:t xml:space="preserve">ככל שמקדם מעבר החום קטן יותר כך עובר פחות חום מן המוט לסביבה, ובכך גדלה כמות החום שעוברת בתוך המוט, לכן אנו רואים כי בקצה המוט הרחוק מן התנור הטמפרטורה גבוה יותר כאשר המקדם נמוך יותר. </w:t>
      </w:r>
    </w:p>
    <w:p w14:paraId="4B2A38B2" w14:textId="77777777" w:rsidR="004320A1" w:rsidRPr="00F91BE6" w:rsidRDefault="004320A1" w:rsidP="004320A1">
      <w:pPr>
        <w:rPr>
          <w:rtl/>
        </w:rPr>
      </w:pPr>
      <w:r w:rsidRPr="00F91BE6">
        <w:rPr>
          <w:noProof/>
        </w:rPr>
        <w:lastRenderedPageBreak/>
        <w:drawing>
          <wp:inline distT="0" distB="0" distL="0" distR="0" wp14:anchorId="6E803FF9" wp14:editId="4923365B">
            <wp:extent cx="5943600" cy="3699510"/>
            <wp:effectExtent l="0" t="0" r="0" b="15240"/>
            <wp:docPr id="141" name="Chart 141">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DCDD6C9" w14:textId="271A69A8" w:rsidR="004320A1" w:rsidRPr="00F91BE6" w:rsidRDefault="004320A1" w:rsidP="004320A1">
      <w:pPr>
        <w:rPr>
          <w:rtl/>
        </w:rPr>
      </w:pPr>
      <w:r w:rsidRPr="00F91BE6">
        <w:rPr>
          <w:rFonts w:hint="cs"/>
          <w:rtl/>
        </w:rPr>
        <w:t xml:space="preserve">בגרף שיווי המשקל ניתן לראות הבדלים דרסטיים בין הערכים השונים. בגרפים בעלי מקדמים עם ערכים נמוכים הגרפים מאוד שטוחים, כלומר המוט מגיע כמעט </w:t>
      </w:r>
      <w:r w:rsidR="00752407">
        <w:rPr>
          <w:rFonts w:hint="cs"/>
          <w:rtl/>
        </w:rPr>
        <w:t>ל</w:t>
      </w:r>
      <w:r w:rsidRPr="00F91BE6">
        <w:rPr>
          <w:rFonts w:hint="cs"/>
          <w:rtl/>
        </w:rPr>
        <w:t xml:space="preserve">טמפרטורה אחידה, לעומת הגרפים בעלי המקדמים הגבוהים, שבהם יש הבדל מסיבי בין הטמפרטורה בתחילת המוט, ליד התנור, לבין הטמפרטורה בסוף המוט, שנמצא באוויר. </w:t>
      </w:r>
    </w:p>
    <w:p w14:paraId="4CB5B9DB" w14:textId="77777777" w:rsidR="004320A1" w:rsidRPr="00F91BE6" w:rsidRDefault="004320A1" w:rsidP="004320A1">
      <w:pPr>
        <w:rPr>
          <w:rtl/>
        </w:rPr>
      </w:pPr>
    </w:p>
    <w:p w14:paraId="72A7E26B" w14:textId="77777777" w:rsidR="004320A1" w:rsidRDefault="004320A1" w:rsidP="004320A1">
      <w:pPr>
        <w:bidi w:val="0"/>
        <w:spacing w:after="0" w:line="240" w:lineRule="auto"/>
        <w:rPr>
          <w:u w:val="single"/>
          <w:rtl/>
        </w:rPr>
      </w:pPr>
      <w:r>
        <w:rPr>
          <w:rtl/>
        </w:rPr>
        <w:br w:type="page"/>
      </w:r>
    </w:p>
    <w:p w14:paraId="2DA6173C" w14:textId="77777777" w:rsidR="004320A1" w:rsidRPr="00F91BE6" w:rsidRDefault="004320A1" w:rsidP="004320A1">
      <w:pPr>
        <w:pStyle w:val="Heading3"/>
        <w:rPr>
          <w:rtl/>
        </w:rPr>
      </w:pPr>
      <w:r w:rsidRPr="00F91BE6">
        <w:rPr>
          <w:rFonts w:hint="cs"/>
          <w:rtl/>
        </w:rPr>
        <w:lastRenderedPageBreak/>
        <w:t xml:space="preserve">קיבול חום סגולי </w:t>
      </w:r>
      <w:r w:rsidRPr="00F91BE6">
        <w:t>c</w:t>
      </w:r>
    </w:p>
    <w:p w14:paraId="57D63615" w14:textId="77777777" w:rsidR="004320A1" w:rsidRPr="00F91BE6" w:rsidRDefault="004320A1" w:rsidP="004320A1">
      <w:pPr>
        <w:rPr>
          <w:rtl/>
        </w:rPr>
      </w:pPr>
      <w:r w:rsidRPr="00F91BE6">
        <w:rPr>
          <w:rFonts w:hint="cs"/>
          <w:rtl/>
        </w:rPr>
        <w:t xml:space="preserve">זהו מאפיין של חומרים שמגדיר את כמות האנרגיה שיש להשקיע בגוף בעל יחידת מסה על מנת להעלות את הטמפרטורה שלו ביחידת צלזיוס. </w:t>
      </w:r>
    </w:p>
    <w:p w14:paraId="4FE5A2F0" w14:textId="77777777" w:rsidR="004320A1" w:rsidRPr="00F91BE6" w:rsidRDefault="004320A1" w:rsidP="004320A1">
      <w:pPr>
        <w:rPr>
          <w:rtl/>
        </w:rPr>
      </w:pPr>
      <m:oMathPara>
        <m:oMath>
          <m:r>
            <m:rPr>
              <m:sty m:val="p"/>
            </m:rPr>
            <w:rPr>
              <w:rFonts w:ascii="Cambria Math" w:hAnsi="Cambria Math"/>
            </w:rPr>
            <m:t>c=</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m:rPr>
              <m:sty m:val="p"/>
            </m:rPr>
            <w:rPr>
              <w:rFonts w:ascii="Cambria Math" w:hAnsi="Cambria Math"/>
            </w:rPr>
            <m:t>*</m:t>
          </m:r>
          <m:f>
            <m:fPr>
              <m:ctrlPr>
                <w:rPr>
                  <w:rFonts w:ascii="Cambria Math" w:hAnsi="Cambria Math"/>
                </w:rPr>
              </m:ctrlPr>
            </m:fPr>
            <m:num>
              <m:r>
                <m:rPr>
                  <m:sty m:val="p"/>
                </m:rPr>
                <w:rPr>
                  <w:rFonts w:ascii="Cambria Math" w:hAnsi="Cambria Math"/>
                </w:rPr>
                <m:t>dQ</m:t>
              </m:r>
            </m:num>
            <m:den>
              <m:r>
                <m:rPr>
                  <m:sty m:val="p"/>
                </m:rPr>
                <w:rPr>
                  <w:rFonts w:ascii="Cambria Math" w:hAnsi="Cambria Math"/>
                </w:rPr>
                <m:t>dT</m:t>
              </m:r>
            </m:den>
          </m:f>
        </m:oMath>
      </m:oMathPara>
    </w:p>
    <w:p w14:paraId="37A8ACD3" w14:textId="77777777" w:rsidR="004320A1" w:rsidRPr="00F91BE6" w:rsidRDefault="004320A1" w:rsidP="004320A1">
      <w:pPr>
        <w:rPr>
          <w:rtl/>
        </w:rPr>
      </w:pPr>
      <w:r w:rsidRPr="00F91BE6">
        <w:rPr>
          <w:noProof/>
        </w:rPr>
        <w:drawing>
          <wp:inline distT="0" distB="0" distL="0" distR="0" wp14:anchorId="66E9277C" wp14:editId="199CA581">
            <wp:extent cx="5943600" cy="3699510"/>
            <wp:effectExtent l="0" t="0" r="0" b="15240"/>
            <wp:docPr id="142" name="Chart 142">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CFAFA1C" w14:textId="77777777" w:rsidR="004320A1" w:rsidRPr="00F91BE6" w:rsidRDefault="004320A1" w:rsidP="004320A1">
      <w:pPr>
        <w:rPr>
          <w:rtl/>
        </w:rPr>
      </w:pPr>
      <w:r w:rsidRPr="00F91BE6">
        <w:rPr>
          <w:rtl/>
        </w:rPr>
        <w:t xml:space="preserve">גרף זה מציג את התפלגות הטמפרטורה ביחס למיקום בדקה 10 כאשר כל גרף, צבע, מהווה ערך שונה של </w:t>
      </w:r>
      <w:r w:rsidRPr="00F91BE6">
        <w:t>c</w:t>
      </w:r>
      <w:r w:rsidRPr="00F91BE6">
        <w:rPr>
          <w:rFonts w:hint="cs"/>
          <w:rtl/>
        </w:rPr>
        <w:t>,</w:t>
      </w:r>
      <w:r w:rsidRPr="00F91BE6">
        <w:rPr>
          <w:rtl/>
        </w:rPr>
        <w:t xml:space="preserve"> שאר הפרמטרים למשל אורך המוט מסה המקדם </w:t>
      </w:r>
      <w:r w:rsidRPr="00F91BE6">
        <w:t>k</w:t>
      </w:r>
      <w:r w:rsidRPr="00F91BE6">
        <w:rPr>
          <w:rtl/>
        </w:rPr>
        <w:t xml:space="preserve"> וכו' נשמרו אותו דבר. </w:t>
      </w:r>
    </w:p>
    <w:p w14:paraId="2359EDBF" w14:textId="77777777" w:rsidR="004320A1" w:rsidRPr="00F91BE6" w:rsidRDefault="004320A1" w:rsidP="004320A1">
      <w:pPr>
        <w:rPr>
          <w:rtl/>
        </w:rPr>
      </w:pPr>
      <w:r w:rsidRPr="00F91BE6">
        <w:rPr>
          <w:rtl/>
        </w:rPr>
        <w:t xml:space="preserve">ניתן לראות כי ככל </w:t>
      </w:r>
      <w:r w:rsidRPr="00F91BE6">
        <w:rPr>
          <w:rFonts w:hint="cs"/>
          <w:rtl/>
        </w:rPr>
        <w:t xml:space="preserve">שקיבול החום </w:t>
      </w:r>
      <w:r w:rsidRPr="00F91BE6">
        <w:rPr>
          <w:rtl/>
        </w:rPr>
        <w:t xml:space="preserve">נמוך יותר טמפרטורת המוט גדולה יותר ביחס למוט דומה רק בעל </w:t>
      </w:r>
      <w:r w:rsidRPr="00F91BE6">
        <w:rPr>
          <w:rFonts w:hint="cs"/>
          <w:rtl/>
        </w:rPr>
        <w:t>קיבול חום גבוה יותר</w:t>
      </w:r>
      <w:r w:rsidRPr="00F91BE6">
        <w:rPr>
          <w:rtl/>
        </w:rPr>
        <w:t xml:space="preserve">. ניתן לראות כי צורת הגרפים שונה גם כן; המוטות בעלי המקדמים הגבוהים יורדים בצורה דרסטית בהתחלה ולאחר מכן משתטחים, ואילו המוטות בעלי המקדמים </w:t>
      </w:r>
      <w:r w:rsidRPr="00F91BE6">
        <w:rPr>
          <w:rFonts w:hint="cs"/>
          <w:rtl/>
        </w:rPr>
        <w:t>הנמוכים</w:t>
      </w:r>
      <w:r w:rsidRPr="00F91BE6">
        <w:rPr>
          <w:rtl/>
        </w:rPr>
        <w:t xml:space="preserve"> בעלי שיפוע נמוך יותר בהתחלה.</w:t>
      </w:r>
      <w:r>
        <w:rPr>
          <w:rFonts w:hint="cs"/>
          <w:rtl/>
        </w:rPr>
        <w:t xml:space="preserve"> כאשר קיבול החום הסגולי נמוך כך צריך פחות אנרגיה על מנת להעלות את הטמפרטורה במעלה, ולכן המוטות בעלי קיבול החום הסגולי הנמוך יתחממו מהר יותר לעומת המוטות בעלי המקדמים הגבוהים שזקוקים ליותר אנרגיה. </w:t>
      </w:r>
    </w:p>
    <w:p w14:paraId="4C028F9A" w14:textId="77777777" w:rsidR="004320A1" w:rsidRPr="00F91BE6" w:rsidRDefault="004320A1" w:rsidP="004320A1">
      <w:pPr>
        <w:rPr>
          <w:rtl/>
        </w:rPr>
      </w:pPr>
      <w:r w:rsidRPr="00F91BE6">
        <w:rPr>
          <w:noProof/>
        </w:rPr>
        <w:lastRenderedPageBreak/>
        <w:drawing>
          <wp:inline distT="0" distB="0" distL="0" distR="0" wp14:anchorId="2985F718" wp14:editId="13651429">
            <wp:extent cx="5943600" cy="3699510"/>
            <wp:effectExtent l="0" t="0" r="0" b="15240"/>
            <wp:docPr id="143" name="Chart 143">
              <a:extLst xmlns:a="http://schemas.openxmlformats.org/drawingml/2006/main">
                <a:ext uri="{FF2B5EF4-FFF2-40B4-BE49-F238E27FC236}">
                  <a16:creationId xmlns:a16="http://schemas.microsoft.com/office/drawing/2014/main" id="{FF80ED39-A7D1-44AC-B76F-E2EEF4810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94BF145" w14:textId="77777777" w:rsidR="004320A1" w:rsidRPr="00F91BE6" w:rsidRDefault="004320A1" w:rsidP="004320A1">
      <w:pPr>
        <w:rPr>
          <w:rtl/>
        </w:rPr>
      </w:pPr>
      <w:r w:rsidRPr="00F91BE6">
        <w:rPr>
          <w:rFonts w:hint="cs"/>
          <w:rtl/>
        </w:rPr>
        <w:t xml:space="preserve">בגרף שיווי משקל קרה </w:t>
      </w:r>
      <w:r>
        <w:rPr>
          <w:rFonts w:hint="cs"/>
          <w:rtl/>
        </w:rPr>
        <w:t xml:space="preserve">דבר </w:t>
      </w:r>
      <w:r w:rsidRPr="00F91BE6">
        <w:rPr>
          <w:rFonts w:hint="cs"/>
          <w:rtl/>
        </w:rPr>
        <w:t xml:space="preserve">הנראה מוזר </w:t>
      </w:r>
      <w:r>
        <w:rPr>
          <w:rFonts w:hint="cs"/>
          <w:rtl/>
        </w:rPr>
        <w:t xml:space="preserve">בהתחלה, </w:t>
      </w:r>
      <w:r w:rsidRPr="00F91BE6">
        <w:rPr>
          <w:rFonts w:hint="cs"/>
          <w:rtl/>
        </w:rPr>
        <w:t>אך הגיוני</w:t>
      </w:r>
      <w:r>
        <w:rPr>
          <w:rFonts w:hint="cs"/>
          <w:rtl/>
        </w:rPr>
        <w:t xml:space="preserve"> כאשר מתעמקים בנושא.</w:t>
      </w:r>
      <w:r w:rsidRPr="00F91BE6">
        <w:rPr>
          <w:rFonts w:hint="cs"/>
          <w:rtl/>
        </w:rPr>
        <w:t xml:space="preserve"> שלוש</w:t>
      </w:r>
      <w:r>
        <w:rPr>
          <w:rFonts w:hint="cs"/>
          <w:rtl/>
        </w:rPr>
        <w:t>ה</w:t>
      </w:r>
      <w:r w:rsidRPr="00F91BE6">
        <w:rPr>
          <w:rFonts w:hint="cs"/>
          <w:rtl/>
        </w:rPr>
        <w:t xml:space="preserve"> מן הגרפים התלכדו, שלושת הגרפים בעלי קיבול החום הנמוך ביותר; 0.1, 0.5 ו-1</w:t>
      </w:r>
      <w:r>
        <w:rPr>
          <w:rFonts w:hint="cs"/>
          <w:rtl/>
        </w:rPr>
        <w:t xml:space="preserve"> התלכדו לכדי גרף אחד, שנמצא בטמפרטורה גבוהה יותר מן המוטות האחרים</w:t>
      </w:r>
      <w:r w:rsidRPr="00F91BE6">
        <w:rPr>
          <w:rFonts w:hint="cs"/>
          <w:rtl/>
        </w:rPr>
        <w:t xml:space="preserve">. גילינו קודם לכן כי ניתן לאפיין את מצב שיווי המשקל במקדם </w:t>
      </w:r>
      <w:r w:rsidRPr="00F91BE6">
        <w:rPr>
          <w:rFonts w:hint="cs"/>
        </w:rPr>
        <w:t>M</w:t>
      </w:r>
      <w:r w:rsidRPr="00F91BE6">
        <w:rPr>
          <w:rFonts w:hint="cs"/>
          <w:rtl/>
        </w:rPr>
        <w:t xml:space="preserve"> בלבד</w:t>
      </w:r>
      <w:r>
        <w:rPr>
          <w:rFonts w:hint="cs"/>
          <w:rtl/>
        </w:rPr>
        <w:t xml:space="preserve"> על פי המודל האנליטי לשיווי משקל</w:t>
      </w:r>
      <w:r w:rsidRPr="00F91BE6">
        <w:rPr>
          <w:rFonts w:hint="cs"/>
          <w:rtl/>
        </w:rPr>
        <w:t xml:space="preserve">, מאחר ולכל המוטות הללו יש את אותם ערכי </w:t>
      </w:r>
      <w:r w:rsidRPr="00F91BE6">
        <w:t>k</w:t>
      </w:r>
      <w:r w:rsidRPr="00F91BE6">
        <w:rPr>
          <w:rFonts w:hint="cs"/>
          <w:rtl/>
        </w:rPr>
        <w:t xml:space="preserve"> ו-</w:t>
      </w:r>
      <w:r w:rsidRPr="00F91BE6">
        <w:t>h</w:t>
      </w:r>
      <w:r w:rsidRPr="00F91BE6">
        <w:rPr>
          <w:rFonts w:hint="cs"/>
          <w:rtl/>
        </w:rPr>
        <w:t xml:space="preserve"> כך גם היחס בניהם, שזהו מקדם </w:t>
      </w:r>
      <w:r w:rsidRPr="00F91BE6">
        <w:t>M</w:t>
      </w:r>
      <w:r w:rsidRPr="00F91BE6">
        <w:rPr>
          <w:rFonts w:hint="cs"/>
          <w:rtl/>
        </w:rPr>
        <w:t xml:space="preserve">. כלומר המוטות יגיעו למצב שיווי משקל </w:t>
      </w:r>
      <w:r>
        <w:rPr>
          <w:rFonts w:hint="cs"/>
          <w:rtl/>
        </w:rPr>
        <w:t>זהה, דבר זה מסביר מדוע התלכדו הגרפים</w:t>
      </w:r>
      <w:r w:rsidRPr="00F91BE6">
        <w:rPr>
          <w:rFonts w:hint="cs"/>
          <w:rtl/>
        </w:rPr>
        <w:t xml:space="preserve">, </w:t>
      </w:r>
      <w:r>
        <w:rPr>
          <w:rFonts w:hint="cs"/>
          <w:rtl/>
        </w:rPr>
        <w:t>אך ניתן לראות כי לא כולם התלכדו אלה רק ה-3 בעלי המקדם הנמוך ביותר. זאת מאחר</w:t>
      </w:r>
      <w:r w:rsidRPr="00F91BE6">
        <w:rPr>
          <w:rFonts w:hint="cs"/>
          <w:rtl/>
        </w:rPr>
        <w:t xml:space="preserve"> </w:t>
      </w:r>
      <w:r>
        <w:rPr>
          <w:rFonts w:hint="cs"/>
          <w:rtl/>
        </w:rPr>
        <w:t>ו</w:t>
      </w:r>
      <w:r w:rsidRPr="00F91BE6">
        <w:rPr>
          <w:rFonts w:hint="cs"/>
          <w:rtl/>
        </w:rPr>
        <w:t>המוטות בעלי קיבול החום הנמוך הגיעו לשיווי משקל מהר מאוד</w:t>
      </w:r>
      <w:r>
        <w:rPr>
          <w:rFonts w:hint="cs"/>
          <w:rtl/>
        </w:rPr>
        <w:t>, מאחר והם זקוקים לפחות אנרגיה על מנת לעלות במעלת צלזיוס,</w:t>
      </w:r>
      <w:r w:rsidRPr="00F91BE6">
        <w:rPr>
          <w:rFonts w:hint="cs"/>
          <w:rtl/>
        </w:rPr>
        <w:t xml:space="preserve"> ואילו המוטות בעלי קיבול החום הגבוה לא הגיעו לשיווי משקל גם לא לאחר מעל שעה וחצי</w:t>
      </w:r>
      <w:r>
        <w:rPr>
          <w:rFonts w:hint="cs"/>
          <w:rtl/>
        </w:rPr>
        <w:t xml:space="preserve"> מאחר והם זקוקים ליותר אנרגיה על מנת לעלות במעלה, כלומר הם צריכים להתחמם יותר זמן</w:t>
      </w:r>
      <w:r w:rsidRPr="00F91BE6">
        <w:rPr>
          <w:rFonts w:hint="cs"/>
          <w:rtl/>
        </w:rPr>
        <w:t xml:space="preserve">. </w:t>
      </w:r>
      <w:r>
        <w:rPr>
          <w:rFonts w:hint="cs"/>
          <w:rtl/>
        </w:rPr>
        <w:t xml:space="preserve">מכאן אנו מסיקים כי קיבול החום לא משנה את התהליך שבו המוט מתחמם, אלה את הזמן שלוקח לו לבצע תהליך זה, ככל שקיבול החום הסגולי נמוך יותר כך התהליך יתבצע מהר יותר וההפך. </w:t>
      </w:r>
    </w:p>
    <w:p w14:paraId="2A26795A" w14:textId="77777777" w:rsidR="00114157" w:rsidRPr="00F91BE6" w:rsidRDefault="00114157" w:rsidP="00AA302D">
      <w:pPr>
        <w:rPr>
          <w:rtl/>
        </w:rPr>
      </w:pPr>
    </w:p>
    <w:p w14:paraId="757F4268" w14:textId="2E2396BB" w:rsidR="000C1D3A" w:rsidRPr="00F91BE6" w:rsidRDefault="000C1D3A" w:rsidP="00AA302D">
      <w:pPr>
        <w:rPr>
          <w:rtl/>
        </w:rPr>
      </w:pPr>
    </w:p>
    <w:p w14:paraId="126DCE3E" w14:textId="77777777" w:rsidR="00E307AB" w:rsidRPr="00F91BE6" w:rsidRDefault="00E307AB" w:rsidP="00AA302D">
      <w:pPr>
        <w:bidi w:val="0"/>
        <w:rPr>
          <w:rtl/>
        </w:rPr>
      </w:pPr>
      <w:r w:rsidRPr="00F91BE6">
        <w:rPr>
          <w:rtl/>
        </w:rPr>
        <w:br w:type="page"/>
      </w:r>
    </w:p>
    <w:p w14:paraId="72138C0D" w14:textId="45849B35" w:rsidR="00412170" w:rsidRPr="00F91BE6" w:rsidRDefault="00412170" w:rsidP="00AA302D">
      <w:pPr>
        <w:pStyle w:val="Heading1"/>
        <w:rPr>
          <w:sz w:val="28"/>
          <w:szCs w:val="28"/>
          <w:rtl/>
        </w:rPr>
      </w:pPr>
      <w:bookmarkStart w:id="20" w:name="_Toc43667528"/>
      <w:r w:rsidRPr="00F91BE6">
        <w:rPr>
          <w:rtl/>
        </w:rPr>
        <w:lastRenderedPageBreak/>
        <w:t>מודל ממוחשב</w:t>
      </w:r>
      <w:bookmarkEnd w:id="20"/>
    </w:p>
    <w:p w14:paraId="52FD66D0" w14:textId="0471F793" w:rsidR="00412170" w:rsidRPr="00F91BE6" w:rsidRDefault="00272D0D" w:rsidP="007F3DA0">
      <w:pPr>
        <w:pStyle w:val="Heading2"/>
        <w:rPr>
          <w:rtl/>
        </w:rPr>
      </w:pPr>
      <w:bookmarkStart w:id="21" w:name="_Toc43667529"/>
      <w:r w:rsidRPr="00F91BE6">
        <w:rPr>
          <w:rtl/>
        </w:rPr>
        <w:t>מודל נומרי</w:t>
      </w:r>
      <w:bookmarkEnd w:id="21"/>
    </w:p>
    <w:p w14:paraId="5DDB57F7" w14:textId="3F5E8BB8" w:rsidR="00F67541" w:rsidRPr="00F91BE6" w:rsidRDefault="00F67541" w:rsidP="00F67541">
      <w:pPr>
        <w:rPr>
          <w:rtl/>
        </w:rPr>
      </w:pPr>
      <w:r w:rsidRPr="00F91BE6">
        <w:rPr>
          <w:rtl/>
        </w:rPr>
        <w:t>כדי למצוא את התפלגות הטמפרטורה במוט לפני הגעה לשיווי משקל, ואת התלות שלה בזמן פיתחנו מודל נומרי שפותר את הנוסחאות של חוק הקירור של ניוטון וחוק פורייה בשיטת אוילר</w:t>
      </w:r>
      <w:r w:rsidRPr="00F91BE6">
        <w:rPr>
          <w:rFonts w:hint="cs"/>
          <w:rtl/>
        </w:rPr>
        <w:t xml:space="preserve">. </w:t>
      </w:r>
    </w:p>
    <w:p w14:paraId="034595A1" w14:textId="0FA58425" w:rsidR="00F67541" w:rsidRPr="00F91BE6" w:rsidRDefault="00F67541" w:rsidP="00F26351">
      <w:pPr>
        <w:rPr>
          <w:rtl/>
        </w:rPr>
      </w:pPr>
      <w:r w:rsidRPr="00F91BE6">
        <w:rPr>
          <w:rtl/>
        </w:rPr>
        <w:t xml:space="preserve">בשיטת (קירוב) אוילר מוחלפות </w:t>
      </w:r>
      <w:r w:rsidRPr="00F91BE6">
        <w:rPr>
          <w:rFonts w:hint="cs"/>
          <w:rtl/>
        </w:rPr>
        <w:t>ה</w:t>
      </w:r>
      <w:r w:rsidRPr="00F91BE6">
        <w:rPr>
          <w:rtl/>
        </w:rPr>
        <w:t>נגזרות בהפרשים</w:t>
      </w:r>
      <w:r w:rsidR="00F26351" w:rsidRPr="00F91BE6">
        <w:rPr>
          <w:rFonts w:hint="cs"/>
          <w:rtl/>
        </w:rPr>
        <w:t xml:space="preserve">, </w:t>
      </w:r>
      <w:r w:rsidRPr="00F91BE6">
        <w:rPr>
          <w:rtl/>
        </w:rPr>
        <w:t>כך ניתן לפתור נומרית את משוואות ניוטון ופורייה "צעד אחרי צעד" בזמן ובמקום, עבור צעדי זמן ומרחקים קטנים לאורך המוט.</w:t>
      </w:r>
    </w:p>
    <w:p w14:paraId="3B25E1B3" w14:textId="35A1F998" w:rsidR="00C41BA8" w:rsidRPr="00F91BE6" w:rsidRDefault="00FA1DFE" w:rsidP="00F67541">
      <w:pPr>
        <w:rPr>
          <w:rtl/>
        </w:rPr>
      </w:pPr>
      <w:r w:rsidRPr="00F91BE6">
        <w:rPr>
          <w:rtl/>
        </w:rPr>
        <w:t xml:space="preserve">חוק ניוטון לקירור </w:t>
      </w:r>
      <w:r w:rsidR="00F67541" w:rsidRPr="00F91BE6">
        <w:rPr>
          <w:rFonts w:hint="cs"/>
          <w:rtl/>
        </w:rPr>
        <w:t xml:space="preserve">מתאר את מעבר האנרגיה מגוף לסביבה אך בתנאי שהגוף בעל </w:t>
      </w:r>
      <w:r w:rsidR="00CA0FCC" w:rsidRPr="00F91BE6">
        <w:rPr>
          <w:rFonts w:hint="cs"/>
          <w:rtl/>
        </w:rPr>
        <w:t>טמפרטורה</w:t>
      </w:r>
      <w:r w:rsidR="00F67541" w:rsidRPr="00F91BE6">
        <w:rPr>
          <w:rFonts w:hint="cs"/>
          <w:rtl/>
        </w:rPr>
        <w:t xml:space="preserve"> אחידה</w:t>
      </w:r>
      <w:r w:rsidR="009764C1" w:rsidRPr="00F91BE6">
        <w:rPr>
          <w:rFonts w:hint="cs"/>
          <w:rtl/>
        </w:rPr>
        <w:t xml:space="preserve">. </w:t>
      </w:r>
      <w:r w:rsidR="00470B7D" w:rsidRPr="00F91BE6">
        <w:rPr>
          <w:rFonts w:hint="cs"/>
          <w:rtl/>
        </w:rPr>
        <w:t>תנאי זה לא מתרחש בניסוי שלנו, ה</w:t>
      </w:r>
      <w:r w:rsidR="00CA0FCC" w:rsidRPr="00F91BE6">
        <w:rPr>
          <w:rFonts w:hint="cs"/>
          <w:rtl/>
        </w:rPr>
        <w:t>טמפרטורה</w:t>
      </w:r>
      <w:r w:rsidR="00470B7D" w:rsidRPr="00F91BE6">
        <w:rPr>
          <w:rFonts w:hint="cs"/>
          <w:rtl/>
        </w:rPr>
        <w:t xml:space="preserve"> לאורך מוט הפלדה שונה בכל נקודה ול</w:t>
      </w:r>
      <w:r w:rsidR="009764C1" w:rsidRPr="00F91BE6">
        <w:rPr>
          <w:rFonts w:hint="cs"/>
          <w:rtl/>
        </w:rPr>
        <w:t>כ</w:t>
      </w:r>
      <w:r w:rsidR="00470B7D" w:rsidRPr="00F91BE6">
        <w:rPr>
          <w:rFonts w:hint="cs"/>
          <w:rtl/>
        </w:rPr>
        <w:t xml:space="preserve">ן חוק ניוטון לא </w:t>
      </w:r>
      <w:r w:rsidR="009764C1" w:rsidRPr="00F91BE6">
        <w:rPr>
          <w:rFonts w:hint="cs"/>
          <w:rtl/>
        </w:rPr>
        <w:t>מתאר את התופעה</w:t>
      </w:r>
      <w:r w:rsidRPr="00F91BE6">
        <w:rPr>
          <w:rtl/>
        </w:rPr>
        <w:t xml:space="preserve">. </w:t>
      </w:r>
      <w:r w:rsidR="009764C1" w:rsidRPr="00F91BE6">
        <w:rPr>
          <w:rFonts w:hint="cs"/>
          <w:rtl/>
        </w:rPr>
        <w:t xml:space="preserve">על מנת שחוק ניוטון יתאים בניסוי שלנו </w:t>
      </w:r>
      <w:r w:rsidRPr="00F91BE6">
        <w:rPr>
          <w:rtl/>
        </w:rPr>
        <w:t>החלטנו "לחלק" את המוט לחלקים קטנים</w:t>
      </w:r>
      <w:r w:rsidR="00470B7D" w:rsidRPr="00F91BE6">
        <w:rPr>
          <w:rFonts w:hint="cs"/>
          <w:rtl/>
        </w:rPr>
        <w:t xml:space="preserve"> שאנחנו מניחים כי יש ל</w:t>
      </w:r>
      <w:r w:rsidR="009764C1" w:rsidRPr="00F91BE6">
        <w:rPr>
          <w:rFonts w:hint="cs"/>
          <w:rtl/>
        </w:rPr>
        <w:t xml:space="preserve">הם </w:t>
      </w:r>
      <w:r w:rsidR="00CA0FCC" w:rsidRPr="00F91BE6">
        <w:rPr>
          <w:rFonts w:hint="cs"/>
          <w:rtl/>
        </w:rPr>
        <w:t>טמפרטורה</w:t>
      </w:r>
      <w:r w:rsidR="00470B7D" w:rsidRPr="00F91BE6">
        <w:rPr>
          <w:rFonts w:hint="cs"/>
          <w:rtl/>
        </w:rPr>
        <w:t xml:space="preserve"> </w:t>
      </w:r>
      <w:r w:rsidR="00D41050" w:rsidRPr="00F91BE6">
        <w:rPr>
          <w:rFonts w:hint="cs"/>
          <w:rtl/>
        </w:rPr>
        <w:t>אחידה</w:t>
      </w:r>
      <w:r w:rsidR="00470B7D" w:rsidRPr="00F91BE6">
        <w:rPr>
          <w:rFonts w:hint="cs"/>
          <w:rtl/>
        </w:rPr>
        <w:t xml:space="preserve"> לאורכ</w:t>
      </w:r>
      <w:r w:rsidR="009764C1" w:rsidRPr="00F91BE6">
        <w:rPr>
          <w:rFonts w:hint="cs"/>
          <w:rtl/>
        </w:rPr>
        <w:t>ם</w:t>
      </w:r>
      <w:r w:rsidR="00470B7D" w:rsidRPr="00F91BE6">
        <w:rPr>
          <w:rFonts w:hint="cs"/>
          <w:rtl/>
        </w:rPr>
        <w:t>,</w:t>
      </w:r>
      <w:r w:rsidR="00D41050" w:rsidRPr="00F91BE6">
        <w:rPr>
          <w:rFonts w:hint="cs"/>
          <w:rtl/>
        </w:rPr>
        <w:t xml:space="preserve"> בעזרת חלוקה זו נוכל להשתמש בחוק ניוטון </w:t>
      </w:r>
      <w:r w:rsidR="009764C1" w:rsidRPr="00F91BE6">
        <w:rPr>
          <w:rFonts w:hint="cs"/>
          <w:rtl/>
        </w:rPr>
        <w:t xml:space="preserve">לקירור </w:t>
      </w:r>
      <w:r w:rsidR="00D41050" w:rsidRPr="00F91BE6">
        <w:rPr>
          <w:rFonts w:hint="cs"/>
          <w:rtl/>
        </w:rPr>
        <w:t xml:space="preserve">על </w:t>
      </w:r>
      <w:r w:rsidR="009764C1" w:rsidRPr="00F91BE6">
        <w:rPr>
          <w:rFonts w:hint="cs"/>
          <w:rtl/>
        </w:rPr>
        <w:t>כל אחד מ</w:t>
      </w:r>
      <w:r w:rsidR="00D41050" w:rsidRPr="00F91BE6">
        <w:rPr>
          <w:rFonts w:hint="cs"/>
          <w:rtl/>
        </w:rPr>
        <w:t xml:space="preserve">גופים אלו </w:t>
      </w:r>
      <w:r w:rsidR="009764C1" w:rsidRPr="00F91BE6">
        <w:rPr>
          <w:rFonts w:hint="cs"/>
          <w:rtl/>
        </w:rPr>
        <w:t>בנפרד</w:t>
      </w:r>
      <w:r w:rsidR="00D41050" w:rsidRPr="00F91BE6">
        <w:rPr>
          <w:rFonts w:hint="cs"/>
          <w:rtl/>
        </w:rPr>
        <w:t xml:space="preserve">. הנחה זו לא בהכרח נכונה, ישנה התפלגות </w:t>
      </w:r>
      <w:r w:rsidR="00CA0FCC" w:rsidRPr="00F91BE6">
        <w:rPr>
          <w:rFonts w:hint="cs"/>
          <w:rtl/>
        </w:rPr>
        <w:t>טמפרטורה</w:t>
      </w:r>
      <w:r w:rsidR="00D41050" w:rsidRPr="00F91BE6">
        <w:rPr>
          <w:rFonts w:hint="cs"/>
          <w:rtl/>
        </w:rPr>
        <w:t xml:space="preserve"> לא אחידה לאורך כל </w:t>
      </w:r>
      <w:r w:rsidR="009764C1" w:rsidRPr="00F91BE6">
        <w:rPr>
          <w:rFonts w:hint="cs"/>
          <w:rtl/>
        </w:rPr>
        <w:t>גוף</w:t>
      </w:r>
      <w:r w:rsidR="00D41050" w:rsidRPr="00F91BE6">
        <w:rPr>
          <w:rFonts w:hint="cs"/>
          <w:rtl/>
        </w:rPr>
        <w:t xml:space="preserve">, אך </w:t>
      </w:r>
      <w:r w:rsidRPr="00F91BE6">
        <w:rPr>
          <w:rtl/>
        </w:rPr>
        <w:t>במידה והחלקים קטנים</w:t>
      </w:r>
      <w:r w:rsidR="00D41050" w:rsidRPr="00F91BE6">
        <w:rPr>
          <w:rFonts w:hint="cs"/>
          <w:rtl/>
        </w:rPr>
        <w:t xml:space="preserve"> מאוד</w:t>
      </w:r>
      <w:r w:rsidRPr="00F91BE6">
        <w:rPr>
          <w:rtl/>
        </w:rPr>
        <w:t xml:space="preserve">, </w:t>
      </w:r>
      <w:r w:rsidR="00D41050" w:rsidRPr="00F91BE6">
        <w:rPr>
          <w:rFonts w:hint="cs"/>
          <w:rtl/>
        </w:rPr>
        <w:t>ניתן לצמצם את הפרש ה</w:t>
      </w:r>
      <w:r w:rsidR="00CA0FCC" w:rsidRPr="00F91BE6">
        <w:rPr>
          <w:rFonts w:hint="cs"/>
          <w:rtl/>
        </w:rPr>
        <w:t>טמפרטורה</w:t>
      </w:r>
      <w:r w:rsidR="00D41050" w:rsidRPr="00F91BE6">
        <w:rPr>
          <w:rFonts w:hint="cs"/>
          <w:rtl/>
        </w:rPr>
        <w:t xml:space="preserve"> בין כל צד של החלק ובכך לצמצם את השגיאה</w:t>
      </w:r>
      <w:r w:rsidR="00D37EB5" w:rsidRPr="00F91BE6">
        <w:rPr>
          <w:rtl/>
        </w:rPr>
        <w:t xml:space="preserve">. </w:t>
      </w:r>
    </w:p>
    <w:p w14:paraId="5956E9E1" w14:textId="09D2395F" w:rsidR="00E47D04" w:rsidRPr="00F91BE6" w:rsidRDefault="00E47D04">
      <w:pPr>
        <w:bidi w:val="0"/>
        <w:spacing w:after="0" w:line="240" w:lineRule="auto"/>
        <w:rPr>
          <w:rtl/>
        </w:rPr>
      </w:pPr>
      <w:r w:rsidRPr="00F91BE6">
        <w:rPr>
          <w:noProof/>
          <w:rtl/>
          <w:lang w:val="he-IL"/>
        </w:rPr>
        <mc:AlternateContent>
          <mc:Choice Requires="wpg">
            <w:drawing>
              <wp:anchor distT="0" distB="0" distL="114300" distR="114300" simplePos="0" relativeHeight="251763712" behindDoc="0" locked="0" layoutInCell="1" allowOverlap="1" wp14:anchorId="77B16C0C" wp14:editId="2B39C00B">
                <wp:simplePos x="0" y="0"/>
                <wp:positionH relativeFrom="margin">
                  <wp:align>right</wp:align>
                </wp:positionH>
                <wp:positionV relativeFrom="paragraph">
                  <wp:posOffset>328930</wp:posOffset>
                </wp:positionV>
                <wp:extent cx="5848350" cy="1524000"/>
                <wp:effectExtent l="0" t="19050" r="38100" b="19050"/>
                <wp:wrapSquare wrapText="bothSides"/>
                <wp:docPr id="199" name="Group 199"/>
                <wp:cNvGraphicFramePr/>
                <a:graphic xmlns:a="http://schemas.openxmlformats.org/drawingml/2006/main">
                  <a:graphicData uri="http://schemas.microsoft.com/office/word/2010/wordprocessingGroup">
                    <wpg:wgp>
                      <wpg:cNvGrpSpPr/>
                      <wpg:grpSpPr>
                        <a:xfrm>
                          <a:off x="0" y="0"/>
                          <a:ext cx="5848350" cy="1524000"/>
                          <a:chOff x="267911" y="0"/>
                          <a:chExt cx="5655771" cy="1414780"/>
                        </a:xfrm>
                      </wpg:grpSpPr>
                      <wpg:grpSp>
                        <wpg:cNvPr id="96" name="Group 96"/>
                        <wpg:cNvGrpSpPr/>
                        <wpg:grpSpPr>
                          <a:xfrm>
                            <a:off x="514350" y="371475"/>
                            <a:ext cx="5155565" cy="1043305"/>
                            <a:chOff x="0" y="490499"/>
                            <a:chExt cx="3993777" cy="725186"/>
                          </a:xfrm>
                        </wpg:grpSpPr>
                        <wps:wsp>
                          <wps:cNvPr id="97" name="Cube 97"/>
                          <wps:cNvSpPr/>
                          <wps:spPr>
                            <a:xfrm>
                              <a:off x="0" y="501261"/>
                              <a:ext cx="851647" cy="710003"/>
                            </a:xfrm>
                            <a:prstGeom prst="cube">
                              <a:avLst/>
                            </a:prstGeom>
                            <a:solidFill>
                              <a:srgbClr val="C82D0E"/>
                            </a:solidFill>
                            <a:ln>
                              <a:solidFill>
                                <a:srgbClr val="9D230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 name="Cube 98"/>
                          <wps:cNvSpPr/>
                          <wps:spPr>
                            <a:xfrm>
                              <a:off x="780827" y="501261"/>
                              <a:ext cx="851647" cy="710003"/>
                            </a:xfrm>
                            <a:prstGeom prst="cube">
                              <a:avLst/>
                            </a:prstGeom>
                            <a:solidFill>
                              <a:srgbClr val="C82D0E"/>
                            </a:solidFill>
                            <a:ln>
                              <a:solidFill>
                                <a:srgbClr val="9D230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 name="Cube 99"/>
                          <wps:cNvSpPr/>
                          <wps:spPr>
                            <a:xfrm>
                              <a:off x="1567928" y="501261"/>
                              <a:ext cx="851647" cy="710003"/>
                            </a:xfrm>
                            <a:prstGeom prst="cube">
                              <a:avLst/>
                            </a:prstGeom>
                            <a:solidFill>
                              <a:srgbClr val="C82D0E"/>
                            </a:solidFill>
                            <a:ln>
                              <a:solidFill>
                                <a:srgbClr val="9D230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Cube 100"/>
                          <wps:cNvSpPr/>
                          <wps:spPr>
                            <a:xfrm>
                              <a:off x="2355029" y="505682"/>
                              <a:ext cx="851647" cy="710003"/>
                            </a:xfrm>
                            <a:prstGeom prst="cube">
                              <a:avLst/>
                            </a:prstGeom>
                            <a:solidFill>
                              <a:srgbClr val="C82D0E"/>
                            </a:solidFill>
                            <a:ln>
                              <a:solidFill>
                                <a:srgbClr val="9D230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1" name="Cube 101"/>
                          <wps:cNvSpPr/>
                          <wps:spPr>
                            <a:xfrm>
                              <a:off x="3142130" y="490499"/>
                              <a:ext cx="851647" cy="710003"/>
                            </a:xfrm>
                            <a:prstGeom prst="cube">
                              <a:avLst/>
                            </a:prstGeom>
                            <a:solidFill>
                              <a:srgbClr val="C82D0E"/>
                            </a:solidFill>
                            <a:ln>
                              <a:solidFill>
                                <a:srgbClr val="9D230B"/>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97" name="Group 197"/>
                        <wpg:cNvGrpSpPr/>
                        <wpg:grpSpPr>
                          <a:xfrm>
                            <a:off x="267911" y="0"/>
                            <a:ext cx="5655771" cy="1186103"/>
                            <a:chOff x="267911" y="0"/>
                            <a:chExt cx="5655771" cy="1186103"/>
                          </a:xfrm>
                        </wpg:grpSpPr>
                        <wps:wsp>
                          <wps:cNvPr id="127" name="Arrow: Right 127"/>
                          <wps:cNvSpPr/>
                          <wps:spPr>
                            <a:xfrm>
                              <a:off x="1123950" y="814628"/>
                              <a:ext cx="730729" cy="36195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Arrow: Right 128"/>
                          <wps:cNvSpPr/>
                          <wps:spPr>
                            <a:xfrm>
                              <a:off x="267911" y="824153"/>
                              <a:ext cx="553065" cy="3619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Arrow: Right 129"/>
                          <wps:cNvSpPr/>
                          <wps:spPr>
                            <a:xfrm>
                              <a:off x="2085975" y="795578"/>
                              <a:ext cx="730729" cy="36195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Arrow: Right 186"/>
                          <wps:cNvSpPr/>
                          <wps:spPr>
                            <a:xfrm>
                              <a:off x="3143250" y="795578"/>
                              <a:ext cx="730729" cy="36195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Arrow: Right 187"/>
                          <wps:cNvSpPr/>
                          <wps:spPr>
                            <a:xfrm>
                              <a:off x="4095750" y="805103"/>
                              <a:ext cx="730729" cy="36195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Arrow: Right 190"/>
                          <wps:cNvSpPr/>
                          <wps:spPr>
                            <a:xfrm rot="16200000">
                              <a:off x="636588" y="270115"/>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Arrow: Right 191"/>
                          <wps:cNvSpPr/>
                          <wps:spPr>
                            <a:xfrm rot="16200000">
                              <a:off x="1646238" y="251065"/>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Arrow: Right 194"/>
                          <wps:cNvSpPr/>
                          <wps:spPr>
                            <a:xfrm rot="16200000">
                              <a:off x="2617788" y="203440"/>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Arrow: Right 195"/>
                          <wps:cNvSpPr/>
                          <wps:spPr>
                            <a:xfrm rot="16200000">
                              <a:off x="3656013" y="184390"/>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Arrow: Right 196"/>
                          <wps:cNvSpPr/>
                          <wps:spPr>
                            <a:xfrm rot="16200000">
                              <a:off x="4646613" y="212965"/>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5192953" y="805104"/>
                              <a:ext cx="730729"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7D649664" id="Group 199" o:spid="_x0000_s1026" style="position:absolute;margin-left:409.3pt;margin-top:25.9pt;width:460.5pt;height:120pt;z-index:251763712;mso-position-horizontal:right;mso-position-horizontal-relative:margin" coordorigin="2679" coordsize="56557,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">
                <v:group id="Group 96" o:spid="_x0000_s1027" style="position:absolute;left:5143;top:3714;width:51556;height:10433" coordorigin=",4904" coordsize="39937,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Cube 97" o:spid="_x0000_s1028" type="#_x0000_t16" style="position:absolute;top:5012;width:8516;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" fillcolor="#c82d0e" strokecolor="#9d230b" strokeweight="1pt"/>
                  <v:shape id="Cube 98" o:spid="_x0000_s1029" type="#_x0000_t16" style="position:absolute;left:7808;top:5012;width:8516;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" fillcolor="#c82d0e" strokecolor="#9d230b" strokeweight="1pt"/>
                  <v:shape id="Cube 99" o:spid="_x0000_s1030" type="#_x0000_t16" style="position:absolute;left:15679;top:5012;width:8516;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" fillcolor="#c82d0e" strokecolor="#9d230b" strokeweight="1pt"/>
                  <v:shape id="Cube 100" o:spid="_x0000_s1031" type="#_x0000_t16" style="position:absolute;left:23550;top:5056;width:8516;height:7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" fillcolor="#c82d0e" strokecolor="#9d230b" strokeweight="1pt"/>
                  <v:shape id="Cube 101" o:spid="_x0000_s1032" type="#_x0000_t16" style="position:absolute;left:31421;top:4904;width:8516;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" fillcolor="#c82d0e" strokecolor="#9d230b" strokeweight="1pt"/>
                </v:group>
                <v:group id="Group 197" o:spid="_x0000_s1033" style="position:absolute;left:2679;width:56557;height:11861" coordorigin="2679" coordsize="56557,1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Arrow: Right 127" o:spid="_x0000_s1034" type="#_x0000_t13" style="position:absolute;left:11239;top:8146;width:730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" adj="16250" fillcolor="#70ad47 [3209]" strokecolor="#375623 [1609]" strokeweight="1pt"/>
                  <v:shape id="Arrow: Right 128" o:spid="_x0000_s1035" type="#_x0000_t13" style="position:absolute;left:2679;top:8241;width:5530;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" adj="14532" fillcolor="#ed7d31 [3205]" strokecolor="#823b0b [1605]" strokeweight="1pt"/>
                  <v:shape id="Arrow: Right 129" o:spid="_x0000_s1036" type="#_x0000_t13" style="position:absolute;left:20859;top:7955;width:7308;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" adj="16250" fillcolor="#70ad47 [3209]" strokecolor="#375623 [1609]" strokeweight="1pt"/>
                  <v:shape id="Arrow: Right 186" o:spid="_x0000_s1037" type="#_x0000_t13" style="position:absolute;left:31432;top:7955;width:730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" adj="16250" fillcolor="#70ad47 [3209]" strokecolor="#375623 [1609]" strokeweight="1pt"/>
                  <v:shape id="Arrow: Right 187" o:spid="_x0000_s1038" type="#_x0000_t13" style="position:absolute;left:40957;top:8051;width:730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" adj="16250" fillcolor="#70ad47 [3209]" strokecolor="#375623 [1609]" strokeweight="1pt"/>
                  <v:shape id="Arrow: Right 190" o:spid="_x0000_s1039" type="#_x0000_t13" style="position:absolute;left:6365;top:2701;width:7307;height:3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" adj="16250" fillcolor="#5b9bd5 [3204]" strokecolor="#1f4d78 [1604]" strokeweight="1pt"/>
                  <v:shape id="Arrow: Right 191" o:spid="_x0000_s1040" type="#_x0000_t13" style="position:absolute;left:16462;top:2510;width:7308;height:3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" adj="16250" fillcolor="#5b9bd5 [3204]" strokecolor="#1f4d78 [1604]" strokeweight="1pt"/>
                  <v:shape id="Arrow: Right 194" o:spid="_x0000_s1041" type="#_x0000_t13" style="position:absolute;left:26177;top:2034;width:7307;height:36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" adj="16250" fillcolor="#5b9bd5 [3204]" strokecolor="#1f4d78 [1604]" strokeweight="1pt"/>
                  <v:shape id="Arrow: Right 195" o:spid="_x0000_s1042" type="#_x0000_t13" style="position:absolute;left:36560;top:1844;width:7307;height:3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" adj="16250" fillcolor="#5b9bd5 [3204]" strokecolor="#1f4d78 [1604]" strokeweight="1pt"/>
                  <v:shape id="Arrow: Right 196" o:spid="_x0000_s1043" type="#_x0000_t13" style="position:absolute;left:46466;top:2129;width:7308;height:36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" adj="16250" fillcolor="#5b9bd5 [3204]" strokecolor="#1f4d78 [1604]" strokeweight="1pt"/>
                  <v:shape id="Arrow: Right 227" o:spid="_x0000_s1044" type="#_x0000_t13" style="position:absolute;left:51929;top:8051;width:730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" adj="16250" fillcolor="#5b9bd5 [3204]" strokecolor="#1f4d78 [1604]" strokeweight="1pt"/>
                </v:group>
                <w10:wrap type="square" anchorx="margin"/>
              </v:group>
            </w:pict>
          </mc:Fallback>
        </mc:AlternateContent>
      </w:r>
      <w:r w:rsidRPr="00F91BE6">
        <w:rPr>
          <w:rtl/>
        </w:rPr>
        <w:br w:type="page"/>
      </w:r>
    </w:p>
    <w:p w14:paraId="0E0D48FC" w14:textId="378C55C6" w:rsidR="00F102EA" w:rsidRPr="00F91BE6" w:rsidRDefault="00E47D04" w:rsidP="004307BD">
      <w:pPr>
        <w:rPr>
          <w:rtl/>
        </w:rPr>
      </w:pPr>
      <w:r w:rsidRPr="00F91BE6">
        <w:rPr>
          <w:noProof/>
          <w:rtl/>
        </w:rPr>
        <w:lastRenderedPageBreak/>
        <mc:AlternateContent>
          <mc:Choice Requires="wpg">
            <w:drawing>
              <wp:anchor distT="0" distB="0" distL="114300" distR="114300" simplePos="0" relativeHeight="251657216" behindDoc="0" locked="0" layoutInCell="1" allowOverlap="1" wp14:anchorId="29ADF03A" wp14:editId="7421F57C">
                <wp:simplePos x="0" y="0"/>
                <wp:positionH relativeFrom="margin">
                  <wp:posOffset>-247650</wp:posOffset>
                </wp:positionH>
                <wp:positionV relativeFrom="paragraph">
                  <wp:posOffset>333375</wp:posOffset>
                </wp:positionV>
                <wp:extent cx="2838450" cy="4953000"/>
                <wp:effectExtent l="266700" t="0" r="19050" b="19050"/>
                <wp:wrapSquare wrapText="bothSides"/>
                <wp:docPr id="44" name="Group 44"/>
                <wp:cNvGraphicFramePr/>
                <a:graphic xmlns:a="http://schemas.openxmlformats.org/drawingml/2006/main">
                  <a:graphicData uri="http://schemas.microsoft.com/office/word/2010/wordprocessingGroup">
                    <wpg:wgp>
                      <wpg:cNvGrpSpPr/>
                      <wpg:grpSpPr>
                        <a:xfrm>
                          <a:off x="0" y="0"/>
                          <a:ext cx="2838450" cy="4953000"/>
                          <a:chOff x="37823" y="-20632"/>
                          <a:chExt cx="2850883" cy="5023797"/>
                        </a:xfrm>
                      </wpg:grpSpPr>
                      <wpg:grpSp>
                        <wpg:cNvPr id="58" name="Group 58"/>
                        <wpg:cNvGrpSpPr/>
                        <wpg:grpSpPr>
                          <a:xfrm>
                            <a:off x="100351" y="342900"/>
                            <a:ext cx="2788355" cy="4660265"/>
                            <a:chOff x="100368" y="0"/>
                            <a:chExt cx="2788833" cy="4660712"/>
                          </a:xfrm>
                        </wpg:grpSpPr>
                        <wps:wsp>
                          <wps:cNvPr id="39" name="Straight Arrow Connector 39"/>
                          <wps:cNvCnPr/>
                          <wps:spPr>
                            <a:xfrm>
                              <a:off x="924067" y="1344305"/>
                              <a:ext cx="0" cy="34747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cNvPr id="57" name="Group 57"/>
                          <wpg:cNvGrpSpPr/>
                          <wpg:grpSpPr>
                            <a:xfrm>
                              <a:off x="100368" y="0"/>
                              <a:ext cx="2788833" cy="4660712"/>
                              <a:chOff x="100368" y="0"/>
                              <a:chExt cx="2788833" cy="4660712"/>
                            </a:xfrm>
                          </wpg:grpSpPr>
                          <wps:wsp>
                            <wps:cNvPr id="47" name="Straight Arrow Connector 47"/>
                            <wps:cNvCnPr/>
                            <wps:spPr>
                              <a:xfrm flipH="1">
                                <a:off x="908713" y="2251881"/>
                                <a:ext cx="0" cy="47548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3" name="Rectangle: Rounded Corners 3"/>
                            <wps:cNvSpPr/>
                            <wps:spPr>
                              <a:xfrm>
                                <a:off x="388961" y="0"/>
                                <a:ext cx="998516" cy="51336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1419AB" w14:textId="380F56AE" w:rsidR="004B08D7" w:rsidRPr="00B871C0" w:rsidRDefault="004B08D7" w:rsidP="009569A5">
                                  <w:pPr>
                                    <w:pStyle w:val="BasicCalibiri"/>
                                    <w:jc w:val="center"/>
                                    <w:rPr>
                                      <w:rtl/>
                                    </w:rPr>
                                  </w:pPr>
                                  <w:r w:rsidRPr="00B871C0">
                                    <w:rPr>
                                      <w:rtl/>
                                    </w:rPr>
                                    <w:t>חוק פורייה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888242" y="429905"/>
                                <a:ext cx="0" cy="47548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Rounded Corners 11"/>
                            <wps:cNvSpPr/>
                            <wps:spPr>
                              <a:xfrm>
                                <a:off x="328884" y="907577"/>
                                <a:ext cx="1070012" cy="49302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1F46E" w14:textId="3F7D1060" w:rsidR="004B08D7" w:rsidRPr="00B871C0" w:rsidRDefault="004B08D7" w:rsidP="009569A5">
                                  <w:pPr>
                                    <w:pStyle w:val="BasicCalibiri"/>
                                    <w:jc w:val="center"/>
                                    <w:rPr>
                                      <w:rtl/>
                                    </w:rPr>
                                  </w:pPr>
                                  <w:r w:rsidRPr="00B871C0">
                                    <w:rPr>
                                      <w:rtl/>
                                    </w:rPr>
                                    <w:t>חוק ניוטון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908713" y="3875965"/>
                                <a:ext cx="0" cy="2049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4" name="Rectangle: Rounded Corners 24"/>
                            <wps:cNvSpPr/>
                            <wps:spPr>
                              <a:xfrm>
                                <a:off x="102358" y="1712796"/>
                                <a:ext cx="1705969" cy="58537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5DA57" w14:textId="1F031E25" w:rsidR="004B08D7" w:rsidRPr="00B871C0" w:rsidRDefault="004B08D7" w:rsidP="009569A5">
                                  <w:pPr>
                                    <w:pStyle w:val="BasicCalibiri"/>
                                    <w:jc w:val="center"/>
                                    <w:rPr>
                                      <w:rtl/>
                                    </w:rPr>
                                  </w:pPr>
                                  <w:r w:rsidRPr="00B871C0">
                                    <w:rPr>
                                      <w:rtl/>
                                    </w:rPr>
                                    <w:t>חישוב ה</w:t>
                                  </w:r>
                                  <w:r>
                                    <w:rPr>
                                      <w:rtl/>
                                    </w:rPr>
                                    <w:t>טמפרטורה</w:t>
                                  </w:r>
                                  <w:r w:rsidRPr="00B871C0">
                                    <w:rPr>
                                      <w:rtl/>
                                    </w:rPr>
                                    <w:t xml:space="preserve"> החדשה על פי קיבול חום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onnector: Elbow 48"/>
                            <wps:cNvCnPr/>
                            <wps:spPr>
                              <a:xfrm flipH="1" flipV="1">
                                <a:off x="1416524" y="199030"/>
                                <a:ext cx="229605" cy="3030561"/>
                              </a:xfrm>
                              <a:prstGeom prst="bentConnector3">
                                <a:avLst>
                                  <a:gd name="adj1" fmla="val -260467"/>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Rounded Corners 25"/>
                            <wps:cNvSpPr/>
                            <wps:spPr>
                              <a:xfrm>
                                <a:off x="1546176" y="943405"/>
                                <a:ext cx="1343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D8BE4" w14:textId="5772D6CF" w:rsidR="004B08D7" w:rsidRPr="00B871C0" w:rsidRDefault="004B08D7" w:rsidP="009569A5">
                                  <w:pPr>
                                    <w:pStyle w:val="BasicCalibiri"/>
                                    <w:jc w:val="center"/>
                                    <w:rPr>
                                      <w:rtl/>
                                    </w:rPr>
                                  </w:pPr>
                                  <w:r w:rsidRPr="00B871C0">
                                    <w:rPr>
                                      <w:rtl/>
                                    </w:rPr>
                                    <w:t>מעבר למיקום הבא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Rounded Corners 49"/>
                            <wps:cNvSpPr/>
                            <wps:spPr>
                              <a:xfrm>
                                <a:off x="102358" y="4107977"/>
                                <a:ext cx="1630907" cy="55273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0B4861" w14:textId="0C068843" w:rsidR="004B08D7" w:rsidRPr="00B871C0" w:rsidRDefault="004B08D7" w:rsidP="009569A5">
                                  <w:pPr>
                                    <w:pStyle w:val="BasicCalibiri"/>
                                    <w:jc w:val="center"/>
                                    <w:rPr>
                                      <w:rtl/>
                                    </w:rPr>
                                  </w:pPr>
                                  <w:r w:rsidRPr="00B871C0">
                                    <w:rPr>
                                      <w:rtl/>
                                    </w:rPr>
                                    <w:t>מעבר לפרק הזמן הבא ולמיקום הראשון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371483" y="2727369"/>
                                <a:ext cx="1274646" cy="1155422"/>
                                <a:chOff x="-51598" y="106998"/>
                                <a:chExt cx="1274646" cy="1155422"/>
                              </a:xfrm>
                            </wpg:grpSpPr>
                            <wps:wsp>
                              <wps:cNvPr id="50" name="Oval 50"/>
                              <wps:cNvSpPr/>
                              <wps:spPr>
                                <a:xfrm>
                                  <a:off x="-51598" y="106998"/>
                                  <a:ext cx="1060811" cy="98754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C7F8D8" w14:textId="7BB1EA70" w:rsidR="004B08D7" w:rsidRPr="00B871C0" w:rsidRDefault="004B08D7" w:rsidP="009569A5">
                                    <w:pPr>
                                      <w:pStyle w:val="BasicCalibiri"/>
                                      <w:jc w:val="center"/>
                                    </w:pPr>
                                    <w:r w:rsidRPr="00B871C0">
                                      <w:rPr>
                                        <w:rtl/>
                                      </w:rPr>
                                      <w:t>כל המיקומים חושבו?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820494" y="441239"/>
                                  <a:ext cx="402554" cy="333517"/>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B13FED1" w14:textId="129B1EAB" w:rsidR="004B08D7" w:rsidRPr="004F068A" w:rsidRDefault="004B08D7" w:rsidP="009569A5">
                                    <w:pPr>
                                      <w:pStyle w:val="BasicCalibiri"/>
                                      <w:jc w:val="center"/>
                                    </w:pPr>
                                    <w:r w:rsidRPr="004F068A">
                                      <w:rPr>
                                        <w:rtl/>
                                      </w:rPr>
                                      <w:t>לא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276242" y="905495"/>
                                  <a:ext cx="410659" cy="356925"/>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4DB0167" w14:textId="6ACE66FB" w:rsidR="004B08D7" w:rsidRPr="004F068A" w:rsidRDefault="004B08D7" w:rsidP="009569A5">
                                    <w:pPr>
                                      <w:pStyle w:val="BasicCalibiri"/>
                                      <w:jc w:val="center"/>
                                    </w:pPr>
                                    <w:r w:rsidRPr="004F068A">
                                      <w:rPr>
                                        <w:rtl/>
                                      </w:rPr>
                                      <w:t>כן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Connector: Elbow 54"/>
                            <wps:cNvCnPr/>
                            <wps:spPr>
                              <a:xfrm flipV="1">
                                <a:off x="100368" y="199030"/>
                                <a:ext cx="295057" cy="4229669"/>
                              </a:xfrm>
                              <a:prstGeom prst="bentConnector3">
                                <a:avLst>
                                  <a:gd name="adj1" fmla="val -106904"/>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g:grpSp>
                      </wpg:grpSp>
                      <wps:wsp>
                        <wps:cNvPr id="26" name="Text Box 26"/>
                        <wps:cNvSpPr txBox="1"/>
                        <wps:spPr>
                          <a:xfrm>
                            <a:off x="37823" y="-20632"/>
                            <a:ext cx="1673231" cy="304800"/>
                          </a:xfrm>
                          <a:prstGeom prst="rect">
                            <a:avLst/>
                          </a:prstGeom>
                          <a:noFill/>
                          <a:ln w="6350">
                            <a:solidFill>
                              <a:schemeClr val="bg1"/>
                            </a:solidFill>
                          </a:ln>
                        </wps:spPr>
                        <wps:txbx>
                          <w:txbxContent>
                            <w:p w14:paraId="5E656541" w14:textId="15B086CF" w:rsidR="004B08D7" w:rsidRPr="00EE2377" w:rsidRDefault="004B08D7" w:rsidP="00EE2377">
                              <w:pPr>
                                <w:pStyle w:val="BasicCalibiri"/>
                                <w:jc w:val="center"/>
                                <w:rPr>
                                  <w:u w:val="single"/>
                                </w:rPr>
                              </w:pPr>
                              <w:r w:rsidRPr="00EE2377">
                                <w:rPr>
                                  <w:u w:val="single"/>
                                  <w:rtl/>
                                </w:rPr>
                                <w:t>תרשים סכמתי של הקוד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DF03A" id="Group 44" o:spid="_x0000_s1129" style="position:absolute;left:0;text-align:left;margin-left:-19.5pt;margin-top:26.25pt;width:223.5pt;height:390pt;z-index:251657216;mso-position-horizontal-relative:margin;mso-width-relative:margin;mso-height-relative:margin" coordorigin="378,-206" coordsize="28508,50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">
                <v:group id="Group 58" o:spid="_x0000_s1130" style="position:absolute;left:1003;top:3429;width:27884;height:46602" coordorigin="1003" coordsize="27888,4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Straight Arrow Connector 39" o:spid="_x0000_s1131" type="#_x0000_t32" style="position:absolute;left:9240;top:13443;width:0;height:3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" strokecolor="#5b9bd5 [3204]" strokeweight="1pt">
                    <v:stroke endarrow="block" joinstyle="miter"/>
                  </v:shape>
                  <v:group id="Group 57" o:spid="_x0000_s1132" style="position:absolute;left:1003;width:27889;height:46607" coordorigin="1003" coordsize="27888,46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Straight Arrow Connector 47" o:spid="_x0000_s1133" type="#_x0000_t32" style="position:absolute;left:9087;top:22518;width:0;height:47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" strokecolor="#5b9bd5 [3204]" strokeweight="1pt">
                      <v:stroke endarrow="block" joinstyle="miter"/>
                    </v:shape>
                    <v:roundrect id="Rectangle: Rounded Corners 3" o:spid="_x0000_s1134" style="position:absolute;left:3889;width:9985;height:5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" fillcolor="#5b9bd5 [3204]" strokecolor="#1f4d78 [1604]" strokeweight="1pt">
                      <v:stroke joinstyle="miter"/>
                      <v:textbox>
                        <w:txbxContent>
                          <w:p w14:paraId="141419AB" w14:textId="380F56AE" w:rsidR="004B08D7" w:rsidRPr="00B871C0" w:rsidRDefault="004B08D7" w:rsidP="009569A5">
                            <w:pPr>
                              <w:pStyle w:val="BasicCalibiri"/>
                              <w:jc w:val="center"/>
                              <w:rPr>
                                <w:rtl/>
                              </w:rPr>
                            </w:pPr>
                            <w:r w:rsidRPr="00B871C0">
                              <w:rPr>
                                <w:rtl/>
                              </w:rPr>
                              <w:t>חוק פורייה</w:t>
                            </w:r>
                          </w:p>
                        </w:txbxContent>
                      </v:textbox>
                    </v:roundrect>
                    <v:shape id="Straight Arrow Connector 38" o:spid="_x0000_s1135" type="#_x0000_t32" style="position:absolute;left:8882;top:4299;width:0;height:4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" strokecolor="#5b9bd5 [3204]" strokeweight="1pt">
                      <v:stroke endarrow="block" joinstyle="miter"/>
                    </v:shape>
                    <v:roundrect id="Rectangle: Rounded Corners 11" o:spid="_x0000_s1136" style="position:absolute;left:3288;top:9075;width:10700;height:4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" fillcolor="#5b9bd5 [3204]" strokecolor="#1f4d78 [1604]" strokeweight="1pt">
                      <v:stroke joinstyle="miter"/>
                      <v:textbox>
                        <w:txbxContent>
                          <w:p w14:paraId="73E1F46E" w14:textId="3F7D1060" w:rsidR="004B08D7" w:rsidRPr="00B871C0" w:rsidRDefault="004B08D7" w:rsidP="009569A5">
                            <w:pPr>
                              <w:pStyle w:val="BasicCalibiri"/>
                              <w:jc w:val="center"/>
                              <w:rPr>
                                <w:rtl/>
                              </w:rPr>
                            </w:pPr>
                            <w:r w:rsidRPr="00B871C0">
                              <w:rPr>
                                <w:rtl/>
                              </w:rPr>
                              <w:t>חוק ניוטון</w:t>
                            </w:r>
                          </w:p>
                        </w:txbxContent>
                      </v:textbox>
                    </v:roundrect>
                    <v:shape id="Straight Arrow Connector 56" o:spid="_x0000_s1137" type="#_x0000_t32" style="position:absolute;left:9087;top:38759;width:0;height:2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" strokecolor="#ed7d31 [3205]" strokeweight=".5pt">
                      <v:stroke endarrow="block" joinstyle="miter"/>
                    </v:shape>
                    <v:roundrect id="Rectangle: Rounded Corners 24" o:spid="_x0000_s1138" style="position:absolute;left:1023;top:17127;width:17060;height:5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" fillcolor="#5b9bd5 [3204]" strokecolor="#1f4d78 [1604]" strokeweight="1pt">
                      <v:stroke joinstyle="miter"/>
                      <v:textbox>
                        <w:txbxContent>
                          <w:p w14:paraId="1D35DA57" w14:textId="1F031E25" w:rsidR="004B08D7" w:rsidRPr="00B871C0" w:rsidRDefault="004B08D7" w:rsidP="009569A5">
                            <w:pPr>
                              <w:pStyle w:val="BasicCalibiri"/>
                              <w:jc w:val="center"/>
                              <w:rPr>
                                <w:rtl/>
                              </w:rPr>
                            </w:pPr>
                            <w:r w:rsidRPr="00B871C0">
                              <w:rPr>
                                <w:rtl/>
                              </w:rPr>
                              <w:t>חישוב ה</w:t>
                            </w:r>
                            <w:r>
                              <w:rPr>
                                <w:rtl/>
                              </w:rPr>
                              <w:t>טמפרטורה</w:t>
                            </w:r>
                            <w:r w:rsidRPr="00B871C0">
                              <w:rPr>
                                <w:rtl/>
                              </w:rPr>
                              <w:t xml:space="preserve"> החדשה על פי קיבול חום</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139" type="#_x0000_t34" style="position:absolute;left:14165;top:1990;width:2296;height:3030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" adj="-56261" strokecolor="#5b9bd5 [3204]" strokeweight="1.5pt">
                      <v:stroke endarrow="block"/>
                    </v:shape>
                    <v:roundrect id="Rectangle: Rounded Corners 25" o:spid="_x0000_s1140" style="position:absolute;left:15461;top:9434;width:13431;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" fillcolor="#5b9bd5 [3204]" strokecolor="#1f4d78 [1604]" strokeweight="1pt">
                      <v:stroke joinstyle="miter"/>
                      <v:textbox>
                        <w:txbxContent>
                          <w:p w14:paraId="48AD8BE4" w14:textId="5772D6CF" w:rsidR="004B08D7" w:rsidRPr="00B871C0" w:rsidRDefault="004B08D7" w:rsidP="009569A5">
                            <w:pPr>
                              <w:pStyle w:val="BasicCalibiri"/>
                              <w:jc w:val="center"/>
                              <w:rPr>
                                <w:rtl/>
                              </w:rPr>
                            </w:pPr>
                            <w:r w:rsidRPr="00B871C0">
                              <w:rPr>
                                <w:rtl/>
                              </w:rPr>
                              <w:t>מעבר למיקום הבא</w:t>
                            </w:r>
                          </w:p>
                        </w:txbxContent>
                      </v:textbox>
                    </v:roundrect>
                    <v:roundrect id="Rectangle: Rounded Corners 49" o:spid="_x0000_s1141" style="position:absolute;left:1023;top:41079;width:16309;height:5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" fillcolor="#ed7d31 [3205]" strokecolor="#823b0b [1605]" strokeweight="1pt">
                      <v:stroke joinstyle="miter"/>
                      <v:textbox>
                        <w:txbxContent>
                          <w:p w14:paraId="4E0B4861" w14:textId="0C068843" w:rsidR="004B08D7" w:rsidRPr="00B871C0" w:rsidRDefault="004B08D7" w:rsidP="009569A5">
                            <w:pPr>
                              <w:pStyle w:val="BasicCalibiri"/>
                              <w:jc w:val="center"/>
                              <w:rPr>
                                <w:rtl/>
                              </w:rPr>
                            </w:pPr>
                            <w:r w:rsidRPr="00B871C0">
                              <w:rPr>
                                <w:rtl/>
                              </w:rPr>
                              <w:t>מעבר לפרק הזמן הבא ולמיקום הראשון</w:t>
                            </w:r>
                          </w:p>
                        </w:txbxContent>
                      </v:textbox>
                    </v:roundrect>
                    <v:group id="Group 55" o:spid="_x0000_s1142" style="position:absolute;left:3714;top:27273;width:12747;height:11554" coordorigin="-515,1069" coordsize="12746,1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50" o:spid="_x0000_s1143" style="position:absolute;left:-515;top:1069;width:10607;height:9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" fillcolor="#5b9bd5 [3204]" strokecolor="#1f4d78 [1604]" strokeweight="1pt">
                        <v:stroke joinstyle="miter"/>
                        <v:textbox>
                          <w:txbxContent>
                            <w:p w14:paraId="76C7F8D8" w14:textId="7BB1EA70" w:rsidR="004B08D7" w:rsidRPr="00B871C0" w:rsidRDefault="004B08D7" w:rsidP="009569A5">
                              <w:pPr>
                                <w:pStyle w:val="BasicCalibiri"/>
                                <w:jc w:val="center"/>
                              </w:pPr>
                              <w:r w:rsidRPr="00B871C0">
                                <w:rPr>
                                  <w:rtl/>
                                </w:rPr>
                                <w:t>כל המיקומים חושבו?</w:t>
                              </w:r>
                            </w:p>
                          </w:txbxContent>
                        </v:textbox>
                      </v:oval>
                      <v:roundrect id="Text Box 51" o:spid="_x0000_s1144" style="position:absolute;left:8204;top:4412;width:4026;height:33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" fillcolor="#5b9bd5 [3204]" strokecolor="#1f4d78 [1604]" strokeweight="1pt">
                        <v:stroke joinstyle="miter"/>
                        <v:textbox>
                          <w:txbxContent>
                            <w:p w14:paraId="7B13FED1" w14:textId="129B1EAB" w:rsidR="004B08D7" w:rsidRPr="004F068A" w:rsidRDefault="004B08D7" w:rsidP="009569A5">
                              <w:pPr>
                                <w:pStyle w:val="BasicCalibiri"/>
                                <w:jc w:val="center"/>
                              </w:pPr>
                              <w:r w:rsidRPr="004F068A">
                                <w:rPr>
                                  <w:rtl/>
                                </w:rPr>
                                <w:t>לא</w:t>
                              </w:r>
                            </w:p>
                          </w:txbxContent>
                        </v:textbox>
                      </v:roundrect>
                      <v:roundrect id="Text Box 52" o:spid="_x0000_s1145" style="position:absolute;left:2762;top:9054;width:4107;height:357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" fillcolor="#5b9bd5 [3204]" strokecolor="#1f4d78 [1604]" strokeweight="1pt">
                        <v:stroke joinstyle="miter"/>
                        <v:textbox>
                          <w:txbxContent>
                            <w:p w14:paraId="14DB0167" w14:textId="6ACE66FB" w:rsidR="004B08D7" w:rsidRPr="004F068A" w:rsidRDefault="004B08D7" w:rsidP="009569A5">
                              <w:pPr>
                                <w:pStyle w:val="BasicCalibiri"/>
                                <w:jc w:val="center"/>
                              </w:pPr>
                              <w:r w:rsidRPr="004F068A">
                                <w:rPr>
                                  <w:rtl/>
                                </w:rPr>
                                <w:t>כן</w:t>
                              </w:r>
                            </w:p>
                          </w:txbxContent>
                        </v:textbox>
                      </v:roundrect>
                    </v:group>
                    <v:shape id="Connector: Elbow 54" o:spid="_x0000_s1146" type="#_x0000_t34" style="position:absolute;left:1003;top:1990;width:2951;height:422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" adj="-23091" strokecolor="#ed7d31 [3205]" strokeweight="1.5pt">
                      <v:stroke endarrow="block"/>
                    </v:shape>
                  </v:group>
                </v:group>
                <v:shape id="Text Box 26" o:spid="_x0000_s1147" type="#_x0000_t202" style="position:absolute;left:378;top:-206;width:16732;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" filled="f" strokecolor="white [3212]" strokeweight=".5pt">
                  <v:textbox>
                    <w:txbxContent>
                      <w:p w14:paraId="5E656541" w14:textId="15B086CF" w:rsidR="004B08D7" w:rsidRPr="00EE2377" w:rsidRDefault="004B08D7" w:rsidP="00EE2377">
                        <w:pPr>
                          <w:pStyle w:val="BasicCalibiri"/>
                          <w:jc w:val="center"/>
                          <w:rPr>
                            <w:u w:val="single"/>
                          </w:rPr>
                        </w:pPr>
                        <w:r w:rsidRPr="00EE2377">
                          <w:rPr>
                            <w:u w:val="single"/>
                            <w:rtl/>
                          </w:rPr>
                          <w:t>תרשים סכמתי של הקוד</w:t>
                        </w:r>
                      </w:p>
                    </w:txbxContent>
                  </v:textbox>
                </v:shape>
                <w10:wrap type="square" anchorx="margin"/>
              </v:group>
            </w:pict>
          </mc:Fallback>
        </mc:AlternateContent>
      </w:r>
      <w:r w:rsidR="00455A83" w:rsidRPr="00F91BE6">
        <w:rPr>
          <w:rFonts w:hint="cs"/>
          <w:rtl/>
        </w:rPr>
        <w:t>בתחילת המודל כל החתכים נמצאים ב</w:t>
      </w:r>
      <w:r w:rsidR="00CA0FCC" w:rsidRPr="00F91BE6">
        <w:rPr>
          <w:rFonts w:hint="cs"/>
          <w:rtl/>
        </w:rPr>
        <w:t>טמפרטורה</w:t>
      </w:r>
      <w:r w:rsidR="00455A83" w:rsidRPr="00F91BE6">
        <w:rPr>
          <w:rFonts w:hint="cs"/>
          <w:rtl/>
        </w:rPr>
        <w:t xml:space="preserve"> החדר</w:t>
      </w:r>
      <w:r w:rsidR="009764C1" w:rsidRPr="00F91BE6">
        <w:rPr>
          <w:rFonts w:hint="cs"/>
          <w:rtl/>
        </w:rPr>
        <w:t xml:space="preserve">. </w:t>
      </w:r>
    </w:p>
    <w:p w14:paraId="4C4E9593" w14:textId="2706043B" w:rsidR="009764C1" w:rsidRPr="00F91BE6" w:rsidRDefault="004307BD" w:rsidP="009764C1">
      <w:pPr>
        <w:rPr>
          <w:rtl/>
        </w:rPr>
      </w:pPr>
      <w:r w:rsidRPr="00F91BE6">
        <w:rPr>
          <w:rFonts w:hint="cs"/>
          <w:rtl/>
        </w:rPr>
        <w:t>עבור כל חתך נחשב</w:t>
      </w:r>
      <w:r w:rsidR="009764C1" w:rsidRPr="00F91BE6">
        <w:rPr>
          <w:rFonts w:hint="cs"/>
          <w:rtl/>
        </w:rPr>
        <w:t>:</w:t>
      </w:r>
    </w:p>
    <w:p w14:paraId="6C5A7760" w14:textId="7E16B44E" w:rsidR="009764C1" w:rsidRPr="00F91BE6" w:rsidRDefault="009764C1" w:rsidP="009764C1">
      <w:pPr>
        <w:pStyle w:val="ListParagraph"/>
        <w:numPr>
          <w:ilvl w:val="0"/>
          <w:numId w:val="32"/>
        </w:numPr>
      </w:pPr>
      <w:r w:rsidRPr="00F91BE6">
        <w:rPr>
          <w:rtl/>
        </w:rPr>
        <w:t>כמות האנרגיה הנכנסת מן החתך הקודם לו על פי חוק פורייה</w:t>
      </w:r>
      <w:r w:rsidR="00F93634">
        <w:rPr>
          <w:rFonts w:hint="cs"/>
          <w:rtl/>
        </w:rPr>
        <w:t xml:space="preserve">. </w:t>
      </w:r>
    </w:p>
    <w:p w14:paraId="4758BDC1" w14:textId="3D644C62" w:rsidR="009764C1" w:rsidRPr="00F91BE6" w:rsidRDefault="009764C1" w:rsidP="009764C1">
      <w:pPr>
        <w:pStyle w:val="ListParagraph"/>
        <w:numPr>
          <w:ilvl w:val="0"/>
          <w:numId w:val="32"/>
        </w:numPr>
      </w:pPr>
      <w:r w:rsidRPr="00F91BE6">
        <w:rPr>
          <w:rtl/>
        </w:rPr>
        <w:t>כמות האנרגיה שנאבדת אל האוויר על פי חוק הקירור של ניוטון</w:t>
      </w:r>
      <w:r w:rsidR="00F93634">
        <w:rPr>
          <w:rFonts w:hint="cs"/>
          <w:rtl/>
        </w:rPr>
        <w:t xml:space="preserve">. </w:t>
      </w:r>
    </w:p>
    <w:p w14:paraId="35C8B0DC" w14:textId="5530F5CB" w:rsidR="009764C1" w:rsidRPr="00F91BE6" w:rsidRDefault="009764C1" w:rsidP="009764C1">
      <w:pPr>
        <w:pStyle w:val="ListParagraph"/>
        <w:numPr>
          <w:ilvl w:val="0"/>
          <w:numId w:val="32"/>
        </w:numPr>
        <w:rPr>
          <w:rtl/>
        </w:rPr>
      </w:pPr>
      <w:r w:rsidRPr="00F91BE6">
        <w:rPr>
          <w:rtl/>
        </w:rPr>
        <w:t>השינוי ב</w:t>
      </w:r>
      <w:r w:rsidR="00CA0FCC" w:rsidRPr="00F91BE6">
        <w:rPr>
          <w:rtl/>
        </w:rPr>
        <w:t>טמפרטורה</w:t>
      </w:r>
      <w:r w:rsidRPr="00F91BE6">
        <w:rPr>
          <w:rtl/>
        </w:rPr>
        <w:t xml:space="preserve"> על פי קיבול החום הסגולי של המוט ועל פי האנרגיה שחישבנו</w:t>
      </w:r>
      <w:r w:rsidR="00F93634">
        <w:rPr>
          <w:rFonts w:hint="cs"/>
          <w:rtl/>
        </w:rPr>
        <w:t xml:space="preserve">. </w:t>
      </w:r>
    </w:p>
    <w:p w14:paraId="3D69CB04" w14:textId="41B71264" w:rsidR="009764C1" w:rsidRPr="00F91BE6" w:rsidRDefault="009764C1" w:rsidP="009764C1">
      <w:pPr>
        <w:rPr>
          <w:rtl/>
        </w:rPr>
      </w:pPr>
      <w:r w:rsidRPr="00F91BE6">
        <w:rPr>
          <w:rtl/>
        </w:rPr>
        <w:t>לאחר חישוב ה</w:t>
      </w:r>
      <w:r w:rsidR="00CA0FCC" w:rsidRPr="00F91BE6">
        <w:rPr>
          <w:rtl/>
        </w:rPr>
        <w:t>טמפרטורה</w:t>
      </w:r>
      <w:r w:rsidRPr="00F91BE6">
        <w:rPr>
          <w:rtl/>
        </w:rPr>
        <w:t xml:space="preserve"> החדשה לחתך מסוים, עברנו לחתך הבא. לאחר חישוב ה</w:t>
      </w:r>
      <w:r w:rsidR="00CA0FCC" w:rsidRPr="00F91BE6">
        <w:rPr>
          <w:rtl/>
        </w:rPr>
        <w:t>טמפרטורה</w:t>
      </w:r>
      <w:r w:rsidRPr="00F91BE6">
        <w:rPr>
          <w:rtl/>
        </w:rPr>
        <w:t xml:space="preserve"> עבור כל חתך במוט, עוברים לפרק הזמן הבא ולחתך הראשון</w:t>
      </w:r>
      <w:r w:rsidR="00F212B8">
        <w:rPr>
          <w:rFonts w:hint="cs"/>
          <w:rtl/>
        </w:rPr>
        <w:t>,</w:t>
      </w:r>
      <w:r w:rsidRPr="00F91BE6">
        <w:rPr>
          <w:rtl/>
        </w:rPr>
        <w:t xml:space="preserve"> וחוזרים על התהליך.</w:t>
      </w:r>
    </w:p>
    <w:p w14:paraId="72149649" w14:textId="05FBA7A7" w:rsidR="009764C1" w:rsidRPr="00F91BE6" w:rsidRDefault="009764C1" w:rsidP="009764C1">
      <w:pPr>
        <w:rPr>
          <w:rtl/>
        </w:rPr>
      </w:pPr>
      <w:r w:rsidRPr="00F91BE6">
        <w:rPr>
          <w:rtl/>
        </w:rPr>
        <w:t>את החישובים מבצעים לפרקי זמן קטנים בהנחה שבפרקי זמן אלו ה</w:t>
      </w:r>
      <w:r w:rsidR="00CA0FCC" w:rsidRPr="00F91BE6">
        <w:rPr>
          <w:rtl/>
        </w:rPr>
        <w:t>טמפרטורה</w:t>
      </w:r>
      <w:r w:rsidRPr="00F91BE6">
        <w:rPr>
          <w:rtl/>
        </w:rPr>
        <w:t xml:space="preserve"> קבועה ולכן ניתן לבצע את החישובים האלו בקלות. במידה ונשמור על קפיצות קטנות בין פרקי הזמן ההנחה לא תהווה שגיאה גדולה מידי.</w:t>
      </w:r>
    </w:p>
    <w:p w14:paraId="79EB7261" w14:textId="77777777" w:rsidR="006820EE" w:rsidRPr="00F91BE6" w:rsidRDefault="006820EE" w:rsidP="006820EE">
      <w:pPr>
        <w:rPr>
          <w:rtl/>
        </w:rPr>
      </w:pPr>
    </w:p>
    <w:p w14:paraId="3338B051" w14:textId="77777777" w:rsidR="00EB2E94" w:rsidRPr="00F91BE6" w:rsidRDefault="00EB2E94" w:rsidP="00EB2E94">
      <w:pPr>
        <w:pStyle w:val="Heading3"/>
        <w:rPr>
          <w:rtl/>
        </w:rPr>
      </w:pPr>
      <w:r w:rsidRPr="00F91BE6">
        <w:rPr>
          <w:rFonts w:hint="cs"/>
          <w:rtl/>
        </w:rPr>
        <w:t>הנחות המודל:</w:t>
      </w:r>
    </w:p>
    <w:p w14:paraId="08FE561A" w14:textId="2CB9FAD4" w:rsidR="00EB2E94" w:rsidRPr="00F91BE6" w:rsidRDefault="00CA0FCC" w:rsidP="00EB2E94">
      <w:pPr>
        <w:pStyle w:val="ListParagraph"/>
        <w:numPr>
          <w:ilvl w:val="0"/>
          <w:numId w:val="26"/>
        </w:numPr>
      </w:pPr>
      <w:r w:rsidRPr="00F91BE6">
        <w:rPr>
          <w:rFonts w:hint="cs"/>
          <w:rtl/>
        </w:rPr>
        <w:t>טמפרטורה</w:t>
      </w:r>
      <w:r w:rsidR="00EB2E94" w:rsidRPr="00F91BE6">
        <w:rPr>
          <w:rFonts w:hint="cs"/>
          <w:rtl/>
        </w:rPr>
        <w:t xml:space="preserve"> התנור קבועה ולא משתנה במשך הניסוי</w:t>
      </w:r>
      <w:r w:rsidR="00F93634">
        <w:rPr>
          <w:rFonts w:hint="cs"/>
          <w:rtl/>
        </w:rPr>
        <w:t xml:space="preserve">. </w:t>
      </w:r>
    </w:p>
    <w:p w14:paraId="574DA814" w14:textId="1EF844F7" w:rsidR="00301CB8" w:rsidRPr="00F91BE6" w:rsidRDefault="00301CB8" w:rsidP="00EB2E94">
      <w:pPr>
        <w:pStyle w:val="ListParagraph"/>
        <w:numPr>
          <w:ilvl w:val="0"/>
          <w:numId w:val="26"/>
        </w:numPr>
      </w:pPr>
      <w:r w:rsidRPr="00F91BE6">
        <w:rPr>
          <w:rFonts w:hint="cs"/>
          <w:rtl/>
        </w:rPr>
        <w:t xml:space="preserve">המוט דומה </w:t>
      </w:r>
      <w:r w:rsidR="00D33302">
        <w:rPr>
          <w:rFonts w:hint="cs"/>
          <w:rtl/>
        </w:rPr>
        <w:t>לאורכו</w:t>
      </w:r>
      <w:r w:rsidRPr="00F91BE6">
        <w:rPr>
          <w:rFonts w:hint="cs"/>
          <w:rtl/>
        </w:rPr>
        <w:t xml:space="preserve"> במאפייניו החיצונים והפנימיים </w:t>
      </w:r>
      <w:r w:rsidRPr="00F91BE6">
        <w:rPr>
          <w:rtl/>
        </w:rPr>
        <w:t>–</w:t>
      </w:r>
      <w:r w:rsidRPr="00F91BE6">
        <w:rPr>
          <w:rFonts w:hint="cs"/>
          <w:rtl/>
        </w:rPr>
        <w:t xml:space="preserve"> רדיוס, החומר ממנו עשוי </w:t>
      </w:r>
      <w:r w:rsidR="009764C1" w:rsidRPr="00F91BE6">
        <w:rPr>
          <w:rFonts w:hint="cs"/>
          <w:rtl/>
        </w:rPr>
        <w:t xml:space="preserve">ובמסה שלו. </w:t>
      </w:r>
    </w:p>
    <w:p w14:paraId="6FE7C83F" w14:textId="096BCA62" w:rsidR="00EC6F15" w:rsidRPr="00F91BE6" w:rsidRDefault="00301CB8" w:rsidP="00E4511E">
      <w:pPr>
        <w:pStyle w:val="ListParagraph"/>
        <w:numPr>
          <w:ilvl w:val="0"/>
          <w:numId w:val="26"/>
        </w:numPr>
        <w:rPr>
          <w:rtl/>
        </w:rPr>
      </w:pPr>
      <w:r w:rsidRPr="00F91BE6">
        <w:rPr>
          <w:rFonts w:hint="cs"/>
          <w:rtl/>
        </w:rPr>
        <w:t>האוויר נשאר ב</w:t>
      </w:r>
      <w:r w:rsidR="00CA0FCC" w:rsidRPr="00F91BE6">
        <w:rPr>
          <w:rFonts w:hint="cs"/>
          <w:rtl/>
        </w:rPr>
        <w:t>טמפרטורה</w:t>
      </w:r>
      <w:r w:rsidRPr="00F91BE6">
        <w:rPr>
          <w:rFonts w:hint="cs"/>
          <w:rtl/>
        </w:rPr>
        <w:t xml:space="preserve"> קבועה</w:t>
      </w:r>
      <w:r w:rsidR="00F93634">
        <w:rPr>
          <w:rFonts w:hint="cs"/>
          <w:rtl/>
        </w:rPr>
        <w:t xml:space="preserve">. </w:t>
      </w:r>
      <w:r w:rsidR="00EC6F15" w:rsidRPr="00F91BE6">
        <w:rPr>
          <w:rtl/>
        </w:rPr>
        <w:br w:type="page"/>
      </w:r>
    </w:p>
    <w:p w14:paraId="12BD9486" w14:textId="1C3B4A69" w:rsidR="00EC6F15" w:rsidRPr="00F91BE6" w:rsidRDefault="00BD4978" w:rsidP="007F3DA0">
      <w:pPr>
        <w:pStyle w:val="Heading2"/>
        <w:rPr>
          <w:rtl/>
        </w:rPr>
      </w:pPr>
      <w:bookmarkStart w:id="22" w:name="_Toc43667530"/>
      <w:r w:rsidRPr="00F91BE6">
        <w:rPr>
          <w:rFonts w:hint="cs"/>
          <w:rtl/>
        </w:rPr>
        <w:lastRenderedPageBreak/>
        <w:t>קוד המודל הנומרי</w:t>
      </w:r>
      <w:bookmarkEnd w:id="22"/>
    </w:p>
    <w:p w14:paraId="4159B43B" w14:textId="0550576C" w:rsidR="00B12D95" w:rsidRPr="00F91BE6" w:rsidRDefault="006C3C5B" w:rsidP="00B12D95">
      <w:pPr>
        <w:rPr>
          <w:rtl/>
        </w:rPr>
      </w:pPr>
      <w:r w:rsidRPr="00F91BE6">
        <w:rPr>
          <w:rtl/>
        </w:rPr>
        <w:t xml:space="preserve">תחילה קבענו את הקבועים כמו מוליכות החום, </w:t>
      </w:r>
      <w:r w:rsidR="00731B36" w:rsidRPr="00F91BE6">
        <w:rPr>
          <w:rtl/>
        </w:rPr>
        <w:t>אורך המוט וכו'</w:t>
      </w:r>
      <w:r w:rsidR="00025B4A" w:rsidRPr="00F91BE6">
        <w:rPr>
          <w:rFonts w:hint="cs"/>
          <w:rtl/>
        </w:rPr>
        <w:t xml:space="preserve">. </w:t>
      </w:r>
    </w:p>
    <w:p w14:paraId="74CC317C" w14:textId="46E2C8B6" w:rsidR="00B12D95" w:rsidRPr="00F91BE6" w:rsidRDefault="00B12D95" w:rsidP="00B12D95">
      <w:pPr>
        <w:rPr>
          <w:rtl/>
        </w:rPr>
      </w:pPr>
      <w:r w:rsidRPr="00F91BE6">
        <w:rPr>
          <w:rFonts w:hint="cs"/>
          <w:rtl/>
        </w:rPr>
        <w:t xml:space="preserve">מרבית הנתונים מדדנו, למשל אורך המוט, הקוטר וכו'. אך את </w:t>
      </w:r>
      <w:r w:rsidRPr="00F91BE6">
        <w:t>k</w:t>
      </w:r>
      <w:r w:rsidRPr="00F91BE6">
        <w:rPr>
          <w:rFonts w:hint="cs"/>
          <w:rtl/>
        </w:rPr>
        <w:t xml:space="preserve">, </w:t>
      </w:r>
      <w:r w:rsidRPr="00F91BE6">
        <w:t>h</w:t>
      </w:r>
      <w:r w:rsidRPr="00F91BE6">
        <w:rPr>
          <w:rFonts w:hint="cs"/>
          <w:rtl/>
        </w:rPr>
        <w:t xml:space="preserve">, וקיבול החום שמנו נתונים מספרות ומאמרים, נתונים אלה אינם תואמים למוט שלנו והם רק לבדיקה איכותית. </w:t>
      </w:r>
    </w:p>
    <w:p w14:paraId="0D86E3B9" w14:textId="2E9F5833" w:rsidR="009A2A3E" w:rsidRPr="00F91BE6" w:rsidRDefault="009A2A3E" w:rsidP="00AA302D">
      <w:pPr>
        <w:bidi w:val="0"/>
        <w:rPr>
          <w:rtl/>
        </w:rPr>
      </w:pPr>
      <w:r w:rsidRPr="00F91BE6">
        <w:rPr>
          <w:noProof/>
          <w:rtl/>
          <w:lang w:val="he-IL"/>
        </w:rPr>
        <mc:AlternateContent>
          <mc:Choice Requires="wps">
            <w:drawing>
              <wp:inline distT="0" distB="0" distL="0" distR="0" wp14:anchorId="4FEEFC1B" wp14:editId="55D38683">
                <wp:extent cx="5924550" cy="2320505"/>
                <wp:effectExtent l="0" t="0" r="19050" b="22860"/>
                <wp:docPr id="113" name="Text Box 113"/>
                <wp:cNvGraphicFramePr/>
                <a:graphic xmlns:a="http://schemas.openxmlformats.org/drawingml/2006/main">
                  <a:graphicData uri="http://schemas.microsoft.com/office/word/2010/wordprocessingShape">
                    <wps:wsp>
                      <wps:cNvSpPr txBox="1"/>
                      <wps:spPr>
                        <a:xfrm>
                          <a:off x="0" y="0"/>
                          <a:ext cx="5924550" cy="2320505"/>
                        </a:xfrm>
                        <a:prstGeom prst="rect">
                          <a:avLst/>
                        </a:prstGeom>
                        <a:solidFill>
                          <a:schemeClr val="lt1"/>
                        </a:solidFill>
                        <a:ln w="6350">
                          <a:solidFill>
                            <a:prstClr val="black"/>
                          </a:solidFill>
                        </a:ln>
                      </wps:spPr>
                      <wps:txbx>
                        <w:txbxContent>
                          <w:p w14:paraId="033F63F8" w14:textId="77777777" w:rsidR="004B08D7" w:rsidRPr="00E47D04" w:rsidRDefault="004B08D7" w:rsidP="00E47D04">
                            <w:pPr>
                              <w:pStyle w:val="SmallText"/>
                              <w:rPr>
                                <w:rFonts w:asciiTheme="majorBidi" w:hAnsiTheme="majorBidi" w:cstheme="majorBidi"/>
                              </w:rPr>
                            </w:pPr>
                            <w:r w:rsidRPr="00E47D04">
                              <w:rPr>
                                <w:iCs/>
                                <w:sz w:val="14"/>
                                <w:szCs w:val="14"/>
                                <w:rtl/>
                              </w:rPr>
                              <w:t xml:space="preserve"> </w:t>
                            </w:r>
                            <w:r w:rsidRPr="00E47D04">
                              <w:rPr>
                                <w:rStyle w:val="SmallTextChar"/>
                              </w:rPr>
                              <w:t>Dt</w:t>
                            </w:r>
                            <w:r w:rsidRPr="00E47D04">
                              <w:t xml:space="preserve"> = 0.001      </w:t>
                            </w:r>
                            <w:r w:rsidRPr="00E47D04">
                              <w:rPr>
                                <w:rFonts w:asciiTheme="majorBidi" w:hAnsiTheme="majorBidi" w:cstheme="majorBidi"/>
                                <w:color w:val="008000"/>
                              </w:rPr>
                              <w:t xml:space="preserve"># </w:t>
                            </w:r>
                            <w:r w:rsidRPr="00E47D04">
                              <w:rPr>
                                <w:rFonts w:asciiTheme="majorBidi" w:hAnsiTheme="majorBidi" w:cstheme="majorBidi"/>
                                <w:color w:val="008000"/>
                                <w:rtl/>
                              </w:rPr>
                              <w:t>דיוק אוילר</w:t>
                            </w:r>
                          </w:p>
                          <w:p w14:paraId="6F31828E" w14:textId="31EAE55B" w:rsidR="004B08D7" w:rsidRPr="00E47D04" w:rsidRDefault="004B08D7" w:rsidP="00E47D04">
                            <w:pPr>
                              <w:pStyle w:val="SmallText"/>
                              <w:rPr>
                                <w:rFonts w:asciiTheme="majorBidi" w:hAnsiTheme="majorBidi" w:cstheme="majorBidi"/>
                              </w:rPr>
                            </w:pPr>
                            <w:r w:rsidRPr="00E47D04">
                              <w:t xml:space="preserve">SectionAmount = 100     </w:t>
                            </w:r>
                            <w:r w:rsidRPr="00E47D04">
                              <w:rPr>
                                <w:rFonts w:asciiTheme="majorBidi" w:hAnsiTheme="majorBidi" w:cstheme="majorBidi"/>
                                <w:color w:val="008000"/>
                              </w:rPr>
                              <w:t xml:space="preserve"># </w:t>
                            </w:r>
                            <w:r w:rsidRPr="00E47D04">
                              <w:rPr>
                                <w:rFonts w:asciiTheme="majorBidi" w:hAnsiTheme="majorBidi" w:cstheme="majorBidi"/>
                                <w:color w:val="008000"/>
                                <w:rtl/>
                              </w:rPr>
                              <w:t>כמות החתיכות</w:t>
                            </w:r>
                          </w:p>
                          <w:p w14:paraId="596A6CCF" w14:textId="77777777" w:rsidR="004B08D7" w:rsidRPr="00E47D04" w:rsidRDefault="004B08D7" w:rsidP="00E47D04">
                            <w:pPr>
                              <w:pStyle w:val="SmallText"/>
                            </w:pPr>
                          </w:p>
                          <w:p w14:paraId="62DD1857" w14:textId="77777777" w:rsidR="004B08D7" w:rsidRPr="00E47D04" w:rsidRDefault="004B08D7" w:rsidP="00E47D04">
                            <w:pPr>
                              <w:pStyle w:val="SmallText"/>
                              <w:rPr>
                                <w:rFonts w:asciiTheme="majorBidi" w:hAnsiTheme="majorBidi" w:cstheme="majorBidi"/>
                                <w:color w:val="008000"/>
                              </w:rPr>
                            </w:pPr>
                            <w:r w:rsidRPr="00E47D04">
                              <w:t xml:space="preserve">InOven = 0.08       </w:t>
                            </w:r>
                            <w:r w:rsidRPr="00E47D04">
                              <w:rPr>
                                <w:rFonts w:asciiTheme="majorBidi" w:hAnsiTheme="majorBidi" w:cstheme="majorBidi"/>
                                <w:color w:val="008000"/>
                              </w:rPr>
                              <w:t xml:space="preserve"># </w:t>
                            </w:r>
                            <w:r w:rsidRPr="00E47D04">
                              <w:rPr>
                                <w:rFonts w:asciiTheme="majorBidi" w:hAnsiTheme="majorBidi" w:cstheme="majorBidi"/>
                                <w:color w:val="008000"/>
                                <w:rtl/>
                              </w:rPr>
                              <w:t>כמה מטרים בתוך התנור</w:t>
                            </w:r>
                          </w:p>
                          <w:p w14:paraId="56FBA4F6" w14:textId="77777777" w:rsidR="004B08D7" w:rsidRPr="00E47D04" w:rsidRDefault="004B08D7" w:rsidP="00E47D04">
                            <w:pPr>
                              <w:pStyle w:val="SmallText"/>
                              <w:rPr>
                                <w:rFonts w:asciiTheme="majorBidi" w:hAnsiTheme="majorBidi" w:cstheme="majorBidi"/>
                                <w:color w:val="008000"/>
                              </w:rPr>
                            </w:pPr>
                            <w:r w:rsidRPr="00E47D04">
                              <w:t xml:space="preserve">Length = 0.5        </w:t>
                            </w:r>
                            <w:r w:rsidRPr="00E47D04">
                              <w:rPr>
                                <w:rFonts w:asciiTheme="majorBidi" w:hAnsiTheme="majorBidi" w:cstheme="majorBidi"/>
                                <w:color w:val="008000"/>
                              </w:rPr>
                              <w:t xml:space="preserve"># </w:t>
                            </w:r>
                            <w:r w:rsidRPr="00E47D04">
                              <w:rPr>
                                <w:rFonts w:asciiTheme="majorBidi" w:hAnsiTheme="majorBidi" w:cstheme="majorBidi"/>
                                <w:color w:val="008000"/>
                                <w:rtl/>
                              </w:rPr>
                              <w:t>האורך הכולל של המוט</w:t>
                            </w:r>
                          </w:p>
                          <w:p w14:paraId="0EF445AA" w14:textId="77777777" w:rsidR="004B08D7" w:rsidRPr="00E47D04" w:rsidRDefault="004B08D7" w:rsidP="00E47D04">
                            <w:pPr>
                              <w:pStyle w:val="SmallText"/>
                              <w:rPr>
                                <w:rFonts w:asciiTheme="majorBidi" w:hAnsiTheme="majorBidi" w:cstheme="majorBidi"/>
                              </w:rPr>
                            </w:pPr>
                            <w:r w:rsidRPr="00E47D04">
                              <w:t xml:space="preserve">Diameter = 0.0125   </w:t>
                            </w:r>
                            <w:r w:rsidRPr="00E47D04">
                              <w:rPr>
                                <w:rFonts w:asciiTheme="majorBidi" w:hAnsiTheme="majorBidi" w:cstheme="majorBidi"/>
                                <w:color w:val="008000"/>
                              </w:rPr>
                              <w:t xml:space="preserve"># </w:t>
                            </w:r>
                            <w:r w:rsidRPr="00E47D04">
                              <w:rPr>
                                <w:rFonts w:asciiTheme="majorBidi" w:hAnsiTheme="majorBidi" w:cstheme="majorBidi"/>
                                <w:color w:val="008000"/>
                                <w:rtl/>
                              </w:rPr>
                              <w:t>קוטר המוט</w:t>
                            </w:r>
                          </w:p>
                          <w:p w14:paraId="4C214B7F" w14:textId="77777777" w:rsidR="004B08D7" w:rsidRPr="00E47D04" w:rsidRDefault="004B08D7" w:rsidP="00E47D04">
                            <w:pPr>
                              <w:pStyle w:val="SmallText"/>
                            </w:pPr>
                          </w:p>
                          <w:p w14:paraId="345A1E94" w14:textId="77777777" w:rsidR="004B08D7" w:rsidRPr="00E47D04" w:rsidRDefault="004B08D7" w:rsidP="00E47D04">
                            <w:pPr>
                              <w:pStyle w:val="SmallText"/>
                              <w:rPr>
                                <w:rFonts w:asciiTheme="majorBidi" w:hAnsiTheme="majorBidi" w:cstheme="majorBidi"/>
                              </w:rPr>
                            </w:pPr>
                            <w:r w:rsidRPr="00E47D04">
                              <w:t xml:space="preserve">Mass = 171     </w:t>
                            </w:r>
                            <w:r w:rsidRPr="00E47D04">
                              <w:rPr>
                                <w:rFonts w:asciiTheme="majorBidi" w:hAnsiTheme="majorBidi" w:cstheme="majorBidi"/>
                                <w:color w:val="008000"/>
                              </w:rPr>
                              <w:t xml:space="preserve"># </w:t>
                            </w:r>
                            <w:r w:rsidRPr="00E47D04">
                              <w:rPr>
                                <w:rFonts w:asciiTheme="majorBidi" w:hAnsiTheme="majorBidi" w:cstheme="majorBidi"/>
                                <w:color w:val="008000"/>
                                <w:rtl/>
                              </w:rPr>
                              <w:t>מסה בגרמים</w:t>
                            </w:r>
                          </w:p>
                          <w:p w14:paraId="0053ECA3" w14:textId="77777777" w:rsidR="004B08D7" w:rsidRPr="00E47D04" w:rsidRDefault="004B08D7" w:rsidP="00E47D04">
                            <w:pPr>
                              <w:pStyle w:val="SmallText"/>
                              <w:rPr>
                                <w:rFonts w:asciiTheme="majorBidi" w:hAnsiTheme="majorBidi" w:cstheme="majorBidi"/>
                              </w:rPr>
                            </w:pPr>
                            <w:r w:rsidRPr="00E47D04">
                              <w:t xml:space="preserve">SpecificHeatCapacity = 0.9     </w:t>
                            </w:r>
                            <w:r w:rsidRPr="00E47D04">
                              <w:rPr>
                                <w:rFonts w:asciiTheme="majorBidi" w:hAnsiTheme="majorBidi" w:cstheme="majorBidi"/>
                                <w:color w:val="008000"/>
                              </w:rPr>
                              <w:t xml:space="preserve"># </w:t>
                            </w:r>
                            <w:r w:rsidRPr="00E47D04">
                              <w:rPr>
                                <w:rFonts w:asciiTheme="majorBidi" w:hAnsiTheme="majorBidi" w:cstheme="majorBidi"/>
                                <w:color w:val="008000"/>
                                <w:rtl/>
                              </w:rPr>
                              <w:t>קיבול החום ביחידות</w:t>
                            </w:r>
                            <w:r w:rsidRPr="00E47D04">
                              <w:rPr>
                                <w:rFonts w:asciiTheme="majorBidi" w:hAnsiTheme="majorBidi" w:cstheme="majorBidi"/>
                                <w:color w:val="008000"/>
                              </w:rPr>
                              <w:t xml:space="preserve"> J / (g * k)</w:t>
                            </w:r>
                          </w:p>
                          <w:p w14:paraId="2EA9C6AA" w14:textId="77777777" w:rsidR="004B08D7" w:rsidRPr="00E47D04" w:rsidRDefault="004B08D7" w:rsidP="00E47D04">
                            <w:pPr>
                              <w:pStyle w:val="SmallText"/>
                            </w:pPr>
                          </w:p>
                          <w:p w14:paraId="423729FF" w14:textId="40DE2BCA" w:rsidR="004B08D7" w:rsidRPr="00E47D04" w:rsidRDefault="004B08D7" w:rsidP="00E47D04">
                            <w:pPr>
                              <w:pStyle w:val="SmallText"/>
                              <w:rPr>
                                <w:rFonts w:asciiTheme="majorBidi" w:hAnsiTheme="majorBidi" w:cstheme="majorBidi"/>
                                <w:color w:val="008000"/>
                              </w:rPr>
                            </w:pPr>
                            <w:r w:rsidRPr="00E47D04">
                              <w:t xml:space="preserve">K = 100     </w:t>
                            </w:r>
                            <w:r w:rsidRPr="00E47D04">
                              <w:rPr>
                                <w:rFonts w:asciiTheme="majorBidi" w:hAnsiTheme="majorBidi" w:cstheme="majorBidi"/>
                                <w:color w:val="008000"/>
                              </w:rPr>
                              <w:t xml:space="preserve"># </w:t>
                            </w:r>
                            <w:r w:rsidRPr="00E47D04">
                              <w:rPr>
                                <w:rFonts w:asciiTheme="majorBidi" w:hAnsiTheme="majorBidi" w:cstheme="majorBidi"/>
                                <w:color w:val="008000"/>
                                <w:rtl/>
                              </w:rPr>
                              <w:t>מוליכות החום של המוט</w:t>
                            </w:r>
                          </w:p>
                          <w:p w14:paraId="5952F360" w14:textId="2642B0BD" w:rsidR="004B08D7" w:rsidRPr="00E47D04" w:rsidRDefault="004B08D7" w:rsidP="00E47D04">
                            <w:pPr>
                              <w:pStyle w:val="SmallText"/>
                              <w:rPr>
                                <w:rFonts w:asciiTheme="majorBidi" w:hAnsiTheme="majorBidi" w:cstheme="majorBidi"/>
                                <w:color w:val="008000"/>
                                <w:rtl/>
                              </w:rPr>
                            </w:pPr>
                            <w:r w:rsidRPr="00E47D04">
                              <w:t xml:space="preserve">h = 10.6030125     </w:t>
                            </w:r>
                            <w:r w:rsidRPr="00E47D04">
                              <w:rPr>
                                <w:rFonts w:asciiTheme="majorBidi" w:hAnsiTheme="majorBidi" w:cstheme="majorBidi"/>
                                <w:color w:val="008000"/>
                              </w:rPr>
                              <w:t xml:space="preserve"># </w:t>
                            </w:r>
                            <w:r w:rsidRPr="00E47D04">
                              <w:rPr>
                                <w:rFonts w:asciiTheme="majorBidi" w:hAnsiTheme="majorBidi" w:cstheme="majorBidi"/>
                                <w:color w:val="008000"/>
                                <w:rtl/>
                              </w:rPr>
                              <w:t>מקדם בנוסחת ניוטון</w:t>
                            </w:r>
                          </w:p>
                          <w:p w14:paraId="5E4F9E9D" w14:textId="77777777" w:rsidR="004B08D7" w:rsidRPr="00E47D04" w:rsidRDefault="004B08D7" w:rsidP="00E47D04">
                            <w:pPr>
                              <w:pStyle w:val="SmallText"/>
                            </w:pPr>
                          </w:p>
                          <w:p w14:paraId="2F84C6BA" w14:textId="77777777" w:rsidR="004B08D7" w:rsidRPr="0050283B" w:rsidRDefault="004B08D7" w:rsidP="00E47D04">
                            <w:pPr>
                              <w:pStyle w:val="SmallText"/>
                              <w:rPr>
                                <w:rFonts w:asciiTheme="majorBidi" w:hAnsiTheme="majorBidi" w:cstheme="majorBidi"/>
                                <w:color w:val="008000"/>
                              </w:rPr>
                            </w:pPr>
                            <w:r w:rsidRPr="00E47D04">
                              <w:t xml:space="preserve">Toven = 47.6    </w:t>
                            </w:r>
                            <w:r w:rsidRPr="0050283B">
                              <w:rPr>
                                <w:rFonts w:asciiTheme="majorBidi" w:hAnsiTheme="majorBidi" w:cstheme="majorBidi"/>
                                <w:color w:val="008000"/>
                              </w:rPr>
                              <w:t xml:space="preserve"># </w:t>
                            </w:r>
                            <w:r w:rsidRPr="0050283B">
                              <w:rPr>
                                <w:rFonts w:asciiTheme="majorBidi" w:hAnsiTheme="majorBidi" w:cstheme="majorBidi"/>
                                <w:color w:val="008000"/>
                                <w:rtl/>
                              </w:rPr>
                              <w:t>טמפ תנור בצלזיוס</w:t>
                            </w:r>
                          </w:p>
                          <w:p w14:paraId="264D9051" w14:textId="6782F9A8" w:rsidR="004B08D7" w:rsidRPr="0050283B" w:rsidRDefault="004B08D7" w:rsidP="00E47D04">
                            <w:pPr>
                              <w:pStyle w:val="SmallText"/>
                              <w:rPr>
                                <w:rFonts w:asciiTheme="majorBidi" w:hAnsiTheme="majorBidi" w:cstheme="majorBidi"/>
                                <w:color w:val="008000"/>
                              </w:rPr>
                            </w:pPr>
                            <w:r w:rsidRPr="00E47D04">
                              <w:t xml:space="preserve">Tair = 22.5     </w:t>
                            </w:r>
                            <w:r w:rsidRPr="0050283B">
                              <w:rPr>
                                <w:rFonts w:asciiTheme="majorBidi" w:hAnsiTheme="majorBidi" w:cstheme="majorBidi"/>
                                <w:color w:val="008000"/>
                              </w:rPr>
                              <w:t xml:space="preserve"># </w:t>
                            </w:r>
                            <w:r w:rsidRPr="0050283B">
                              <w:rPr>
                                <w:rFonts w:asciiTheme="majorBidi" w:hAnsiTheme="majorBidi" w:cstheme="majorBidi"/>
                                <w:color w:val="008000"/>
                                <w:rtl/>
                              </w:rPr>
                              <w:t>טמפ האוויר בצלזיוס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EFC1B" id="Text Box 113" o:spid="_x0000_s1148" type="#_x0000_t202" style="width:466.5pt;height:1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" fillcolor="white [3201]" strokeweight=".5pt">
                <v:textbox>
                  <w:txbxContent>
                    <w:p w14:paraId="033F63F8" w14:textId="77777777" w:rsidR="004B08D7" w:rsidRPr="00E47D04" w:rsidRDefault="004B08D7" w:rsidP="00E47D04">
                      <w:pPr>
                        <w:pStyle w:val="SmallText"/>
                        <w:rPr>
                          <w:rFonts w:asciiTheme="majorBidi" w:hAnsiTheme="majorBidi" w:cstheme="majorBidi"/>
                        </w:rPr>
                      </w:pPr>
                      <w:r w:rsidRPr="00E47D04">
                        <w:rPr>
                          <w:iCs/>
                          <w:sz w:val="14"/>
                          <w:szCs w:val="14"/>
                          <w:rtl/>
                        </w:rPr>
                        <w:t xml:space="preserve"> </w:t>
                      </w:r>
                      <w:r w:rsidRPr="00E47D04">
                        <w:rPr>
                          <w:rStyle w:val="SmallTextChar"/>
                        </w:rPr>
                        <w:t>Dt</w:t>
                      </w:r>
                      <w:r w:rsidRPr="00E47D04">
                        <w:t xml:space="preserve"> = 0.001      </w:t>
                      </w:r>
                      <w:r w:rsidRPr="00E47D04">
                        <w:rPr>
                          <w:rFonts w:asciiTheme="majorBidi" w:hAnsiTheme="majorBidi" w:cstheme="majorBidi"/>
                          <w:color w:val="008000"/>
                        </w:rPr>
                        <w:t xml:space="preserve"># </w:t>
                      </w:r>
                      <w:r w:rsidRPr="00E47D04">
                        <w:rPr>
                          <w:rFonts w:asciiTheme="majorBidi" w:hAnsiTheme="majorBidi" w:cstheme="majorBidi"/>
                          <w:color w:val="008000"/>
                          <w:rtl/>
                        </w:rPr>
                        <w:t>דיוק אוילר</w:t>
                      </w:r>
                    </w:p>
                    <w:p w14:paraId="6F31828E" w14:textId="31EAE55B" w:rsidR="004B08D7" w:rsidRPr="00E47D04" w:rsidRDefault="004B08D7" w:rsidP="00E47D04">
                      <w:pPr>
                        <w:pStyle w:val="SmallText"/>
                        <w:rPr>
                          <w:rFonts w:asciiTheme="majorBidi" w:hAnsiTheme="majorBidi" w:cstheme="majorBidi"/>
                        </w:rPr>
                      </w:pPr>
                      <w:r w:rsidRPr="00E47D04">
                        <w:t xml:space="preserve">SectionAmount = 100     </w:t>
                      </w:r>
                      <w:r w:rsidRPr="00E47D04">
                        <w:rPr>
                          <w:rFonts w:asciiTheme="majorBidi" w:hAnsiTheme="majorBidi" w:cstheme="majorBidi"/>
                          <w:color w:val="008000"/>
                        </w:rPr>
                        <w:t xml:space="preserve"># </w:t>
                      </w:r>
                      <w:r w:rsidRPr="00E47D04">
                        <w:rPr>
                          <w:rFonts w:asciiTheme="majorBidi" w:hAnsiTheme="majorBidi" w:cstheme="majorBidi"/>
                          <w:color w:val="008000"/>
                          <w:rtl/>
                        </w:rPr>
                        <w:t>כמות החתיכות</w:t>
                      </w:r>
                    </w:p>
                    <w:p w14:paraId="596A6CCF" w14:textId="77777777" w:rsidR="004B08D7" w:rsidRPr="00E47D04" w:rsidRDefault="004B08D7" w:rsidP="00E47D04">
                      <w:pPr>
                        <w:pStyle w:val="SmallText"/>
                      </w:pPr>
                    </w:p>
                    <w:p w14:paraId="62DD1857" w14:textId="77777777" w:rsidR="004B08D7" w:rsidRPr="00E47D04" w:rsidRDefault="004B08D7" w:rsidP="00E47D04">
                      <w:pPr>
                        <w:pStyle w:val="SmallText"/>
                        <w:rPr>
                          <w:rFonts w:asciiTheme="majorBidi" w:hAnsiTheme="majorBidi" w:cstheme="majorBidi"/>
                          <w:color w:val="008000"/>
                        </w:rPr>
                      </w:pPr>
                      <w:r w:rsidRPr="00E47D04">
                        <w:t xml:space="preserve">InOven = 0.08       </w:t>
                      </w:r>
                      <w:r w:rsidRPr="00E47D04">
                        <w:rPr>
                          <w:rFonts w:asciiTheme="majorBidi" w:hAnsiTheme="majorBidi" w:cstheme="majorBidi"/>
                          <w:color w:val="008000"/>
                        </w:rPr>
                        <w:t xml:space="preserve"># </w:t>
                      </w:r>
                      <w:r w:rsidRPr="00E47D04">
                        <w:rPr>
                          <w:rFonts w:asciiTheme="majorBidi" w:hAnsiTheme="majorBidi" w:cstheme="majorBidi"/>
                          <w:color w:val="008000"/>
                          <w:rtl/>
                        </w:rPr>
                        <w:t>כמה מטרים בתוך התנור</w:t>
                      </w:r>
                    </w:p>
                    <w:p w14:paraId="56FBA4F6" w14:textId="77777777" w:rsidR="004B08D7" w:rsidRPr="00E47D04" w:rsidRDefault="004B08D7" w:rsidP="00E47D04">
                      <w:pPr>
                        <w:pStyle w:val="SmallText"/>
                        <w:rPr>
                          <w:rFonts w:asciiTheme="majorBidi" w:hAnsiTheme="majorBidi" w:cstheme="majorBidi"/>
                          <w:color w:val="008000"/>
                        </w:rPr>
                      </w:pPr>
                      <w:r w:rsidRPr="00E47D04">
                        <w:t xml:space="preserve">Length = 0.5        </w:t>
                      </w:r>
                      <w:r w:rsidRPr="00E47D04">
                        <w:rPr>
                          <w:rFonts w:asciiTheme="majorBidi" w:hAnsiTheme="majorBidi" w:cstheme="majorBidi"/>
                          <w:color w:val="008000"/>
                        </w:rPr>
                        <w:t xml:space="preserve"># </w:t>
                      </w:r>
                      <w:r w:rsidRPr="00E47D04">
                        <w:rPr>
                          <w:rFonts w:asciiTheme="majorBidi" w:hAnsiTheme="majorBidi" w:cstheme="majorBidi"/>
                          <w:color w:val="008000"/>
                          <w:rtl/>
                        </w:rPr>
                        <w:t>האורך הכולל של המוט</w:t>
                      </w:r>
                    </w:p>
                    <w:p w14:paraId="0EF445AA" w14:textId="77777777" w:rsidR="004B08D7" w:rsidRPr="00E47D04" w:rsidRDefault="004B08D7" w:rsidP="00E47D04">
                      <w:pPr>
                        <w:pStyle w:val="SmallText"/>
                        <w:rPr>
                          <w:rFonts w:asciiTheme="majorBidi" w:hAnsiTheme="majorBidi" w:cstheme="majorBidi"/>
                        </w:rPr>
                      </w:pPr>
                      <w:r w:rsidRPr="00E47D04">
                        <w:t xml:space="preserve">Diameter = 0.0125   </w:t>
                      </w:r>
                      <w:r w:rsidRPr="00E47D04">
                        <w:rPr>
                          <w:rFonts w:asciiTheme="majorBidi" w:hAnsiTheme="majorBidi" w:cstheme="majorBidi"/>
                          <w:color w:val="008000"/>
                        </w:rPr>
                        <w:t xml:space="preserve"># </w:t>
                      </w:r>
                      <w:r w:rsidRPr="00E47D04">
                        <w:rPr>
                          <w:rFonts w:asciiTheme="majorBidi" w:hAnsiTheme="majorBidi" w:cstheme="majorBidi"/>
                          <w:color w:val="008000"/>
                          <w:rtl/>
                        </w:rPr>
                        <w:t>קוטר המוט</w:t>
                      </w:r>
                    </w:p>
                    <w:p w14:paraId="4C214B7F" w14:textId="77777777" w:rsidR="004B08D7" w:rsidRPr="00E47D04" w:rsidRDefault="004B08D7" w:rsidP="00E47D04">
                      <w:pPr>
                        <w:pStyle w:val="SmallText"/>
                      </w:pPr>
                    </w:p>
                    <w:p w14:paraId="345A1E94" w14:textId="77777777" w:rsidR="004B08D7" w:rsidRPr="00E47D04" w:rsidRDefault="004B08D7" w:rsidP="00E47D04">
                      <w:pPr>
                        <w:pStyle w:val="SmallText"/>
                        <w:rPr>
                          <w:rFonts w:asciiTheme="majorBidi" w:hAnsiTheme="majorBidi" w:cstheme="majorBidi"/>
                        </w:rPr>
                      </w:pPr>
                      <w:r w:rsidRPr="00E47D04">
                        <w:t xml:space="preserve">Mass = 171     </w:t>
                      </w:r>
                      <w:r w:rsidRPr="00E47D04">
                        <w:rPr>
                          <w:rFonts w:asciiTheme="majorBidi" w:hAnsiTheme="majorBidi" w:cstheme="majorBidi"/>
                          <w:color w:val="008000"/>
                        </w:rPr>
                        <w:t xml:space="preserve"># </w:t>
                      </w:r>
                      <w:r w:rsidRPr="00E47D04">
                        <w:rPr>
                          <w:rFonts w:asciiTheme="majorBidi" w:hAnsiTheme="majorBidi" w:cstheme="majorBidi"/>
                          <w:color w:val="008000"/>
                          <w:rtl/>
                        </w:rPr>
                        <w:t>מסה בגרמים</w:t>
                      </w:r>
                    </w:p>
                    <w:p w14:paraId="0053ECA3" w14:textId="77777777" w:rsidR="004B08D7" w:rsidRPr="00E47D04" w:rsidRDefault="004B08D7" w:rsidP="00E47D04">
                      <w:pPr>
                        <w:pStyle w:val="SmallText"/>
                        <w:rPr>
                          <w:rFonts w:asciiTheme="majorBidi" w:hAnsiTheme="majorBidi" w:cstheme="majorBidi"/>
                        </w:rPr>
                      </w:pPr>
                      <w:r w:rsidRPr="00E47D04">
                        <w:t xml:space="preserve">SpecificHeatCapacity = 0.9     </w:t>
                      </w:r>
                      <w:r w:rsidRPr="00E47D04">
                        <w:rPr>
                          <w:rFonts w:asciiTheme="majorBidi" w:hAnsiTheme="majorBidi" w:cstheme="majorBidi"/>
                          <w:color w:val="008000"/>
                        </w:rPr>
                        <w:t xml:space="preserve"># </w:t>
                      </w:r>
                      <w:r w:rsidRPr="00E47D04">
                        <w:rPr>
                          <w:rFonts w:asciiTheme="majorBidi" w:hAnsiTheme="majorBidi" w:cstheme="majorBidi"/>
                          <w:color w:val="008000"/>
                          <w:rtl/>
                        </w:rPr>
                        <w:t>קיבול החום ביחידות</w:t>
                      </w:r>
                      <w:r w:rsidRPr="00E47D04">
                        <w:rPr>
                          <w:rFonts w:asciiTheme="majorBidi" w:hAnsiTheme="majorBidi" w:cstheme="majorBidi"/>
                          <w:color w:val="008000"/>
                        </w:rPr>
                        <w:t xml:space="preserve"> J / (g * k)</w:t>
                      </w:r>
                    </w:p>
                    <w:p w14:paraId="2EA9C6AA" w14:textId="77777777" w:rsidR="004B08D7" w:rsidRPr="00E47D04" w:rsidRDefault="004B08D7" w:rsidP="00E47D04">
                      <w:pPr>
                        <w:pStyle w:val="SmallText"/>
                      </w:pPr>
                    </w:p>
                    <w:p w14:paraId="423729FF" w14:textId="40DE2BCA" w:rsidR="004B08D7" w:rsidRPr="00E47D04" w:rsidRDefault="004B08D7" w:rsidP="00E47D04">
                      <w:pPr>
                        <w:pStyle w:val="SmallText"/>
                        <w:rPr>
                          <w:rFonts w:asciiTheme="majorBidi" w:hAnsiTheme="majorBidi" w:cstheme="majorBidi"/>
                          <w:color w:val="008000"/>
                        </w:rPr>
                      </w:pPr>
                      <w:r w:rsidRPr="00E47D04">
                        <w:t xml:space="preserve">K = 100     </w:t>
                      </w:r>
                      <w:r w:rsidRPr="00E47D04">
                        <w:rPr>
                          <w:rFonts w:asciiTheme="majorBidi" w:hAnsiTheme="majorBidi" w:cstheme="majorBidi"/>
                          <w:color w:val="008000"/>
                        </w:rPr>
                        <w:t xml:space="preserve"># </w:t>
                      </w:r>
                      <w:r w:rsidRPr="00E47D04">
                        <w:rPr>
                          <w:rFonts w:asciiTheme="majorBidi" w:hAnsiTheme="majorBidi" w:cstheme="majorBidi"/>
                          <w:color w:val="008000"/>
                          <w:rtl/>
                        </w:rPr>
                        <w:t>מוליכות החום של המוט</w:t>
                      </w:r>
                    </w:p>
                    <w:p w14:paraId="5952F360" w14:textId="2642B0BD" w:rsidR="004B08D7" w:rsidRPr="00E47D04" w:rsidRDefault="004B08D7" w:rsidP="00E47D04">
                      <w:pPr>
                        <w:pStyle w:val="SmallText"/>
                        <w:rPr>
                          <w:rFonts w:asciiTheme="majorBidi" w:hAnsiTheme="majorBidi" w:cstheme="majorBidi"/>
                          <w:color w:val="008000"/>
                          <w:rtl/>
                        </w:rPr>
                      </w:pPr>
                      <w:r w:rsidRPr="00E47D04">
                        <w:t xml:space="preserve">h = 10.6030125     </w:t>
                      </w:r>
                      <w:r w:rsidRPr="00E47D04">
                        <w:rPr>
                          <w:rFonts w:asciiTheme="majorBidi" w:hAnsiTheme="majorBidi" w:cstheme="majorBidi"/>
                          <w:color w:val="008000"/>
                        </w:rPr>
                        <w:t xml:space="preserve"># </w:t>
                      </w:r>
                      <w:r w:rsidRPr="00E47D04">
                        <w:rPr>
                          <w:rFonts w:asciiTheme="majorBidi" w:hAnsiTheme="majorBidi" w:cstheme="majorBidi"/>
                          <w:color w:val="008000"/>
                          <w:rtl/>
                        </w:rPr>
                        <w:t>מקדם בנוסחת ניוטון</w:t>
                      </w:r>
                    </w:p>
                    <w:p w14:paraId="5E4F9E9D" w14:textId="77777777" w:rsidR="004B08D7" w:rsidRPr="00E47D04" w:rsidRDefault="004B08D7" w:rsidP="00E47D04">
                      <w:pPr>
                        <w:pStyle w:val="SmallText"/>
                      </w:pPr>
                    </w:p>
                    <w:p w14:paraId="2F84C6BA" w14:textId="77777777" w:rsidR="004B08D7" w:rsidRPr="0050283B" w:rsidRDefault="004B08D7" w:rsidP="00E47D04">
                      <w:pPr>
                        <w:pStyle w:val="SmallText"/>
                        <w:rPr>
                          <w:rFonts w:asciiTheme="majorBidi" w:hAnsiTheme="majorBidi" w:cstheme="majorBidi"/>
                          <w:color w:val="008000"/>
                        </w:rPr>
                      </w:pPr>
                      <w:r w:rsidRPr="00E47D04">
                        <w:t xml:space="preserve">Toven = 47.6    </w:t>
                      </w:r>
                      <w:r w:rsidRPr="0050283B">
                        <w:rPr>
                          <w:rFonts w:asciiTheme="majorBidi" w:hAnsiTheme="majorBidi" w:cstheme="majorBidi"/>
                          <w:color w:val="008000"/>
                        </w:rPr>
                        <w:t xml:space="preserve"># </w:t>
                      </w:r>
                      <w:r w:rsidRPr="0050283B">
                        <w:rPr>
                          <w:rFonts w:asciiTheme="majorBidi" w:hAnsiTheme="majorBidi" w:cstheme="majorBidi"/>
                          <w:color w:val="008000"/>
                          <w:rtl/>
                        </w:rPr>
                        <w:t>טמפ תנור בצלזיוס</w:t>
                      </w:r>
                    </w:p>
                    <w:p w14:paraId="264D9051" w14:textId="6782F9A8" w:rsidR="004B08D7" w:rsidRPr="0050283B" w:rsidRDefault="004B08D7" w:rsidP="00E47D04">
                      <w:pPr>
                        <w:pStyle w:val="SmallText"/>
                        <w:rPr>
                          <w:rFonts w:asciiTheme="majorBidi" w:hAnsiTheme="majorBidi" w:cstheme="majorBidi"/>
                          <w:color w:val="008000"/>
                        </w:rPr>
                      </w:pPr>
                      <w:r w:rsidRPr="00E47D04">
                        <w:t xml:space="preserve">Tair = 22.5     </w:t>
                      </w:r>
                      <w:r w:rsidRPr="0050283B">
                        <w:rPr>
                          <w:rFonts w:asciiTheme="majorBidi" w:hAnsiTheme="majorBidi" w:cstheme="majorBidi"/>
                          <w:color w:val="008000"/>
                        </w:rPr>
                        <w:t xml:space="preserve"># </w:t>
                      </w:r>
                      <w:r w:rsidRPr="0050283B">
                        <w:rPr>
                          <w:rFonts w:asciiTheme="majorBidi" w:hAnsiTheme="majorBidi" w:cstheme="majorBidi"/>
                          <w:color w:val="008000"/>
                          <w:rtl/>
                        </w:rPr>
                        <w:t>טמפ האוויר בצלזיוס</w:t>
                      </w:r>
                    </w:p>
                  </w:txbxContent>
                </v:textbox>
                <w10:anchorlock/>
              </v:shape>
            </w:pict>
          </mc:Fallback>
        </mc:AlternateContent>
      </w:r>
    </w:p>
    <w:p w14:paraId="635978B7" w14:textId="5D993E85" w:rsidR="009A2A3E" w:rsidRPr="00F91BE6" w:rsidRDefault="009A3224" w:rsidP="00AA302D">
      <w:pPr>
        <w:rPr>
          <w:rtl/>
        </w:rPr>
      </w:pPr>
      <w:r w:rsidRPr="00F91BE6">
        <w:rPr>
          <w:rFonts w:hint="cs"/>
          <w:rtl/>
        </w:rPr>
        <w:t>בתוך לולאת הזמן</w:t>
      </w:r>
      <w:r w:rsidR="009A2A3E" w:rsidRPr="00F91BE6">
        <w:rPr>
          <w:rtl/>
        </w:rPr>
        <w:t>,</w:t>
      </w:r>
      <w:r w:rsidR="00CE339B" w:rsidRPr="00F91BE6">
        <w:rPr>
          <w:rFonts w:hint="cs"/>
          <w:rtl/>
        </w:rPr>
        <w:t xml:space="preserve"> לפני </w:t>
      </w:r>
      <w:r w:rsidR="009A2A3E" w:rsidRPr="00F91BE6">
        <w:rPr>
          <w:rtl/>
        </w:rPr>
        <w:t xml:space="preserve">לולאת החישוב, נחשב את </w:t>
      </w:r>
      <w:r w:rsidR="00CE339B" w:rsidRPr="00F91BE6">
        <w:rPr>
          <w:rFonts w:hint="cs"/>
          <w:rtl/>
        </w:rPr>
        <w:t>השינוי ב</w:t>
      </w:r>
      <w:r w:rsidR="00CA0FCC" w:rsidRPr="00F91BE6">
        <w:rPr>
          <w:rFonts w:hint="cs"/>
          <w:rtl/>
        </w:rPr>
        <w:t>טמפרטורה</w:t>
      </w:r>
      <w:r w:rsidR="00CE339B" w:rsidRPr="00F91BE6">
        <w:rPr>
          <w:rFonts w:hint="cs"/>
          <w:rtl/>
        </w:rPr>
        <w:t xml:space="preserve"> של החלק הראשון שבתוך התנור, ישנו רק חימום על פי חוק פורייה. </w:t>
      </w:r>
    </w:p>
    <w:p w14:paraId="34282144" w14:textId="42E05D30" w:rsidR="009A2A3E" w:rsidRPr="00F91BE6" w:rsidRDefault="009A2A3E" w:rsidP="00AA302D">
      <w:pPr>
        <w:rPr>
          <w:rtl/>
        </w:rPr>
      </w:pPr>
      <w:r w:rsidRPr="00F91BE6">
        <w:rPr>
          <w:noProof/>
          <w:rtl/>
          <w:lang w:val="he-IL"/>
        </w:rPr>
        <mc:AlternateContent>
          <mc:Choice Requires="wps">
            <w:drawing>
              <wp:inline distT="0" distB="0" distL="0" distR="0" wp14:anchorId="0F50B6E7" wp14:editId="2EDC4228">
                <wp:extent cx="5924550" cy="542925"/>
                <wp:effectExtent l="0" t="0" r="19050" b="28575"/>
                <wp:docPr id="115" name="Text Box 115"/>
                <wp:cNvGraphicFramePr/>
                <a:graphic xmlns:a="http://schemas.openxmlformats.org/drawingml/2006/main">
                  <a:graphicData uri="http://schemas.microsoft.com/office/word/2010/wordprocessingShape">
                    <wps:wsp>
                      <wps:cNvSpPr txBox="1"/>
                      <wps:spPr>
                        <a:xfrm>
                          <a:off x="0" y="0"/>
                          <a:ext cx="5924550" cy="542925"/>
                        </a:xfrm>
                        <a:prstGeom prst="rect">
                          <a:avLst/>
                        </a:prstGeom>
                        <a:solidFill>
                          <a:schemeClr val="lt1"/>
                        </a:solidFill>
                        <a:ln w="6350">
                          <a:solidFill>
                            <a:prstClr val="black"/>
                          </a:solidFill>
                        </a:ln>
                      </wps:spPr>
                      <wps:txbx>
                        <w:txbxContent>
                          <w:p w14:paraId="59AE7095" w14:textId="422AD6FF" w:rsidR="004B08D7" w:rsidRDefault="004B08D7" w:rsidP="00E47D04">
                            <w:pPr>
                              <w:pStyle w:val="SmallText"/>
                              <w:rPr>
                                <w:rtl/>
                              </w:rPr>
                            </w:pPr>
                            <w:r>
                              <w:rPr>
                                <w:color w:val="0000FF"/>
                              </w:rPr>
                              <w:t>while</w:t>
                            </w:r>
                            <w:r>
                              <w:t xml:space="preserve"> </w:t>
                            </w:r>
                            <w:r w:rsidRPr="00E47D04">
                              <w:t>time</w:t>
                            </w:r>
                            <w:r>
                              <w:t xml:space="preserve"> &lt; Untill:</w:t>
                            </w:r>
                          </w:p>
                          <w:p w14:paraId="39984905" w14:textId="573B64E6" w:rsidR="004B08D7" w:rsidRDefault="004B08D7" w:rsidP="00E47D04">
                            <w:pPr>
                              <w:pStyle w:val="SmallText"/>
                            </w:pPr>
                            <w:r>
                              <w:t xml:space="preserve">     q = K * (Temp[0] - Toven) * (InOven * Perimeter + Area) </w:t>
                            </w:r>
                            <w:r>
                              <w:rPr>
                                <w:color w:val="008000"/>
                              </w:rPr>
                              <w:t xml:space="preserve"># </w:t>
                            </w:r>
                            <w:r>
                              <w:rPr>
                                <w:rFonts w:cs="Times New Roman"/>
                                <w:color w:val="008000"/>
                                <w:rtl/>
                              </w:rPr>
                              <w:t>חוק</w:t>
                            </w:r>
                            <w:r>
                              <w:rPr>
                                <w:color w:val="008000"/>
                                <w:rtl/>
                              </w:rPr>
                              <w:t xml:space="preserve"> </w:t>
                            </w:r>
                            <w:r>
                              <w:rPr>
                                <w:rFonts w:cs="Times New Roman"/>
                                <w:color w:val="008000"/>
                                <w:rtl/>
                              </w:rPr>
                              <w:t>פורייה</w:t>
                            </w:r>
                          </w:p>
                          <w:p w14:paraId="0086BBD3" w14:textId="778893AF" w:rsidR="004B08D7" w:rsidRPr="00CE339B" w:rsidRDefault="004B08D7" w:rsidP="00E47D04">
                            <w:pPr>
                              <w:pStyle w:val="SmallText"/>
                            </w:pPr>
                            <w:r>
                              <w:t xml:space="preserve">     Q[0]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50B6E7" id="Text Box 115" o:spid="_x0000_s1149" type="#_x0000_t202" style="width:466.5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" fillcolor="white [3201]" strokeweight=".5pt">
                <v:textbox>
                  <w:txbxContent>
                    <w:p w14:paraId="59AE7095" w14:textId="422AD6FF" w:rsidR="004B08D7" w:rsidRDefault="004B08D7" w:rsidP="00E47D04">
                      <w:pPr>
                        <w:pStyle w:val="SmallText"/>
                        <w:rPr>
                          <w:rtl/>
                        </w:rPr>
                      </w:pPr>
                      <w:r>
                        <w:rPr>
                          <w:color w:val="0000FF"/>
                        </w:rPr>
                        <w:t>while</w:t>
                      </w:r>
                      <w:r>
                        <w:t xml:space="preserve"> </w:t>
                      </w:r>
                      <w:r w:rsidRPr="00E47D04">
                        <w:t>time</w:t>
                      </w:r>
                      <w:r>
                        <w:t xml:space="preserve"> &lt; Untill:</w:t>
                      </w:r>
                    </w:p>
                    <w:p w14:paraId="39984905" w14:textId="573B64E6" w:rsidR="004B08D7" w:rsidRDefault="004B08D7" w:rsidP="00E47D04">
                      <w:pPr>
                        <w:pStyle w:val="SmallText"/>
                      </w:pPr>
                      <w:r>
                        <w:t xml:space="preserve">     q = K * (Temp[0] - Toven) * (InOven * Perimeter + Area) </w:t>
                      </w:r>
                      <w:r>
                        <w:rPr>
                          <w:color w:val="008000"/>
                        </w:rPr>
                        <w:t xml:space="preserve"># </w:t>
                      </w:r>
                      <w:r>
                        <w:rPr>
                          <w:rFonts w:cs="Times New Roman"/>
                          <w:color w:val="008000"/>
                          <w:rtl/>
                        </w:rPr>
                        <w:t>חוק</w:t>
                      </w:r>
                      <w:r>
                        <w:rPr>
                          <w:color w:val="008000"/>
                          <w:rtl/>
                        </w:rPr>
                        <w:t xml:space="preserve"> </w:t>
                      </w:r>
                      <w:r>
                        <w:rPr>
                          <w:rFonts w:cs="Times New Roman"/>
                          <w:color w:val="008000"/>
                          <w:rtl/>
                        </w:rPr>
                        <w:t>פורייה</w:t>
                      </w:r>
                    </w:p>
                    <w:p w14:paraId="0086BBD3" w14:textId="778893AF" w:rsidR="004B08D7" w:rsidRPr="00CE339B" w:rsidRDefault="004B08D7" w:rsidP="00E47D04">
                      <w:pPr>
                        <w:pStyle w:val="SmallText"/>
                      </w:pPr>
                      <w:r>
                        <w:t xml:space="preserve">     Q[0]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v:textbox>
                <w10:anchorlock/>
              </v:shape>
            </w:pict>
          </mc:Fallback>
        </mc:AlternateContent>
      </w:r>
    </w:p>
    <w:p w14:paraId="3463E151" w14:textId="5C1BE820" w:rsidR="009A2A3E" w:rsidRPr="00F91BE6" w:rsidRDefault="00CE339B" w:rsidP="00AA302D">
      <w:pPr>
        <w:rPr>
          <w:rtl/>
        </w:rPr>
      </w:pPr>
      <w:r w:rsidRPr="00F91BE6">
        <w:rPr>
          <w:rFonts w:hint="cs"/>
          <w:rtl/>
        </w:rPr>
        <w:t>בלולאת המיקום, שבתוך לולאת הזמן, נחשב את השינוי באנרגיה על פי חוק פורייה</w:t>
      </w:r>
      <w:r w:rsidR="009B1604">
        <w:rPr>
          <w:rFonts w:hint="cs"/>
          <w:rtl/>
        </w:rPr>
        <w:t xml:space="preserve"> עבור כל חתך</w:t>
      </w:r>
      <w:r w:rsidR="00C26AD9">
        <w:rPr>
          <w:rFonts w:hint="cs"/>
          <w:rtl/>
        </w:rPr>
        <w:t xml:space="preserve">. </w:t>
      </w:r>
    </w:p>
    <w:p w14:paraId="667F482C" w14:textId="0C074B45" w:rsidR="009A2A3E" w:rsidRPr="00F91BE6" w:rsidRDefault="009A2A3E" w:rsidP="00AA302D">
      <w:pPr>
        <w:rPr>
          <w:rtl/>
        </w:rPr>
      </w:pPr>
      <w:r w:rsidRPr="00F91BE6">
        <w:rPr>
          <w:noProof/>
          <w:rtl/>
          <w:lang w:val="he-IL"/>
        </w:rPr>
        <mc:AlternateContent>
          <mc:Choice Requires="wps">
            <w:drawing>
              <wp:inline distT="0" distB="0" distL="0" distR="0" wp14:anchorId="06DBA416" wp14:editId="52E2C7F4">
                <wp:extent cx="5934075" cy="657225"/>
                <wp:effectExtent l="0" t="0" r="28575" b="28575"/>
                <wp:docPr id="117" name="Text Box 117"/>
                <wp:cNvGraphicFramePr/>
                <a:graphic xmlns:a="http://schemas.openxmlformats.org/drawingml/2006/main">
                  <a:graphicData uri="http://schemas.microsoft.com/office/word/2010/wordprocessingShape">
                    <wps:wsp>
                      <wps:cNvSpPr txBox="1"/>
                      <wps:spPr>
                        <a:xfrm>
                          <a:off x="0" y="0"/>
                          <a:ext cx="5934075" cy="657225"/>
                        </a:xfrm>
                        <a:prstGeom prst="rect">
                          <a:avLst/>
                        </a:prstGeom>
                        <a:solidFill>
                          <a:schemeClr val="lt1"/>
                        </a:solidFill>
                        <a:ln w="6350">
                          <a:solidFill>
                            <a:prstClr val="black"/>
                          </a:solidFill>
                        </a:ln>
                      </wps:spPr>
                      <wps:txbx>
                        <w:txbxContent>
                          <w:p w14:paraId="51DBF88A" w14:textId="3BFB0DCA" w:rsidR="004B08D7" w:rsidRDefault="004B08D7" w:rsidP="00E47D04">
                            <w:pPr>
                              <w:pStyle w:val="SmallText"/>
                            </w:pPr>
                            <w:r>
                              <w:rPr>
                                <w:color w:val="0000FF"/>
                              </w:rPr>
                              <w:t xml:space="preserve">     for</w:t>
                            </w:r>
                            <w:r>
                              <w:t xml:space="preserve"> SectionNum </w:t>
                            </w:r>
                            <w:r>
                              <w:rPr>
                                <w:color w:val="0000FF"/>
                              </w:rPr>
                              <w:t>in</w:t>
                            </w:r>
                            <w:r>
                              <w:t xml:space="preserve"> </w:t>
                            </w:r>
                            <w:r>
                              <w:rPr>
                                <w:color w:val="2B91AF"/>
                              </w:rPr>
                              <w:t>range</w:t>
                            </w:r>
                            <w:r>
                              <w:t xml:space="preserve">(1, SectionAmount): </w:t>
                            </w:r>
                            <w:r>
                              <w:rPr>
                                <w:color w:val="008000"/>
                              </w:rPr>
                              <w:t xml:space="preserve"># </w:t>
                            </w:r>
                            <w:r>
                              <w:rPr>
                                <w:rFonts w:cs="Times New Roman"/>
                                <w:color w:val="008000"/>
                                <w:rtl/>
                              </w:rPr>
                              <w:t>עבור</w:t>
                            </w:r>
                            <w:r>
                              <w:rPr>
                                <w:color w:val="008000"/>
                                <w:rtl/>
                              </w:rPr>
                              <w:t xml:space="preserve"> </w:t>
                            </w:r>
                            <w:r>
                              <w:rPr>
                                <w:rFonts w:cs="Times New Roman"/>
                                <w:color w:val="008000"/>
                                <w:rtl/>
                              </w:rPr>
                              <w:t>כל</w:t>
                            </w:r>
                            <w:r>
                              <w:rPr>
                                <w:color w:val="008000"/>
                                <w:rtl/>
                              </w:rPr>
                              <w:t xml:space="preserve"> </w:t>
                            </w:r>
                            <w:r>
                              <w:rPr>
                                <w:rFonts w:cs="Times New Roman"/>
                                <w:color w:val="008000"/>
                                <w:rtl/>
                              </w:rPr>
                              <w:t>חתך</w:t>
                            </w:r>
                          </w:p>
                          <w:p w14:paraId="0235BB5D" w14:textId="77777777" w:rsidR="004B08D7" w:rsidRDefault="004B08D7" w:rsidP="00E47D04">
                            <w:pPr>
                              <w:pStyle w:val="SmallText"/>
                              <w:rPr>
                                <w:rtl/>
                              </w:rPr>
                            </w:pPr>
                            <w:r>
                              <w:t xml:space="preserve">          q = K * (Temp[SectionNum - 1] - Temp[SectionNum]) </w:t>
                            </w:r>
                          </w:p>
                          <w:p w14:paraId="27935E76" w14:textId="4386DDF4" w:rsidR="004B08D7" w:rsidRDefault="004B08D7" w:rsidP="00E47D04">
                            <w:pPr>
                              <w:pStyle w:val="SmallText"/>
                            </w:pPr>
                            <w:r>
                              <w:t xml:space="preserve">                                                  * Area / SectionLength </w:t>
                            </w:r>
                            <w:r>
                              <w:rPr>
                                <w:color w:val="008000"/>
                              </w:rPr>
                              <w:t xml:space="preserve"># </w:t>
                            </w:r>
                            <w:r>
                              <w:rPr>
                                <w:rFonts w:cs="Times New Roman"/>
                                <w:color w:val="008000"/>
                                <w:rtl/>
                              </w:rPr>
                              <w:t>חוק</w:t>
                            </w:r>
                            <w:r>
                              <w:rPr>
                                <w:color w:val="008000"/>
                                <w:rtl/>
                              </w:rPr>
                              <w:t xml:space="preserve"> </w:t>
                            </w:r>
                            <w:r>
                              <w:rPr>
                                <w:rFonts w:cs="Times New Roman"/>
                                <w:color w:val="008000"/>
                                <w:rtl/>
                              </w:rPr>
                              <w:t>פורייה</w:t>
                            </w:r>
                          </w:p>
                          <w:p w14:paraId="5B9BA9C2" w14:textId="259F4DBF" w:rsidR="004B08D7" w:rsidRDefault="004B08D7" w:rsidP="00E47D04">
                            <w:pPr>
                              <w:pStyle w:val="SmallText"/>
                            </w:pPr>
                            <w:r>
                              <w:t xml:space="preserve">          Q[SectionNum - 1]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p w14:paraId="5CAEFC36" w14:textId="7DCC6FF5" w:rsidR="004B08D7" w:rsidRPr="002D5A2D" w:rsidRDefault="004B08D7" w:rsidP="00E47D04">
                            <w:pPr>
                              <w:pStyle w:val="SmallText"/>
                            </w:pPr>
                            <w:r>
                              <w:t xml:space="preserve">            Q[SectionNum]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DBA416" id="Text Box 117" o:spid="_x0000_s1150" type="#_x0000_t202" style="width:467.2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" fillcolor="white [3201]" strokeweight=".5pt">
                <v:textbox>
                  <w:txbxContent>
                    <w:p w14:paraId="51DBF88A" w14:textId="3BFB0DCA" w:rsidR="004B08D7" w:rsidRDefault="004B08D7" w:rsidP="00E47D04">
                      <w:pPr>
                        <w:pStyle w:val="SmallText"/>
                      </w:pPr>
                      <w:r>
                        <w:rPr>
                          <w:color w:val="0000FF"/>
                        </w:rPr>
                        <w:t xml:space="preserve">     for</w:t>
                      </w:r>
                      <w:r>
                        <w:t xml:space="preserve"> SectionNum </w:t>
                      </w:r>
                      <w:r>
                        <w:rPr>
                          <w:color w:val="0000FF"/>
                        </w:rPr>
                        <w:t>in</w:t>
                      </w:r>
                      <w:r>
                        <w:t xml:space="preserve"> </w:t>
                      </w:r>
                      <w:r>
                        <w:rPr>
                          <w:color w:val="2B91AF"/>
                        </w:rPr>
                        <w:t>range</w:t>
                      </w:r>
                      <w:r>
                        <w:t xml:space="preserve">(1, SectionAmount): </w:t>
                      </w:r>
                      <w:r>
                        <w:rPr>
                          <w:color w:val="008000"/>
                        </w:rPr>
                        <w:t xml:space="preserve"># </w:t>
                      </w:r>
                      <w:r>
                        <w:rPr>
                          <w:rFonts w:cs="Times New Roman"/>
                          <w:color w:val="008000"/>
                          <w:rtl/>
                        </w:rPr>
                        <w:t>עבור</w:t>
                      </w:r>
                      <w:r>
                        <w:rPr>
                          <w:color w:val="008000"/>
                          <w:rtl/>
                        </w:rPr>
                        <w:t xml:space="preserve"> </w:t>
                      </w:r>
                      <w:r>
                        <w:rPr>
                          <w:rFonts w:cs="Times New Roman"/>
                          <w:color w:val="008000"/>
                          <w:rtl/>
                        </w:rPr>
                        <w:t>כל</w:t>
                      </w:r>
                      <w:r>
                        <w:rPr>
                          <w:color w:val="008000"/>
                          <w:rtl/>
                        </w:rPr>
                        <w:t xml:space="preserve"> </w:t>
                      </w:r>
                      <w:r>
                        <w:rPr>
                          <w:rFonts w:cs="Times New Roman"/>
                          <w:color w:val="008000"/>
                          <w:rtl/>
                        </w:rPr>
                        <w:t>חתך</w:t>
                      </w:r>
                    </w:p>
                    <w:p w14:paraId="0235BB5D" w14:textId="77777777" w:rsidR="004B08D7" w:rsidRDefault="004B08D7" w:rsidP="00E47D04">
                      <w:pPr>
                        <w:pStyle w:val="SmallText"/>
                        <w:rPr>
                          <w:rtl/>
                        </w:rPr>
                      </w:pPr>
                      <w:r>
                        <w:t xml:space="preserve">          q = K * (Temp[SectionNum - 1] - Temp[SectionNum]) </w:t>
                      </w:r>
                    </w:p>
                    <w:p w14:paraId="27935E76" w14:textId="4386DDF4" w:rsidR="004B08D7" w:rsidRDefault="004B08D7" w:rsidP="00E47D04">
                      <w:pPr>
                        <w:pStyle w:val="SmallText"/>
                      </w:pPr>
                      <w:r>
                        <w:t xml:space="preserve">                                                  * Area / SectionLength </w:t>
                      </w:r>
                      <w:r>
                        <w:rPr>
                          <w:color w:val="008000"/>
                        </w:rPr>
                        <w:t xml:space="preserve"># </w:t>
                      </w:r>
                      <w:r>
                        <w:rPr>
                          <w:rFonts w:cs="Times New Roman"/>
                          <w:color w:val="008000"/>
                          <w:rtl/>
                        </w:rPr>
                        <w:t>חוק</w:t>
                      </w:r>
                      <w:r>
                        <w:rPr>
                          <w:color w:val="008000"/>
                          <w:rtl/>
                        </w:rPr>
                        <w:t xml:space="preserve"> </w:t>
                      </w:r>
                      <w:r>
                        <w:rPr>
                          <w:rFonts w:cs="Times New Roman"/>
                          <w:color w:val="008000"/>
                          <w:rtl/>
                        </w:rPr>
                        <w:t>פורייה</w:t>
                      </w:r>
                    </w:p>
                    <w:p w14:paraId="5B9BA9C2" w14:textId="259F4DBF" w:rsidR="004B08D7" w:rsidRDefault="004B08D7" w:rsidP="00E47D04">
                      <w:pPr>
                        <w:pStyle w:val="SmallText"/>
                      </w:pPr>
                      <w:r>
                        <w:t xml:space="preserve">          Q[SectionNum - 1]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p w14:paraId="5CAEFC36" w14:textId="7DCC6FF5" w:rsidR="004B08D7" w:rsidRPr="002D5A2D" w:rsidRDefault="004B08D7" w:rsidP="00E47D04">
                      <w:pPr>
                        <w:pStyle w:val="SmallText"/>
                      </w:pPr>
                      <w:r>
                        <w:t xml:space="preserve">            Q[SectionNum]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v:textbox>
                <w10:anchorlock/>
              </v:shape>
            </w:pict>
          </mc:Fallback>
        </mc:AlternateContent>
      </w:r>
    </w:p>
    <w:p w14:paraId="0EDF56F5" w14:textId="32F1314F" w:rsidR="009A2A3E" w:rsidRPr="00F91BE6" w:rsidRDefault="00F72636" w:rsidP="00AA302D">
      <w:pPr>
        <w:rPr>
          <w:rtl/>
        </w:rPr>
      </w:pPr>
      <w:r w:rsidRPr="00F91BE6">
        <w:rPr>
          <w:rFonts w:hint="cs"/>
          <w:rtl/>
        </w:rPr>
        <w:t xml:space="preserve">באותה לולאה נחשב את השינוי באנרגיה </w:t>
      </w:r>
      <w:r w:rsidR="0031486A">
        <w:rPr>
          <w:rFonts w:hint="cs"/>
          <w:rtl/>
        </w:rPr>
        <w:t xml:space="preserve">שיוצאת מן החתך אל האוויר </w:t>
      </w:r>
      <w:r w:rsidRPr="00F91BE6">
        <w:rPr>
          <w:rFonts w:hint="cs"/>
          <w:rtl/>
        </w:rPr>
        <w:t>על פי חוק ניוטון</w:t>
      </w:r>
      <w:r w:rsidR="00C26AD9">
        <w:rPr>
          <w:rFonts w:hint="cs"/>
          <w:rtl/>
        </w:rPr>
        <w:t xml:space="preserve">. </w:t>
      </w:r>
    </w:p>
    <w:p w14:paraId="341CF9B2" w14:textId="69220C6E" w:rsidR="00EC52EC" w:rsidRPr="00F91BE6" w:rsidRDefault="009A2A3E" w:rsidP="003351E0">
      <w:pPr>
        <w:rPr>
          <w:rtl/>
        </w:rPr>
      </w:pPr>
      <w:r w:rsidRPr="00F91BE6">
        <w:rPr>
          <w:noProof/>
          <w:rtl/>
          <w:lang w:val="he-IL"/>
        </w:rPr>
        <mc:AlternateContent>
          <mc:Choice Requires="wps">
            <w:drawing>
              <wp:inline distT="0" distB="0" distL="0" distR="0" wp14:anchorId="715FE64E" wp14:editId="611DCA28">
                <wp:extent cx="5953125" cy="457200"/>
                <wp:effectExtent l="0" t="0" r="28575" b="19050"/>
                <wp:docPr id="119" name="Text Box 119"/>
                <wp:cNvGraphicFramePr/>
                <a:graphic xmlns:a="http://schemas.openxmlformats.org/drawingml/2006/main">
                  <a:graphicData uri="http://schemas.microsoft.com/office/word/2010/wordprocessingShape">
                    <wps:wsp>
                      <wps:cNvSpPr txBox="1"/>
                      <wps:spPr>
                        <a:xfrm>
                          <a:off x="0" y="0"/>
                          <a:ext cx="5953125" cy="457200"/>
                        </a:xfrm>
                        <a:prstGeom prst="rect">
                          <a:avLst/>
                        </a:prstGeom>
                        <a:solidFill>
                          <a:schemeClr val="lt1"/>
                        </a:solidFill>
                        <a:ln w="6350">
                          <a:solidFill>
                            <a:prstClr val="black"/>
                          </a:solidFill>
                        </a:ln>
                      </wps:spPr>
                      <wps:txbx>
                        <w:txbxContent>
                          <w:p w14:paraId="67CB1E7B" w14:textId="76162A27" w:rsidR="004B08D7" w:rsidRDefault="004B08D7" w:rsidP="00E47D04">
                            <w:pPr>
                              <w:pStyle w:val="SmallText"/>
                            </w:pPr>
                            <w:r>
                              <w:t xml:space="preserve">          q = H * (Temp[SectionNum] - Tair) * SectionLength * Perimeter </w:t>
                            </w:r>
                            <w:r>
                              <w:rPr>
                                <w:color w:val="008000"/>
                              </w:rPr>
                              <w:t xml:space="preserve"># </w:t>
                            </w:r>
                            <w:r>
                              <w:rPr>
                                <w:rFonts w:cs="Times New Roman"/>
                                <w:color w:val="008000"/>
                                <w:rtl/>
                              </w:rPr>
                              <w:t>חוק</w:t>
                            </w:r>
                            <w:r>
                              <w:rPr>
                                <w:color w:val="008000"/>
                                <w:rtl/>
                              </w:rPr>
                              <w:t xml:space="preserve"> </w:t>
                            </w:r>
                            <w:r>
                              <w:rPr>
                                <w:rFonts w:cs="Times New Roman"/>
                                <w:color w:val="008000"/>
                                <w:rtl/>
                              </w:rPr>
                              <w:t>ניוטון</w:t>
                            </w:r>
                          </w:p>
                          <w:p w14:paraId="0124FC6B" w14:textId="21219B5D" w:rsidR="004B08D7" w:rsidRPr="002D5A2D" w:rsidRDefault="004B08D7" w:rsidP="00E47D04">
                            <w:pPr>
                              <w:pStyle w:val="SmallText"/>
                            </w:pPr>
                            <w:r>
                              <w:t xml:space="preserve">          Q[SectionNum]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5FE64E" id="Text Box 119" o:spid="_x0000_s1151" type="#_x0000_t202" style="width:468.7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" fillcolor="white [3201]" strokeweight=".5pt">
                <v:textbox>
                  <w:txbxContent>
                    <w:p w14:paraId="67CB1E7B" w14:textId="76162A27" w:rsidR="004B08D7" w:rsidRDefault="004B08D7" w:rsidP="00E47D04">
                      <w:pPr>
                        <w:pStyle w:val="SmallText"/>
                      </w:pPr>
                      <w:r>
                        <w:t xml:space="preserve">          q = H * (Temp[SectionNum] - Tair) * SectionLength * Perimeter </w:t>
                      </w:r>
                      <w:r>
                        <w:rPr>
                          <w:color w:val="008000"/>
                        </w:rPr>
                        <w:t xml:space="preserve"># </w:t>
                      </w:r>
                      <w:r>
                        <w:rPr>
                          <w:rFonts w:cs="Times New Roman"/>
                          <w:color w:val="008000"/>
                          <w:rtl/>
                        </w:rPr>
                        <w:t>חוק</w:t>
                      </w:r>
                      <w:r>
                        <w:rPr>
                          <w:color w:val="008000"/>
                          <w:rtl/>
                        </w:rPr>
                        <w:t xml:space="preserve"> </w:t>
                      </w:r>
                      <w:r>
                        <w:rPr>
                          <w:rFonts w:cs="Times New Roman"/>
                          <w:color w:val="008000"/>
                          <w:rtl/>
                        </w:rPr>
                        <w:t>ניוטון</w:t>
                      </w:r>
                    </w:p>
                    <w:p w14:paraId="0124FC6B" w14:textId="21219B5D" w:rsidR="004B08D7" w:rsidRPr="002D5A2D" w:rsidRDefault="004B08D7" w:rsidP="00E47D04">
                      <w:pPr>
                        <w:pStyle w:val="SmallText"/>
                      </w:pPr>
                      <w:r>
                        <w:t xml:space="preserve">          Q[SectionNum] -= q * Dt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v:textbox>
                <w10:anchorlock/>
              </v:shape>
            </w:pict>
          </mc:Fallback>
        </mc:AlternateContent>
      </w:r>
    </w:p>
    <w:p w14:paraId="5A43CA00" w14:textId="7C635789" w:rsidR="003351E0" w:rsidRPr="00F91BE6" w:rsidRDefault="003351E0" w:rsidP="003351E0">
      <w:pPr>
        <w:rPr>
          <w:rtl/>
        </w:rPr>
      </w:pPr>
      <w:r w:rsidRPr="00F91BE6">
        <w:rPr>
          <w:rFonts w:hint="cs"/>
          <w:rtl/>
        </w:rPr>
        <w:lastRenderedPageBreak/>
        <w:t>בתוך לולאת הזמן, לאחר שחישבנו את השינוי ב</w:t>
      </w:r>
      <w:r w:rsidR="00CA0FCC" w:rsidRPr="00F91BE6">
        <w:rPr>
          <w:rFonts w:hint="cs"/>
          <w:rtl/>
        </w:rPr>
        <w:t>טמפרטורה</w:t>
      </w:r>
      <w:r w:rsidRPr="00F91BE6">
        <w:rPr>
          <w:rFonts w:hint="cs"/>
          <w:rtl/>
        </w:rPr>
        <w:t xml:space="preserve"> של כל החתכים, נחשב את השינוי ב</w:t>
      </w:r>
      <w:r w:rsidR="00CA0FCC" w:rsidRPr="00F91BE6">
        <w:rPr>
          <w:rFonts w:hint="cs"/>
          <w:rtl/>
        </w:rPr>
        <w:t>טמפרטורה</w:t>
      </w:r>
      <w:r w:rsidRPr="00F91BE6">
        <w:rPr>
          <w:rFonts w:hint="cs"/>
          <w:rtl/>
        </w:rPr>
        <w:t xml:space="preserve"> בלולאה נפרדת על פי קיבול החום הסגולי של המוט. את החלק הראשון בנפרד (כי הוא גדול יותר וכך בעל מסה גדולה ושונה משאר החתכים)</w:t>
      </w:r>
      <w:r w:rsidR="00BF2FCF">
        <w:rPr>
          <w:rFonts w:hint="cs"/>
          <w:rtl/>
        </w:rPr>
        <w:t xml:space="preserve">. </w:t>
      </w:r>
    </w:p>
    <w:p w14:paraId="7A0870CD" w14:textId="13B45AAC" w:rsidR="003351E0" w:rsidRPr="00F91BE6" w:rsidRDefault="003351E0" w:rsidP="003351E0">
      <w:pPr>
        <w:rPr>
          <w:rtl/>
        </w:rPr>
      </w:pPr>
      <w:r w:rsidRPr="00F91BE6">
        <w:rPr>
          <w:noProof/>
          <w:rtl/>
          <w:lang w:val="he-IL"/>
        </w:rPr>
        <mc:AlternateContent>
          <mc:Choice Requires="wps">
            <w:drawing>
              <wp:inline distT="0" distB="0" distL="0" distR="0" wp14:anchorId="172374B4" wp14:editId="4EE15DA9">
                <wp:extent cx="5943600" cy="1133475"/>
                <wp:effectExtent l="0" t="0" r="19050" b="28575"/>
                <wp:docPr id="93" name="Text Box 93"/>
                <wp:cNvGraphicFramePr/>
                <a:graphic xmlns:a="http://schemas.openxmlformats.org/drawingml/2006/main">
                  <a:graphicData uri="http://schemas.microsoft.com/office/word/2010/wordprocessingShape">
                    <wps:wsp>
                      <wps:cNvSpPr txBox="1"/>
                      <wps:spPr>
                        <a:xfrm>
                          <a:off x="0" y="0"/>
                          <a:ext cx="5943600" cy="1133475"/>
                        </a:xfrm>
                        <a:prstGeom prst="rect">
                          <a:avLst/>
                        </a:prstGeom>
                        <a:solidFill>
                          <a:schemeClr val="lt1"/>
                        </a:solidFill>
                        <a:ln w="6350">
                          <a:solidFill>
                            <a:prstClr val="black"/>
                          </a:solidFill>
                        </a:ln>
                      </wps:spPr>
                      <wps:txbx>
                        <w:txbxContent>
                          <w:p w14:paraId="0F0BEF43" w14:textId="77777777" w:rsidR="004B08D7" w:rsidRDefault="004B08D7" w:rsidP="00E47D04">
                            <w:pPr>
                              <w:pStyle w:val="SmallText"/>
                            </w:pPr>
                            <w:r>
                              <w:t xml:space="preserve">     Temp[0] += Q[0] / (SpecificHeatCapacity * InOven / SectionLength </w:t>
                            </w:r>
                          </w:p>
                          <w:p w14:paraId="17E1BFB7" w14:textId="69B2E454" w:rsidR="004B08D7" w:rsidRDefault="004B08D7" w:rsidP="00E47D04">
                            <w:pPr>
                              <w:pStyle w:val="SmallText"/>
                            </w:pPr>
                            <w:r>
                              <w:t xml:space="preserve">                                                       * SectionMass</w:t>
                            </w:r>
                            <w:r>
                              <w:rPr>
                                <w:rFonts w:hint="cs"/>
                                <w:rtl/>
                              </w:rPr>
                              <w:t>(</w:t>
                            </w:r>
                            <w:r>
                              <w:t xml:space="preserve"> </w:t>
                            </w:r>
                            <w:r>
                              <w:rPr>
                                <w:color w:val="008000"/>
                              </w:rPr>
                              <w:t xml:space="preserve"># </w:t>
                            </w:r>
                            <w:r>
                              <w:rPr>
                                <w:rFonts w:cs="Times New Roman"/>
                                <w:color w:val="008000"/>
                                <w:rtl/>
                              </w:rPr>
                              <w:t>קיבול</w:t>
                            </w:r>
                            <w:r>
                              <w:rPr>
                                <w:color w:val="008000"/>
                                <w:rtl/>
                              </w:rPr>
                              <w:t xml:space="preserve"> </w:t>
                            </w:r>
                            <w:r>
                              <w:rPr>
                                <w:rFonts w:cs="Times New Roman"/>
                                <w:color w:val="008000"/>
                                <w:rtl/>
                              </w:rPr>
                              <w:t>חום</w:t>
                            </w:r>
                            <w:r>
                              <w:rPr>
                                <w:color w:val="008000"/>
                                <w:rtl/>
                              </w:rPr>
                              <w:t xml:space="preserve"> </w:t>
                            </w:r>
                            <w:r>
                              <w:rPr>
                                <w:rFonts w:cs="Times New Roman"/>
                                <w:color w:val="008000"/>
                                <w:rtl/>
                              </w:rPr>
                              <w:t>סגולי</w:t>
                            </w:r>
                          </w:p>
                          <w:p w14:paraId="63F4CAE5" w14:textId="3FA198B2" w:rsidR="004B08D7" w:rsidRDefault="004B08D7" w:rsidP="00E47D04">
                            <w:pPr>
                              <w:pStyle w:val="SmallText"/>
                            </w:pPr>
                            <w:r>
                              <w:t xml:space="preserve">     Q[0] = 0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p w14:paraId="41189679" w14:textId="7F5000A3" w:rsidR="004B08D7" w:rsidRDefault="004B08D7" w:rsidP="00E47D04">
                            <w:pPr>
                              <w:pStyle w:val="SmallText"/>
                            </w:pPr>
                            <w:r>
                              <w:t xml:space="preserve">     </w:t>
                            </w:r>
                            <w:r>
                              <w:rPr>
                                <w:color w:val="0000FF"/>
                              </w:rPr>
                              <w:t>for</w:t>
                            </w:r>
                            <w:r>
                              <w:t xml:space="preserve"> SectionNum </w:t>
                            </w:r>
                            <w:r>
                              <w:rPr>
                                <w:color w:val="0000FF"/>
                              </w:rPr>
                              <w:t>in</w:t>
                            </w:r>
                            <w:r>
                              <w:t xml:space="preserve"> </w:t>
                            </w:r>
                            <w:r>
                              <w:rPr>
                                <w:color w:val="2B91AF"/>
                              </w:rPr>
                              <w:t>range</w:t>
                            </w:r>
                            <w:r>
                              <w:t>(1, SectionAmount):</w:t>
                            </w:r>
                          </w:p>
                          <w:p w14:paraId="04AD7269" w14:textId="77777777" w:rsidR="004B08D7" w:rsidRDefault="004B08D7" w:rsidP="00E47D04">
                            <w:pPr>
                              <w:pStyle w:val="SmallText"/>
                            </w:pPr>
                            <w:r>
                              <w:t xml:space="preserve">          Temp[SectionNum] += Q[SectionNum] / </w:t>
                            </w:r>
                          </w:p>
                          <w:p w14:paraId="10C4E27E" w14:textId="3A0C9456" w:rsidR="004B08D7" w:rsidRDefault="004B08D7" w:rsidP="00E47D04">
                            <w:pPr>
                              <w:pStyle w:val="SmallText"/>
                            </w:pPr>
                            <w:r>
                              <w:t xml:space="preserve">                                    (SpecificHeatCapacity * SectionMass) </w:t>
                            </w:r>
                            <w:r>
                              <w:rPr>
                                <w:color w:val="008000"/>
                              </w:rPr>
                              <w:t xml:space="preserve"># </w:t>
                            </w:r>
                            <w:r>
                              <w:rPr>
                                <w:rFonts w:cs="Times New Roman"/>
                                <w:color w:val="008000"/>
                                <w:rtl/>
                              </w:rPr>
                              <w:t>קיבול</w:t>
                            </w:r>
                            <w:r>
                              <w:rPr>
                                <w:color w:val="008000"/>
                                <w:rtl/>
                              </w:rPr>
                              <w:t xml:space="preserve"> </w:t>
                            </w:r>
                            <w:r>
                              <w:rPr>
                                <w:rFonts w:cs="Times New Roman"/>
                                <w:color w:val="008000"/>
                                <w:rtl/>
                              </w:rPr>
                              <w:t>חום</w:t>
                            </w:r>
                            <w:r>
                              <w:rPr>
                                <w:color w:val="008000"/>
                                <w:rtl/>
                              </w:rPr>
                              <w:t xml:space="preserve"> </w:t>
                            </w:r>
                            <w:r>
                              <w:rPr>
                                <w:rFonts w:cs="Times New Roman"/>
                                <w:color w:val="008000"/>
                                <w:rtl/>
                              </w:rPr>
                              <w:t>סגולי</w:t>
                            </w:r>
                          </w:p>
                          <w:p w14:paraId="731091D1" w14:textId="0C0FF7BA" w:rsidR="004B08D7" w:rsidRPr="003351E0" w:rsidRDefault="004B08D7" w:rsidP="00E47D04">
                            <w:pPr>
                              <w:pStyle w:val="SmallText"/>
                            </w:pPr>
                            <w:r>
                              <w:t xml:space="preserve">          Q[SectionNum] = 0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2374B4" id="Text Box 93" o:spid="_x0000_s1152" type="#_x0000_t202" style="width:468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" fillcolor="white [3201]" strokeweight=".5pt">
                <v:textbox>
                  <w:txbxContent>
                    <w:p w14:paraId="0F0BEF43" w14:textId="77777777" w:rsidR="004B08D7" w:rsidRDefault="004B08D7" w:rsidP="00E47D04">
                      <w:pPr>
                        <w:pStyle w:val="SmallText"/>
                      </w:pPr>
                      <w:r>
                        <w:t xml:space="preserve">     Temp[0] += Q[0] / (SpecificHeatCapacity * InOven / SectionLength </w:t>
                      </w:r>
                    </w:p>
                    <w:p w14:paraId="17E1BFB7" w14:textId="69B2E454" w:rsidR="004B08D7" w:rsidRDefault="004B08D7" w:rsidP="00E47D04">
                      <w:pPr>
                        <w:pStyle w:val="SmallText"/>
                      </w:pPr>
                      <w:r>
                        <w:t xml:space="preserve">                                                       * SectionMass</w:t>
                      </w:r>
                      <w:r>
                        <w:rPr>
                          <w:rFonts w:hint="cs"/>
                          <w:rtl/>
                        </w:rPr>
                        <w:t>(</w:t>
                      </w:r>
                      <w:r>
                        <w:t xml:space="preserve"> </w:t>
                      </w:r>
                      <w:r>
                        <w:rPr>
                          <w:color w:val="008000"/>
                        </w:rPr>
                        <w:t xml:space="preserve"># </w:t>
                      </w:r>
                      <w:r>
                        <w:rPr>
                          <w:rFonts w:cs="Times New Roman"/>
                          <w:color w:val="008000"/>
                          <w:rtl/>
                        </w:rPr>
                        <w:t>קיבול</w:t>
                      </w:r>
                      <w:r>
                        <w:rPr>
                          <w:color w:val="008000"/>
                          <w:rtl/>
                        </w:rPr>
                        <w:t xml:space="preserve"> </w:t>
                      </w:r>
                      <w:r>
                        <w:rPr>
                          <w:rFonts w:cs="Times New Roman"/>
                          <w:color w:val="008000"/>
                          <w:rtl/>
                        </w:rPr>
                        <w:t>חום</w:t>
                      </w:r>
                      <w:r>
                        <w:rPr>
                          <w:color w:val="008000"/>
                          <w:rtl/>
                        </w:rPr>
                        <w:t xml:space="preserve"> </w:t>
                      </w:r>
                      <w:r>
                        <w:rPr>
                          <w:rFonts w:cs="Times New Roman"/>
                          <w:color w:val="008000"/>
                          <w:rtl/>
                        </w:rPr>
                        <w:t>סגולי</w:t>
                      </w:r>
                    </w:p>
                    <w:p w14:paraId="63F4CAE5" w14:textId="3FA198B2" w:rsidR="004B08D7" w:rsidRDefault="004B08D7" w:rsidP="00E47D04">
                      <w:pPr>
                        <w:pStyle w:val="SmallText"/>
                      </w:pPr>
                      <w:r>
                        <w:t xml:space="preserve">     Q[0] = 0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p w14:paraId="41189679" w14:textId="7F5000A3" w:rsidR="004B08D7" w:rsidRDefault="004B08D7" w:rsidP="00E47D04">
                      <w:pPr>
                        <w:pStyle w:val="SmallText"/>
                      </w:pPr>
                      <w:r>
                        <w:t xml:space="preserve">     </w:t>
                      </w:r>
                      <w:r>
                        <w:rPr>
                          <w:color w:val="0000FF"/>
                        </w:rPr>
                        <w:t>for</w:t>
                      </w:r>
                      <w:r>
                        <w:t xml:space="preserve"> SectionNum </w:t>
                      </w:r>
                      <w:r>
                        <w:rPr>
                          <w:color w:val="0000FF"/>
                        </w:rPr>
                        <w:t>in</w:t>
                      </w:r>
                      <w:r>
                        <w:t xml:space="preserve"> </w:t>
                      </w:r>
                      <w:r>
                        <w:rPr>
                          <w:color w:val="2B91AF"/>
                        </w:rPr>
                        <w:t>range</w:t>
                      </w:r>
                      <w:r>
                        <w:t>(1, SectionAmount):</w:t>
                      </w:r>
                    </w:p>
                    <w:p w14:paraId="04AD7269" w14:textId="77777777" w:rsidR="004B08D7" w:rsidRDefault="004B08D7" w:rsidP="00E47D04">
                      <w:pPr>
                        <w:pStyle w:val="SmallText"/>
                      </w:pPr>
                      <w:r>
                        <w:t xml:space="preserve">          Temp[SectionNum] += Q[SectionNum] / </w:t>
                      </w:r>
                    </w:p>
                    <w:p w14:paraId="10C4E27E" w14:textId="3A0C9456" w:rsidR="004B08D7" w:rsidRDefault="004B08D7" w:rsidP="00E47D04">
                      <w:pPr>
                        <w:pStyle w:val="SmallText"/>
                      </w:pPr>
                      <w:r>
                        <w:t xml:space="preserve">                                    (SpecificHeatCapacity * SectionMass) </w:t>
                      </w:r>
                      <w:r>
                        <w:rPr>
                          <w:color w:val="008000"/>
                        </w:rPr>
                        <w:t xml:space="preserve"># </w:t>
                      </w:r>
                      <w:r>
                        <w:rPr>
                          <w:rFonts w:cs="Times New Roman"/>
                          <w:color w:val="008000"/>
                          <w:rtl/>
                        </w:rPr>
                        <w:t>קיבול</w:t>
                      </w:r>
                      <w:r>
                        <w:rPr>
                          <w:color w:val="008000"/>
                          <w:rtl/>
                        </w:rPr>
                        <w:t xml:space="preserve"> </w:t>
                      </w:r>
                      <w:r>
                        <w:rPr>
                          <w:rFonts w:cs="Times New Roman"/>
                          <w:color w:val="008000"/>
                          <w:rtl/>
                        </w:rPr>
                        <w:t>חום</w:t>
                      </w:r>
                      <w:r>
                        <w:rPr>
                          <w:color w:val="008000"/>
                          <w:rtl/>
                        </w:rPr>
                        <w:t xml:space="preserve"> </w:t>
                      </w:r>
                      <w:r>
                        <w:rPr>
                          <w:rFonts w:cs="Times New Roman"/>
                          <w:color w:val="008000"/>
                          <w:rtl/>
                        </w:rPr>
                        <w:t>סגולי</w:t>
                      </w:r>
                    </w:p>
                    <w:p w14:paraId="731091D1" w14:textId="0C0FF7BA" w:rsidR="004B08D7" w:rsidRPr="003351E0" w:rsidRDefault="004B08D7" w:rsidP="00E47D04">
                      <w:pPr>
                        <w:pStyle w:val="SmallText"/>
                      </w:pPr>
                      <w:r>
                        <w:t xml:space="preserve">          Q[SectionNum] = 0 </w:t>
                      </w:r>
                      <w:r>
                        <w:rPr>
                          <w:color w:val="008000"/>
                        </w:rPr>
                        <w:t xml:space="preserve"># </w:t>
                      </w:r>
                      <w:r>
                        <w:rPr>
                          <w:rFonts w:cs="Times New Roman"/>
                          <w:color w:val="008000"/>
                          <w:rtl/>
                        </w:rPr>
                        <w:t>שמירה</w:t>
                      </w:r>
                      <w:r>
                        <w:rPr>
                          <w:color w:val="008000"/>
                          <w:rtl/>
                        </w:rPr>
                        <w:t xml:space="preserve"> </w:t>
                      </w:r>
                      <w:r>
                        <w:rPr>
                          <w:rFonts w:cs="Times New Roman"/>
                          <w:color w:val="008000"/>
                          <w:rtl/>
                        </w:rPr>
                        <w:t>בזיכרון</w:t>
                      </w:r>
                    </w:p>
                  </w:txbxContent>
                </v:textbox>
                <w10:anchorlock/>
              </v:shape>
            </w:pict>
          </mc:Fallback>
        </mc:AlternateContent>
      </w:r>
    </w:p>
    <w:p w14:paraId="0A645D0F" w14:textId="58AD72C2" w:rsidR="00195285" w:rsidRDefault="00545F7C" w:rsidP="00545F7C">
      <w:pPr>
        <w:rPr>
          <w:rtl/>
        </w:rPr>
      </w:pPr>
      <w:r w:rsidRPr="00F91BE6">
        <w:rPr>
          <w:rFonts w:hint="cs"/>
          <w:rtl/>
        </w:rPr>
        <w:t>קוד המודל הנומרי</w:t>
      </w:r>
      <w:r w:rsidR="006931ED" w:rsidRPr="00F91BE6">
        <w:rPr>
          <w:rFonts w:hint="cs"/>
          <w:rtl/>
        </w:rPr>
        <w:t xml:space="preserve"> המלא ניתן לראות בנספח מס' 3</w:t>
      </w:r>
      <w:r w:rsidR="00BF2FCF">
        <w:rPr>
          <w:rFonts w:hint="cs"/>
          <w:rtl/>
        </w:rPr>
        <w:t xml:space="preserve">. </w:t>
      </w:r>
    </w:p>
    <w:p w14:paraId="718654E2" w14:textId="69663E2F" w:rsidR="003351E0" w:rsidRPr="00173CCF" w:rsidRDefault="003351E0" w:rsidP="00173CCF">
      <w:pPr>
        <w:bidi w:val="0"/>
        <w:spacing w:after="0" w:line="240" w:lineRule="auto"/>
        <w:rPr>
          <w:rtl/>
        </w:rPr>
      </w:pPr>
      <w:r w:rsidRPr="00F91BE6">
        <w:rPr>
          <w:rtl/>
        </w:rPr>
        <w:br w:type="page"/>
      </w:r>
    </w:p>
    <w:p w14:paraId="71592AF3" w14:textId="738B5BF9" w:rsidR="008A304D" w:rsidRPr="00F91BE6" w:rsidRDefault="008A304D" w:rsidP="007F3DA0">
      <w:pPr>
        <w:pStyle w:val="Heading2"/>
        <w:rPr>
          <w:rtl/>
        </w:rPr>
      </w:pPr>
      <w:bookmarkStart w:id="23" w:name="_Toc43667531"/>
      <w:r w:rsidRPr="00F91BE6">
        <w:rPr>
          <w:rFonts w:hint="cs"/>
          <w:rtl/>
        </w:rPr>
        <w:lastRenderedPageBreak/>
        <w:t>תוצאות המודל</w:t>
      </w:r>
      <w:bookmarkEnd w:id="23"/>
    </w:p>
    <w:p w14:paraId="1FE9307D" w14:textId="6CC3D58A" w:rsidR="006436A8" w:rsidRDefault="006436A8" w:rsidP="006436A8">
      <w:pPr>
        <w:rPr>
          <w:rtl/>
        </w:rPr>
      </w:pPr>
      <w:r>
        <w:rPr>
          <w:rtl/>
        </w:rPr>
        <w:t>על מנת להשוואת בין תוצאות המודל לתוצאות הניסוי הצבנו במודל הנומרי את אותם נתונים כמו בניסוי המעשי; גודל המוט, טמפרטורת התנור והאוויר</w:t>
      </w:r>
      <w:r w:rsidR="00FE25B8">
        <w:rPr>
          <w:rFonts w:hint="cs"/>
          <w:rtl/>
        </w:rPr>
        <w:t>, אשר כולם ניתן למדוד בקלות בדיוק רב ממערכת הניסוי</w:t>
      </w:r>
      <w:r>
        <w:rPr>
          <w:rtl/>
        </w:rPr>
        <w:t xml:space="preserve">. ערכי </w:t>
      </w:r>
      <w:r>
        <w:t>k</w:t>
      </w:r>
      <w:r>
        <w:rPr>
          <w:rtl/>
        </w:rPr>
        <w:t xml:space="preserve"> ו-</w:t>
      </w:r>
      <w:r>
        <w:t>h</w:t>
      </w:r>
      <w:r>
        <w:rPr>
          <w:rtl/>
        </w:rPr>
        <w:t xml:space="preserve"> הוצבו ע"פ קירוב לערכים </w:t>
      </w:r>
      <w:r w:rsidR="00E62365">
        <w:rPr>
          <w:rFonts w:hint="cs"/>
          <w:rtl/>
        </w:rPr>
        <w:t>אופייניי</w:t>
      </w:r>
      <w:r w:rsidR="00E62365">
        <w:rPr>
          <w:rFonts w:hint="eastAsia"/>
          <w:rtl/>
        </w:rPr>
        <w:t>ם</w:t>
      </w:r>
      <w:r>
        <w:rPr>
          <w:rtl/>
        </w:rPr>
        <w:t xml:space="preserve"> למתכות בספרות, אך היחס שביניהם נשמר כיחס שנמצא קודם לכן על ידי המשתנה </w:t>
      </w:r>
      <w:r>
        <w:t>M</w:t>
      </w:r>
      <w:r>
        <w:rPr>
          <w:rtl/>
        </w:rPr>
        <w:t xml:space="preserve"> שנמצא על ידי ההתאמה בין הנוסחה לשיווי משקל ומודל המעשי</w:t>
      </w:r>
      <w:r w:rsidR="00FE25B8">
        <w:rPr>
          <w:rFonts w:hint="cs"/>
          <w:rtl/>
        </w:rPr>
        <w:t xml:space="preserve">. את מקדם </w:t>
      </w:r>
      <w:r w:rsidR="00FE25B8">
        <w:t>c</w:t>
      </w:r>
      <w:r w:rsidR="00FE25B8">
        <w:rPr>
          <w:rFonts w:hint="cs"/>
          <w:rtl/>
        </w:rPr>
        <w:t xml:space="preserve"> הצבנו על פי הספרות ללא התאמה מוקדמת, </w:t>
      </w:r>
      <w:r w:rsidR="00E70C51">
        <w:rPr>
          <w:rFonts w:hint="cs"/>
          <w:rtl/>
        </w:rPr>
        <w:t>על כך נפרט</w:t>
      </w:r>
      <w:r w:rsidR="00FE25B8">
        <w:rPr>
          <w:rFonts w:hint="cs"/>
          <w:rtl/>
        </w:rPr>
        <w:t xml:space="preserve"> בהמשך. </w:t>
      </w:r>
    </w:p>
    <w:p w14:paraId="4FF5DF7C" w14:textId="77777777" w:rsidR="006436A8" w:rsidRDefault="006436A8" w:rsidP="006436A8">
      <w:pPr>
        <w:rPr>
          <w:rtl/>
        </w:rPr>
      </w:pPr>
      <w:r>
        <w:rPr>
          <w:rtl/>
        </w:rPr>
        <w:t xml:space="preserve">את הנתונים מהמודל יצאנו אל קובץ אקסל כל דקה, בדומה לניסוי המעשי, וביצענו השוואה בין השניים. </w:t>
      </w:r>
    </w:p>
    <w:p w14:paraId="49F08C9C" w14:textId="554EE9C6" w:rsidR="002051AC" w:rsidRPr="00F91BE6" w:rsidRDefault="006436A8" w:rsidP="006436A8">
      <w:pPr>
        <w:rPr>
          <w:rtl/>
        </w:rPr>
      </w:pPr>
      <w:r>
        <w:rPr>
          <w:rtl/>
        </w:rPr>
        <w:t>תחילה השוונו במצב שיווי המשקל</w:t>
      </w:r>
      <w:r w:rsidR="003A449B">
        <w:rPr>
          <w:rFonts w:hint="cs"/>
          <w:rtl/>
        </w:rPr>
        <w:t xml:space="preserve">. </w:t>
      </w:r>
      <w:r w:rsidR="0039378E" w:rsidRPr="00F91BE6">
        <w:rPr>
          <w:noProof/>
        </w:rPr>
        <w:drawing>
          <wp:inline distT="0" distB="0" distL="0" distR="0" wp14:anchorId="1E344D4B" wp14:editId="2F5B549D">
            <wp:extent cx="6029325" cy="4457700"/>
            <wp:effectExtent l="0" t="0" r="9525" b="0"/>
            <wp:docPr id="125" name="Chart 125">
              <a:extLst xmlns:a="http://schemas.openxmlformats.org/drawingml/2006/main">
                <a:ext uri="{FF2B5EF4-FFF2-40B4-BE49-F238E27FC236}">
                  <a16:creationId xmlns:a16="http://schemas.microsoft.com/office/drawing/2014/main" id="{8DE4A33E-E3DE-4D58-A771-507F67E190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6B6B1C0" w14:textId="68650BFE" w:rsidR="007143A8" w:rsidRPr="00F91BE6" w:rsidRDefault="002051AC" w:rsidP="006931ED">
      <w:pPr>
        <w:rPr>
          <w:rtl/>
        </w:rPr>
      </w:pPr>
      <w:r w:rsidRPr="00F91BE6">
        <w:rPr>
          <w:rtl/>
        </w:rPr>
        <w:t>כפי שניתן לראות ישנה התאמה טובה</w:t>
      </w:r>
      <w:r w:rsidR="00C75055" w:rsidRPr="00F91BE6">
        <w:rPr>
          <w:rFonts w:hint="cs"/>
          <w:rtl/>
        </w:rPr>
        <w:t xml:space="preserve"> בין הניסוי למודל</w:t>
      </w:r>
      <w:r w:rsidR="005C3009" w:rsidRPr="00F91BE6">
        <w:rPr>
          <w:rFonts w:hint="cs"/>
          <w:rtl/>
        </w:rPr>
        <w:t xml:space="preserve">. כלומר המודל יכול לחשב את מצב השיווי משקל של הניסוי בצורה מדויקת. </w:t>
      </w:r>
      <w:r w:rsidR="007C7E07">
        <w:rPr>
          <w:rFonts w:hint="cs"/>
          <w:rtl/>
        </w:rPr>
        <w:t xml:space="preserve">לתוצאה זו ציפינו, בפרק הפתרון האנליטי ראינו כי ניתן לבטא את מצב שיווי המשקל על ידי היחס בין המקדמים </w:t>
      </w:r>
      <w:r w:rsidR="007C7E07">
        <w:t>k</w:t>
      </w:r>
      <w:r w:rsidR="007C7E07">
        <w:rPr>
          <w:rFonts w:hint="cs"/>
          <w:rtl/>
        </w:rPr>
        <w:t xml:space="preserve"> ו-</w:t>
      </w:r>
      <w:r w:rsidR="007C7E07">
        <w:t>h</w:t>
      </w:r>
      <w:r w:rsidR="007C7E07">
        <w:rPr>
          <w:rFonts w:hint="cs"/>
          <w:rtl/>
        </w:rPr>
        <w:t xml:space="preserve"> בלבד ולא לפי ערכיהם. המודל הנומרי חישב את מצב השיווי משקל בצורה מדויקת כי שמרנו על היחס בין המקדמים כפי שמצאנו קודם לכן. </w:t>
      </w:r>
    </w:p>
    <w:p w14:paraId="11C69141" w14:textId="7DDE5881" w:rsidR="005C3009" w:rsidRPr="00F91BE6" w:rsidRDefault="005C3009" w:rsidP="00AA302D">
      <w:pPr>
        <w:rPr>
          <w:rtl/>
        </w:rPr>
      </w:pPr>
      <w:r w:rsidRPr="00F91BE6">
        <w:rPr>
          <w:rFonts w:hint="cs"/>
          <w:rtl/>
        </w:rPr>
        <w:lastRenderedPageBreak/>
        <w:t xml:space="preserve">לאחר מכן השוונו בין תוצאות המודל והניסוי בזמנים שונים. </w:t>
      </w:r>
    </w:p>
    <w:p w14:paraId="692FACED" w14:textId="15F68B36" w:rsidR="009D1AD8" w:rsidRPr="00F91BE6" w:rsidRDefault="0039378E" w:rsidP="00AA302D">
      <w:pPr>
        <w:rPr>
          <w:rtl/>
        </w:rPr>
      </w:pPr>
      <w:r w:rsidRPr="00F91BE6">
        <w:rPr>
          <w:noProof/>
        </w:rPr>
        <w:drawing>
          <wp:inline distT="0" distB="0" distL="0" distR="0" wp14:anchorId="1D80D93C" wp14:editId="04838EEF">
            <wp:extent cx="6038850" cy="4505325"/>
            <wp:effectExtent l="0" t="0" r="0" b="9525"/>
            <wp:docPr id="147" name="Chart 147">
              <a:extLst xmlns:a="http://schemas.openxmlformats.org/drawingml/2006/main">
                <a:ext uri="{FF2B5EF4-FFF2-40B4-BE49-F238E27FC236}">
                  <a16:creationId xmlns:a16="http://schemas.microsoft.com/office/drawing/2014/main" id="{8DE4A33E-E3DE-4D58-A771-507F67E190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0EB9C1" w14:textId="77777777" w:rsidR="00D15D7E" w:rsidRPr="00F91BE6" w:rsidRDefault="000C52DE" w:rsidP="00AA302D">
      <w:pPr>
        <w:rPr>
          <w:rtl/>
        </w:rPr>
      </w:pPr>
      <w:r w:rsidRPr="00F91BE6">
        <w:rPr>
          <w:rFonts w:hint="cs"/>
          <w:rtl/>
        </w:rPr>
        <w:t xml:space="preserve">ניתן לראות כי ההתאמה בין שני הגרפים לא טובה. </w:t>
      </w:r>
    </w:p>
    <w:p w14:paraId="1003F0F6" w14:textId="4E96479B" w:rsidR="00417AC4" w:rsidRDefault="000C52DE" w:rsidP="00AA302D">
      <w:pPr>
        <w:rPr>
          <w:rtl/>
        </w:rPr>
      </w:pPr>
      <w:r w:rsidRPr="00F91BE6">
        <w:rPr>
          <w:rFonts w:hint="cs"/>
          <w:rtl/>
        </w:rPr>
        <w:t>המודל מתאר את ה</w:t>
      </w:r>
      <w:r w:rsidR="00CA0FCC" w:rsidRPr="00F91BE6">
        <w:rPr>
          <w:rFonts w:hint="cs"/>
          <w:rtl/>
        </w:rPr>
        <w:t>טמפרטורה</w:t>
      </w:r>
      <w:r w:rsidRPr="00F91BE6">
        <w:rPr>
          <w:rFonts w:hint="cs"/>
          <w:rtl/>
        </w:rPr>
        <w:t xml:space="preserve"> </w:t>
      </w:r>
      <w:r w:rsidR="006931ED" w:rsidRPr="00F91BE6">
        <w:rPr>
          <w:rFonts w:hint="cs"/>
          <w:rtl/>
        </w:rPr>
        <w:t xml:space="preserve">במצב לא </w:t>
      </w:r>
      <w:r w:rsidRPr="00F91BE6">
        <w:rPr>
          <w:rFonts w:hint="cs"/>
          <w:rtl/>
        </w:rPr>
        <w:t>שיווי משקל</w:t>
      </w:r>
      <w:r w:rsidR="006931ED" w:rsidRPr="00F91BE6">
        <w:rPr>
          <w:rFonts w:hint="cs"/>
          <w:rtl/>
        </w:rPr>
        <w:t xml:space="preserve"> בצורה לא מדויקת, אנחנו סבורים כי אי ההתאמה נובע</w:t>
      </w:r>
      <w:r w:rsidR="00417AC4">
        <w:rPr>
          <w:rFonts w:hint="cs"/>
          <w:rtl/>
        </w:rPr>
        <w:t xml:space="preserve"> מכך שהוצבו ערכים לא מדוייקים של המקדמים </w:t>
      </w:r>
      <w:r w:rsidR="00417AC4">
        <w:t>k</w:t>
      </w:r>
      <w:r w:rsidR="00417AC4">
        <w:rPr>
          <w:rFonts w:hint="cs"/>
          <w:rtl/>
        </w:rPr>
        <w:t xml:space="preserve">, </w:t>
      </w:r>
      <w:r w:rsidR="00417AC4">
        <w:t>h</w:t>
      </w:r>
      <w:r w:rsidR="00417AC4">
        <w:rPr>
          <w:rFonts w:hint="cs"/>
          <w:rtl/>
        </w:rPr>
        <w:t xml:space="preserve"> ו-</w:t>
      </w:r>
      <w:r w:rsidR="00417AC4">
        <w:t>c</w:t>
      </w:r>
      <w:r w:rsidR="00417AC4">
        <w:rPr>
          <w:rFonts w:hint="cs"/>
          <w:rtl/>
        </w:rPr>
        <w:t xml:space="preserve">. </w:t>
      </w:r>
    </w:p>
    <w:p w14:paraId="1B2B5107" w14:textId="6445DFE7" w:rsidR="00891D82" w:rsidRDefault="007C7E07" w:rsidP="00417AC4">
      <w:pPr>
        <w:rPr>
          <w:rtl/>
        </w:rPr>
      </w:pPr>
      <w:r>
        <w:t>h</w:t>
      </w:r>
      <w:r>
        <w:rPr>
          <w:rFonts w:hint="cs"/>
          <w:rtl/>
        </w:rPr>
        <w:t xml:space="preserve"> ו-</w:t>
      </w:r>
      <w:r>
        <w:t>k</w:t>
      </w:r>
      <w:r>
        <w:rPr>
          <w:rFonts w:hint="cs"/>
          <w:rtl/>
        </w:rPr>
        <w:t xml:space="preserve"> </w:t>
      </w:r>
      <w:r w:rsidR="00417AC4">
        <w:rPr>
          <w:rFonts w:hint="cs"/>
          <w:rtl/>
        </w:rPr>
        <w:t>הוצבו ב</w:t>
      </w:r>
      <w:r w:rsidRPr="007C7E07">
        <w:rPr>
          <w:rtl/>
        </w:rPr>
        <w:t xml:space="preserve">קירוב לערכים </w:t>
      </w:r>
      <w:r w:rsidR="00417AC4" w:rsidRPr="007C7E07">
        <w:rPr>
          <w:rFonts w:hint="cs"/>
          <w:rtl/>
        </w:rPr>
        <w:t>אופייניי</w:t>
      </w:r>
      <w:r w:rsidR="00417AC4" w:rsidRPr="007C7E07">
        <w:rPr>
          <w:rFonts w:hint="eastAsia"/>
          <w:rtl/>
        </w:rPr>
        <w:t>ם</w:t>
      </w:r>
      <w:r w:rsidRPr="007C7E07">
        <w:rPr>
          <w:rtl/>
        </w:rPr>
        <w:t xml:space="preserve"> למתכות בספרות</w:t>
      </w:r>
      <w:r w:rsidR="00417AC4">
        <w:rPr>
          <w:rFonts w:hint="cs"/>
          <w:rtl/>
        </w:rPr>
        <w:t xml:space="preserve"> ונשמר היחס ביניהם כפי שמצאנו קודם לכן במודל לחישוב </w:t>
      </w:r>
      <w:r w:rsidR="00417AC4">
        <w:rPr>
          <w:rFonts w:hint="cs"/>
        </w:rPr>
        <w:t>M</w:t>
      </w:r>
      <w:r w:rsidR="00417AC4">
        <w:rPr>
          <w:rFonts w:hint="cs"/>
          <w:rtl/>
        </w:rPr>
        <w:t>, אך</w:t>
      </w:r>
      <w:r w:rsidR="00E70C51">
        <w:rPr>
          <w:rFonts w:hint="cs"/>
          <w:rtl/>
        </w:rPr>
        <w:t xml:space="preserve"> אלו לא ערכם "האמיתי"</w:t>
      </w:r>
      <w:r w:rsidR="006931ED" w:rsidRPr="00F91BE6">
        <w:rPr>
          <w:rFonts w:hint="cs"/>
          <w:rtl/>
        </w:rPr>
        <w:t xml:space="preserve">. </w:t>
      </w:r>
      <w:r w:rsidR="002959D8" w:rsidRPr="00F91BE6">
        <w:rPr>
          <w:rFonts w:hint="cs"/>
          <w:rtl/>
        </w:rPr>
        <w:t xml:space="preserve">בנוסף אנחנו לא יודעים את ערך הגודל </w:t>
      </w:r>
      <w:r w:rsidR="002959D8" w:rsidRPr="00F91BE6">
        <w:t>c</w:t>
      </w:r>
      <w:r w:rsidR="002959D8" w:rsidRPr="00F91BE6">
        <w:rPr>
          <w:rFonts w:hint="cs"/>
          <w:rtl/>
        </w:rPr>
        <w:t xml:space="preserve">, קיבול החום של המוט, והוא נקבע </w:t>
      </w:r>
      <w:r w:rsidR="00417AC4">
        <w:rPr>
          <w:rFonts w:hint="cs"/>
          <w:rtl/>
        </w:rPr>
        <w:t>על פי הספרות ומקורות, אך מקורות אלו מניבים טווח אפשרויות רב, ולכן הערך שהוצב ככל הנראה לא נכון</w:t>
      </w:r>
      <w:r w:rsidR="002959D8" w:rsidRPr="00F91BE6">
        <w:rPr>
          <w:rFonts w:hint="cs"/>
          <w:rtl/>
        </w:rPr>
        <w:t xml:space="preserve">. </w:t>
      </w:r>
    </w:p>
    <w:p w14:paraId="72DBE8CE" w14:textId="4C1A8C7A" w:rsidR="00173CCF" w:rsidRDefault="00417AC4" w:rsidP="00417AC4">
      <w:pPr>
        <w:rPr>
          <w:rtl/>
        </w:rPr>
      </w:pPr>
      <w:r>
        <w:rPr>
          <w:rFonts w:hint="cs"/>
          <w:rtl/>
        </w:rPr>
        <w:t xml:space="preserve">מאחר ויש </w:t>
      </w:r>
      <w:r w:rsidR="00334760">
        <w:rPr>
          <w:rFonts w:hint="cs"/>
          <w:rtl/>
        </w:rPr>
        <w:t>לנו</w:t>
      </w:r>
      <w:r>
        <w:rPr>
          <w:rFonts w:hint="cs"/>
          <w:rtl/>
        </w:rPr>
        <w:t xml:space="preserve"> את היחס שבין </w:t>
      </w:r>
      <w:r>
        <w:t>k</w:t>
      </w:r>
      <w:r>
        <w:rPr>
          <w:rFonts w:hint="cs"/>
          <w:rtl/>
        </w:rPr>
        <w:t xml:space="preserve"> ו-</w:t>
      </w:r>
      <w:r>
        <w:t>h</w:t>
      </w:r>
      <w:r>
        <w:rPr>
          <w:rFonts w:hint="cs"/>
          <w:rtl/>
        </w:rPr>
        <w:t xml:space="preserve"> יש לנו צורך לבדוק שני משתנים: </w:t>
      </w:r>
      <w:r>
        <w:t>c</w:t>
      </w:r>
      <w:r>
        <w:rPr>
          <w:rFonts w:hint="cs"/>
          <w:rtl/>
        </w:rPr>
        <w:t xml:space="preserve"> ו-</w:t>
      </w:r>
      <w:r>
        <w:t>k</w:t>
      </w:r>
      <w:r>
        <w:rPr>
          <w:rFonts w:hint="cs"/>
          <w:rtl/>
        </w:rPr>
        <w:t xml:space="preserve"> (</w:t>
      </w:r>
      <w:r>
        <w:t>h</w:t>
      </w:r>
      <w:r>
        <w:rPr>
          <w:rFonts w:hint="cs"/>
          <w:rtl/>
        </w:rPr>
        <w:t xml:space="preserve"> ידוע במידה וידוע </w:t>
      </w:r>
      <w:r>
        <w:t>k</w:t>
      </w:r>
      <w:r>
        <w:rPr>
          <w:rFonts w:hint="cs"/>
          <w:rtl/>
        </w:rPr>
        <w:t xml:space="preserve"> על פי היחס </w:t>
      </w:r>
      <w:r>
        <w:rPr>
          <w:rFonts w:hint="cs"/>
        </w:rPr>
        <w:t>M</w:t>
      </w:r>
      <w:r>
        <w:rPr>
          <w:rFonts w:hint="cs"/>
          <w:rtl/>
        </w:rPr>
        <w:t xml:space="preserve">), בפרק הבא נראה את הניסיון למציאת </w:t>
      </w:r>
      <w:r>
        <w:t>c</w:t>
      </w:r>
      <w:r>
        <w:rPr>
          <w:rFonts w:hint="cs"/>
          <w:rtl/>
        </w:rPr>
        <w:t xml:space="preserve"> ו-</w:t>
      </w:r>
      <w:r>
        <w:t>k</w:t>
      </w:r>
      <w:r>
        <w:rPr>
          <w:rFonts w:hint="cs"/>
          <w:rtl/>
        </w:rPr>
        <w:t xml:space="preserve">. </w:t>
      </w:r>
    </w:p>
    <w:p w14:paraId="20A12314" w14:textId="77777777" w:rsidR="00173CCF" w:rsidRDefault="00173CCF">
      <w:pPr>
        <w:bidi w:val="0"/>
        <w:spacing w:after="0" w:line="240" w:lineRule="auto"/>
        <w:rPr>
          <w:rtl/>
        </w:rPr>
      </w:pPr>
      <w:r>
        <w:rPr>
          <w:rtl/>
        </w:rPr>
        <w:br w:type="page"/>
      </w:r>
    </w:p>
    <w:p w14:paraId="60CB69F7" w14:textId="5F84EF49" w:rsidR="00173CCF" w:rsidRDefault="00AF78D6" w:rsidP="00173CCF">
      <w:pPr>
        <w:pStyle w:val="Heading2"/>
        <w:rPr>
          <w:rtl/>
        </w:rPr>
      </w:pPr>
      <w:bookmarkStart w:id="24" w:name="_Toc43667532"/>
      <w:r>
        <w:rPr>
          <w:rFonts w:hint="cs"/>
          <w:rtl/>
        </w:rPr>
        <w:lastRenderedPageBreak/>
        <w:t>ניסיונות למציאת ערכי המקדמים</w:t>
      </w:r>
      <w:bookmarkEnd w:id="24"/>
    </w:p>
    <w:p w14:paraId="76AD0F4E" w14:textId="14743AD6" w:rsidR="00173CCF" w:rsidRPr="00195285" w:rsidRDefault="00173CCF" w:rsidP="00CB4A0B">
      <w:pPr>
        <w:rPr>
          <w:rtl/>
        </w:rPr>
      </w:pPr>
      <w:r>
        <w:rPr>
          <w:rFonts w:hint="cs"/>
          <w:rtl/>
        </w:rPr>
        <w:t xml:space="preserve">בניסוי שלנו ישנם שלושה גדלים מרכזיים שנמצאים בנוסחאות המתמטיות לתיאור מעברי החום והשינוי באנרגיה של המערכת, מקדם הולכת החום </w:t>
      </w:r>
      <w:r>
        <w:t>k</w:t>
      </w:r>
      <w:r>
        <w:rPr>
          <w:rFonts w:hint="cs"/>
          <w:rtl/>
        </w:rPr>
        <w:t xml:space="preserve"> בחוק פורייה, מקדם מעבר החום </w:t>
      </w:r>
      <w:r>
        <w:t>h</w:t>
      </w:r>
      <w:r>
        <w:rPr>
          <w:rFonts w:hint="cs"/>
          <w:rtl/>
        </w:rPr>
        <w:t xml:space="preserve"> בחוק ניוטון וקיבול החום הסגולי </w:t>
      </w:r>
      <w:r>
        <w:t>c</w:t>
      </w:r>
      <w:r>
        <w:rPr>
          <w:rFonts w:hint="cs"/>
          <w:rtl/>
        </w:rPr>
        <w:t xml:space="preserve">. בעזרת המודל למציאת </w:t>
      </w:r>
      <w:r>
        <w:rPr>
          <w:rFonts w:hint="cs"/>
        </w:rPr>
        <w:t>M</w:t>
      </w:r>
      <w:r>
        <w:rPr>
          <w:rFonts w:hint="cs"/>
          <w:rtl/>
        </w:rPr>
        <w:t xml:space="preserve"> מצאנו את היחס שבין </w:t>
      </w:r>
      <w:r>
        <w:t>h</w:t>
      </w:r>
      <w:r>
        <w:rPr>
          <w:rFonts w:hint="cs"/>
          <w:rtl/>
        </w:rPr>
        <w:t xml:space="preserve"> ל-</w:t>
      </w:r>
      <w:r>
        <w:t>k</w:t>
      </w:r>
      <w:r>
        <w:rPr>
          <w:rFonts w:hint="cs"/>
          <w:rtl/>
        </w:rPr>
        <w:t xml:space="preserve">. אך אין לנו קשר אל המקדם </w:t>
      </w:r>
      <w:r>
        <w:t>c</w:t>
      </w:r>
      <w:r>
        <w:rPr>
          <w:rFonts w:hint="cs"/>
          <w:rtl/>
        </w:rPr>
        <w:t xml:space="preserve">, קיבול החום הסגולי. </w:t>
      </w:r>
      <w:r w:rsidR="00CB4A0B">
        <w:rPr>
          <w:rFonts w:hint="cs"/>
          <w:rtl/>
        </w:rPr>
        <w:t xml:space="preserve">אנחנו מאמינים כי הפתרון לבעיה שהוצגה בפרק הקודם, אי ההתאמה בין המודל הנומרי לניסוי, הוא מציאת היחס בין </w:t>
      </w:r>
      <w:r w:rsidR="00CB4A0B">
        <w:t>k</w:t>
      </w:r>
      <w:r w:rsidR="00CB4A0B">
        <w:rPr>
          <w:rFonts w:hint="cs"/>
          <w:rtl/>
        </w:rPr>
        <w:t xml:space="preserve"> ל-</w:t>
      </w:r>
      <w:r w:rsidR="00CB4A0B">
        <w:t>c</w:t>
      </w:r>
      <w:r w:rsidR="00CB4A0B">
        <w:rPr>
          <w:rFonts w:hint="cs"/>
          <w:rtl/>
        </w:rPr>
        <w:t xml:space="preserve"> או מציאת המקדמים. </w:t>
      </w:r>
    </w:p>
    <w:p w14:paraId="68C95114" w14:textId="1C7E93A5" w:rsidR="00417AC4" w:rsidRDefault="00511169" w:rsidP="00417AC4">
      <w:pPr>
        <w:rPr>
          <w:rtl/>
        </w:rPr>
      </w:pPr>
      <w:r>
        <w:rPr>
          <w:rFonts w:hint="cs"/>
          <w:rtl/>
        </w:rPr>
        <w:t xml:space="preserve">תחילה ניסינו למצוא את היחס שבין </w:t>
      </w:r>
      <w:r>
        <w:t>k</w:t>
      </w:r>
      <w:r>
        <w:rPr>
          <w:rFonts w:hint="cs"/>
          <w:rtl/>
        </w:rPr>
        <w:t xml:space="preserve"> ל-</w:t>
      </w:r>
      <w:r>
        <w:t>c</w:t>
      </w:r>
      <w:r>
        <w:rPr>
          <w:rFonts w:hint="cs"/>
          <w:rtl/>
        </w:rPr>
        <w:t>.</w:t>
      </w:r>
      <w:r w:rsidR="00D81933">
        <w:rPr>
          <w:rFonts w:hint="cs"/>
          <w:rtl/>
        </w:rPr>
        <w:t xml:space="preserve"> על מנת למצוא </w:t>
      </w:r>
      <w:r>
        <w:rPr>
          <w:rFonts w:hint="cs"/>
          <w:rtl/>
        </w:rPr>
        <w:t>אותו</w:t>
      </w:r>
      <w:r w:rsidR="00D81933">
        <w:rPr>
          <w:rFonts w:hint="cs"/>
          <w:rtl/>
        </w:rPr>
        <w:t xml:space="preserve"> נעשה דבר דומה </w:t>
      </w:r>
      <w:r>
        <w:rPr>
          <w:rFonts w:hint="cs"/>
          <w:rtl/>
        </w:rPr>
        <w:t>למה ש</w:t>
      </w:r>
      <w:r w:rsidR="00D81933">
        <w:rPr>
          <w:rFonts w:hint="cs"/>
          <w:rtl/>
        </w:rPr>
        <w:t xml:space="preserve">ביצענו במודל לחישוב </w:t>
      </w:r>
      <w:r w:rsidR="00D81933">
        <w:rPr>
          <w:rFonts w:hint="cs"/>
        </w:rPr>
        <w:t>M</w:t>
      </w:r>
      <w:r w:rsidR="00A52E14">
        <w:rPr>
          <w:rFonts w:hint="cs"/>
          <w:rtl/>
        </w:rPr>
        <w:t xml:space="preserve"> רק שבמקום להשתמש במודל האנליטי לשיווי משקל נשווה את הניסוי למודל הנומרי:</w:t>
      </w:r>
      <w:r w:rsidR="00D81933">
        <w:rPr>
          <w:rFonts w:hint="cs"/>
          <w:rtl/>
        </w:rPr>
        <w:t xml:space="preserve"> </w:t>
      </w:r>
      <w:r w:rsidR="00A52E14">
        <w:rPr>
          <w:rFonts w:hint="cs"/>
          <w:rtl/>
        </w:rPr>
        <w:t xml:space="preserve">נשאיר את </w:t>
      </w:r>
      <w:r w:rsidR="00A52E14">
        <w:t>k</w:t>
      </w:r>
      <w:r w:rsidR="00A52E14">
        <w:rPr>
          <w:rFonts w:hint="cs"/>
          <w:rtl/>
        </w:rPr>
        <w:t xml:space="preserve"> קבוע ונציב ערכי </w:t>
      </w:r>
      <w:r w:rsidR="00A52E14">
        <w:t>c</w:t>
      </w:r>
      <w:r w:rsidR="00A52E14">
        <w:rPr>
          <w:rFonts w:hint="cs"/>
          <w:rtl/>
        </w:rPr>
        <w:t xml:space="preserve"> שונים, </w:t>
      </w:r>
      <w:r w:rsidR="00924923">
        <w:rPr>
          <w:rFonts w:hint="cs"/>
          <w:rtl/>
        </w:rPr>
        <w:t>נמצא את ה</w:t>
      </w:r>
      <w:r w:rsidR="00A52E14">
        <w:rPr>
          <w:rFonts w:hint="cs"/>
          <w:rtl/>
        </w:rPr>
        <w:t>"</w:t>
      </w:r>
      <w:r w:rsidR="00924923">
        <w:rPr>
          <w:rFonts w:hint="cs"/>
          <w:rtl/>
        </w:rPr>
        <w:t>מרחקים</w:t>
      </w:r>
      <w:r w:rsidR="00A52E14">
        <w:rPr>
          <w:rFonts w:hint="cs"/>
          <w:rtl/>
        </w:rPr>
        <w:t>"</w:t>
      </w:r>
      <w:r w:rsidR="00924923">
        <w:rPr>
          <w:rFonts w:hint="cs"/>
          <w:rtl/>
        </w:rPr>
        <w:t xml:space="preserve"> המינימליים ש</w:t>
      </w:r>
      <w:r w:rsidR="00A52E14">
        <w:rPr>
          <w:rFonts w:hint="cs"/>
          <w:rtl/>
        </w:rPr>
        <w:t xml:space="preserve">בין תוצאות המודל הנומרי לתוצאות הניסוי, את המרחקים נגדיר באותה צורה, הפרש התוצאות בריבוע. </w:t>
      </w:r>
    </w:p>
    <w:p w14:paraId="188A7BD3" w14:textId="59E8A4A4" w:rsidR="00D409D4" w:rsidRPr="00F91BE6" w:rsidRDefault="00011955" w:rsidP="00D409D4">
      <w:pPr>
        <w:bidi w:val="0"/>
      </w:pPr>
      <m:oMathPara>
        <m:oMathParaPr>
          <m:jc m:val="center"/>
        </m:oMathParaPr>
        <m:oMath>
          <m:sSub>
            <m:sSubPr>
              <m:ctrlPr>
                <w:rPr>
                  <w:rFonts w:ascii="Cambria Math" w:hAnsi="Cambria Math"/>
                </w:rPr>
              </m:ctrlPr>
            </m:sSubPr>
            <m:e>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1</m:t>
                  </m:r>
                </m:sub>
              </m:sSub>
            </m:e>
            <m:sub>
              <m:eqArr>
                <m:eqArrPr>
                  <m:ctrlPr>
                    <w:rPr>
                      <w:rFonts w:ascii="Cambria Math" w:hAnsi="Cambria Math"/>
                      <w:rtl/>
                    </w:rPr>
                  </m:ctrlPr>
                </m:eqArrPr>
                <m:e>
                  <m:r>
                    <m:rPr>
                      <m:sty m:val="p"/>
                    </m:rPr>
                    <w:rPr>
                      <w:rFonts w:ascii="Cambria Math" w:hAnsi="Cambria Math"/>
                      <w:rtl/>
                    </w:rPr>
                    <m:t>הדיוק</m:t>
                  </m:r>
                  <m:r>
                    <m:rPr>
                      <m:sty m:val="p"/>
                    </m:rPr>
                    <w:rPr>
                      <w:rFonts w:ascii="Cambria Math" w:hAnsi="Cambria Math"/>
                    </w:rPr>
                    <m:t xml:space="preserve"> </m:t>
                  </m:r>
                  <m:r>
                    <m:rPr>
                      <m:sty m:val="p"/>
                    </m:rPr>
                    <w:rPr>
                      <w:rFonts w:ascii="Cambria Math" w:hAnsi="Cambria Math"/>
                      <w:rtl/>
                    </w:rPr>
                    <m:t>רמת</m:t>
                  </m:r>
                </m:e>
                <m:e>
                  <m:r>
                    <m:rPr>
                      <m:sty m:val="p"/>
                    </m:rPr>
                    <w:rPr>
                      <w:rFonts w:ascii="Cambria Math" w:hAnsi="Cambria Math"/>
                      <w:rtl/>
                    </w:rPr>
                    <m:t>אחת</m:t>
                  </m:r>
                  <m:r>
                    <m:rPr>
                      <m:sty m:val="p"/>
                    </m:rPr>
                    <w:rPr>
                      <w:rFonts w:ascii="Cambria Math" w:hAnsi="Cambria Math"/>
                    </w:rPr>
                    <m:t xml:space="preserve"> </m:t>
                  </m:r>
                  <m:r>
                    <m:rPr>
                      <m:sty m:val="p"/>
                    </m:rPr>
                    <w:rPr>
                      <w:rFonts w:ascii="Cambria Math" w:hAnsi="Cambria Math"/>
                      <w:rtl/>
                    </w:rPr>
                    <m:t>לחתיכה</m:t>
                  </m:r>
                </m:e>
              </m:eqArr>
            </m:sub>
          </m:sSub>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e>
                <m:sub>
                  <m:eqArr>
                    <m:eqArrPr>
                      <m:ctrlPr>
                        <w:rPr>
                          <w:rFonts w:ascii="Cambria Math" w:hAnsi="Cambria Math"/>
                          <w:rtl/>
                        </w:rPr>
                      </m:ctrlPr>
                    </m:eqArrPr>
                    <m:e>
                      <m:r>
                        <m:rPr>
                          <m:sty m:val="p"/>
                        </m:rPr>
                        <w:rPr>
                          <w:rFonts w:ascii="Cambria Math" w:hAnsi="Cambria Math" w:hint="cs"/>
                          <w:rtl/>
                        </w:rPr>
                        <m:t>מודל</m:t>
                      </m:r>
                    </m:e>
                    <m:e>
                      <m:r>
                        <m:rPr>
                          <m:sty m:val="p"/>
                        </m:rPr>
                        <w:rPr>
                          <w:rFonts w:ascii="Cambria Math" w:hAnsi="Cambria Math" w:hint="cs"/>
                          <w:rtl/>
                        </w:rPr>
                        <m:t>הנומרי</m:t>
                      </m:r>
                    </m:e>
                  </m:eqAr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d>
                    <m:dPr>
                      <m:begChr m:val="["/>
                      <m:endChr m:val="]"/>
                      <m:ctrlPr>
                        <w:rPr>
                          <w:rFonts w:ascii="Cambria Math" w:hAnsi="Cambria Math"/>
                        </w:rPr>
                      </m:ctrlPr>
                    </m:dPr>
                    <m:e>
                      <m:r>
                        <m:rPr>
                          <m:sty m:val="p"/>
                        </m:rPr>
                        <w:rPr>
                          <w:rFonts w:ascii="Cambria Math" w:hAnsi="Cambria Math"/>
                        </w:rPr>
                        <m:t>x</m:t>
                      </m:r>
                    </m:e>
                  </m:d>
                </m:e>
                <m:sub>
                  <m:eqArr>
                    <m:eqArrPr>
                      <m:ctrlPr>
                        <w:rPr>
                          <w:rFonts w:ascii="Cambria Math" w:hAnsi="Cambria Math"/>
                          <w:rtl/>
                        </w:rPr>
                      </m:ctrlPr>
                    </m:eqArrPr>
                    <m:e>
                      <m:r>
                        <m:rPr>
                          <m:sty m:val="p"/>
                        </m:rPr>
                        <w:rPr>
                          <w:rFonts w:ascii="Cambria Math" w:hAnsi="Cambria Math"/>
                          <w:rtl/>
                        </w:rPr>
                        <m:t>תוצאה</m:t>
                      </m:r>
                    </m:e>
                    <m:e>
                      <m:r>
                        <m:rPr>
                          <m:sty m:val="p"/>
                        </m:rPr>
                        <w:rPr>
                          <w:rFonts w:ascii="Cambria Math" w:hAnsi="Cambria Math" w:hint="cs"/>
                          <w:rtl/>
                        </w:rPr>
                        <m:t>ניסיונית</m:t>
                      </m:r>
                    </m:e>
                  </m:eqArr>
                </m:sub>
              </m:sSub>
              <m:r>
                <m:rPr>
                  <m:sty m:val="p"/>
                </m:rPr>
                <w:rPr>
                  <w:rFonts w:ascii="Cambria Math" w:hAnsi="Cambria Math"/>
                </w:rPr>
                <m:t xml:space="preserve"> )</m:t>
              </m:r>
            </m:e>
            <m:sup>
              <m:r>
                <m:rPr>
                  <m:sty m:val="p"/>
                </m:rPr>
                <w:rPr>
                  <w:rFonts w:ascii="Cambria Math" w:hAnsi="Cambria Math"/>
                </w:rPr>
                <m:t>2</m:t>
              </m:r>
            </m:sup>
          </m:sSup>
        </m:oMath>
      </m:oMathPara>
    </w:p>
    <w:p w14:paraId="13BCFC8F" w14:textId="51C7B916" w:rsidR="00D409D4" w:rsidRPr="0064453D" w:rsidRDefault="00011955" w:rsidP="00D409D4">
      <w:pPr>
        <w:rPr>
          <w:rtl/>
        </w:rPr>
      </w:pPr>
      <m:oMathPara>
        <m:oMath>
          <m:sSub>
            <m:sSubPr>
              <m:ctrlPr>
                <w:rPr>
                  <w:rFonts w:ascii="Cambria Math" w:hAnsi="Cambria Math"/>
                </w:rPr>
              </m:ctrlPr>
            </m:sSubPr>
            <m:e>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t</m:t>
                  </m:r>
                </m:sub>
              </m:sSub>
            </m:e>
            <m:sub>
              <m:eqArr>
                <m:eqArrPr>
                  <m:ctrlPr>
                    <w:rPr>
                      <w:rFonts w:ascii="Cambria Math" w:hAnsi="Cambria Math"/>
                      <w:rtl/>
                    </w:rPr>
                  </m:ctrlPr>
                </m:eqArrPr>
                <m:e>
                  <m:r>
                    <m:rPr>
                      <m:sty m:val="p"/>
                    </m:rPr>
                    <w:rPr>
                      <w:rFonts w:ascii="Cambria Math" w:hAnsi="Cambria Math"/>
                      <w:rtl/>
                    </w:rPr>
                    <m:t>סך</m:t>
                  </m:r>
                </m:e>
                <m:e>
                  <m:r>
                    <m:rPr>
                      <m:sty m:val="p"/>
                    </m:rPr>
                    <w:rPr>
                      <w:rFonts w:ascii="Cambria Math" w:hAnsi="Cambria Math"/>
                      <w:rtl/>
                    </w:rPr>
                    <m:t>הדיוק</m:t>
                  </m:r>
                </m:e>
              </m:eqAr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3</m:t>
              </m:r>
            </m:sub>
          </m:sSub>
          <m:r>
            <m:rPr>
              <m:sty m:val="p"/>
            </m:rPr>
            <w:rPr>
              <w:rFonts w:ascii="Cambria Math" w:hAnsi="Cambria Math"/>
            </w:rPr>
            <m:t>+⋯</m:t>
          </m:r>
        </m:oMath>
      </m:oMathPara>
    </w:p>
    <w:p w14:paraId="239A851B" w14:textId="272C55CF" w:rsidR="00B524CA" w:rsidRDefault="0064453D" w:rsidP="008E26BF">
      <w:pPr>
        <w:rPr>
          <w:rtl/>
        </w:rPr>
      </w:pPr>
      <w:r>
        <w:rPr>
          <w:rFonts w:hint="cs"/>
          <w:rtl/>
        </w:rPr>
        <w:t xml:space="preserve">נחפש את ערך </w:t>
      </w:r>
      <w:r>
        <w:t>c</w:t>
      </w:r>
      <w:r>
        <w:rPr>
          <w:rFonts w:hint="cs"/>
          <w:rtl/>
        </w:rPr>
        <w:t xml:space="preserve"> שמניב את הדיוק הטוב ביותר, כלומר </w:t>
      </w:r>
      <m:oMath>
        <m:sSub>
          <m:sSubPr>
            <m:ctrlPr>
              <w:rPr>
                <w:rFonts w:ascii="Cambria Math" w:hAnsi="Cambria Math"/>
              </w:rPr>
            </m:ctrlPr>
          </m:sSubPr>
          <m:e>
            <m:r>
              <m:rPr>
                <m:sty m:val="p"/>
              </m:rPr>
              <w:rPr>
                <w:rFonts w:ascii="Cambria Math" w:hAnsi="Cambria Math" w:cs="Cambria Math" w:hint="cs"/>
                <w:rtl/>
              </w:rPr>
              <m:t>χ</m:t>
            </m:r>
          </m:e>
          <m:sub>
            <m:r>
              <m:rPr>
                <m:sty m:val="p"/>
              </m:rPr>
              <w:rPr>
                <w:rFonts w:ascii="Cambria Math" w:hAnsi="Cambria Math"/>
              </w:rPr>
              <m:t>t</m:t>
            </m:r>
          </m:sub>
        </m:sSub>
      </m:oMath>
      <w:r>
        <w:rPr>
          <w:rFonts w:hint="cs"/>
          <w:rtl/>
        </w:rPr>
        <w:t xml:space="preserve"> הנמוך ביותר. </w:t>
      </w:r>
    </w:p>
    <w:p w14:paraId="50F71AB0" w14:textId="5E89A0B0" w:rsidR="00091914" w:rsidRDefault="00C17F07" w:rsidP="00C17F07">
      <w:pPr>
        <w:rPr>
          <w:rtl/>
        </w:rPr>
      </w:pPr>
      <w:r>
        <w:rPr>
          <w:rFonts w:hint="cs"/>
          <w:rtl/>
        </w:rPr>
        <w:t xml:space="preserve">לאחר שנמצא הצבנו אותו בחזרה במודל הנומרי לבדיקת התוצאות. </w:t>
      </w:r>
    </w:p>
    <w:p w14:paraId="26CC04C6" w14:textId="2939ABFC" w:rsidR="00025D11" w:rsidRDefault="006D42A6" w:rsidP="00D409D4">
      <w:pPr>
        <w:rPr>
          <w:rtl/>
        </w:rPr>
      </w:pPr>
      <w:r>
        <w:rPr>
          <w:noProof/>
        </w:rPr>
        <w:drawing>
          <wp:inline distT="0" distB="0" distL="0" distR="0" wp14:anchorId="2487B006" wp14:editId="6D23CFE5">
            <wp:extent cx="5895975" cy="3219450"/>
            <wp:effectExtent l="0" t="0" r="9525" b="0"/>
            <wp:docPr id="1024" name="Chart 1024">
              <a:extLst xmlns:a="http://schemas.openxmlformats.org/drawingml/2006/main">
                <a:ext uri="{FF2B5EF4-FFF2-40B4-BE49-F238E27FC236}">
                  <a16:creationId xmlns:a16="http://schemas.microsoft.com/office/drawing/2014/main" id="{8DE4A33E-E3DE-4D58-A771-507F67E190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BF14ADB" w14:textId="38F5A59F" w:rsidR="007A5DC1" w:rsidRDefault="002A4243" w:rsidP="00417AC4">
      <w:pPr>
        <w:rPr>
          <w:rtl/>
        </w:rPr>
      </w:pPr>
      <w:r>
        <w:rPr>
          <w:rFonts w:hint="cs"/>
          <w:rtl/>
        </w:rPr>
        <w:lastRenderedPageBreak/>
        <w:t>ניתן לראות כי הגרף לא מציג את התופעה בצורה מדויקת,</w:t>
      </w:r>
      <w:r w:rsidR="00F747A5">
        <w:rPr>
          <w:rFonts w:hint="cs"/>
          <w:rtl/>
        </w:rPr>
        <w:t xml:space="preserve"> </w:t>
      </w:r>
      <w:r w:rsidR="001A4672">
        <w:rPr>
          <w:rFonts w:hint="cs"/>
          <w:rtl/>
        </w:rPr>
        <w:t xml:space="preserve">אנחנו סבורים כי </w:t>
      </w:r>
      <w:r w:rsidR="000F68A5">
        <w:rPr>
          <w:rFonts w:hint="cs"/>
          <w:rtl/>
        </w:rPr>
        <w:t xml:space="preserve">אי ההתאמה נגרם מאי הידיעה של ערכי המקדמים, אנחנו יודעים רק את היחס ביניהם ולא </w:t>
      </w:r>
      <w:r w:rsidR="007A5DC1">
        <w:rPr>
          <w:rFonts w:hint="cs"/>
          <w:rtl/>
        </w:rPr>
        <w:t xml:space="preserve">את ערכם. </w:t>
      </w:r>
    </w:p>
    <w:p w14:paraId="6300E3CD" w14:textId="20271603" w:rsidR="007A5DC1" w:rsidRDefault="007A5DC1" w:rsidP="007A5DC1">
      <w:pPr>
        <w:rPr>
          <w:rtl/>
        </w:rPr>
      </w:pPr>
      <w:r>
        <w:rPr>
          <w:rFonts w:hint="cs"/>
          <w:rtl/>
        </w:rPr>
        <w:t xml:space="preserve">לכן ניסינו לבצע חישוב נוסף, במידה וידוע לנו הספק התנור, כמות האנרגיה שהתנור מפיק, </w:t>
      </w:r>
      <w:r w:rsidR="00E14B86">
        <w:rPr>
          <w:rFonts w:hint="cs"/>
          <w:rtl/>
        </w:rPr>
        <w:t>בהנחה</w:t>
      </w:r>
      <w:r>
        <w:rPr>
          <w:rFonts w:hint="cs"/>
          <w:rtl/>
        </w:rPr>
        <w:t xml:space="preserve"> </w:t>
      </w:r>
      <w:r w:rsidR="00E14B86">
        <w:rPr>
          <w:rFonts w:hint="cs"/>
          <w:rtl/>
        </w:rPr>
        <w:t>ש</w:t>
      </w:r>
      <w:r>
        <w:rPr>
          <w:rFonts w:hint="cs"/>
          <w:rtl/>
        </w:rPr>
        <w:t xml:space="preserve">האנרגיה הזו </w:t>
      </w:r>
      <w:r w:rsidR="00E14B86">
        <w:rPr>
          <w:rFonts w:hint="cs"/>
          <w:rtl/>
        </w:rPr>
        <w:t xml:space="preserve">מועברת במלואה למוט, ניתן להגיד כי </w:t>
      </w:r>
      <w:r>
        <w:rPr>
          <w:rFonts w:hint="cs"/>
          <w:rtl/>
        </w:rPr>
        <w:t>כמות האנרגיה הנכנסת למוט על ידי חוק פורייה</w:t>
      </w:r>
      <w:r w:rsidR="00E14B86">
        <w:rPr>
          <w:rFonts w:hint="cs"/>
          <w:rtl/>
        </w:rPr>
        <w:t xml:space="preserve"> שווה להספק התנור</w:t>
      </w:r>
      <w:r>
        <w:rPr>
          <w:rFonts w:hint="cs"/>
          <w:rtl/>
        </w:rPr>
        <w:t xml:space="preserve">: </w:t>
      </w:r>
    </w:p>
    <w:p w14:paraId="2F7A9CAA" w14:textId="16843BA5" w:rsidR="007A5DC1" w:rsidRDefault="007A5DC1" w:rsidP="00E14B86">
      <w:pPr>
        <w:rPr>
          <w:rtl/>
        </w:rPr>
      </w:pPr>
      <w:r>
        <w:rPr>
          <w:rFonts w:hint="cs"/>
          <w:rtl/>
        </w:rPr>
        <w:t xml:space="preserve">כאשר </w:t>
      </w:r>
      <w:r>
        <w:rPr>
          <w:rFonts w:hint="cs"/>
        </w:rPr>
        <w:t>P</w:t>
      </w:r>
      <w:r>
        <w:rPr>
          <w:rFonts w:hint="cs"/>
          <w:rtl/>
        </w:rPr>
        <w:t xml:space="preserve"> </w:t>
      </w:r>
      <w:r>
        <w:rPr>
          <w:rtl/>
        </w:rPr>
        <w:t>–</w:t>
      </w:r>
      <w:r>
        <w:rPr>
          <w:rFonts w:hint="cs"/>
          <w:rtl/>
        </w:rPr>
        <w:t xml:space="preserve"> הספק התנור</w:t>
      </w:r>
      <w:r w:rsidR="00207576">
        <w:rPr>
          <w:rFonts w:hint="cs"/>
          <w:rtl/>
        </w:rPr>
        <w:t xml:space="preserve">. </w:t>
      </w:r>
    </w:p>
    <w:p w14:paraId="75698D44" w14:textId="23FF7821" w:rsidR="00F02196" w:rsidRDefault="00D21247" w:rsidP="00F02196">
      <w:pPr>
        <w:rPr>
          <w:iCs/>
          <w:rtl/>
        </w:rPr>
      </w:pPr>
      <m:oMathPara>
        <m:oMath>
          <m:r>
            <m:rPr>
              <m:sty m:val="p"/>
            </m:rPr>
            <w:rPr>
              <w:rFonts w:ascii="Cambria Math" w:hAnsi="Cambria Math"/>
            </w:rPr>
            <m:t>P=-k*A*</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Cs/>
                        </w:rPr>
                      </m:ctrlPr>
                    </m:fPr>
                    <m:num>
                      <m:r>
                        <m:rPr>
                          <m:sty m:val="p"/>
                        </m:rPr>
                        <w:rPr>
                          <w:rFonts w:ascii="Cambria Math" w:hAnsi="Cambria Math"/>
                        </w:rPr>
                        <m:t>dT</m:t>
                      </m:r>
                    </m:num>
                    <m:den>
                      <m:r>
                        <m:rPr>
                          <m:sty m:val="p"/>
                        </m:rPr>
                        <w:rPr>
                          <w:rFonts w:ascii="Cambria Math" w:hAnsi="Cambria Math"/>
                        </w:rPr>
                        <m:t>dx</m:t>
                      </m:r>
                    </m:den>
                  </m:f>
                </m:e>
              </m:d>
            </m:e>
            <m:sub>
              <m:r>
                <w:rPr>
                  <w:rFonts w:ascii="Cambria Math" w:hAnsi="Cambria Math"/>
                </w:rPr>
                <m:t>x=0</m:t>
              </m:r>
            </m:sub>
          </m:sSub>
        </m:oMath>
      </m:oMathPara>
    </w:p>
    <w:p w14:paraId="2312BF0B" w14:textId="5DA7F16C" w:rsidR="007A5DC1" w:rsidRDefault="00F02196" w:rsidP="00F02196">
      <w:pPr>
        <w:rPr>
          <w:i/>
          <w:rtl/>
        </w:rPr>
      </w:pPr>
      <w:r>
        <w:rPr>
          <w:rFonts w:hint="cs"/>
          <w:i/>
          <w:rtl/>
        </w:rPr>
        <w:t xml:space="preserve">נשתמש בנוסחה </w:t>
      </w:r>
      <w:r w:rsidR="00E14B86">
        <w:rPr>
          <w:rFonts w:hint="cs"/>
          <w:i/>
          <w:rtl/>
        </w:rPr>
        <w:t>להתפלגות הטמפרטורה בשיווי משקל שמצאנו בפרק הנוסחה האנליטית</w:t>
      </w:r>
      <w:r>
        <w:rPr>
          <w:rFonts w:hint="cs"/>
          <w:i/>
          <w:rtl/>
        </w:rPr>
        <w:t xml:space="preserve">. </w:t>
      </w:r>
    </w:p>
    <w:p w14:paraId="43E8D942" w14:textId="5FB5E701" w:rsidR="00F02196" w:rsidRPr="005170CA" w:rsidRDefault="00011955" w:rsidP="00F02196">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cosh⁡(M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*A</m:t>
                  </m:r>
                </m:num>
                <m:den>
                  <m:r>
                    <m:rPr>
                      <m:sty m:val="p"/>
                    </m:rPr>
                    <w:rPr>
                      <w:rFonts w:ascii="Cambria Math" w:hAnsi="Cambria Math"/>
                    </w:rPr>
                    <m:t>p</m:t>
                  </m:r>
                </m:den>
              </m:f>
              <m:r>
                <m:rPr>
                  <m:sty m:val="p"/>
                </m:rPr>
                <w:rPr>
                  <w:rFonts w:ascii="Cambria Math" w:hAnsi="Cambria Math"/>
                </w:rPr>
                <m:t>*sinh⁡(M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*A</m:t>
                  </m:r>
                </m:num>
                <m:den>
                  <m:r>
                    <m:rPr>
                      <m:sty m:val="p"/>
                    </m:rPr>
                    <w:rPr>
                      <w:rFonts w:ascii="Cambria Math" w:hAnsi="Cambria Math"/>
                    </w:rPr>
                    <m:t>p</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606C0859" w14:textId="06514ED6" w:rsidR="005170CA" w:rsidRPr="004320A1" w:rsidRDefault="005170CA" w:rsidP="00F02196">
      <w:pPr>
        <w:rPr>
          <w:rtl/>
        </w:rPr>
      </w:pPr>
      <w:r>
        <w:rPr>
          <w:rFonts w:hint="cs"/>
          <w:rtl/>
        </w:rPr>
        <w:t xml:space="preserve">נגזור אותה ונציב </w:t>
      </w:r>
      <w:r>
        <w:t>x=0</w:t>
      </w:r>
      <w:r>
        <w:rPr>
          <w:rFonts w:hint="cs"/>
          <w:rtl/>
        </w:rPr>
        <w:t xml:space="preserve">. </w:t>
      </w:r>
    </w:p>
    <w:p w14:paraId="7FB53BE9" w14:textId="467D130C" w:rsidR="004320A1" w:rsidRPr="005170CA" w:rsidRDefault="00011955" w:rsidP="00F02196">
      <w:pPr>
        <w:rPr>
          <w:rtl/>
        </w:rPr>
      </w:pPr>
      <m:oMathPara>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dT</m:t>
                      </m:r>
                    </m:num>
                    <m:den>
                      <m:r>
                        <m:rPr>
                          <m:sty m:val="p"/>
                        </m:rPr>
                        <w:rPr>
                          <w:rFonts w:ascii="Cambria Math" w:hAnsi="Cambria Math"/>
                        </w:rPr>
                        <m:t>dx</m:t>
                      </m:r>
                    </m:den>
                  </m:f>
                </m:e>
              </m:d>
            </m:e>
            <m:sub>
              <m:r>
                <m:rPr>
                  <m:sty m:val="p"/>
                </m:rPr>
                <w:rPr>
                  <w:rFonts w:ascii="Cambria Math" w:hAnsi="Cambria Math"/>
                </w:rPr>
                <m:t>x=0</m:t>
              </m:r>
            </m:sub>
          </m:sSub>
          <m:r>
            <m:rPr>
              <m:sty m:val="p"/>
            </m:rPr>
            <w:rPr>
              <w:rFonts w:ascii="Cambria Math" w:hAnsi="Cambria Math"/>
            </w:rPr>
            <m:t>=-m*</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p*</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*cosh⁡(ML)</m:t>
              </m:r>
            </m:num>
            <m:den>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+p*cosh⁡(ML)</m:t>
              </m:r>
            </m:den>
          </m:f>
        </m:oMath>
      </m:oMathPara>
    </w:p>
    <w:p w14:paraId="77FFA9FD" w14:textId="4E92BE8C" w:rsidR="005170CA" w:rsidRPr="005170CA" w:rsidRDefault="005170CA" w:rsidP="00F02196">
      <w:r>
        <w:rPr>
          <w:rFonts w:hint="cs"/>
          <w:rtl/>
        </w:rPr>
        <w:t xml:space="preserve">נציב אותה. </w:t>
      </w:r>
    </w:p>
    <w:p w14:paraId="442E285B" w14:textId="4D1613CA" w:rsidR="00613066" w:rsidRPr="00F02196" w:rsidRDefault="00F02196" w:rsidP="007A5DC1">
      <w:pPr>
        <w:rPr>
          <w:iCs/>
        </w:rPr>
      </w:pPr>
      <m:oMathPara>
        <m:oMath>
          <m:r>
            <m:rPr>
              <m:sty m:val="p"/>
            </m:rPr>
            <w:rPr>
              <w:rFonts w:ascii="Cambria Math" w:hAnsi="Cambria Math"/>
            </w:rPr>
            <m:t>P=-k*A*-M*</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p*</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*cosh⁡(ML)</m:t>
              </m:r>
            </m:num>
            <m:den>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+p*cosh⁡(ML)</m:t>
              </m:r>
            </m:den>
          </m:f>
        </m:oMath>
      </m:oMathPara>
    </w:p>
    <w:p w14:paraId="6AADA44E" w14:textId="47F77FA3" w:rsidR="00F02196" w:rsidRPr="00F02196" w:rsidRDefault="00F02196" w:rsidP="00F02196">
      <w:pPr>
        <w:rPr>
          <w:iCs/>
        </w:rPr>
      </w:pPr>
      <m:oMathPara>
        <m:oMath>
          <m:r>
            <m:rPr>
              <m:sty m:val="p"/>
            </m:rPr>
            <w:rPr>
              <w:rFonts w:ascii="Cambria Math" w:hAnsi="Cambria Math"/>
            </w:rPr>
            <m:t>P=k*A*M*</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p*</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*cosh⁡(ML)</m:t>
              </m:r>
            </m:num>
            <m:den>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+p*cosh⁡(ML)</m:t>
              </m:r>
            </m:den>
          </m:f>
        </m:oMath>
      </m:oMathPara>
    </w:p>
    <w:p w14:paraId="02A930A4" w14:textId="47606BB5" w:rsidR="00F02196" w:rsidRPr="00F02196" w:rsidRDefault="00F02196" w:rsidP="00F02196">
      <w:pPr>
        <w:rPr>
          <w:i/>
          <w:rtl/>
        </w:rPr>
      </w:pPr>
      <w:r>
        <w:rPr>
          <w:rFonts w:hint="cs"/>
          <w:i/>
          <w:rtl/>
        </w:rPr>
        <w:t>נסדר את המשוואה למציאת</w:t>
      </w:r>
      <w:r w:rsidRPr="00681BBF">
        <w:rPr>
          <w:rFonts w:hint="cs"/>
          <w:iCs/>
          <w:rtl/>
        </w:rPr>
        <w:t xml:space="preserve"> </w:t>
      </w:r>
      <w:r w:rsidRPr="00681BBF">
        <w:rPr>
          <w:iCs/>
        </w:rPr>
        <w:t>k</w:t>
      </w:r>
      <w:r w:rsidR="00681BBF">
        <w:rPr>
          <w:rFonts w:hint="cs"/>
          <w:iCs/>
          <w:rtl/>
        </w:rPr>
        <w:t>.</w:t>
      </w:r>
      <w:r w:rsidR="00C65C5F">
        <w:rPr>
          <w:rFonts w:hint="cs"/>
          <w:iCs/>
          <w:rtl/>
        </w:rPr>
        <w:t xml:space="preserve"> </w:t>
      </w:r>
    </w:p>
    <w:p w14:paraId="39D92145" w14:textId="74C9F194" w:rsidR="00F02196" w:rsidRPr="005170CA" w:rsidRDefault="000B79B7" w:rsidP="00F02196">
      <w:pPr>
        <w:rPr>
          <w:rtl/>
        </w:rPr>
      </w:pPr>
      <m:oMathPara>
        <m:oMath>
          <m:r>
            <m:rPr>
              <m:sty m:val="p"/>
            </m:rPr>
            <w:rPr>
              <w:rFonts w:ascii="Cambria Math" w:hAnsi="Cambria Math"/>
            </w:rPr>
            <m:t>k=</m:t>
          </m:r>
          <m:f>
            <m:fPr>
              <m:ctrlPr>
                <w:rPr>
                  <w:rFonts w:ascii="Cambria Math" w:hAnsi="Cambria Math"/>
                </w:rPr>
              </m:ctrlPr>
            </m:fPr>
            <m:num>
              <m:r>
                <m:rPr>
                  <m:sty m:val="p"/>
                </m:rPr>
                <w:rPr>
                  <w:rFonts w:ascii="Cambria Math" w:hAnsi="Cambria Math"/>
                </w:rPr>
                <m:t>P</m:t>
              </m:r>
            </m:num>
            <m:den>
              <m:r>
                <m:rPr>
                  <m:sty m:val="p"/>
                </m:rPr>
                <w:rPr>
                  <w:rFonts w:ascii="Cambria Math" w:hAnsi="Cambria Math"/>
                </w:rPr>
                <m:t>A*M*</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den>
          </m:f>
          <m:r>
            <w:rPr>
              <w:rFonts w:ascii="Cambria Math" w:hAnsi="Cambria Math"/>
            </w:rPr>
            <m:t>*</m:t>
          </m:r>
          <m:f>
            <m:fPr>
              <m:ctrlPr>
                <w:rPr>
                  <w:rFonts w:ascii="Cambria Math" w:hAnsi="Cambria Math"/>
                  <w:i/>
                </w:rPr>
              </m:ctrlPr>
            </m:fPr>
            <m:num>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+p*cosh⁡(ML)</m:t>
              </m:r>
            </m:num>
            <m:den>
              <m:r>
                <m:rPr>
                  <m:sty m:val="p"/>
                </m:rPr>
                <w:rPr>
                  <w:rFonts w:ascii="Cambria Math" w:hAnsi="Cambria Math"/>
                </w:rPr>
                <m:t>p*</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+a*</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*cosh⁡(ML)</m:t>
              </m:r>
            </m:den>
          </m:f>
        </m:oMath>
      </m:oMathPara>
    </w:p>
    <w:p w14:paraId="0245B49A" w14:textId="06DC9295" w:rsidR="005170CA" w:rsidRPr="000B79B7" w:rsidRDefault="005170CA" w:rsidP="00F02196">
      <w:pPr>
        <w:rPr>
          <w:rtl/>
        </w:rPr>
      </w:pPr>
      <w:r>
        <w:rPr>
          <w:rFonts w:hint="cs"/>
          <w:rtl/>
        </w:rPr>
        <w:t xml:space="preserve">כאשר </w:t>
      </w:r>
      <w:r>
        <w:rPr>
          <w:rFonts w:hint="cs"/>
        </w:rPr>
        <w:t>P</w:t>
      </w:r>
      <w:r>
        <w:rPr>
          <w:rFonts w:hint="cs"/>
          <w:rtl/>
        </w:rPr>
        <w:t xml:space="preserve"> זהו ההספק, </w:t>
      </w:r>
      <w:r>
        <w:t>p</w:t>
      </w:r>
      <w:r>
        <w:rPr>
          <w:rFonts w:hint="cs"/>
          <w:rtl/>
        </w:rPr>
        <w:t xml:space="preserve"> זהו ההיקף ו-</w:t>
      </w:r>
      <w:r>
        <w:t>a</w:t>
      </w:r>
      <w:r>
        <w:rPr>
          <w:rFonts w:hint="cs"/>
          <w:rtl/>
        </w:rPr>
        <w:t xml:space="preserve"> שטח החתך.</w:t>
      </w:r>
      <w:r w:rsidR="00FE2C41">
        <w:rPr>
          <w:rFonts w:hint="cs"/>
          <w:rtl/>
        </w:rPr>
        <w:t xml:space="preserve"> </w:t>
      </w:r>
    </w:p>
    <w:p w14:paraId="48BCC382" w14:textId="6CE16F3F" w:rsidR="000B79B7" w:rsidRDefault="00172CD4" w:rsidP="000B79B7">
      <w:pPr>
        <w:rPr>
          <w:i/>
          <w:rtl/>
        </w:rPr>
      </w:pPr>
      <w:r>
        <w:rPr>
          <w:rFonts w:hint="cs"/>
          <w:i/>
          <w:rtl/>
        </w:rPr>
        <w:t xml:space="preserve">בנוסחה זו מצאנו </w:t>
      </w:r>
      <w:r w:rsidR="00797504">
        <w:rPr>
          <w:rFonts w:hint="cs"/>
          <w:i/>
          <w:rtl/>
        </w:rPr>
        <w:t xml:space="preserve">כל הפרמטרים שאינם </w:t>
      </w:r>
      <w:r w:rsidR="00797504">
        <w:rPr>
          <w:i/>
        </w:rPr>
        <w:t>k</w:t>
      </w:r>
      <w:r w:rsidR="00797504">
        <w:rPr>
          <w:rFonts w:hint="cs"/>
          <w:i/>
          <w:rtl/>
        </w:rPr>
        <w:t xml:space="preserve"> ידועים, </w:t>
      </w:r>
      <w:r>
        <w:rPr>
          <w:rFonts w:hint="cs"/>
          <w:i/>
          <w:rtl/>
        </w:rPr>
        <w:t>מלבד הספק התנור</w:t>
      </w:r>
      <w:r w:rsidR="00797504">
        <w:rPr>
          <w:rFonts w:hint="cs"/>
          <w:i/>
          <w:rtl/>
        </w:rPr>
        <w:t xml:space="preserve">. </w:t>
      </w:r>
      <w:r>
        <w:rPr>
          <w:rFonts w:hint="cs"/>
          <w:i/>
          <w:rtl/>
        </w:rPr>
        <w:t xml:space="preserve">על מנת למצוא את הספק התנור ניסינו למצוא באינטרנט את דגם התנור, אך ללא הצלחה. לאחר מכן החלטנו לנסות למצוא סדר </w:t>
      </w:r>
      <w:r w:rsidR="00220C5E">
        <w:rPr>
          <w:rFonts w:hint="cs"/>
          <w:i/>
          <w:rtl/>
        </w:rPr>
        <w:t>ה</w:t>
      </w:r>
      <w:r>
        <w:rPr>
          <w:rFonts w:hint="cs"/>
          <w:i/>
          <w:rtl/>
        </w:rPr>
        <w:t xml:space="preserve">גודל של </w:t>
      </w:r>
      <w:r w:rsidR="009D1929">
        <w:rPr>
          <w:rFonts w:hint="cs"/>
          <w:i/>
          <w:rtl/>
        </w:rPr>
        <w:t xml:space="preserve">ההספק </w:t>
      </w:r>
      <w:r w:rsidR="009D1929">
        <w:rPr>
          <w:rFonts w:hint="cs"/>
          <w:i/>
          <w:rtl/>
        </w:rPr>
        <w:lastRenderedPageBreak/>
        <w:t xml:space="preserve">על פי </w:t>
      </w:r>
      <w:r w:rsidR="00797504">
        <w:rPr>
          <w:rFonts w:hint="cs"/>
          <w:i/>
          <w:rtl/>
        </w:rPr>
        <w:t>ה</w:t>
      </w:r>
      <w:r w:rsidR="009D1929">
        <w:rPr>
          <w:rFonts w:hint="cs"/>
          <w:i/>
          <w:rtl/>
        </w:rPr>
        <w:t xml:space="preserve">ספקים </w:t>
      </w:r>
      <w:r w:rsidR="00797504">
        <w:rPr>
          <w:rFonts w:hint="cs"/>
          <w:i/>
          <w:rtl/>
        </w:rPr>
        <w:t xml:space="preserve">של תנורים </w:t>
      </w:r>
      <w:r w:rsidR="009D1929">
        <w:rPr>
          <w:rFonts w:hint="cs"/>
          <w:i/>
          <w:rtl/>
        </w:rPr>
        <w:t xml:space="preserve">דומים באינטרנט. מצאנו כי </w:t>
      </w:r>
      <w:r w:rsidR="000B79B7">
        <w:rPr>
          <w:rFonts w:hint="cs"/>
          <w:i/>
          <w:rtl/>
        </w:rPr>
        <w:t xml:space="preserve">ההספק הממוצע הינו בערך 200 כאשר הספקי התנורים נעו בין 100 ל-300 וואט. </w:t>
      </w:r>
    </w:p>
    <w:p w14:paraId="7E3D1049" w14:textId="0741E04D" w:rsidR="000B79B7" w:rsidRDefault="000B79B7" w:rsidP="000B79B7">
      <w:pPr>
        <w:rPr>
          <w:i/>
          <w:rtl/>
        </w:rPr>
      </w:pPr>
      <w:r>
        <w:rPr>
          <w:rFonts w:hint="cs"/>
          <w:i/>
          <w:rtl/>
        </w:rPr>
        <w:t xml:space="preserve">כאשר נציב את הנתונים </w:t>
      </w:r>
      <w:r w:rsidR="0026386A">
        <w:rPr>
          <w:rFonts w:hint="cs"/>
          <w:i/>
          <w:rtl/>
        </w:rPr>
        <w:t xml:space="preserve">של מוט הפלדה לדוגמא, </w:t>
      </w:r>
      <w:r>
        <w:rPr>
          <w:rFonts w:hint="cs"/>
          <w:i/>
          <w:rtl/>
        </w:rPr>
        <w:t xml:space="preserve">נמצא כי </w:t>
      </w:r>
      <w:r w:rsidRPr="000B79B7">
        <w:rPr>
          <w:iCs/>
        </w:rPr>
        <w:t>k</w:t>
      </w:r>
      <w:r w:rsidRPr="000B79B7">
        <w:rPr>
          <w:rFonts w:hint="cs"/>
          <w:iCs/>
          <w:rtl/>
        </w:rPr>
        <w:t xml:space="preserve"> </w:t>
      </w:r>
      <w:r>
        <w:rPr>
          <w:rFonts w:hint="cs"/>
          <w:i/>
          <w:rtl/>
        </w:rPr>
        <w:t xml:space="preserve">שווה בערך </w:t>
      </w:r>
      <w:r w:rsidR="0026386A">
        <w:rPr>
          <w:rFonts w:hint="cs"/>
          <w:i/>
          <w:rtl/>
        </w:rPr>
        <w:t>5000</w:t>
      </w:r>
      <w:r>
        <w:rPr>
          <w:rFonts w:hint="cs"/>
          <w:i/>
          <w:rtl/>
        </w:rPr>
        <w:t xml:space="preserve">, </w:t>
      </w:r>
      <w:r w:rsidR="00F93163">
        <w:rPr>
          <w:rFonts w:hint="cs"/>
          <w:i/>
          <w:rtl/>
        </w:rPr>
        <w:t xml:space="preserve">נתון זה לא עולה בקנה אחד עם הנתונים שבמקורות </w:t>
      </w:r>
      <w:r w:rsidR="00220C5E">
        <w:rPr>
          <w:rFonts w:hint="cs"/>
          <w:i/>
          <w:rtl/>
        </w:rPr>
        <w:t>ובאינטרנ</w:t>
      </w:r>
      <w:r w:rsidR="00220C5E">
        <w:rPr>
          <w:rFonts w:hint="eastAsia"/>
          <w:i/>
          <w:rtl/>
        </w:rPr>
        <w:t>ט</w:t>
      </w:r>
      <w:r w:rsidR="00220C5E">
        <w:rPr>
          <w:rFonts w:hint="cs"/>
          <w:i/>
          <w:rtl/>
        </w:rPr>
        <w:t xml:space="preserve">. החלטנו </w:t>
      </w:r>
      <w:r w:rsidR="00797504">
        <w:rPr>
          <w:rFonts w:hint="cs"/>
          <w:i/>
          <w:rtl/>
        </w:rPr>
        <w:t>על כן לבצע הנחה נוספת:</w:t>
      </w:r>
      <w:r w:rsidR="00220C5E">
        <w:rPr>
          <w:rFonts w:hint="cs"/>
          <w:i/>
          <w:rtl/>
        </w:rPr>
        <w:t xml:space="preserve"> ייתכן כי ההספק במקורות לתנורים הינו ההספק בטמפרטורה מקסימלית, והתנור שלנו לא חומם לטמפרטורה המקסימלית. בהנחה שההספק והטמפרטורה שהתנור מפיק נמצאים ביחס ישר</w:t>
      </w:r>
      <w:r w:rsidR="00797504">
        <w:rPr>
          <w:rFonts w:hint="cs"/>
          <w:i/>
          <w:rtl/>
        </w:rPr>
        <w:t>,</w:t>
      </w:r>
      <w:r w:rsidR="00220C5E">
        <w:rPr>
          <w:rFonts w:hint="cs"/>
          <w:i/>
          <w:rtl/>
        </w:rPr>
        <w:t xml:space="preserve"> ניתן לה</w:t>
      </w:r>
      <w:r w:rsidR="00797504">
        <w:rPr>
          <w:rFonts w:hint="cs"/>
          <w:i/>
          <w:rtl/>
        </w:rPr>
        <w:t>גדיר</w:t>
      </w:r>
      <w:r w:rsidR="00220C5E">
        <w:rPr>
          <w:rFonts w:hint="cs"/>
          <w:i/>
          <w:rtl/>
        </w:rPr>
        <w:t xml:space="preserve"> הספק למעלה אחת </w:t>
      </w:r>
      <w:r w:rsidR="00797504">
        <w:rPr>
          <w:rFonts w:hint="cs"/>
          <w:i/>
          <w:rtl/>
        </w:rPr>
        <w:t>ש</w:t>
      </w:r>
      <w:r w:rsidR="00220C5E">
        <w:rPr>
          <w:rFonts w:hint="cs"/>
          <w:i/>
          <w:rtl/>
        </w:rPr>
        <w:t>הוא היחס בין הטמפרטורה המקסימלית שהתנור מפיק, שנמצא גם כן במקורות, להספק התנור</w:t>
      </w:r>
      <w:r w:rsidR="00797504">
        <w:rPr>
          <w:rFonts w:hint="cs"/>
          <w:i/>
          <w:rtl/>
        </w:rPr>
        <w:t>,</w:t>
      </w:r>
      <w:r w:rsidR="00220C5E">
        <w:rPr>
          <w:rFonts w:hint="cs"/>
          <w:i/>
          <w:rtl/>
        </w:rPr>
        <w:t xml:space="preserve"> </w:t>
      </w:r>
      <w:r w:rsidR="00797504">
        <w:rPr>
          <w:rFonts w:hint="cs"/>
          <w:i/>
          <w:rtl/>
        </w:rPr>
        <w:t>ול</w:t>
      </w:r>
      <w:r w:rsidR="00220C5E">
        <w:rPr>
          <w:rFonts w:hint="cs"/>
          <w:i/>
          <w:rtl/>
        </w:rPr>
        <w:t>כפ</w:t>
      </w:r>
      <w:r w:rsidR="00797504">
        <w:rPr>
          <w:rFonts w:hint="cs"/>
          <w:i/>
          <w:rtl/>
        </w:rPr>
        <w:t>ו</w:t>
      </w:r>
      <w:r w:rsidR="00220C5E">
        <w:rPr>
          <w:rFonts w:hint="cs"/>
          <w:i/>
          <w:rtl/>
        </w:rPr>
        <w:t>ל יחס זה בטמפרטורת התנור שלנו למציאת ההספק</w:t>
      </w:r>
      <w:r w:rsidR="00797504">
        <w:rPr>
          <w:rFonts w:hint="cs"/>
          <w:i/>
          <w:rtl/>
        </w:rPr>
        <w:t xml:space="preserve"> שלו</w:t>
      </w:r>
      <w:r w:rsidR="00220C5E">
        <w:rPr>
          <w:rFonts w:hint="cs"/>
          <w:i/>
          <w:rtl/>
        </w:rPr>
        <w:t xml:space="preserve"> </w:t>
      </w:r>
    </w:p>
    <w:p w14:paraId="768B1F06" w14:textId="11CD212B" w:rsidR="00220C5E" w:rsidRPr="001A7AF5" w:rsidRDefault="00011955" w:rsidP="000B79B7">
      <w:pPr>
        <w:rPr>
          <w:iCs/>
        </w:rPr>
      </w:pPr>
      <m:oMathPara>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max</m:t>
                  </m:r>
                </m:sub>
              </m:sSub>
            </m:num>
            <m:den>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max</m:t>
                  </m:r>
                </m:sub>
              </m:sSub>
            </m:den>
          </m:f>
          <m:r>
            <m:rPr>
              <m:sty m:val="p"/>
            </m:rPr>
            <w:rPr>
              <w:rFonts w:ascii="Cambria Math" w:hAnsi="Cambria Math"/>
            </w:rPr>
            <m:t>*</m:t>
          </m:r>
          <m:sSub>
            <m:sSubPr>
              <m:ctrlPr>
                <w:rPr>
                  <w:rFonts w:ascii="Cambria Math" w:hAnsi="Cambria Math"/>
                  <w:iCs/>
                </w:rPr>
              </m:ctrlPr>
            </m:sSubPr>
            <m:e>
              <m:r>
                <m:rPr>
                  <m:sty m:val="p"/>
                </m:rPr>
                <w:rPr>
                  <w:rFonts w:ascii="Cambria Math" w:hAnsi="Cambria Math"/>
                </w:rPr>
                <m:t>T</m:t>
              </m:r>
            </m:e>
            <m:sub>
              <m:r>
                <w:rPr>
                  <w:rFonts w:ascii="Cambria Math" w:hAnsi="Cambria Math" w:hint="cs"/>
                  <w:rtl/>
                </w:rPr>
                <m:t>ניסוי</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hint="cs"/>
                  <w:rtl/>
                </w:rPr>
                <m:t>ניסוי</m:t>
              </m:r>
            </m:sub>
          </m:sSub>
        </m:oMath>
      </m:oMathPara>
    </w:p>
    <w:p w14:paraId="1250170B" w14:textId="683E2C2B" w:rsidR="002E169B" w:rsidRDefault="00220C5E" w:rsidP="006F6E78">
      <w:pPr>
        <w:rPr>
          <w:i/>
          <w:rtl/>
        </w:rPr>
      </w:pPr>
      <w:r>
        <w:rPr>
          <w:rFonts w:hint="cs"/>
          <w:i/>
          <w:rtl/>
        </w:rPr>
        <w:t xml:space="preserve">על פי תנורים דומים וממוצע ביניהם, הערכנו כי הטמפרטורה המקסימלית הינה 1000 מעלות צלזיוס, וההספק המקסימלי, כפי שכבר פורט, הינו 100. נציב במשוואה ונמצא כי ההספק התנור הינו 6 וואט בטמפרטורה שלה כיוונו. נציב זאת במשוואה למציאת </w:t>
      </w:r>
      <w:r w:rsidRPr="00220C5E">
        <w:rPr>
          <w:iCs/>
        </w:rPr>
        <w:t>k</w:t>
      </w:r>
      <w:r>
        <w:rPr>
          <w:rFonts w:hint="cs"/>
          <w:i/>
          <w:rtl/>
        </w:rPr>
        <w:t xml:space="preserve"> ונחשב כי ערכו שווה ל</w:t>
      </w:r>
      <w:r w:rsidR="0026386A">
        <w:rPr>
          <w:rFonts w:hint="cs"/>
          <w:i/>
          <w:rtl/>
        </w:rPr>
        <w:t xml:space="preserve">-150, נתון שלא עולה בקנה אחד עם הנתונים שמצאנו </w:t>
      </w:r>
      <w:r w:rsidR="00050787">
        <w:rPr>
          <w:rFonts w:hint="cs"/>
          <w:i/>
          <w:rtl/>
        </w:rPr>
        <w:t xml:space="preserve">למוט הפלדה שהיו בין 100 ל-50, </w:t>
      </w:r>
      <w:r w:rsidR="0026386A">
        <w:rPr>
          <w:rFonts w:hint="cs"/>
          <w:i/>
          <w:rtl/>
        </w:rPr>
        <w:t xml:space="preserve">אך קרוב הרבה יותר מהתוצאה הקודמת. </w:t>
      </w:r>
    </w:p>
    <w:p w14:paraId="50E2409E" w14:textId="5CFF4830" w:rsidR="002E169B" w:rsidRPr="002E169B" w:rsidRDefault="00797504" w:rsidP="002E169B">
      <w:pPr>
        <w:rPr>
          <w:i/>
          <w:rtl/>
        </w:rPr>
      </w:pPr>
      <w:r>
        <w:rPr>
          <w:rFonts w:hint="cs"/>
          <w:i/>
          <w:rtl/>
        </w:rPr>
        <w:t>גם בדרך זו לא התקבלה התאמה טובה בין תוצאות הניסוי למודל הנומרי, זאת על אף</w:t>
      </w:r>
      <w:r w:rsidR="004763DB">
        <w:rPr>
          <w:rFonts w:hint="cs"/>
          <w:i/>
          <w:rtl/>
        </w:rPr>
        <w:t xml:space="preserve"> היכולת של</w:t>
      </w:r>
      <w:r>
        <w:rPr>
          <w:rFonts w:hint="cs"/>
          <w:i/>
          <w:rtl/>
        </w:rPr>
        <w:t>ה</w:t>
      </w:r>
      <w:r w:rsidR="002E169B">
        <w:rPr>
          <w:rFonts w:hint="cs"/>
          <w:i/>
          <w:rtl/>
        </w:rPr>
        <w:t xml:space="preserve"> לספק לנו </w:t>
      </w:r>
      <w:r>
        <w:rPr>
          <w:rFonts w:hint="cs"/>
          <w:i/>
          <w:rtl/>
        </w:rPr>
        <w:t xml:space="preserve">את </w:t>
      </w:r>
      <w:r w:rsidR="002E169B">
        <w:rPr>
          <w:rFonts w:hint="cs"/>
          <w:i/>
          <w:rtl/>
        </w:rPr>
        <w:t xml:space="preserve">ערך </w:t>
      </w:r>
      <w:r w:rsidR="002E169B" w:rsidRPr="00797504">
        <w:rPr>
          <w:i/>
        </w:rPr>
        <w:t>k</w:t>
      </w:r>
      <w:r w:rsidRPr="00797504">
        <w:rPr>
          <w:rFonts w:hint="cs"/>
          <w:i/>
          <w:rtl/>
        </w:rPr>
        <w:t xml:space="preserve"> בנפרד</w:t>
      </w:r>
      <w:r>
        <w:rPr>
          <w:rFonts w:hint="cs"/>
          <w:iCs/>
          <w:rtl/>
        </w:rPr>
        <w:t>.</w:t>
      </w:r>
      <w:r w:rsidR="002E169B">
        <w:rPr>
          <w:rFonts w:hint="cs"/>
          <w:iCs/>
          <w:rtl/>
        </w:rPr>
        <w:t xml:space="preserve"> </w:t>
      </w:r>
      <w:r w:rsidR="002E169B">
        <w:rPr>
          <w:rFonts w:hint="cs"/>
          <w:i/>
          <w:rtl/>
        </w:rPr>
        <w:t xml:space="preserve">ללא ידיעת ההספק של התנור </w:t>
      </w:r>
      <w:r w:rsidR="004763DB">
        <w:rPr>
          <w:rFonts w:hint="cs"/>
          <w:i/>
          <w:rtl/>
        </w:rPr>
        <w:t>הספציפי שבו השתמשנו לא נוכל לחשב את ערכו של</w:t>
      </w:r>
      <w:r w:rsidR="004763DB" w:rsidRPr="004763DB">
        <w:rPr>
          <w:rFonts w:hint="cs"/>
          <w:iCs/>
          <w:rtl/>
        </w:rPr>
        <w:t xml:space="preserve"> </w:t>
      </w:r>
      <w:r w:rsidR="004763DB" w:rsidRPr="004763DB">
        <w:rPr>
          <w:iCs/>
        </w:rPr>
        <w:t>k</w:t>
      </w:r>
      <w:r w:rsidR="004763DB">
        <w:rPr>
          <w:rFonts w:hint="cs"/>
          <w:i/>
          <w:rtl/>
        </w:rPr>
        <w:t xml:space="preserve"> וממנו גם את</w:t>
      </w:r>
      <w:r w:rsidR="004763DB" w:rsidRPr="004763DB">
        <w:rPr>
          <w:rFonts w:hint="cs"/>
          <w:iCs/>
          <w:rtl/>
        </w:rPr>
        <w:t xml:space="preserve"> </w:t>
      </w:r>
      <w:r w:rsidR="004763DB" w:rsidRPr="004763DB">
        <w:rPr>
          <w:iCs/>
        </w:rPr>
        <w:t>h</w:t>
      </w:r>
      <w:r w:rsidR="004763DB">
        <w:rPr>
          <w:rFonts w:hint="cs"/>
          <w:i/>
          <w:rtl/>
        </w:rPr>
        <w:t xml:space="preserve"> בצורה מדויקת</w:t>
      </w:r>
      <w:r>
        <w:rPr>
          <w:rFonts w:hint="cs"/>
          <w:i/>
          <w:rtl/>
        </w:rPr>
        <w:t xml:space="preserve"> ו</w:t>
      </w:r>
      <w:r w:rsidR="004763DB">
        <w:rPr>
          <w:rFonts w:hint="cs"/>
          <w:i/>
          <w:rtl/>
        </w:rPr>
        <w:t>אמינה</w:t>
      </w:r>
      <w:r>
        <w:rPr>
          <w:rFonts w:hint="cs"/>
          <w:i/>
          <w:rtl/>
        </w:rPr>
        <w:t>.</w:t>
      </w:r>
      <w:r w:rsidR="004763DB">
        <w:rPr>
          <w:rFonts w:hint="cs"/>
          <w:i/>
          <w:rtl/>
        </w:rPr>
        <w:t xml:space="preserve"> </w:t>
      </w:r>
      <w:r>
        <w:rPr>
          <w:rFonts w:hint="cs"/>
          <w:i/>
          <w:rtl/>
        </w:rPr>
        <w:t xml:space="preserve">יתכן גם שחוסר ההתאמה בין המודל הנומרי לתוצאות הניסוי נובע מגורמים נוספים, כגון שגיאות נומריות מצטברות במהלך החישוב. ניתן יהיה לבדוק זאת לאחר מציאת ערכי </w:t>
      </w:r>
      <w:r>
        <w:rPr>
          <w:i/>
        </w:rPr>
        <w:t>k</w:t>
      </w:r>
      <w:r>
        <w:rPr>
          <w:rFonts w:hint="cs"/>
          <w:i/>
          <w:rtl/>
        </w:rPr>
        <w:t xml:space="preserve">, </w:t>
      </w:r>
      <w:r>
        <w:rPr>
          <w:i/>
        </w:rPr>
        <w:t>h</w:t>
      </w:r>
      <w:r>
        <w:rPr>
          <w:rFonts w:hint="cs"/>
          <w:i/>
          <w:rtl/>
        </w:rPr>
        <w:t xml:space="preserve"> ו </w:t>
      </w:r>
      <w:r>
        <w:rPr>
          <w:i/>
          <w:rtl/>
        </w:rPr>
        <w:t>–</w:t>
      </w:r>
      <w:r>
        <w:rPr>
          <w:rFonts w:hint="cs"/>
          <w:i/>
          <w:rtl/>
        </w:rPr>
        <w:t xml:space="preserve"> </w:t>
      </w:r>
      <w:r>
        <w:rPr>
          <w:i/>
        </w:rPr>
        <w:t>c</w:t>
      </w:r>
      <w:r>
        <w:rPr>
          <w:rFonts w:hint="cs"/>
          <w:i/>
          <w:rtl/>
        </w:rPr>
        <w:t xml:space="preserve"> עבור המערכת הניסיונית, בשיטות שתוארו לעיל.</w:t>
      </w:r>
    </w:p>
    <w:p w14:paraId="656417F3" w14:textId="77777777" w:rsidR="00891D82" w:rsidRPr="00F91BE6" w:rsidRDefault="00891D82" w:rsidP="00AA302D">
      <w:pPr>
        <w:bidi w:val="0"/>
        <w:rPr>
          <w:rtl/>
        </w:rPr>
      </w:pPr>
      <w:r w:rsidRPr="00F91BE6">
        <w:rPr>
          <w:rtl/>
        </w:rPr>
        <w:br w:type="page"/>
      </w:r>
    </w:p>
    <w:p w14:paraId="51320ADC" w14:textId="6592E62E" w:rsidR="008A304D" w:rsidRDefault="0094177A" w:rsidP="00AA302D">
      <w:pPr>
        <w:pStyle w:val="Heading1"/>
        <w:rPr>
          <w:rtl/>
        </w:rPr>
      </w:pPr>
      <w:bookmarkStart w:id="25" w:name="_Toc43667533"/>
      <w:r w:rsidRPr="00F91BE6">
        <w:rPr>
          <w:rFonts w:hint="cs"/>
          <w:rtl/>
        </w:rPr>
        <w:lastRenderedPageBreak/>
        <w:t>סיכום</w:t>
      </w:r>
      <w:bookmarkEnd w:id="25"/>
    </w:p>
    <w:p w14:paraId="4A886CAC" w14:textId="257AC6F3" w:rsidR="006F7A91" w:rsidRDefault="006F7A91" w:rsidP="006F7A91">
      <w:pPr>
        <w:rPr>
          <w:rtl/>
        </w:rPr>
      </w:pPr>
      <w:r>
        <w:rPr>
          <w:rtl/>
        </w:rPr>
        <w:t xml:space="preserve">בניסוי זה שמתוך פרויקט פיזיקה מחקרית עבדנו תקופה ארוכה של שנה וחצי, במהלכה ביצענו ולמדנו דברים רבים בפיזיקה, במתמטיקה ובעיקר בתחום המחקר שלנו – תרמודינמיקה ומעבר חום. למדנו את המאפיינים של מעבר החום והתפלגות הטמפרטורה: הטמפרטורה בגוף לא אחידה, והחום לא עובר בתוכו באופן מידי, אלה מתפשט </w:t>
      </w:r>
      <w:r w:rsidR="00054E90">
        <w:rPr>
          <w:rFonts w:hint="cs"/>
          <w:rtl/>
        </w:rPr>
        <w:t>באיטיות. כאשר קצב ההתפשטות יורד ככל שמתרחקים מן מקור החום,</w:t>
      </w:r>
      <w:r>
        <w:rPr>
          <w:rtl/>
        </w:rPr>
        <w:t xml:space="preserve"> מה </w:t>
      </w:r>
      <w:r w:rsidR="00054E90">
        <w:rPr>
          <w:rFonts w:hint="cs"/>
          <w:rtl/>
        </w:rPr>
        <w:t>שיוצר</w:t>
      </w:r>
      <w:r>
        <w:rPr>
          <w:rtl/>
        </w:rPr>
        <w:t xml:space="preserve"> גרף טמפרטורה יורד בצורה לא ליניארית. בנוסף למדנו על המאפיינים המתמטיים של מעבר החום</w:t>
      </w:r>
      <w:r w:rsidR="0016655C">
        <w:rPr>
          <w:rFonts w:hint="cs"/>
          <w:rtl/>
        </w:rPr>
        <w:t>:</w:t>
      </w:r>
      <w:r>
        <w:rPr>
          <w:rtl/>
        </w:rPr>
        <w:t xml:space="preserve"> חוק פורייה וחוק הקירור של ניוטון, והשתמשנו גם במאפיין קיבול החום הסגולי</w:t>
      </w:r>
      <w:r w:rsidR="0016655C">
        <w:rPr>
          <w:rFonts w:hint="cs"/>
          <w:rtl/>
        </w:rPr>
        <w:t xml:space="preserve"> המקשר בין חום לשינוי טמפרטורה בגוף</w:t>
      </w:r>
      <w:r>
        <w:rPr>
          <w:rtl/>
        </w:rPr>
        <w:t xml:space="preserve">. </w:t>
      </w:r>
      <w:r w:rsidR="00054E90">
        <w:rPr>
          <w:rFonts w:hint="cs"/>
          <w:rtl/>
        </w:rPr>
        <w:t xml:space="preserve">למדנו כי </w:t>
      </w:r>
      <w:r>
        <w:rPr>
          <w:rtl/>
        </w:rPr>
        <w:t xml:space="preserve">מעבר החום תלוי באופן ישר בהפרש הטמפרטורה, וישנם מקדמים שונים למעברי חום שונים; בתוך המוט ומחוצה לו. במהלך הפרויקט פיתחנו משוואה דיפרנציאלית של התפלגות הטמפרטורה, מצאנו תנאי שפה, פתרון אנליטי למצב שיווי משקל, בנינו מודל נומרי ואף הצלחנו לבצע את הניסוי בשגיאות קטנות יחסית, כ-10%, מה שהניב תוצאות בעלות אמינות גבוהה. </w:t>
      </w:r>
    </w:p>
    <w:p w14:paraId="5364A5A5" w14:textId="367A983A" w:rsidR="0016655C" w:rsidRDefault="0016655C" w:rsidP="00036403">
      <w:pPr>
        <w:rPr>
          <w:rtl/>
        </w:rPr>
      </w:pPr>
      <w:r>
        <w:rPr>
          <w:rFonts w:hint="cs"/>
          <w:rtl/>
        </w:rPr>
        <w:t xml:space="preserve">פנינו להשוות בין תוצאות הניסוי שערכנו לבין המודלים שפיתחנו. בהשוואה זו קיים קושי מהותי </w:t>
      </w:r>
      <w:r>
        <w:rPr>
          <w:rtl/>
        </w:rPr>
        <w:t>–</w:t>
      </w:r>
      <w:r>
        <w:rPr>
          <w:rFonts w:hint="cs"/>
          <w:rtl/>
        </w:rPr>
        <w:t xml:space="preserve"> איננו יודעים את ערכי מקדמי הולכת החום</w:t>
      </w:r>
      <w:r w:rsidR="00036403">
        <w:t xml:space="preserve">k </w:t>
      </w:r>
      <w:r w:rsidR="00036403">
        <w:rPr>
          <w:rFonts w:hint="cs"/>
          <w:rtl/>
        </w:rPr>
        <w:t xml:space="preserve"> ו </w:t>
      </w:r>
      <w:r w:rsidR="00036403">
        <w:rPr>
          <w:rtl/>
        </w:rPr>
        <w:t>–</w:t>
      </w:r>
      <w:r w:rsidR="00036403">
        <w:rPr>
          <w:rFonts w:hint="cs"/>
          <w:rtl/>
        </w:rPr>
        <w:t xml:space="preserve"> </w:t>
      </w:r>
      <w:r w:rsidR="00036403">
        <w:t>h</w:t>
      </w:r>
      <w:r w:rsidR="00036403">
        <w:rPr>
          <w:rFonts w:hint="cs"/>
          <w:rtl/>
        </w:rPr>
        <w:t xml:space="preserve"> ואת קיבול החום הסגולי </w:t>
      </w:r>
      <w:r w:rsidR="00036403">
        <w:t>c</w:t>
      </w:r>
      <w:r w:rsidR="00036403">
        <w:rPr>
          <w:rFonts w:hint="cs"/>
          <w:rtl/>
        </w:rPr>
        <w:t xml:space="preserve"> של המוט, ולא ניתן למצוא להם ערכים אמינים בספרות ובאינטרנט מאחר והמוט עשוי סגסוגת שמרכיביה והיחס ביניהם אינם ידועים במדויק.</w:t>
      </w:r>
      <w:r w:rsidR="00036403">
        <w:br/>
      </w:r>
      <w:r w:rsidR="00036403">
        <w:rPr>
          <w:rFonts w:hint="cs"/>
          <w:rtl/>
        </w:rPr>
        <w:t xml:space="preserve">עם זאת, במודל שפיתחנו לשיווי משקל התלות היא בפרמטר אחד </w:t>
      </w:r>
      <w:r w:rsidR="00036403">
        <w:rPr>
          <w:rtl/>
        </w:rPr>
        <w:t>–</w:t>
      </w:r>
      <w:r w:rsidR="00036403">
        <w:rPr>
          <w:rFonts w:hint="cs"/>
          <w:rtl/>
        </w:rPr>
        <w:t xml:space="preserve"> היחס בין </w:t>
      </w:r>
      <w:r w:rsidR="00036403">
        <w:t>k</w:t>
      </w:r>
      <w:r w:rsidR="00036403">
        <w:rPr>
          <w:rFonts w:hint="cs"/>
          <w:rtl/>
        </w:rPr>
        <w:t xml:space="preserve"> ו- </w:t>
      </w:r>
      <w:r w:rsidR="00036403">
        <w:t>h</w:t>
      </w:r>
      <w:r w:rsidR="00036403">
        <w:rPr>
          <w:rFonts w:hint="cs"/>
          <w:rtl/>
        </w:rPr>
        <w:t xml:space="preserve"> (שסומן </w:t>
      </w:r>
      <w:r w:rsidR="00036403">
        <w:rPr>
          <w:rFonts w:hint="cs"/>
        </w:rPr>
        <w:t>M</w:t>
      </w:r>
      <w:r w:rsidR="00036403">
        <w:rPr>
          <w:rFonts w:hint="cs"/>
          <w:rtl/>
        </w:rPr>
        <w:t xml:space="preserve">) ולכן יכולנו לבצע התאמה בין המודל האנליטי לבין תוצאות הניסוי בשיווי משקל ומתוכה למצוא את ערך </w:t>
      </w:r>
      <w:r w:rsidR="00036403">
        <w:rPr>
          <w:rFonts w:hint="cs"/>
        </w:rPr>
        <w:t>M</w:t>
      </w:r>
      <w:r w:rsidR="00036403">
        <w:rPr>
          <w:rFonts w:hint="cs"/>
          <w:rtl/>
        </w:rPr>
        <w:t xml:space="preserve"> של המוט (באמצעות שיטת הריבועים המינימליים).</w:t>
      </w:r>
      <w:r>
        <w:t xml:space="preserve"> </w:t>
      </w:r>
      <w:r>
        <w:rPr>
          <w:rFonts w:hint="cs"/>
          <w:rtl/>
        </w:rPr>
        <w:t xml:space="preserve"> </w:t>
      </w:r>
      <w:r w:rsidR="00036403">
        <w:rPr>
          <w:rFonts w:hint="cs"/>
          <w:rtl/>
        </w:rPr>
        <w:t xml:space="preserve">לאחר מציאת </w:t>
      </w:r>
      <w:r w:rsidR="00036403">
        <w:rPr>
          <w:rFonts w:hint="cs"/>
        </w:rPr>
        <w:t>M</w:t>
      </w:r>
      <w:r w:rsidR="00036403">
        <w:rPr>
          <w:rFonts w:hint="cs"/>
          <w:rtl/>
        </w:rPr>
        <w:t xml:space="preserve"> , ההתאמה בין תוצאות הניסוי למודל האנליטי </w:t>
      </w:r>
      <w:r w:rsidR="000552A3">
        <w:rPr>
          <w:rFonts w:hint="cs"/>
          <w:rtl/>
        </w:rPr>
        <w:t>היית</w:t>
      </w:r>
      <w:r w:rsidR="000552A3">
        <w:rPr>
          <w:rFonts w:hint="eastAsia"/>
          <w:rtl/>
        </w:rPr>
        <w:t>ה</w:t>
      </w:r>
      <w:r w:rsidR="00036403">
        <w:rPr>
          <w:rFonts w:hint="cs"/>
          <w:rtl/>
        </w:rPr>
        <w:t xml:space="preserve"> טובה מאוד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=0.9978</m:t>
        </m:r>
      </m:oMath>
      <w:r w:rsidR="00036403">
        <w:rPr>
          <w:rFonts w:hint="cs"/>
          <w:rtl/>
        </w:rPr>
        <w:t>).</w:t>
      </w:r>
    </w:p>
    <w:p w14:paraId="17012F7C" w14:textId="1DE291EB" w:rsidR="00FF6837" w:rsidRDefault="00036403" w:rsidP="00FF6837">
      <w:pPr>
        <w:rPr>
          <w:rtl/>
        </w:rPr>
      </w:pPr>
      <w:r>
        <w:rPr>
          <w:rFonts w:hint="cs"/>
          <w:rtl/>
        </w:rPr>
        <w:t xml:space="preserve">לאחר מכן ניסינו להשוות בין תוצאות המודל הנומרי לניסוי, כדי לבדוק את ההתאמה גם מחוץ לשיווי משקל. כאן נתקלנו בקושי מאחר והמודל הנומרי תלוי בפרמטרים </w:t>
      </w:r>
      <w:r>
        <w:t>k, h, c</w:t>
      </w:r>
      <w:r>
        <w:rPr>
          <w:rFonts w:hint="cs"/>
          <w:rtl/>
        </w:rPr>
        <w:t xml:space="preserve"> בנפרד, ולא ביחס ביניהם.</w:t>
      </w:r>
      <w:r>
        <w:rPr>
          <w:rtl/>
        </w:rPr>
        <w:br/>
      </w:r>
      <w:r>
        <w:rPr>
          <w:rFonts w:hint="cs"/>
          <w:rtl/>
        </w:rPr>
        <w:t xml:space="preserve">היחס בין </w:t>
      </w:r>
      <w:r>
        <w:t>h</w:t>
      </w:r>
      <w:r>
        <w:rPr>
          <w:rFonts w:hint="cs"/>
          <w:rtl/>
        </w:rPr>
        <w:t xml:space="preserve"> ל </w:t>
      </w:r>
      <w:r>
        <w:t xml:space="preserve">k </w:t>
      </w:r>
      <w:r>
        <w:rPr>
          <w:rFonts w:hint="cs"/>
          <w:rtl/>
        </w:rPr>
        <w:t xml:space="preserve">  אמנם ידוע מתוך ההתאמה שביצענו למודל האנליטי, אך עדיין נותרנו עם שני משתנים לא ידועים, </w:t>
      </w:r>
      <w:r w:rsidR="000A541F">
        <w:rPr>
          <w:rFonts w:hint="cs"/>
          <w:rtl/>
        </w:rPr>
        <w:t>שאת ערכיהם לקחנו כערכים מקורבים מהספרות והאינטרנט.</w:t>
      </w:r>
      <w:r w:rsidR="000A541F">
        <w:rPr>
          <w:rtl/>
        </w:rPr>
        <w:br/>
      </w:r>
      <w:r w:rsidR="000A541F">
        <w:rPr>
          <w:rFonts w:hint="cs"/>
          <w:rtl/>
        </w:rPr>
        <w:t xml:space="preserve">בשיווי משקל התקבלה התאמה טובה מאוד בין המודל הנומרי לתוצאות הניסיוניות. זה לא מפתיע מאחר ובמצב שיווי משקל רק היחס בין </w:t>
      </w:r>
      <w:r w:rsidR="000A541F">
        <w:t>k</w:t>
      </w:r>
      <w:r w:rsidR="000A541F">
        <w:rPr>
          <w:rFonts w:hint="cs"/>
          <w:rtl/>
        </w:rPr>
        <w:t xml:space="preserve"> ו-</w:t>
      </w:r>
      <w:r w:rsidR="000A541F">
        <w:t xml:space="preserve">h </w:t>
      </w:r>
      <w:r w:rsidR="000A541F">
        <w:rPr>
          <w:rFonts w:hint="cs"/>
          <w:rtl/>
        </w:rPr>
        <w:t xml:space="preserve"> שהוא ידוע אמור להשפיע.</w:t>
      </w:r>
      <w:r w:rsidR="000A541F">
        <w:rPr>
          <w:rtl/>
        </w:rPr>
        <w:br/>
      </w:r>
      <w:r w:rsidR="000A541F">
        <w:rPr>
          <w:rFonts w:hint="cs"/>
          <w:rtl/>
        </w:rPr>
        <w:t xml:space="preserve">לפני הגעה לשיווי משקל ההתאמה שקבלנו אינה טובה. ניסינו להתגבר על כך ע"י שימוש במקדם אחד מהספרות והתאמת המקדם השני ע"י שיטת הריבועים המינימליים, אך לא קבלנו תוצאות טובות. כך גם כשניסינו להשתמש בהספק התנור כדי למצוא את </w:t>
      </w:r>
      <w:r w:rsidR="000A541F">
        <w:t>k</w:t>
      </w:r>
      <w:r w:rsidR="000A541F">
        <w:rPr>
          <w:rFonts w:hint="cs"/>
          <w:rtl/>
        </w:rPr>
        <w:t xml:space="preserve"> בנפרד. לסיכום, </w:t>
      </w:r>
      <w:r w:rsidR="000A541F">
        <w:rPr>
          <w:rtl/>
        </w:rPr>
        <w:t>המודל הנומרי הניב תוצאות לא מדויקות למרות שדרך הפעולה שלו נכונה</w:t>
      </w:r>
      <w:r w:rsidR="000A541F">
        <w:rPr>
          <w:rFonts w:hint="cs"/>
          <w:rtl/>
        </w:rPr>
        <w:t xml:space="preserve"> לדעתנו. נדרשת בחינה נוספת שלו וניסיון למציאת הערכים של מקדמי הולכת החום וקיבול החום הסגולי</w:t>
      </w:r>
      <w:r w:rsidR="000A1F22">
        <w:rPr>
          <w:rFonts w:hint="cs"/>
          <w:rtl/>
        </w:rPr>
        <w:t>.</w:t>
      </w:r>
    </w:p>
    <w:p w14:paraId="28935F66" w14:textId="5EF6C791" w:rsidR="000A541F" w:rsidRDefault="00FF6837" w:rsidP="00FF6837">
      <w:pPr>
        <w:rPr>
          <w:rtl/>
        </w:rPr>
      </w:pPr>
      <w:r>
        <w:rPr>
          <w:rtl/>
        </w:rPr>
        <w:lastRenderedPageBreak/>
        <w:t>אנחנו מאמינים כי ישנם דרכים למציאת המקד</w:t>
      </w:r>
      <w:r>
        <w:rPr>
          <w:rFonts w:hint="cs"/>
          <w:rtl/>
        </w:rPr>
        <w:t xml:space="preserve">מים באמצעות </w:t>
      </w:r>
      <w:r>
        <w:rPr>
          <w:rtl/>
        </w:rPr>
        <w:t>ניסוי</w:t>
      </w:r>
      <w:r>
        <w:rPr>
          <w:rFonts w:hint="cs"/>
          <w:rtl/>
        </w:rPr>
        <w:t>ים</w:t>
      </w:r>
      <w:r>
        <w:rPr>
          <w:rtl/>
        </w:rPr>
        <w:t xml:space="preserve"> שונ</w:t>
      </w:r>
      <w:r>
        <w:rPr>
          <w:rFonts w:hint="cs"/>
          <w:rtl/>
        </w:rPr>
        <w:t>ים,</w:t>
      </w:r>
      <w:r w:rsidR="000A541F">
        <w:rPr>
          <w:rFonts w:hint="cs"/>
          <w:rtl/>
        </w:rPr>
        <w:t xml:space="preserve"> למשל ע"י ציפוי המוט בחומר מבודד תרמי כדי להקטין את </w:t>
      </w:r>
      <w:r w:rsidR="000A541F">
        <w:t>h</w:t>
      </w:r>
      <w:r w:rsidR="000A541F">
        <w:rPr>
          <w:rFonts w:hint="cs"/>
          <w:rtl/>
        </w:rPr>
        <w:t xml:space="preserve"> קרוב לאפס, ומציאת </w:t>
      </w:r>
      <w:r w:rsidR="000A541F">
        <w:t>k</w:t>
      </w:r>
      <w:r w:rsidR="000A541F">
        <w:rPr>
          <w:rFonts w:hint="cs"/>
          <w:rtl/>
        </w:rPr>
        <w:t xml:space="preserve"> מתוך התפלגות הטמפרטורה אז</w:t>
      </w:r>
      <w:r>
        <w:rPr>
          <w:rFonts w:hint="cs"/>
          <w:rtl/>
        </w:rPr>
        <w:t xml:space="preserve">, או ניסוי </w:t>
      </w:r>
      <w:r>
        <w:rPr>
          <w:rtl/>
        </w:rPr>
        <w:t>שמטרתו מדידת קיבול החום</w:t>
      </w:r>
      <w:r>
        <w:rPr>
          <w:rFonts w:hint="cs"/>
          <w:rtl/>
        </w:rPr>
        <w:t xml:space="preserve"> של המוט באופן בלתי תלוי בהולכת החום שלו.</w:t>
      </w:r>
    </w:p>
    <w:p w14:paraId="3606C9C6" w14:textId="69E2359D" w:rsidR="00FF6837" w:rsidRDefault="006F7A91" w:rsidP="00FF6837">
      <w:pPr>
        <w:rPr>
          <w:rtl/>
        </w:rPr>
      </w:pPr>
      <w:r>
        <w:rPr>
          <w:rtl/>
        </w:rPr>
        <w:t xml:space="preserve">לצערנו אין </w:t>
      </w:r>
      <w:r>
        <w:rPr>
          <w:rFonts w:hint="cs"/>
          <w:rtl/>
        </w:rPr>
        <w:t>באפשרותנו</w:t>
      </w:r>
      <w:r>
        <w:rPr>
          <w:rtl/>
        </w:rPr>
        <w:t xml:space="preserve"> להמשיך את המחקר, אילו יכולנו להמשיך היינו ממשיכים את המחקר על ידי מציאת היחס למקדם השלישי, מציאת ערכם של המקדמים וכן היינו משפרים את שגיאות המדידה</w:t>
      </w:r>
      <w:r w:rsidR="001F236A">
        <w:rPr>
          <w:rFonts w:hint="cs"/>
          <w:rtl/>
        </w:rPr>
        <w:t xml:space="preserve">. </w:t>
      </w:r>
    </w:p>
    <w:p w14:paraId="4F955A7C" w14:textId="09E9D021" w:rsidR="006F7A91" w:rsidRDefault="006F7A91" w:rsidP="00FF6837">
      <w:pPr>
        <w:rPr>
          <w:rtl/>
        </w:rPr>
      </w:pPr>
      <w:r>
        <w:rPr>
          <w:rtl/>
        </w:rPr>
        <w:t xml:space="preserve">שיפור שגיאות המדידה – למרות ששגיאות המדידה שלנו קטנות יחסית, כ-10%, עדיין ישנו מקום לשיפור והוא גם פשוט יחסית. לדוגמא, שימוש במדי טמפרטורה מכוילים ומדויקים יותר, ושמירה על טמפרטורה קבועה ואחידה של האוויר שמסביב למוט. </w:t>
      </w:r>
    </w:p>
    <w:p w14:paraId="2B50590E" w14:textId="262FA7A5" w:rsidR="00FF6837" w:rsidRPr="006F7A91" w:rsidRDefault="00FF6837" w:rsidP="006F7A91">
      <w:pPr>
        <w:rPr>
          <w:rtl/>
        </w:rPr>
      </w:pPr>
      <w:r>
        <w:rPr>
          <w:rtl/>
        </w:rPr>
        <w:t xml:space="preserve">על אף הבעיות הרבות שהיו במהלך הניסוי הצלחנו להגיע לתוצאות עם שגיאה קטנה והתאמה טובה במצב שיווי המשקל. </w:t>
      </w:r>
      <w:r>
        <w:rPr>
          <w:rFonts w:hint="cs"/>
          <w:rtl/>
        </w:rPr>
        <w:t>והחלק החשוב ביותר,</w:t>
      </w:r>
      <w:r>
        <w:rPr>
          <w:rtl/>
        </w:rPr>
        <w:t xml:space="preserve"> למדנו הרבה מן הניסוי והפרויקט, על כך ניתן לקרוא בפרק הרפלקציה</w:t>
      </w:r>
      <w:r>
        <w:rPr>
          <w:rFonts w:hint="cs"/>
          <w:rtl/>
        </w:rPr>
        <w:t>.</w:t>
      </w:r>
    </w:p>
    <w:p w14:paraId="27245061" w14:textId="77777777" w:rsidR="0094177A" w:rsidRPr="00F91BE6" w:rsidRDefault="0094177A">
      <w:pPr>
        <w:bidi w:val="0"/>
        <w:spacing w:after="0" w:line="240" w:lineRule="auto"/>
        <w:rPr>
          <w:rtl/>
        </w:rPr>
      </w:pPr>
      <w:r w:rsidRPr="00F91BE6">
        <w:rPr>
          <w:rtl/>
        </w:rPr>
        <w:br w:type="page"/>
      </w:r>
    </w:p>
    <w:p w14:paraId="5084E6D7" w14:textId="77777777" w:rsidR="0094177A" w:rsidRPr="00F91BE6" w:rsidRDefault="0094177A" w:rsidP="0094177A">
      <w:pPr>
        <w:pStyle w:val="Heading1"/>
        <w:rPr>
          <w:rtl/>
        </w:rPr>
      </w:pPr>
      <w:bookmarkStart w:id="26" w:name="_Toc43667534"/>
      <w:r w:rsidRPr="00F91BE6">
        <w:rPr>
          <w:rFonts w:hint="cs"/>
          <w:rtl/>
        </w:rPr>
        <w:lastRenderedPageBreak/>
        <w:t>רפלקציה</w:t>
      </w:r>
      <w:bookmarkEnd w:id="26"/>
    </w:p>
    <w:p w14:paraId="1C7ECA1B" w14:textId="1B771982" w:rsidR="0094177A" w:rsidRPr="00F91BE6" w:rsidRDefault="0094177A" w:rsidP="00C50B15">
      <w:pPr>
        <w:pStyle w:val="Heading3"/>
        <w:rPr>
          <w:rtl/>
        </w:rPr>
      </w:pPr>
      <w:r w:rsidRPr="00F91BE6">
        <w:rPr>
          <w:rFonts w:hint="cs"/>
          <w:rtl/>
        </w:rPr>
        <w:t>נועם כהן</w:t>
      </w:r>
    </w:p>
    <w:p w14:paraId="1CF6820A" w14:textId="06A5E5A4" w:rsidR="0094177A" w:rsidRPr="00F91BE6" w:rsidRDefault="007F76F9" w:rsidP="0094177A">
      <w:pPr>
        <w:rPr>
          <w:rtl/>
        </w:rPr>
      </w:pPr>
      <w:r w:rsidRPr="00F91BE6">
        <w:rPr>
          <w:rFonts w:hint="cs"/>
          <w:rtl/>
        </w:rPr>
        <w:t>פרויקט פיזיקה מחקרית היה הפרויקט הגדול ביותר שעשיתי אי פעם, פרויקט של שנה וחצי</w:t>
      </w:r>
      <w:r w:rsidR="00F115CA" w:rsidRPr="00F91BE6">
        <w:rPr>
          <w:rFonts w:hint="cs"/>
          <w:rtl/>
        </w:rPr>
        <w:t xml:space="preserve"> אשר</w:t>
      </w:r>
      <w:r w:rsidRPr="00F91BE6">
        <w:rPr>
          <w:rFonts w:hint="cs"/>
          <w:rtl/>
        </w:rPr>
        <w:t xml:space="preserve"> לא דומה בשום צורה למה שהייתי רגיל בבית הספר; צורת הלמידה, החומר הלימודי ורמת הקושי שונה לחלוטין. במהלך השנה וחצי למדתי הרבה בתחום הניסוי ונושא המחקר, למדתי איך "</w:t>
      </w:r>
      <w:r w:rsidR="00F115CA" w:rsidRPr="00F91BE6">
        <w:rPr>
          <w:rFonts w:hint="cs"/>
          <w:rtl/>
        </w:rPr>
        <w:t>נרא</w:t>
      </w:r>
      <w:r w:rsidR="00F115CA" w:rsidRPr="00F91BE6">
        <w:rPr>
          <w:rFonts w:hint="eastAsia"/>
          <w:rtl/>
        </w:rPr>
        <w:t>ת</w:t>
      </w:r>
      <w:r w:rsidRPr="00F91BE6">
        <w:rPr>
          <w:rFonts w:hint="cs"/>
          <w:rtl/>
        </w:rPr>
        <w:t xml:space="preserve">" תופעת מעבר החום, ממה היא נגרמת, מאפיינים שלה ועוד </w:t>
      </w:r>
      <w:r w:rsidR="003574A1">
        <w:rPr>
          <w:rFonts w:hint="cs"/>
          <w:rtl/>
        </w:rPr>
        <w:t xml:space="preserve">דברים </w:t>
      </w:r>
      <w:r w:rsidRPr="00F91BE6">
        <w:rPr>
          <w:rFonts w:hint="cs"/>
          <w:rtl/>
        </w:rPr>
        <w:t>רבים. אך לא רק בתחום המחקר החכמתי, במהלך המחקר התנסינו בנושאים שחורגים מתחום הלימודים הבית ספרי למשל משוואות דיפרנציאליו</w:t>
      </w:r>
      <w:r w:rsidRPr="00F91BE6">
        <w:rPr>
          <w:rFonts w:hint="eastAsia"/>
          <w:rtl/>
        </w:rPr>
        <w:t>ת</w:t>
      </w:r>
      <w:r w:rsidRPr="00F91BE6">
        <w:rPr>
          <w:rFonts w:hint="cs"/>
          <w:rtl/>
        </w:rPr>
        <w:t>, הגדרות פיזיקאליות</w:t>
      </w:r>
      <w:r w:rsidR="003B44E1">
        <w:rPr>
          <w:rFonts w:hint="cs"/>
          <w:rtl/>
        </w:rPr>
        <w:t>, חוקי התרמודינמיקה</w:t>
      </w:r>
      <w:r w:rsidRPr="00F91BE6">
        <w:rPr>
          <w:rFonts w:hint="cs"/>
          <w:rtl/>
        </w:rPr>
        <w:t xml:space="preserve">, איך </w:t>
      </w:r>
      <w:r w:rsidR="00F115CA" w:rsidRPr="00F91BE6">
        <w:rPr>
          <w:rFonts w:hint="cs"/>
          <w:rtl/>
        </w:rPr>
        <w:t>לכתוב</w:t>
      </w:r>
      <w:r w:rsidRPr="00F91BE6">
        <w:rPr>
          <w:rFonts w:hint="cs"/>
          <w:rtl/>
        </w:rPr>
        <w:t xml:space="preserve"> </w:t>
      </w:r>
      <w:r w:rsidR="003B44E1">
        <w:rPr>
          <w:rFonts w:hint="cs"/>
          <w:rtl/>
        </w:rPr>
        <w:t>ו</w:t>
      </w:r>
      <w:r w:rsidRPr="00F91BE6">
        <w:rPr>
          <w:rFonts w:hint="cs"/>
          <w:rtl/>
        </w:rPr>
        <w:t>להסביר ברמה גבוה</w:t>
      </w:r>
      <w:r w:rsidR="00F115CA" w:rsidRPr="00F91BE6">
        <w:rPr>
          <w:rFonts w:hint="cs"/>
          <w:rtl/>
        </w:rPr>
        <w:t>, עיבוד מידע, הערכת שגיאות ועוד דברים רבים שלא הייתי לומד מחוץ למסגרת פיזיקה מחקרית. לאחר סיום הפרויקט אני יכול להגיד כי למדתי יותר ממה שציפיתי כשהתחלתי אותו</w:t>
      </w:r>
      <w:r w:rsidR="007335CE">
        <w:rPr>
          <w:rFonts w:hint="cs"/>
          <w:rtl/>
        </w:rPr>
        <w:t xml:space="preserve">, ואני שמח שהצטרפתי </w:t>
      </w:r>
      <w:r w:rsidR="00C70D7A">
        <w:rPr>
          <w:rFonts w:hint="cs"/>
          <w:rtl/>
        </w:rPr>
        <w:t>לתוכני</w:t>
      </w:r>
      <w:r w:rsidR="00C70D7A">
        <w:rPr>
          <w:rFonts w:hint="eastAsia"/>
          <w:rtl/>
        </w:rPr>
        <w:t>ת</w:t>
      </w:r>
      <w:r w:rsidR="007335CE">
        <w:rPr>
          <w:rFonts w:hint="cs"/>
          <w:rtl/>
        </w:rPr>
        <w:t xml:space="preserve"> פיזיקה מחקרית. </w:t>
      </w:r>
    </w:p>
    <w:p w14:paraId="5FFB4A17" w14:textId="77777777" w:rsidR="007F76F9" w:rsidRPr="00F91BE6" w:rsidRDefault="007F76F9" w:rsidP="0094177A">
      <w:pPr>
        <w:rPr>
          <w:rtl/>
        </w:rPr>
      </w:pPr>
    </w:p>
    <w:p w14:paraId="46570591" w14:textId="0502490C" w:rsidR="0094177A" w:rsidRPr="00F91BE6" w:rsidRDefault="0094177A" w:rsidP="00C50B15">
      <w:pPr>
        <w:pStyle w:val="Heading3"/>
        <w:rPr>
          <w:rtl/>
        </w:rPr>
      </w:pPr>
      <w:r w:rsidRPr="00F91BE6">
        <w:rPr>
          <w:rFonts w:hint="cs"/>
          <w:rtl/>
        </w:rPr>
        <w:t>מקסים קסיאננקו</w:t>
      </w:r>
    </w:p>
    <w:p w14:paraId="3C14E065" w14:textId="6BB1D279" w:rsidR="000521AB" w:rsidRDefault="000521AB" w:rsidP="00673463">
      <w:pPr>
        <w:pStyle w:val="ListParagraph"/>
        <w:ind w:left="0"/>
        <w:rPr>
          <w:rtl/>
        </w:rPr>
      </w:pPr>
      <w:r>
        <w:rPr>
          <w:rtl/>
        </w:rPr>
        <w:t xml:space="preserve">התוכנית פיזיקה מחקרית הייתה התוכנית </w:t>
      </w:r>
      <w:r w:rsidR="00673463">
        <w:rPr>
          <w:rFonts w:hint="cs"/>
          <w:rtl/>
        </w:rPr>
        <w:t>המשמעותית בחיי</w:t>
      </w:r>
      <w:r>
        <w:rPr>
          <w:rtl/>
        </w:rPr>
        <w:t xml:space="preserve">, במהלך כמעט שנתיים המנחים העבירו לנו חומר בפיזיקה שלא נלמד בבית </w:t>
      </w:r>
      <w:r w:rsidR="009F6023">
        <w:rPr>
          <w:rFonts w:hint="cs"/>
          <w:rtl/>
        </w:rPr>
        <w:t>ה</w:t>
      </w:r>
      <w:r>
        <w:rPr>
          <w:rtl/>
        </w:rPr>
        <w:t>ספר ונתנו לנו ראיה נוספת לנושאים שונים בתחום הפיזיקה. צורת הלימוד בתוכנית לא דומה לזו שבתיכון, היא כוללת בתוכה לימוד עצמי של חלק מהחומר בעזרת סיוע של המנחים, מה שמעצים את ה</w:t>
      </w:r>
      <w:r w:rsidR="00673463">
        <w:rPr>
          <w:rFonts w:hint="cs"/>
          <w:rtl/>
        </w:rPr>
        <w:t>ה</w:t>
      </w:r>
      <w:r>
        <w:rPr>
          <w:rtl/>
        </w:rPr>
        <w:t>תעניינות בנושא החקר. במהלך שנים אלו למדתי להשתמש בכלים שונים למחקר תופעות בפיזיקה אשר לא הייתי לומד בתחום הבית ספרי כמו משוואות דיפרנציאליות</w:t>
      </w:r>
      <w:r w:rsidR="003B44E1">
        <w:rPr>
          <w:rFonts w:hint="cs"/>
          <w:rtl/>
        </w:rPr>
        <w:t>, תנאי שפה, אנטרופיה</w:t>
      </w:r>
      <w:r w:rsidR="00EA7050">
        <w:rPr>
          <w:rFonts w:hint="cs"/>
          <w:rtl/>
        </w:rPr>
        <w:t>, כתיבת</w:t>
      </w:r>
      <w:r>
        <w:rPr>
          <w:rtl/>
        </w:rPr>
        <w:t xml:space="preserve"> דוח מעבדה ברמה גבוהה, עיבוד מידע מנתוני הניסוי,</w:t>
      </w:r>
      <w:r w:rsidR="00455F39">
        <w:rPr>
          <w:rFonts w:hint="cs"/>
          <w:rtl/>
        </w:rPr>
        <w:t xml:space="preserve"> שימוש באקסל,</w:t>
      </w:r>
      <w:r>
        <w:rPr>
          <w:rtl/>
        </w:rPr>
        <w:t xml:space="preserve"> הערכת שגיאות ועוד דברים רבים. בתחום </w:t>
      </w:r>
      <w:r w:rsidR="00673463">
        <w:rPr>
          <w:rFonts w:hint="cs"/>
          <w:rtl/>
        </w:rPr>
        <w:t>ה</w:t>
      </w:r>
      <w:r>
        <w:rPr>
          <w:rtl/>
        </w:rPr>
        <w:t xml:space="preserve">מחקר למדתי כיצד מתרחשת תופעת מעבר החום </w:t>
      </w:r>
      <w:r w:rsidR="00673463">
        <w:rPr>
          <w:rFonts w:hint="cs"/>
          <w:rtl/>
        </w:rPr>
        <w:t>ב</w:t>
      </w:r>
      <w:r>
        <w:rPr>
          <w:rtl/>
        </w:rPr>
        <w:t>חומר, במה היא תלויה ועוד מאפיינים רבים של התופעה.</w:t>
      </w:r>
      <w:r w:rsidR="0038218E">
        <w:rPr>
          <w:rFonts w:hint="cs"/>
          <w:rtl/>
        </w:rPr>
        <w:t xml:space="preserve"> </w:t>
      </w:r>
    </w:p>
    <w:p w14:paraId="07F163E1" w14:textId="74B4EA17" w:rsidR="000521AB" w:rsidRDefault="000521AB" w:rsidP="00673463">
      <w:pPr>
        <w:pStyle w:val="ListParagraph"/>
        <w:ind w:left="0"/>
        <w:rPr>
          <w:rtl/>
        </w:rPr>
      </w:pPr>
      <w:r>
        <w:rPr>
          <w:rtl/>
        </w:rPr>
        <w:t>לסיום אני יכול לומר שלמדתי דברים רבים מהתוכנית שלא הייתי יכול ללמוד במסגרת התיכון</w:t>
      </w:r>
      <w:r>
        <w:rPr>
          <w:rFonts w:hint="cs"/>
          <w:rtl/>
        </w:rPr>
        <w:t xml:space="preserve">. </w:t>
      </w:r>
    </w:p>
    <w:p w14:paraId="52915267" w14:textId="77777777" w:rsidR="000521AB" w:rsidRDefault="000521AB" w:rsidP="000521AB">
      <w:pPr>
        <w:pStyle w:val="ListParagraph"/>
        <w:rPr>
          <w:rtl/>
        </w:rPr>
      </w:pPr>
    </w:p>
    <w:p w14:paraId="572E03E4" w14:textId="77777777" w:rsidR="000521AB" w:rsidRDefault="000521AB">
      <w:pPr>
        <w:bidi w:val="0"/>
        <w:spacing w:after="0" w:line="240" w:lineRule="auto"/>
        <w:rPr>
          <w:sz w:val="36"/>
          <w:szCs w:val="36"/>
          <w:u w:val="single"/>
          <w:rtl/>
        </w:rPr>
      </w:pPr>
      <w:r>
        <w:rPr>
          <w:rtl/>
        </w:rPr>
        <w:br w:type="page"/>
      </w:r>
    </w:p>
    <w:p w14:paraId="5DB323BB" w14:textId="757CFE20" w:rsidR="006F0017" w:rsidRPr="00F91BE6" w:rsidRDefault="00754029" w:rsidP="006F0017">
      <w:pPr>
        <w:pStyle w:val="Heading1"/>
        <w:rPr>
          <w:rtl/>
        </w:rPr>
      </w:pPr>
      <w:bookmarkStart w:id="27" w:name="_Toc43667535"/>
      <w:r w:rsidRPr="00F91BE6">
        <w:rPr>
          <w:rFonts w:hint="cs"/>
          <w:rtl/>
        </w:rPr>
        <w:lastRenderedPageBreak/>
        <w:t>ביבליוגרפיה</w:t>
      </w:r>
      <w:bookmarkEnd w:id="27"/>
    </w:p>
    <w:p w14:paraId="39260AD7" w14:textId="6B3B1FCC" w:rsidR="003C422F" w:rsidRDefault="001C0577" w:rsidP="003C422F">
      <w:pPr>
        <w:rPr>
          <w:rtl/>
        </w:rPr>
      </w:pPr>
      <w:r>
        <w:rPr>
          <w:rFonts w:hint="cs"/>
          <w:rtl/>
        </w:rPr>
        <w:t xml:space="preserve">מאמר </w:t>
      </w:r>
      <w:r w:rsidRPr="001C0577">
        <w:t>The Difference between Convection &amp; Advection Heat Transfers</w:t>
      </w:r>
      <w:r>
        <w:rPr>
          <w:rFonts w:hint="cs"/>
          <w:rtl/>
        </w:rPr>
        <w:t xml:space="preserve"> מהאתר </w:t>
      </w:r>
      <w:r w:rsidRPr="001C0577">
        <w:t>sciencing</w:t>
      </w:r>
      <w:r>
        <w:rPr>
          <w:rFonts w:hint="cs"/>
          <w:rtl/>
        </w:rPr>
        <w:t xml:space="preserve"> שנכתב על ידי </w:t>
      </w:r>
      <w:r w:rsidRPr="001C0577">
        <w:t>Lee Johnson</w:t>
      </w:r>
      <w:r>
        <w:rPr>
          <w:rFonts w:hint="cs"/>
          <w:rtl/>
        </w:rPr>
        <w:t xml:space="preserve"> בתאריך </w:t>
      </w:r>
      <w:r w:rsidR="003C422F">
        <w:rPr>
          <w:rFonts w:hint="cs"/>
          <w:rtl/>
        </w:rPr>
        <w:t>29 למאי 2020</w:t>
      </w:r>
      <w:r w:rsidR="00C77F80">
        <w:rPr>
          <w:rFonts w:hint="cs"/>
          <w:rtl/>
        </w:rPr>
        <w:t xml:space="preserve">. </w:t>
      </w:r>
    </w:p>
    <w:p w14:paraId="593DE705" w14:textId="10D360ED" w:rsidR="001C0577" w:rsidRDefault="00011955" w:rsidP="003C422F">
      <w:pPr>
        <w:rPr>
          <w:rtl/>
        </w:rPr>
      </w:pPr>
      <w:hyperlink r:id="rId49" w:history="1">
        <w:r w:rsidR="003C422F" w:rsidRPr="00F154E0">
          <w:rPr>
            <w:rStyle w:val="Hyperlink"/>
          </w:rPr>
          <w:t>https://sciencing.com/difference-convection-advection-heat-transfers-8479535.html</w:t>
        </w:r>
      </w:hyperlink>
    </w:p>
    <w:p w14:paraId="7C930057" w14:textId="77777777" w:rsidR="003C422F" w:rsidRDefault="003C422F" w:rsidP="003C422F"/>
    <w:p w14:paraId="423D997A" w14:textId="77777777" w:rsidR="003C422F" w:rsidRDefault="001C0577" w:rsidP="003C422F">
      <w:pPr>
        <w:rPr>
          <w:rtl/>
        </w:rPr>
      </w:pPr>
      <w:r w:rsidRPr="001C0577">
        <w:rPr>
          <w:rtl/>
        </w:rPr>
        <w:t xml:space="preserve">מאמר </w:t>
      </w:r>
      <w:r w:rsidRPr="001C0577">
        <w:t>The Thermodynamic Identity</w:t>
      </w:r>
      <w:r>
        <w:rPr>
          <w:rFonts w:hint="cs"/>
          <w:rtl/>
        </w:rPr>
        <w:t xml:space="preserve"> מ</w:t>
      </w:r>
      <w:r w:rsidRPr="001C0577">
        <w:rPr>
          <w:rtl/>
        </w:rPr>
        <w:t xml:space="preserve">האתר </w:t>
      </w:r>
      <w:r w:rsidRPr="001C0577">
        <w:t>HyperPhysics</w:t>
      </w:r>
      <w:r>
        <w:rPr>
          <w:rFonts w:hint="cs"/>
          <w:rtl/>
        </w:rPr>
        <w:t xml:space="preserve">. </w:t>
      </w:r>
    </w:p>
    <w:p w14:paraId="157EEE60" w14:textId="494C6BC5" w:rsidR="001C0577" w:rsidRDefault="00011955" w:rsidP="003C422F">
      <w:pPr>
        <w:rPr>
          <w:rtl/>
        </w:rPr>
      </w:pPr>
      <w:hyperlink r:id="rId50" w:anchor="c1" w:history="1">
        <w:r w:rsidR="003C422F" w:rsidRPr="00F154E0">
          <w:rPr>
            <w:rStyle w:val="Hyperlink"/>
          </w:rPr>
          <w:t>http://hyperphysics.phy-astr.gsu.edu/hbase/thermo/therid.html#c1</w:t>
        </w:r>
      </w:hyperlink>
    </w:p>
    <w:p w14:paraId="58CD45E4" w14:textId="77777777" w:rsidR="003C422F" w:rsidRDefault="003C422F" w:rsidP="003C422F">
      <w:pPr>
        <w:rPr>
          <w:rtl/>
        </w:rPr>
      </w:pPr>
    </w:p>
    <w:p w14:paraId="24E08774" w14:textId="54C1D5DC" w:rsidR="001C0577" w:rsidRDefault="001C0577" w:rsidP="001C0577">
      <w:pPr>
        <w:rPr>
          <w:rtl/>
        </w:rPr>
      </w:pPr>
      <w:r>
        <w:rPr>
          <w:rFonts w:hint="cs"/>
          <w:rtl/>
        </w:rPr>
        <w:t xml:space="preserve">שיעור 18.2 - </w:t>
      </w:r>
      <w:r w:rsidRPr="001C0577">
        <w:t>Heat Transfer From a Fin</w:t>
      </w:r>
      <w:r>
        <w:rPr>
          <w:rFonts w:hint="cs"/>
          <w:rtl/>
        </w:rPr>
        <w:t xml:space="preserve"> של אוניברסיטת </w:t>
      </w:r>
      <w:r>
        <w:rPr>
          <w:rFonts w:hint="cs"/>
        </w:rPr>
        <w:t>MIT</w:t>
      </w:r>
      <w:r>
        <w:rPr>
          <w:rFonts w:hint="cs"/>
          <w:rtl/>
        </w:rPr>
        <w:t xml:space="preserve">. </w:t>
      </w:r>
    </w:p>
    <w:p w14:paraId="081BD3D5" w14:textId="621427D3" w:rsidR="001C0577" w:rsidRDefault="00011955" w:rsidP="006F0017">
      <w:pPr>
        <w:rPr>
          <w:rtl/>
        </w:rPr>
      </w:pPr>
      <w:hyperlink r:id="rId51" w:history="1">
        <w:r w:rsidR="003C422F" w:rsidRPr="00F154E0">
          <w:rPr>
            <w:rStyle w:val="Hyperlink"/>
          </w:rPr>
          <w:t>https://web.mit.edu/16.unified/www/FALL/thermodynamics/notes/node128.html</w:t>
        </w:r>
      </w:hyperlink>
    </w:p>
    <w:p w14:paraId="4AB72C52" w14:textId="77777777" w:rsidR="003C422F" w:rsidRDefault="003C422F" w:rsidP="006F0017">
      <w:pPr>
        <w:rPr>
          <w:rtl/>
        </w:rPr>
      </w:pPr>
    </w:p>
    <w:p w14:paraId="7E1165B7" w14:textId="77777777" w:rsidR="003C422F" w:rsidRDefault="001C0577" w:rsidP="003C422F">
      <w:pPr>
        <w:rPr>
          <w:rtl/>
        </w:rPr>
      </w:pPr>
      <w:r w:rsidRPr="001C0577">
        <w:rPr>
          <w:rtl/>
        </w:rPr>
        <w:t xml:space="preserve">מאמר </w:t>
      </w:r>
      <w:r w:rsidRPr="001C0577">
        <w:t>Heat transfer through fins</w:t>
      </w:r>
      <w:r>
        <w:rPr>
          <w:rFonts w:hint="cs"/>
          <w:rtl/>
        </w:rPr>
        <w:t xml:space="preserve"> </w:t>
      </w:r>
      <w:r w:rsidRPr="001C0577">
        <w:rPr>
          <w:rtl/>
        </w:rPr>
        <w:t xml:space="preserve">מהאתר </w:t>
      </w:r>
      <w:r w:rsidR="003C422F" w:rsidRPr="003C422F">
        <w:t>Gate Academy</w:t>
      </w:r>
      <w:r w:rsidR="003C422F">
        <w:rPr>
          <w:rFonts w:hint="cs"/>
          <w:rtl/>
        </w:rPr>
        <w:t>.</w:t>
      </w:r>
    </w:p>
    <w:p w14:paraId="5111B412" w14:textId="46FBAFAD" w:rsidR="003C422F" w:rsidRDefault="00011955" w:rsidP="003C422F">
      <w:pPr>
        <w:rPr>
          <w:rtl/>
        </w:rPr>
      </w:pPr>
      <w:hyperlink r:id="rId52" w:history="1">
        <w:r w:rsidR="003C422F" w:rsidRPr="00F154E0">
          <w:rPr>
            <w:rStyle w:val="Hyperlink"/>
          </w:rPr>
          <w:t>http://thegateacademy.com/files/wppdf/Heat-transfer-through-fins.pdf</w:t>
        </w:r>
      </w:hyperlink>
    </w:p>
    <w:p w14:paraId="6E2F9DF0" w14:textId="0806FC62" w:rsidR="003C422F" w:rsidRDefault="003C422F" w:rsidP="003C422F">
      <w:pPr>
        <w:rPr>
          <w:rtl/>
        </w:rPr>
      </w:pPr>
    </w:p>
    <w:p w14:paraId="0F0CDDD9" w14:textId="3FD6759C" w:rsidR="003C422F" w:rsidRDefault="003C422F" w:rsidP="003C422F">
      <w:pPr>
        <w:rPr>
          <w:rtl/>
        </w:rPr>
      </w:pPr>
      <w:r w:rsidRPr="003C422F">
        <w:rPr>
          <w:rtl/>
        </w:rPr>
        <w:t xml:space="preserve">שיעור </w:t>
      </w:r>
      <w:r>
        <w:rPr>
          <w:rFonts w:hint="cs"/>
          <w:rtl/>
        </w:rPr>
        <w:t xml:space="preserve">222 הערות </w:t>
      </w:r>
      <w:r w:rsidRPr="003C422F">
        <w:rPr>
          <w:rtl/>
        </w:rPr>
        <w:t xml:space="preserve">של </w:t>
      </w:r>
      <w:r>
        <w:rPr>
          <w:rFonts w:hint="cs"/>
          <w:rtl/>
        </w:rPr>
        <w:t xml:space="preserve">אוניברסיטת </w:t>
      </w:r>
      <w:r w:rsidRPr="003C422F">
        <w:t>Emory</w:t>
      </w:r>
      <w:r w:rsidRPr="003C422F">
        <w:rPr>
          <w:rtl/>
        </w:rPr>
        <w:t>.</w:t>
      </w:r>
    </w:p>
    <w:p w14:paraId="0D8BEE7A" w14:textId="7337B5BA" w:rsidR="001C0577" w:rsidRDefault="00011955" w:rsidP="003C422F">
      <w:pPr>
        <w:rPr>
          <w:rtl/>
        </w:rPr>
      </w:pPr>
      <w:hyperlink r:id="rId53" w:history="1">
        <w:r w:rsidR="003C422F" w:rsidRPr="00F154E0">
          <w:rPr>
            <w:rStyle w:val="Hyperlink"/>
          </w:rPr>
          <w:t>http://www.physics.emory.edu/faculty/brody/Advanced%20Lab/phys%20222%20lecture%20notes.pdf</w:t>
        </w:r>
      </w:hyperlink>
    </w:p>
    <w:p w14:paraId="729742C1" w14:textId="77777777" w:rsidR="003C422F" w:rsidRDefault="003C422F" w:rsidP="003C422F">
      <w:pPr>
        <w:rPr>
          <w:rtl/>
        </w:rPr>
      </w:pPr>
    </w:p>
    <w:p w14:paraId="1296BD3F" w14:textId="22DB5BC4" w:rsidR="003C422F" w:rsidRDefault="003C422F" w:rsidP="003C422F">
      <w:pPr>
        <w:rPr>
          <w:rtl/>
        </w:rPr>
      </w:pPr>
      <w:r>
        <w:rPr>
          <w:rFonts w:hint="cs"/>
          <w:rtl/>
        </w:rPr>
        <w:t xml:space="preserve">עמוד </w:t>
      </w:r>
      <w:r w:rsidRPr="003C422F">
        <w:t>Thermal Conductivity of selected Materials and Gases</w:t>
      </w:r>
      <w:r>
        <w:rPr>
          <w:rFonts w:hint="cs"/>
          <w:rtl/>
        </w:rPr>
        <w:t xml:space="preserve"> של אתר </w:t>
      </w:r>
      <w:r w:rsidRPr="003C422F">
        <w:t>Engineering ToolBox</w:t>
      </w:r>
      <w:r w:rsidR="00E670C5">
        <w:rPr>
          <w:rFonts w:hint="cs"/>
          <w:rtl/>
        </w:rPr>
        <w:t xml:space="preserve">. </w:t>
      </w:r>
    </w:p>
    <w:p w14:paraId="6FB8F4A2" w14:textId="6D42CE30" w:rsidR="003C422F" w:rsidRDefault="00011955" w:rsidP="003C422F">
      <w:pPr>
        <w:rPr>
          <w:rtl/>
        </w:rPr>
      </w:pPr>
      <w:hyperlink r:id="rId54" w:history="1">
        <w:r w:rsidR="003C422F" w:rsidRPr="00F154E0">
          <w:rPr>
            <w:rStyle w:val="Hyperlink"/>
          </w:rPr>
          <w:t>https://www.engineeringtoolbox.com/thermal-conductivity-d_429.html</w:t>
        </w:r>
      </w:hyperlink>
    </w:p>
    <w:p w14:paraId="36ECED6A" w14:textId="3A5CDD97" w:rsidR="003C422F" w:rsidRDefault="003C422F" w:rsidP="003C422F">
      <w:pPr>
        <w:rPr>
          <w:rtl/>
        </w:rPr>
      </w:pPr>
    </w:p>
    <w:p w14:paraId="17ADBAC8" w14:textId="715635E9" w:rsidR="003C422F" w:rsidRDefault="003C422F" w:rsidP="003C422F">
      <w:pPr>
        <w:rPr>
          <w:rtl/>
        </w:rPr>
      </w:pPr>
      <w:r>
        <w:rPr>
          <w:rFonts w:hint="cs"/>
          <w:rtl/>
        </w:rPr>
        <w:t xml:space="preserve">עמוד </w:t>
      </w:r>
      <w:r w:rsidRPr="003C422F">
        <w:t>Heat transfer</w:t>
      </w:r>
      <w:r>
        <w:rPr>
          <w:rFonts w:hint="cs"/>
          <w:rtl/>
        </w:rPr>
        <w:t xml:space="preserve"> באתר </w:t>
      </w:r>
      <w:r>
        <w:t>Wikipedia</w:t>
      </w:r>
      <w:r w:rsidR="00E670C5">
        <w:rPr>
          <w:rFonts w:hint="cs"/>
          <w:rtl/>
        </w:rPr>
        <w:t xml:space="preserve">. </w:t>
      </w:r>
    </w:p>
    <w:p w14:paraId="039BC633" w14:textId="6E9C5C9A" w:rsidR="003C422F" w:rsidRDefault="00011955" w:rsidP="003C422F">
      <w:pPr>
        <w:rPr>
          <w:rtl/>
        </w:rPr>
      </w:pPr>
      <w:hyperlink r:id="rId55" w:history="1">
        <w:r w:rsidR="003C422F" w:rsidRPr="00F154E0">
          <w:rPr>
            <w:rStyle w:val="Hyperlink"/>
          </w:rPr>
          <w:t>https://en.wikipedia.org/wiki/Heat_transfer</w:t>
        </w:r>
      </w:hyperlink>
    </w:p>
    <w:p w14:paraId="5D9B9126" w14:textId="68FB2844" w:rsidR="003C422F" w:rsidRDefault="003C422F" w:rsidP="003C422F">
      <w:pPr>
        <w:rPr>
          <w:rtl/>
        </w:rPr>
      </w:pPr>
    </w:p>
    <w:p w14:paraId="3033C771" w14:textId="4957E34E" w:rsidR="003C422F" w:rsidRDefault="003C422F" w:rsidP="003C422F">
      <w:pPr>
        <w:rPr>
          <w:rtl/>
        </w:rPr>
      </w:pPr>
      <w:r>
        <w:rPr>
          <w:rFonts w:hint="cs"/>
          <w:rtl/>
        </w:rPr>
        <w:lastRenderedPageBreak/>
        <w:t xml:space="preserve">עמוד </w:t>
      </w:r>
      <w:r w:rsidRPr="003C422F">
        <w:t>Thermal conduction</w:t>
      </w:r>
      <w:r>
        <w:rPr>
          <w:rFonts w:hint="cs"/>
          <w:rtl/>
        </w:rPr>
        <w:t xml:space="preserve">באתר </w:t>
      </w:r>
      <w:r>
        <w:t>Wikipedia</w:t>
      </w:r>
      <w:r w:rsidR="00C47BCF">
        <w:rPr>
          <w:rFonts w:hint="cs"/>
          <w:rtl/>
        </w:rPr>
        <w:t xml:space="preserve">. </w:t>
      </w:r>
    </w:p>
    <w:p w14:paraId="677A5A97" w14:textId="77E3154E" w:rsidR="003C422F" w:rsidRDefault="00011955" w:rsidP="00AA302D">
      <w:pPr>
        <w:rPr>
          <w:rtl/>
        </w:rPr>
      </w:pPr>
      <w:hyperlink r:id="rId56" w:history="1">
        <w:r w:rsidR="003C422F" w:rsidRPr="00F154E0">
          <w:rPr>
            <w:rStyle w:val="Hyperlink"/>
          </w:rPr>
          <w:t>https://en.wikipedia.org/wiki/Thermal_conduction</w:t>
        </w:r>
      </w:hyperlink>
    </w:p>
    <w:p w14:paraId="3AB46533" w14:textId="77777777" w:rsidR="003C422F" w:rsidRDefault="003C422F" w:rsidP="00AA302D">
      <w:pPr>
        <w:rPr>
          <w:rtl/>
        </w:rPr>
      </w:pPr>
    </w:p>
    <w:p w14:paraId="5BF24977" w14:textId="6B09A46D" w:rsidR="003C422F" w:rsidRDefault="003C422F" w:rsidP="003C422F">
      <w:pPr>
        <w:rPr>
          <w:rtl/>
        </w:rPr>
      </w:pPr>
      <w:r>
        <w:rPr>
          <w:rFonts w:hint="cs"/>
          <w:rtl/>
        </w:rPr>
        <w:t xml:space="preserve">עמוד </w:t>
      </w:r>
      <w:r w:rsidRPr="003C422F">
        <w:t>Newton's law of cooling</w:t>
      </w:r>
      <w:r>
        <w:rPr>
          <w:rFonts w:hint="cs"/>
          <w:rtl/>
        </w:rPr>
        <w:t xml:space="preserve"> באתר </w:t>
      </w:r>
      <w:r>
        <w:t>Wikipedia</w:t>
      </w:r>
      <w:r w:rsidR="00C47BCF">
        <w:rPr>
          <w:rFonts w:hint="cs"/>
          <w:rtl/>
        </w:rPr>
        <w:t xml:space="preserve">. </w:t>
      </w:r>
    </w:p>
    <w:p w14:paraId="0C033432" w14:textId="26570A83" w:rsidR="00E34E3C" w:rsidRPr="00F91BE6" w:rsidRDefault="00011955" w:rsidP="00AA302D">
      <w:pPr>
        <w:rPr>
          <w:rtl/>
        </w:rPr>
      </w:pPr>
      <w:hyperlink r:id="rId57" w:history="1">
        <w:r w:rsidR="003C422F" w:rsidRPr="00F154E0">
          <w:rPr>
            <w:rStyle w:val="Hyperlink"/>
          </w:rPr>
          <w:t>https://en.wikipedia.org/wiki/Newton%27s_law_of_cooling</w:t>
        </w:r>
      </w:hyperlink>
      <w:r w:rsidR="003C422F">
        <w:rPr>
          <w:rFonts w:hint="cs"/>
          <w:rtl/>
        </w:rPr>
        <w:t xml:space="preserve"> </w:t>
      </w:r>
      <w:r w:rsidR="00E34E3C" w:rsidRPr="00F91BE6">
        <w:rPr>
          <w:rtl/>
        </w:rPr>
        <w:br w:type="page"/>
      </w:r>
    </w:p>
    <w:p w14:paraId="7AA6BDE1" w14:textId="54023153" w:rsidR="008F0B77" w:rsidRPr="00F91BE6" w:rsidRDefault="00C80153" w:rsidP="00455A83">
      <w:pPr>
        <w:pStyle w:val="Heading1"/>
        <w:rPr>
          <w:rtl/>
        </w:rPr>
      </w:pPr>
      <w:bookmarkStart w:id="28" w:name="_Toc43667536"/>
      <w:r w:rsidRPr="00F91BE6">
        <w:rPr>
          <w:rtl/>
        </w:rPr>
        <w:lastRenderedPageBreak/>
        <w:t>נספחים</w:t>
      </w:r>
      <w:bookmarkEnd w:id="28"/>
    </w:p>
    <w:p w14:paraId="4ECFC424" w14:textId="7937CA9A" w:rsidR="007B448D" w:rsidRPr="00F91BE6" w:rsidRDefault="00D37361" w:rsidP="007B448D">
      <w:pPr>
        <w:pStyle w:val="Heading3"/>
        <w:rPr>
          <w:rtl/>
        </w:rPr>
      </w:pPr>
      <w:r w:rsidRPr="00D37361">
        <w:rPr>
          <w:noProof/>
        </w:rPr>
        <mc:AlternateContent>
          <mc:Choice Requires="wpg">
            <w:drawing>
              <wp:anchor distT="0" distB="0" distL="114300" distR="114300" simplePos="0" relativeHeight="251845632" behindDoc="0" locked="0" layoutInCell="1" allowOverlap="1" wp14:anchorId="715BE853" wp14:editId="682921C8">
                <wp:simplePos x="0" y="0"/>
                <wp:positionH relativeFrom="column">
                  <wp:posOffset>-514350</wp:posOffset>
                </wp:positionH>
                <wp:positionV relativeFrom="paragraph">
                  <wp:posOffset>399415</wp:posOffset>
                </wp:positionV>
                <wp:extent cx="4048125" cy="4522470"/>
                <wp:effectExtent l="0" t="0" r="9525" b="0"/>
                <wp:wrapSquare wrapText="bothSides"/>
                <wp:docPr id="7" name="Group 7"/>
                <wp:cNvGraphicFramePr/>
                <a:graphic xmlns:a="http://schemas.openxmlformats.org/drawingml/2006/main">
                  <a:graphicData uri="http://schemas.microsoft.com/office/word/2010/wordprocessingGroup">
                    <wpg:wgp>
                      <wpg:cNvGrpSpPr/>
                      <wpg:grpSpPr>
                        <a:xfrm>
                          <a:off x="0" y="0"/>
                          <a:ext cx="4048125" cy="4522470"/>
                          <a:chOff x="152400" y="0"/>
                          <a:chExt cx="4048125" cy="4522945"/>
                        </a:xfrm>
                      </wpg:grpSpPr>
                      <wpg:grpSp>
                        <wpg:cNvPr id="8" name="Group 8"/>
                        <wpg:cNvGrpSpPr/>
                        <wpg:grpSpPr>
                          <a:xfrm>
                            <a:off x="152400" y="0"/>
                            <a:ext cx="4048125" cy="4522945"/>
                            <a:chOff x="-19050" y="0"/>
                            <a:chExt cx="4048125" cy="4522945"/>
                          </a:xfrm>
                        </wpg:grpSpPr>
                        <wpg:grpSp>
                          <wpg:cNvPr id="13" name="Group 13"/>
                          <wpg:cNvGrpSpPr/>
                          <wpg:grpSpPr>
                            <a:xfrm>
                              <a:off x="-19050" y="0"/>
                              <a:ext cx="4048125" cy="2583180"/>
                              <a:chOff x="-27848" y="0"/>
                              <a:chExt cx="5917584" cy="3234055"/>
                            </a:xfrm>
                          </wpg:grpSpPr>
                          <wps:wsp>
                            <wps:cNvPr id="14" name="Cube 14"/>
                            <wps:cNvSpPr/>
                            <wps:spPr>
                              <a:xfrm>
                                <a:off x="73152" y="0"/>
                                <a:ext cx="1252220" cy="3234055"/>
                              </a:xfrm>
                              <a:prstGeom prst="cube">
                                <a:avLst>
                                  <a:gd name="adj" fmla="val 75651"/>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Cylinder 126"/>
                            <wps:cNvSpPr/>
                            <wps:spPr>
                              <a:xfrm rot="5400000">
                                <a:off x="2526284" y="-1102055"/>
                                <a:ext cx="1289487" cy="5376153"/>
                              </a:xfrm>
                              <a:prstGeom prst="can">
                                <a:avLst>
                                  <a:gd name="adj" fmla="val 44858"/>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Connector 154"/>
                            <wps:cNvCnPr/>
                            <wps:spPr>
                              <a:xfrm flipH="1" flipV="1">
                                <a:off x="5318150" y="1089965"/>
                                <a:ext cx="235809" cy="527873"/>
                              </a:xfrm>
                              <a:prstGeom prst="line">
                                <a:avLst/>
                              </a:prstGeom>
                              <a:noFill/>
                              <a:ln w="19050" cap="flat" cmpd="sng" algn="ctr">
                                <a:solidFill>
                                  <a:srgbClr val="70AD47"/>
                                </a:solidFill>
                                <a:prstDash val="solid"/>
                                <a:miter lim="800000"/>
                              </a:ln>
                              <a:effectLst>
                                <a:softEdge rad="0"/>
                              </a:effectLst>
                            </wps:spPr>
                            <wps:bodyPr/>
                          </wps:wsp>
                          <wps:wsp>
                            <wps:cNvPr id="162" name="Text Box 162"/>
                            <wps:cNvSpPr txBox="1"/>
                            <wps:spPr>
                              <a:xfrm>
                                <a:off x="5343508" y="1115378"/>
                                <a:ext cx="386771" cy="328062"/>
                              </a:xfrm>
                              <a:prstGeom prst="rect">
                                <a:avLst/>
                              </a:prstGeom>
                              <a:noFill/>
                              <a:ln w="6350">
                                <a:noFill/>
                              </a:ln>
                            </wps:spPr>
                            <wps:txbx>
                              <w:txbxContent>
                                <w:p w14:paraId="2C3B8148" w14:textId="77777777" w:rsidR="004B08D7" w:rsidRPr="00B04970" w:rsidRDefault="004B08D7" w:rsidP="00D37361">
                                  <w:pPr>
                                    <w:pStyle w:val="BasicCalibiri"/>
                                  </w:pPr>
                                  <w:r w:rsidRPr="00B04970">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27848" y="1821964"/>
                                <a:ext cx="649853" cy="447658"/>
                              </a:xfrm>
                              <a:prstGeom prst="rect">
                                <a:avLst/>
                              </a:prstGeom>
                              <a:noFill/>
                              <a:ln w="6350">
                                <a:noFill/>
                              </a:ln>
                            </wps:spPr>
                            <wps:txbx>
                              <w:txbxContent>
                                <w:p w14:paraId="01DB6B1F" w14:textId="77777777" w:rsidR="004B08D7" w:rsidRPr="006B7E2F" w:rsidRDefault="004B08D7" w:rsidP="00D37361">
                                  <w:pPr>
                                    <w:pStyle w:val="BasicCalibiri"/>
                                    <w:rPr>
                                      <w:rtl/>
                                    </w:rPr>
                                  </w:pPr>
                                  <w:r w:rsidRPr="006B7E2F">
                                    <w:rPr>
                                      <w:rFonts w:hint="cs"/>
                                      <w:rtl/>
                                    </w:rPr>
                                    <w:t>תנור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724767" y="561679"/>
                                <a:ext cx="667605" cy="479112"/>
                              </a:xfrm>
                              <a:prstGeom prst="rect">
                                <a:avLst/>
                              </a:prstGeom>
                              <a:noFill/>
                              <a:ln w="6350">
                                <a:noFill/>
                              </a:ln>
                            </wps:spPr>
                            <wps:txbx>
                              <w:txbxContent>
                                <w:p w14:paraId="59A92E12" w14:textId="6923F94E" w:rsidR="004B08D7" w:rsidRPr="00572618" w:rsidRDefault="004B08D7" w:rsidP="00D37361">
                                  <w:pPr>
                                    <w:pStyle w:val="BasicCalibiri"/>
                                    <w:bidi w:val="0"/>
                                    <w:rPr>
                                      <w:sz w:val="24"/>
                                      <w:szCs w:val="24"/>
                                    </w:rPr>
                                  </w:pPr>
                                  <w:r w:rsidRPr="00572618">
                                    <w:rPr>
                                      <w:rFonts w:hint="cs"/>
                                      <w:sz w:val="24"/>
                                      <w:szCs w:val="24"/>
                                    </w:rPr>
                                    <w:t>T</w:t>
                                  </w:r>
                                  <w:r>
                                    <w:rPr>
                                      <w:rFonts w:hint="cs"/>
                                      <w:sz w:val="24"/>
                                      <w:szCs w:val="24"/>
                                      <w:vertAlign w:val="subscript"/>
                                      <w:rtl/>
                                    </w:rPr>
                                    <w:t>תנור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5179626" y="561679"/>
                                <a:ext cx="710110" cy="392540"/>
                              </a:xfrm>
                              <a:prstGeom prst="rect">
                                <a:avLst/>
                              </a:prstGeom>
                              <a:noFill/>
                              <a:ln w="6350">
                                <a:noFill/>
                              </a:ln>
                            </wps:spPr>
                            <wps:txbx>
                              <w:txbxContent>
                                <w:p w14:paraId="4A595004" w14:textId="24329454" w:rsidR="004B08D7" w:rsidRPr="00572618" w:rsidRDefault="004B08D7" w:rsidP="00D37361">
                                  <w:pPr>
                                    <w:pStyle w:val="BasicCalibiri"/>
                                    <w:bidi w:val="0"/>
                                    <w:rPr>
                                      <w:sz w:val="24"/>
                                      <w:szCs w:val="24"/>
                                    </w:rPr>
                                  </w:pPr>
                                  <w:r w:rsidRPr="00572618">
                                    <w:rPr>
                                      <w:rFonts w:hint="cs"/>
                                      <w:sz w:val="24"/>
                                      <w:szCs w:val="24"/>
                                    </w:rPr>
                                    <w:t>T</w:t>
                                  </w:r>
                                  <w:r>
                                    <w:rPr>
                                      <w:rFonts w:hint="cs"/>
                                      <w:sz w:val="24"/>
                                      <w:szCs w:val="24"/>
                                      <w:vertAlign w:val="subscript"/>
                                      <w:rtl/>
                                    </w:rPr>
                                    <w:t>אוויר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55790" y="2269621"/>
                                <a:ext cx="874648" cy="591760"/>
                              </a:xfrm>
                              <a:prstGeom prst="rect">
                                <a:avLst/>
                              </a:prstGeom>
                              <a:noFill/>
                              <a:ln w="6350">
                                <a:noFill/>
                              </a:ln>
                            </wps:spPr>
                            <wps:txbx>
                              <w:txbxContent>
                                <w:p w14:paraId="5F5F9460" w14:textId="77777777" w:rsidR="004B08D7" w:rsidRPr="006B7E2F" w:rsidRDefault="004B08D7" w:rsidP="00D37361">
                                  <w:pPr>
                                    <w:pStyle w:val="BasicCalibiri"/>
                                    <w:rPr>
                                      <w:rtl/>
                                    </w:rPr>
                                  </w:pPr>
                                  <w:r w:rsidRPr="006B7E2F">
                                    <w:rPr>
                                      <w:rFonts w:hint="cs"/>
                                    </w:rPr>
                                    <w:t>X</w:t>
                                  </w:r>
                                  <w:r w:rsidRPr="006B7E2F">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5016681" y="2333208"/>
                                <a:ext cx="798749" cy="528174"/>
                              </a:xfrm>
                              <a:prstGeom prst="rect">
                                <a:avLst/>
                              </a:prstGeom>
                              <a:noFill/>
                              <a:ln w="6350">
                                <a:noFill/>
                              </a:ln>
                            </wps:spPr>
                            <wps:txbx>
                              <w:txbxContent>
                                <w:p w14:paraId="70CC086E" w14:textId="77777777" w:rsidR="004B08D7" w:rsidRPr="0071737B" w:rsidRDefault="004B08D7" w:rsidP="00D37361">
                                  <w:pPr>
                                    <w:pStyle w:val="BasicCalibiri"/>
                                    <w:rPr>
                                      <w:rtl/>
                                    </w:rPr>
                                  </w:pPr>
                                  <w:r w:rsidRPr="0071737B">
                                    <w:rPr>
                                      <w:rFonts w:hint="cs"/>
                                    </w:rPr>
                                    <w:t>X</w:t>
                                  </w:r>
                                  <w:r w:rsidRPr="0071737B">
                                    <w:t xml:space="preserve"> = </w:t>
                                  </w:r>
                                  <w:r>
                                    <w:rPr>
                                      <w:rFonts w:hint="c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8" name="Group 168"/>
                          <wpg:cNvGrpSpPr/>
                          <wpg:grpSpPr>
                            <a:xfrm>
                              <a:off x="285750" y="2632281"/>
                              <a:ext cx="2859405" cy="1890664"/>
                              <a:chOff x="0" y="-335934"/>
                              <a:chExt cx="4227483" cy="2544211"/>
                            </a:xfrm>
                          </wpg:grpSpPr>
                          <wpg:grpSp>
                            <wpg:cNvPr id="169" name="Group 169"/>
                            <wpg:cNvGrpSpPr/>
                            <wpg:grpSpPr>
                              <a:xfrm>
                                <a:off x="0" y="-335934"/>
                                <a:ext cx="4227483" cy="2544211"/>
                                <a:chOff x="0" y="-335934"/>
                                <a:chExt cx="4227483" cy="2544211"/>
                              </a:xfrm>
                            </wpg:grpSpPr>
                            <wps:wsp>
                              <wps:cNvPr id="170" name="Straight Connector 170"/>
                              <wps:cNvCnPr/>
                              <wps:spPr>
                                <a:xfrm>
                                  <a:off x="310551" y="500332"/>
                                  <a:ext cx="3804920" cy="0"/>
                                </a:xfrm>
                                <a:prstGeom prst="line">
                                  <a:avLst/>
                                </a:prstGeom>
                                <a:noFill/>
                                <a:ln w="12700" cap="flat" cmpd="sng" algn="ctr">
                                  <a:solidFill>
                                    <a:srgbClr val="5B9BD5">
                                      <a:lumMod val="75000"/>
                                    </a:srgbClr>
                                  </a:solidFill>
                                  <a:prstDash val="dash"/>
                                  <a:miter lim="800000"/>
                                </a:ln>
                                <a:effectLst/>
                              </wps:spPr>
                              <wps:bodyPr/>
                            </wps:wsp>
                            <wps:wsp>
                              <wps:cNvPr id="171" name="Straight Connector 171"/>
                              <wps:cNvCnPr/>
                              <wps:spPr>
                                <a:xfrm>
                                  <a:off x="362309" y="1794294"/>
                                  <a:ext cx="3804920" cy="0"/>
                                </a:xfrm>
                                <a:prstGeom prst="line">
                                  <a:avLst/>
                                </a:prstGeom>
                                <a:noFill/>
                                <a:ln w="12700" cap="flat" cmpd="sng" algn="ctr">
                                  <a:solidFill>
                                    <a:srgbClr val="5B9BD5">
                                      <a:lumMod val="75000"/>
                                    </a:srgbClr>
                                  </a:solidFill>
                                  <a:prstDash val="dash"/>
                                  <a:miter lim="800000"/>
                                </a:ln>
                                <a:effectLst/>
                              </wps:spPr>
                              <wps:bodyPr/>
                            </wps:wsp>
                            <wps:wsp>
                              <wps:cNvPr id="172" name="Cylinder 172"/>
                              <wps:cNvSpPr/>
                              <wps:spPr>
                                <a:xfrm rot="5400000">
                                  <a:off x="1591891" y="289302"/>
                                  <a:ext cx="1289050" cy="1710589"/>
                                </a:xfrm>
                                <a:prstGeom prst="can">
                                  <a:avLst>
                                    <a:gd name="adj" fmla="val 52578"/>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מחבר חץ ישר 53"/>
                              <wps:cNvCnPr/>
                              <wps:spPr>
                                <a:xfrm>
                                  <a:off x="0" y="1185772"/>
                                  <a:ext cx="1285875" cy="0"/>
                                </a:xfrm>
                                <a:prstGeom prst="straightConnector1">
                                  <a:avLst/>
                                </a:prstGeom>
                                <a:noFill/>
                                <a:ln w="28575" cap="flat" cmpd="sng" algn="ctr">
                                  <a:solidFill>
                                    <a:srgbClr val="5B9BD5"/>
                                  </a:solidFill>
                                  <a:prstDash val="solid"/>
                                  <a:miter lim="800000"/>
                                  <a:headEnd type="none" w="med" len="med"/>
                                  <a:tailEnd type="arrow" w="med" len="med"/>
                                </a:ln>
                                <a:effectLst/>
                              </wps:spPr>
                              <wps:bodyPr/>
                            </wps:wsp>
                            <wps:wsp>
                              <wps:cNvPr id="174" name="מחבר חץ ישר 59"/>
                              <wps:cNvCnPr/>
                              <wps:spPr>
                                <a:xfrm>
                                  <a:off x="2941608" y="1182178"/>
                                  <a:ext cx="1285875" cy="0"/>
                                </a:xfrm>
                                <a:prstGeom prst="straightConnector1">
                                  <a:avLst/>
                                </a:prstGeom>
                                <a:noFill/>
                                <a:ln w="28575" cap="flat" cmpd="sng" algn="ctr">
                                  <a:solidFill>
                                    <a:srgbClr val="5B9BD5"/>
                                  </a:solidFill>
                                  <a:prstDash val="solid"/>
                                  <a:miter lim="800000"/>
                                  <a:headEnd type="none" w="med" len="med"/>
                                  <a:tailEnd type="arrow" w="med" len="med"/>
                                </a:ln>
                                <a:effectLst/>
                              </wps:spPr>
                              <wps:bodyPr/>
                            </wps:wsp>
                            <wps:wsp>
                              <wps:cNvPr id="175" name="תיבת טקסט 60"/>
                              <wps:cNvSpPr txBox="1"/>
                              <wps:spPr>
                                <a:xfrm>
                                  <a:off x="497831" y="700402"/>
                                  <a:ext cx="1061944" cy="528580"/>
                                </a:xfrm>
                                <a:prstGeom prst="rect">
                                  <a:avLst/>
                                </a:prstGeom>
                                <a:noFill/>
                                <a:ln w="6350">
                                  <a:noFill/>
                                </a:ln>
                              </wps:spPr>
                              <wps:txbx>
                                <w:txbxContent>
                                  <w:p w14:paraId="5E6C50D5"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תיבת טקסט 62"/>
                              <wps:cNvSpPr txBox="1"/>
                              <wps:spPr>
                                <a:xfrm>
                                  <a:off x="3187386" y="770039"/>
                                  <a:ext cx="958432" cy="528580"/>
                                </a:xfrm>
                                <a:prstGeom prst="rect">
                                  <a:avLst/>
                                </a:prstGeom>
                                <a:noFill/>
                                <a:ln w="6350">
                                  <a:noFill/>
                                </a:ln>
                              </wps:spPr>
                              <wps:txbx>
                                <w:txbxContent>
                                  <w:p w14:paraId="7C65D25E"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תיבת טקסט 63"/>
                              <wps:cNvSpPr txBox="1"/>
                              <wps:spPr>
                                <a:xfrm>
                                  <a:off x="1826908" y="-335934"/>
                                  <a:ext cx="920815" cy="493425"/>
                                </a:xfrm>
                                <a:prstGeom prst="rect">
                                  <a:avLst/>
                                </a:prstGeom>
                                <a:noFill/>
                                <a:ln w="6350">
                                  <a:noFill/>
                                </a:ln>
                              </wps:spPr>
                              <wps:txbx>
                                <w:txbxContent>
                                  <w:p w14:paraId="69445BEE"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air</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249966" y="1727022"/>
                                  <a:ext cx="596657" cy="481255"/>
                                </a:xfrm>
                                <a:prstGeom prst="rect">
                                  <a:avLst/>
                                </a:prstGeom>
                                <a:noFill/>
                                <a:ln w="6350">
                                  <a:noFill/>
                                </a:ln>
                              </wps:spPr>
                              <wps:txbx>
                                <w:txbxContent>
                                  <w:p w14:paraId="7E8795FE" w14:textId="77777777" w:rsidR="004B08D7" w:rsidRPr="00572618" w:rsidRDefault="004B08D7" w:rsidP="00D37361">
                                    <w:pPr>
                                      <w:pStyle w:val="BasicCalibiri"/>
                                      <w:rPr>
                                        <w:sz w:val="24"/>
                                        <w:szCs w:val="24"/>
                                      </w:rPr>
                                    </w:pPr>
                                    <w:r w:rsidRPr="00572618">
                                      <w:rPr>
                                        <w:sz w:val="24"/>
                                        <w:szCs w:val="24"/>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502014" y="1727022"/>
                                  <a:ext cx="826615" cy="479761"/>
                                </a:xfrm>
                                <a:prstGeom prst="rect">
                                  <a:avLst/>
                                </a:prstGeom>
                                <a:noFill/>
                                <a:ln w="6350">
                                  <a:noFill/>
                                </a:ln>
                              </wps:spPr>
                              <wps:txbx>
                                <w:txbxContent>
                                  <w:p w14:paraId="32923DFD" w14:textId="77777777" w:rsidR="004B08D7" w:rsidRPr="00572618" w:rsidRDefault="004B08D7" w:rsidP="00D37361">
                                    <w:pPr>
                                      <w:pStyle w:val="BasicCalibiri"/>
                                      <w:rPr>
                                        <w:sz w:val="24"/>
                                        <w:szCs w:val="24"/>
                                      </w:rPr>
                                    </w:pPr>
                                    <w:r w:rsidRPr="00572618">
                                      <w:rPr>
                                        <w:sz w:val="24"/>
                                        <w:szCs w:val="24"/>
                                      </w:rPr>
                                      <w:t>x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V="1">
                                  <a:off x="2239633" y="12220"/>
                                  <a:ext cx="0" cy="629728"/>
                                </a:xfrm>
                                <a:prstGeom prst="straightConnector1">
                                  <a:avLst/>
                                </a:prstGeom>
                                <a:noFill/>
                                <a:ln w="28575" cap="flat" cmpd="sng" algn="ctr">
                                  <a:solidFill>
                                    <a:srgbClr val="5B9BD5"/>
                                  </a:solidFill>
                                  <a:prstDash val="solid"/>
                                  <a:miter lim="800000"/>
                                  <a:tailEnd type="triangle"/>
                                </a:ln>
                                <a:effectLst/>
                              </wps:spPr>
                              <wps:bodyPr/>
                            </wps:wsp>
                          </wpg:grpSp>
                          <wps:wsp>
                            <wps:cNvPr id="181" name="Text Box 181"/>
                            <wps:cNvSpPr txBox="1"/>
                            <wps:spPr>
                              <a:xfrm>
                                <a:off x="1343864" y="100670"/>
                                <a:ext cx="845398" cy="564416"/>
                              </a:xfrm>
                              <a:prstGeom prst="rect">
                                <a:avLst/>
                              </a:prstGeom>
                              <a:noFill/>
                              <a:ln w="6350">
                                <a:noFill/>
                              </a:ln>
                            </wps:spPr>
                            <wps:txbx>
                              <w:txbxContent>
                                <w:p w14:paraId="2F60F18C" w14:textId="77777777" w:rsidR="004B08D7" w:rsidRPr="00572618" w:rsidRDefault="004B08D7" w:rsidP="00D37361">
                                  <w:pPr>
                                    <w:pStyle w:val="BasicCalibiri"/>
                                    <w:rPr>
                                      <w:sz w:val="24"/>
                                      <w:szCs w:val="24"/>
                                    </w:rPr>
                                  </w:pPr>
                                  <w:r w:rsidRPr="00572618">
                                    <w:rPr>
                                      <w:rFonts w:hint="cs"/>
                                      <w:sz w:val="24"/>
                                      <w:szCs w:val="24"/>
                                    </w:rPr>
                                    <w:t>T</w:t>
                                  </w:r>
                                  <w:r w:rsidRPr="00572618">
                                    <w:rPr>
                                      <w:sz w:val="24"/>
                                      <w:szCs w:val="24"/>
                                      <w:vertAlign w:val="subscript"/>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2522827" y="119034"/>
                                <a:ext cx="897260" cy="427978"/>
                              </a:xfrm>
                              <a:prstGeom prst="rect">
                                <a:avLst/>
                              </a:prstGeom>
                              <a:noFill/>
                              <a:ln w="6350">
                                <a:noFill/>
                              </a:ln>
                            </wps:spPr>
                            <wps:txbx>
                              <w:txbxContent>
                                <w:p w14:paraId="351F4B25" w14:textId="77777777" w:rsidR="004B08D7" w:rsidRPr="00572618" w:rsidRDefault="004B08D7" w:rsidP="00D37361">
                                  <w:pPr>
                                    <w:pStyle w:val="BasicCalibiri"/>
                                    <w:rPr>
                                      <w:sz w:val="24"/>
                                      <w:szCs w:val="24"/>
                                    </w:rPr>
                                  </w:pPr>
                                  <w:r w:rsidRPr="00572618">
                                    <w:rPr>
                                      <w:rFonts w:hint="cs"/>
                                      <w:sz w:val="24"/>
                                      <w:szCs w:val="24"/>
                                    </w:rPr>
                                    <w:t>T</w:t>
                                  </w:r>
                                  <w:r w:rsidRPr="00572618">
                                    <w:rPr>
                                      <w:sz w:val="24"/>
                                      <w:szCs w:val="24"/>
                                      <w:vertAlign w:val="subscript"/>
                                    </w:rPr>
                                    <w:t>(x + dx)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8" name="Straight Connector 188"/>
                          <wps:cNvCnPr/>
                          <wps:spPr>
                            <a:xfrm flipH="1" flipV="1">
                              <a:off x="1943100" y="1829869"/>
                              <a:ext cx="201930" cy="1404738"/>
                            </a:xfrm>
                            <a:prstGeom prst="line">
                              <a:avLst/>
                            </a:prstGeom>
                            <a:noFill/>
                            <a:ln w="12700" cap="flat" cmpd="sng" algn="ctr">
                              <a:solidFill>
                                <a:srgbClr val="ED7D31"/>
                              </a:solidFill>
                              <a:prstDash val="dash"/>
                              <a:miter lim="800000"/>
                            </a:ln>
                            <a:effectLst/>
                          </wps:spPr>
                          <wps:bodyPr/>
                        </wps:wsp>
                        <wps:wsp>
                          <wps:cNvPr id="189" name="Straight Connector 189"/>
                          <wps:cNvCnPr/>
                          <wps:spPr>
                            <a:xfrm flipV="1">
                              <a:off x="1400175" y="1847850"/>
                              <a:ext cx="438150" cy="1402109"/>
                            </a:xfrm>
                            <a:prstGeom prst="line">
                              <a:avLst/>
                            </a:prstGeom>
                            <a:noFill/>
                            <a:ln w="12700" cap="flat" cmpd="sng" algn="ctr">
                              <a:solidFill>
                                <a:srgbClr val="ED7D31"/>
                              </a:solidFill>
                              <a:prstDash val="dash"/>
                              <a:miter lim="800000"/>
                            </a:ln>
                            <a:effectLst/>
                          </wps:spPr>
                          <wps:bodyPr/>
                        </wps:wsp>
                      </wpg:grpSp>
                      <wps:wsp>
                        <wps:cNvPr id="198" name="Cylinder 198"/>
                        <wps:cNvSpPr/>
                        <wps:spPr>
                          <a:xfrm rot="5400000">
                            <a:off x="1554162" y="1192213"/>
                            <a:ext cx="1027430" cy="158115"/>
                          </a:xfrm>
                          <a:prstGeom prst="can">
                            <a:avLst>
                              <a:gd name="adj" fmla="val 50000"/>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5BE853" id="Group 7" o:spid="_x0000_s1153" style="position:absolute;left:0;text-align:left;margin-left:-40.5pt;margin-top:31.45pt;width:318.75pt;height:356.1pt;z-index:251845632;mso-position-horizontal-relative:text;mso-position-vertical-relative:text;mso-width-relative:margin" coordorigin="1524" coordsize="40481,45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">
                <v:group id="Group 8" o:spid="_x0000_s1154" style="position:absolute;left:1524;width:40481;height:45229" coordorigin="-190" coordsize="40481,45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155" style="position:absolute;left:-190;width:40480;height:25831" coordorigin="-278" coordsize="59175,3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Cube 14" o:spid="_x0000_s1156" type="#_x0000_t16" style="position:absolute;left:731;width:12522;height:32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" adj="16341" fillcolor="#5b9bd5" strokecolor="#41719c" strokeweight="1pt"/>
                    <v:shape id="Cylinder 126" o:spid="_x0000_s1157" type="#_x0000_t22" style="position:absolute;left:25262;top:-11021;width:12895;height:537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" adj="2324" fillcolor="#5b9bd5" strokecolor="#41719c" strokeweight="1pt">
                      <v:stroke joinstyle="miter"/>
                    </v:shape>
                    <v:line id="Straight Connector 154" o:spid="_x0000_s1158" style="position:absolute;flip:x y;visibility:visible;mso-wrap-style:square" from="53181,10899" to="55539,16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" strokecolor="#70ad47" strokeweight="1.5pt">
                      <v:stroke joinstyle="miter"/>
                    </v:line>
                    <v:shape id="Text Box 162" o:spid="_x0000_s1159" type="#_x0000_t202" style="position:absolute;left:53435;top:11153;width:3867;height:3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2C3B8148" w14:textId="77777777" w:rsidR="004B08D7" w:rsidRPr="00B04970" w:rsidRDefault="004B08D7" w:rsidP="00D37361">
                            <w:pPr>
                              <w:pStyle w:val="BasicCalibiri"/>
                            </w:pPr>
                            <w:r w:rsidRPr="00B04970">
                              <w:t>R</w:t>
                            </w:r>
                          </w:p>
                        </w:txbxContent>
                      </v:textbox>
                    </v:shape>
                    <v:shape id="Text Box 163" o:spid="_x0000_s1160" type="#_x0000_t202" style="position:absolute;left:-278;top:18219;width:6498;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01DB6B1F" w14:textId="77777777" w:rsidR="004B08D7" w:rsidRPr="006B7E2F" w:rsidRDefault="004B08D7" w:rsidP="00D37361">
                            <w:pPr>
                              <w:pStyle w:val="BasicCalibiri"/>
                              <w:rPr>
                                <w:rtl/>
                              </w:rPr>
                            </w:pPr>
                            <w:r w:rsidRPr="006B7E2F">
                              <w:rPr>
                                <w:rFonts w:hint="cs"/>
                                <w:rtl/>
                              </w:rPr>
                              <w:t>תנור</w:t>
                            </w:r>
                          </w:p>
                        </w:txbxContent>
                      </v:textbox>
                    </v:shape>
                    <v:shape id="Text Box 164" o:spid="_x0000_s1161" type="#_x0000_t202" style="position:absolute;left:7247;top:5616;width:6676;height:4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59A92E12" w14:textId="6923F94E" w:rsidR="004B08D7" w:rsidRPr="00572618" w:rsidRDefault="004B08D7" w:rsidP="00D37361">
                            <w:pPr>
                              <w:pStyle w:val="BasicCalibiri"/>
                              <w:bidi w:val="0"/>
                              <w:rPr>
                                <w:sz w:val="24"/>
                                <w:szCs w:val="24"/>
                              </w:rPr>
                            </w:pPr>
                            <w:r w:rsidRPr="00572618">
                              <w:rPr>
                                <w:rFonts w:hint="cs"/>
                                <w:sz w:val="24"/>
                                <w:szCs w:val="24"/>
                              </w:rPr>
                              <w:t>T</w:t>
                            </w:r>
                            <w:r>
                              <w:rPr>
                                <w:rFonts w:hint="cs"/>
                                <w:sz w:val="24"/>
                                <w:szCs w:val="24"/>
                                <w:vertAlign w:val="subscript"/>
                                <w:rtl/>
                              </w:rPr>
                              <w:t>תנור</w:t>
                            </w:r>
                          </w:p>
                        </w:txbxContent>
                      </v:textbox>
                    </v:shape>
                    <v:shape id="Text Box 165" o:spid="_x0000_s1162" type="#_x0000_t202" style="position:absolute;left:51796;top:5616;width:7101;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4A595004" w14:textId="24329454" w:rsidR="004B08D7" w:rsidRPr="00572618" w:rsidRDefault="004B08D7" w:rsidP="00D37361">
                            <w:pPr>
                              <w:pStyle w:val="BasicCalibiri"/>
                              <w:bidi w:val="0"/>
                              <w:rPr>
                                <w:sz w:val="24"/>
                                <w:szCs w:val="24"/>
                              </w:rPr>
                            </w:pPr>
                            <w:r w:rsidRPr="00572618">
                              <w:rPr>
                                <w:rFonts w:hint="cs"/>
                                <w:sz w:val="24"/>
                                <w:szCs w:val="24"/>
                              </w:rPr>
                              <w:t>T</w:t>
                            </w:r>
                            <w:r>
                              <w:rPr>
                                <w:rFonts w:hint="cs"/>
                                <w:sz w:val="24"/>
                                <w:szCs w:val="24"/>
                                <w:vertAlign w:val="subscript"/>
                                <w:rtl/>
                              </w:rPr>
                              <w:t>אוויר</w:t>
                            </w:r>
                          </w:p>
                        </w:txbxContent>
                      </v:textbox>
                    </v:shape>
                    <v:shape id="Text Box 166" o:spid="_x0000_s1163" type="#_x0000_t202" style="position:absolute;left:3557;top:22696;width:8747;height:5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5F5F9460" w14:textId="77777777" w:rsidR="004B08D7" w:rsidRPr="006B7E2F" w:rsidRDefault="004B08D7" w:rsidP="00D37361">
                            <w:pPr>
                              <w:pStyle w:val="BasicCalibiri"/>
                              <w:rPr>
                                <w:rtl/>
                              </w:rPr>
                            </w:pPr>
                            <w:r w:rsidRPr="006B7E2F">
                              <w:rPr>
                                <w:rFonts w:hint="cs"/>
                              </w:rPr>
                              <w:t>X</w:t>
                            </w:r>
                            <w:r w:rsidRPr="006B7E2F">
                              <w:t xml:space="preserve"> = 0</w:t>
                            </w:r>
                          </w:p>
                        </w:txbxContent>
                      </v:textbox>
                    </v:shape>
                    <v:shape id="Text Box 167" o:spid="_x0000_s1164" type="#_x0000_t202" style="position:absolute;left:50166;top:23332;width:7988;height:5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0CC086E" w14:textId="77777777" w:rsidR="004B08D7" w:rsidRPr="0071737B" w:rsidRDefault="004B08D7" w:rsidP="00D37361">
                            <w:pPr>
                              <w:pStyle w:val="BasicCalibiri"/>
                              <w:rPr>
                                <w:rtl/>
                              </w:rPr>
                            </w:pPr>
                            <w:r w:rsidRPr="0071737B">
                              <w:rPr>
                                <w:rFonts w:hint="cs"/>
                              </w:rPr>
                              <w:t>X</w:t>
                            </w:r>
                            <w:r w:rsidRPr="0071737B">
                              <w:t xml:space="preserve"> = </w:t>
                            </w:r>
                            <w:r>
                              <w:rPr>
                                <w:rFonts w:hint="cs"/>
                              </w:rPr>
                              <w:t>L</w:t>
                            </w:r>
                          </w:p>
                        </w:txbxContent>
                      </v:textbox>
                    </v:shape>
                  </v:group>
                  <v:group id="Group 168" o:spid="_x0000_s1165" style="position:absolute;left:2857;top:26322;width:28594;height:18907" coordorigin=",-3359" coordsize="42274,2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66" style="position:absolute;top:-3359;width:42274;height:25441" coordorigin=",-3359" coordsize="42274,2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7" style="position:absolute;visibility:visible;mso-wrap-style:square" from="3105,5003" to="41154,5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" strokecolor="#2e75b6" strokeweight="1pt">
                        <v:stroke dashstyle="dash" joinstyle="miter"/>
                      </v:line>
                      <v:line id="Straight Connector 171" o:spid="_x0000_s1168" style="position:absolute;visibility:visible;mso-wrap-style:square" from="3623,17942" to="41672,17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" strokecolor="#2e75b6" strokeweight="1pt">
                        <v:stroke dashstyle="dash" joinstyle="miter"/>
                      </v:line>
                      <v:shape id="Cylinder 172" o:spid="_x0000_s1169" type="#_x0000_t22" style="position:absolute;left:15918;top:2893;width:12891;height:171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" adj="8558" fillcolor="#5b9bd5" strokecolor="#41719c" strokeweight="1pt">
                        <v:stroke joinstyle="miter"/>
                      </v:shape>
                      <v:shape id="מחבר חץ ישר 53" o:spid="_x0000_s1170" type="#_x0000_t32" style="position:absolute;top:11857;width:1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" strokecolor="#5b9bd5" strokeweight="2.25pt">
                        <v:stroke endarrow="open" joinstyle="miter"/>
                      </v:shape>
                      <v:shape id="מחבר חץ ישר 59" o:spid="_x0000_s1171" type="#_x0000_t32" style="position:absolute;left:29416;top:11821;width:1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" strokecolor="#5b9bd5" strokeweight="2.25pt">
                        <v:stroke endarrow="open" joinstyle="miter"/>
                      </v:shape>
                      <v:shape id="תיבת טקסט 60" o:spid="_x0000_s1172" type="#_x0000_t202" style="position:absolute;left:4978;top:7004;width:10619;height: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5E6C50D5"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in</m:t>
                                      </m:r>
                                    </m:sub>
                                  </m:sSub>
                                </m:oMath>
                              </m:oMathPara>
                            </w:p>
                          </w:txbxContent>
                        </v:textbox>
                      </v:shape>
                      <v:shape id="תיבת טקסט 62" o:spid="_x0000_s1173" type="#_x0000_t202" style="position:absolute;left:31873;top:7700;width:9585;height:5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7C65D25E"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out</m:t>
                                      </m:r>
                                    </m:sub>
                                  </m:sSub>
                                </m:oMath>
                              </m:oMathPara>
                            </w:p>
                          </w:txbxContent>
                        </v:textbox>
                      </v:shape>
                      <v:shape id="תיבת טקסט 63" o:spid="_x0000_s1174" type="#_x0000_t202" style="position:absolute;left:18269;top:-3359;width:9208;height:4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69445BEE" w14:textId="77777777" w:rsidR="004B08D7" w:rsidRPr="00D750CC" w:rsidRDefault="00011955" w:rsidP="00D37361">
                              <w:pPr>
                                <w:pStyle w:val="BasicCalibiri"/>
                                <w:rPr>
                                  <w:i/>
                                  <w:iCs/>
                                  <w:sz w:val="28"/>
                                  <w:szCs w:val="28"/>
                                  <w:vertAlign w:val="subscript"/>
                                </w:rPr>
                              </w:pPr>
                              <m:oMathPara>
                                <m:oMath>
                                  <m:sSub>
                                    <m:sSubPr>
                                      <m:ctrlPr>
                                        <w:rPr>
                                          <w:rFonts w:ascii="Cambria Math" w:hAnsi="Cambria Math" w:cs="David"/>
                                          <w:i/>
                                          <w:sz w:val="24"/>
                                          <w:szCs w:val="24"/>
                                        </w:rPr>
                                      </m:ctrlPr>
                                    </m:sSubPr>
                                    <m:e>
                                      <m:r>
                                        <m:rPr>
                                          <m:sty m:val="p"/>
                                        </m:rPr>
                                        <w:rPr>
                                          <w:rFonts w:ascii="Cambria Math" w:hAnsi="Cambria Math"/>
                                        </w:rPr>
                                        <m:t>Φ</m:t>
                                      </m:r>
                                    </m:e>
                                    <m:sub>
                                      <m:r>
                                        <w:rPr>
                                          <w:rFonts w:ascii="Cambria Math" w:hAnsi="Cambria Math"/>
                                        </w:rPr>
                                        <m:t>air</m:t>
                                      </m:r>
                                    </m:sub>
                                  </m:sSub>
                                </m:oMath>
                              </m:oMathPara>
                            </w:p>
                          </w:txbxContent>
                        </v:textbox>
                      </v:shape>
                      <v:shape id="Text Box 178" o:spid="_x0000_s1175" type="#_x0000_t202" style="position:absolute;left:12499;top:17270;width:5967;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7E8795FE" w14:textId="77777777" w:rsidR="004B08D7" w:rsidRPr="00572618" w:rsidRDefault="004B08D7" w:rsidP="00D37361">
                              <w:pPr>
                                <w:pStyle w:val="BasicCalibiri"/>
                                <w:rPr>
                                  <w:sz w:val="24"/>
                                  <w:szCs w:val="24"/>
                                </w:rPr>
                              </w:pPr>
                              <w:r w:rsidRPr="00572618">
                                <w:rPr>
                                  <w:sz w:val="24"/>
                                  <w:szCs w:val="24"/>
                                </w:rPr>
                                <w:t>x</w:t>
                              </w:r>
                            </w:p>
                          </w:txbxContent>
                        </v:textbox>
                      </v:shape>
                      <v:shape id="Text Box 179" o:spid="_x0000_s1176" type="#_x0000_t202" style="position:absolute;left:25020;top:17270;width:8266;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32923DFD" w14:textId="77777777" w:rsidR="004B08D7" w:rsidRPr="00572618" w:rsidRDefault="004B08D7" w:rsidP="00D37361">
                              <w:pPr>
                                <w:pStyle w:val="BasicCalibiri"/>
                                <w:rPr>
                                  <w:sz w:val="24"/>
                                  <w:szCs w:val="24"/>
                                </w:rPr>
                              </w:pPr>
                              <w:r w:rsidRPr="00572618">
                                <w:rPr>
                                  <w:sz w:val="24"/>
                                  <w:szCs w:val="24"/>
                                </w:rPr>
                                <w:t>x +dx</w:t>
                              </w:r>
                            </w:p>
                          </w:txbxContent>
                        </v:textbox>
                      </v:shape>
                      <v:shape id="Straight Arrow Connector 180" o:spid="_x0000_s1177" type="#_x0000_t32" style="position:absolute;left:22396;top:122;width:0;height:62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" strokecolor="#5b9bd5" strokeweight="2.25pt">
                        <v:stroke endarrow="block" joinstyle="miter"/>
                      </v:shape>
                    </v:group>
                    <v:shape id="Text Box 181" o:spid="_x0000_s1178" type="#_x0000_t202" style="position:absolute;left:13438;top:1006;width:8454;height:5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2F60F18C" w14:textId="77777777" w:rsidR="004B08D7" w:rsidRPr="00572618" w:rsidRDefault="004B08D7" w:rsidP="00D37361">
                            <w:pPr>
                              <w:pStyle w:val="BasicCalibiri"/>
                              <w:rPr>
                                <w:sz w:val="24"/>
                                <w:szCs w:val="24"/>
                              </w:rPr>
                            </w:pPr>
                            <w:r w:rsidRPr="00572618">
                              <w:rPr>
                                <w:rFonts w:hint="cs"/>
                                <w:sz w:val="24"/>
                                <w:szCs w:val="24"/>
                              </w:rPr>
                              <w:t>T</w:t>
                            </w:r>
                            <w:r w:rsidRPr="00572618">
                              <w:rPr>
                                <w:sz w:val="24"/>
                                <w:szCs w:val="24"/>
                                <w:vertAlign w:val="subscript"/>
                              </w:rPr>
                              <w:t>(x)</w:t>
                            </w:r>
                          </w:p>
                        </w:txbxContent>
                      </v:textbox>
                    </v:shape>
                    <v:shape id="Text Box 182" o:spid="_x0000_s1179" type="#_x0000_t202" style="position:absolute;left:25228;top:1190;width:8972;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351F4B25" w14:textId="77777777" w:rsidR="004B08D7" w:rsidRPr="00572618" w:rsidRDefault="004B08D7" w:rsidP="00D37361">
                            <w:pPr>
                              <w:pStyle w:val="BasicCalibiri"/>
                              <w:rPr>
                                <w:sz w:val="24"/>
                                <w:szCs w:val="24"/>
                              </w:rPr>
                            </w:pPr>
                            <w:r w:rsidRPr="00572618">
                              <w:rPr>
                                <w:rFonts w:hint="cs"/>
                                <w:sz w:val="24"/>
                                <w:szCs w:val="24"/>
                              </w:rPr>
                              <w:t>T</w:t>
                            </w:r>
                            <w:r w:rsidRPr="00572618">
                              <w:rPr>
                                <w:sz w:val="24"/>
                                <w:szCs w:val="24"/>
                                <w:vertAlign w:val="subscript"/>
                              </w:rPr>
                              <w:t>(x + dx)</w:t>
                            </w:r>
                          </w:p>
                        </w:txbxContent>
                      </v:textbox>
                    </v:shape>
                  </v:group>
                  <v:line id="Straight Connector 188" o:spid="_x0000_s1180" style="position:absolute;flip:x y;visibility:visible;mso-wrap-style:square" from="19431,18298" to="21450,32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" strokecolor="#ed7d31" strokeweight="1pt">
                    <v:stroke dashstyle="dash" joinstyle="miter"/>
                  </v:line>
                  <v:line id="Straight Connector 189" o:spid="_x0000_s1181" style="position:absolute;flip:y;visibility:visible;mso-wrap-style:square" from="14001,18478" to="18383,3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" strokecolor="#ed7d31" strokeweight="1pt">
                    <v:stroke dashstyle="dash" joinstyle="miter"/>
                  </v:line>
                </v:group>
                <v:shape id="Cylinder 198" o:spid="_x0000_s1182" type="#_x0000_t22" style="position:absolute;left:15542;top:11921;width:10274;height:1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" adj="10800" fillcolor="#5b9bd5" strokecolor="#41719c" strokeweight="1pt">
                  <v:stroke joinstyle="miter"/>
                </v:shape>
                <w10:wrap type="square"/>
              </v:group>
            </w:pict>
          </mc:Fallback>
        </mc:AlternateContent>
      </w:r>
      <w:r w:rsidR="007B448D" w:rsidRPr="00F91BE6">
        <w:rPr>
          <w:rFonts w:hint="cs"/>
          <w:rtl/>
        </w:rPr>
        <w:t xml:space="preserve">נספח מס' 1 </w:t>
      </w:r>
      <w:r w:rsidR="007B448D" w:rsidRPr="00F91BE6">
        <w:rPr>
          <w:rtl/>
        </w:rPr>
        <w:t>–</w:t>
      </w:r>
      <w:r w:rsidR="007B448D" w:rsidRPr="00F91BE6">
        <w:rPr>
          <w:rFonts w:hint="cs"/>
          <w:rtl/>
        </w:rPr>
        <w:t xml:space="preserve"> פתרון אנליטי ראשון:</w:t>
      </w:r>
    </w:p>
    <w:p w14:paraId="68969A56" w14:textId="452AFFBD" w:rsidR="007B448D" w:rsidRPr="00F91BE6" w:rsidRDefault="007B448D" w:rsidP="007B448D">
      <w:pPr>
        <w:rPr>
          <w:rtl/>
        </w:rPr>
      </w:pPr>
      <w:r w:rsidRPr="00F91BE6">
        <w:rPr>
          <w:rFonts w:hint="cs"/>
          <w:rtl/>
        </w:rPr>
        <w:t>לפתרון הנוסחה האנליטית נמשיך מהנוסחה הכללית שהגענו אליה</w:t>
      </w:r>
      <w:r w:rsidR="00E320BB">
        <w:rPr>
          <w:rFonts w:hint="cs"/>
          <w:rtl/>
        </w:rPr>
        <w:t xml:space="preserve">. </w:t>
      </w:r>
    </w:p>
    <w:p w14:paraId="69CF52B4" w14:textId="5D99BCF2" w:rsidR="008F0B7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56CE203F" w14:textId="6EDB8894" w:rsidR="008D3305" w:rsidRPr="00F91BE6" w:rsidRDefault="00011955" w:rsidP="00AA302D">
      <w:pPr>
        <w:rPr>
          <w:rtl/>
        </w:rPr>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sidR="008D3305" w:rsidRPr="00F91BE6">
        <w:rPr>
          <w:rtl/>
        </w:rPr>
        <w:t xml:space="preserve"> הוא קבוע שיש למצוא אותו, בדומה גם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00F91169">
        <w:rPr>
          <w:rFonts w:hint="cs"/>
          <w:rtl/>
        </w:rPr>
        <w:t>.</w:t>
      </w:r>
      <w:r w:rsidR="00E320BB">
        <w:rPr>
          <w:rFonts w:hint="cs"/>
          <w:rtl/>
        </w:rPr>
        <w:t xml:space="preserve"> </w:t>
      </w:r>
    </w:p>
    <w:p w14:paraId="3CB80314" w14:textId="350D44C7" w:rsidR="008D3305" w:rsidRPr="00F91BE6" w:rsidRDefault="008D3305" w:rsidP="00AA302D">
      <w:pPr>
        <w:rPr>
          <w:rtl/>
        </w:rPr>
      </w:pPr>
      <w:r w:rsidRPr="00F91BE6">
        <w:rPr>
          <w:rtl/>
        </w:rPr>
        <w:t>על מנת למצוא אותם נשתמש בשני תנאי שפה (</w:t>
      </w:r>
      <w:r w:rsidRPr="00F91BE6">
        <w:t>boundary conditions</w:t>
      </w:r>
      <w:r w:rsidRPr="00F91BE6">
        <w:rPr>
          <w:rtl/>
        </w:rPr>
        <w:t>)</w:t>
      </w:r>
      <w:r w:rsidR="00F91169">
        <w:rPr>
          <w:rFonts w:hint="cs"/>
          <w:rtl/>
        </w:rPr>
        <w:t xml:space="preserve">. </w:t>
      </w:r>
    </w:p>
    <w:p w14:paraId="7A5AE935" w14:textId="4FC64842" w:rsidR="008D3305" w:rsidRPr="00F91BE6" w:rsidRDefault="008D3305" w:rsidP="00AA302D">
      <w:pPr>
        <w:rPr>
          <w:rtl/>
        </w:rPr>
      </w:pPr>
      <w:r w:rsidRPr="00F91BE6">
        <w:rPr>
          <w:rtl/>
        </w:rPr>
        <w:t xml:space="preserve">האחד, בקצה המוט שנמצא בתנור, ניתן להגיד כי </w:t>
      </w:r>
      <w:r w:rsidR="00CA0FCC" w:rsidRPr="00F91BE6">
        <w:rPr>
          <w:rtl/>
        </w:rPr>
        <w:t>טמפרטורה</w:t>
      </w:r>
      <w:r w:rsidRPr="00F91BE6">
        <w:rPr>
          <w:rtl/>
        </w:rPr>
        <w:t xml:space="preserve"> המוט במצב שיווי המשקל שווה ל</w:t>
      </w:r>
      <w:r w:rsidR="00CA0FCC" w:rsidRPr="00F91BE6">
        <w:rPr>
          <w:rtl/>
        </w:rPr>
        <w:t>טמפרטורה</w:t>
      </w:r>
      <w:r w:rsidRPr="00F91BE6">
        <w:rPr>
          <w:rtl/>
        </w:rPr>
        <w:t xml:space="preserve"> התנור. </w:t>
      </w:r>
    </w:p>
    <w:p w14:paraId="2F36646C" w14:textId="21DC3840" w:rsidR="00220133" w:rsidRPr="00F91BE6" w:rsidRDefault="008D3305" w:rsidP="00220133">
      <w:pPr>
        <w:tabs>
          <w:tab w:val="left" w:pos="870"/>
        </w:tabs>
        <w:rPr>
          <w:rtl/>
        </w:rPr>
      </w:pPr>
      <w:r w:rsidRPr="00F91BE6">
        <w:rPr>
          <w:rtl/>
        </w:rPr>
        <w:t xml:space="preserve">כלומר </w:t>
      </w:r>
      <w:r w:rsidR="00220133">
        <w:rPr>
          <w:rFonts w:hint="cs"/>
          <w:rtl/>
        </w:rPr>
        <w:t>הפרש הטמפרטורה בקצה המוט שווה להפרש הטמפרטורה בין התנור לאוויר</w:t>
      </w:r>
      <w:r w:rsidR="00F91169">
        <w:rPr>
          <w:rFonts w:hint="cs"/>
          <w:rtl/>
        </w:rPr>
        <w:t>.</w:t>
      </w:r>
    </w:p>
    <w:p w14:paraId="580BF557" w14:textId="51DFD2E2" w:rsidR="008F0B77" w:rsidRPr="00F91BE6" w:rsidRDefault="00011955" w:rsidP="00AA302D">
      <w:pPr>
        <w:rPr>
          <w:rtl/>
        </w:rPr>
      </w:pPr>
      <m:oMathPara>
        <m:oMathParaPr>
          <m:jc m:val="center"/>
        </m:oMathParaPr>
        <m:oMath>
          <m:acc>
            <m:accPr>
              <m:chr m:val="̃"/>
              <m:ctrlPr>
                <w:rPr>
                  <w:rFonts w:ascii="Cambria Math" w:hAnsi="Cambria Math"/>
                </w:rPr>
              </m:ctrlPr>
            </m:accPr>
            <m:e>
              <m:r>
                <m:rPr>
                  <m:sty m:val="p"/>
                </m:rPr>
                <w:rPr>
                  <w:rFonts w:ascii="Cambria Math" w:hAnsi="Cambria Math"/>
                </w:rPr>
                <m:t>T</m:t>
              </m:r>
            </m:e>
          </m:acc>
          <m:r>
            <w:rPr>
              <w:rFonts w:ascii="Cambria Math" w:hAnsi="Cambria Math"/>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285A5D26" w14:textId="6BD68F08" w:rsidR="008D3305" w:rsidRDefault="008D3305" w:rsidP="00AA302D">
      <w:pPr>
        <w:rPr>
          <w:rtl/>
        </w:rPr>
      </w:pPr>
      <w:r w:rsidRPr="00F91BE6">
        <w:rPr>
          <w:rtl/>
        </w:rPr>
        <w:t>כאשר שני אלו הם ידועים וניתן למדוד אותם, נסמן את ההפרש הנ"ל כ-</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w:r w:rsidRPr="00F91BE6">
        <w:rPr>
          <w:rtl/>
        </w:rPr>
        <w:t>.</w:t>
      </w:r>
    </w:p>
    <w:p w14:paraId="213A2835" w14:textId="0079E3B4" w:rsidR="00220133" w:rsidRPr="00F91BE6" w:rsidRDefault="00011955" w:rsidP="00AA302D">
      <w:pPr>
        <w:rPr>
          <w:rtl/>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w:rPr>
              <w:rFonts w:ascii="Cambria Math" w:hAnsi="Cambria Math"/>
            </w:rPr>
            <m:t>=</m:t>
          </m:r>
          <m:acc>
            <m:accPr>
              <m:chr m:val="̃"/>
              <m:ctrlPr>
                <w:rPr>
                  <w:rFonts w:ascii="Cambria Math" w:hAnsi="Cambria Math"/>
                </w:rPr>
              </m:ctrlPr>
            </m:accPr>
            <m:e>
              <m:r>
                <m:rPr>
                  <m:sty m:val="p"/>
                </m:rPr>
                <w:rPr>
                  <w:rFonts w:ascii="Cambria Math" w:hAnsi="Cambria Math"/>
                </w:rPr>
                <m:t>T</m:t>
              </m:r>
            </m:e>
          </m:acc>
          <m:r>
            <w:rPr>
              <w:rFonts w:ascii="Cambria Math" w:hAnsi="Cambria Math"/>
            </w:rPr>
            <m:t>(0)</m:t>
          </m:r>
        </m:oMath>
      </m:oMathPara>
    </w:p>
    <w:p w14:paraId="2DB44117" w14:textId="412CF076" w:rsidR="008D3305" w:rsidRPr="00F91BE6" w:rsidRDefault="008D3305" w:rsidP="00AA302D">
      <w:pPr>
        <w:rPr>
          <w:rtl/>
        </w:rPr>
      </w:pPr>
      <w:r w:rsidRPr="00F91BE6">
        <w:rPr>
          <w:rtl/>
        </w:rPr>
        <w:t xml:space="preserve">המקרה השני הינו שבקצה המוט השני, עם האוויר, </w:t>
      </w:r>
      <w:r w:rsidR="00CA0FCC" w:rsidRPr="00F91BE6">
        <w:rPr>
          <w:rtl/>
        </w:rPr>
        <w:t>טמפרטורה</w:t>
      </w:r>
      <w:r w:rsidRPr="00F91BE6">
        <w:rPr>
          <w:rtl/>
        </w:rPr>
        <w:t xml:space="preserve"> המוט היא קרובה מאוד ל</w:t>
      </w:r>
      <w:r w:rsidR="00CA0FCC" w:rsidRPr="00F91BE6">
        <w:rPr>
          <w:rtl/>
        </w:rPr>
        <w:t>טמפרטורה</w:t>
      </w:r>
      <w:r w:rsidRPr="00F91BE6">
        <w:rPr>
          <w:rtl/>
        </w:rPr>
        <w:t xml:space="preserve"> האוויר. </w:t>
      </w:r>
    </w:p>
    <w:p w14:paraId="7731D15D" w14:textId="6A074926" w:rsidR="008D3305" w:rsidRPr="00F91BE6" w:rsidRDefault="008D3305" w:rsidP="00220133">
      <w:pPr>
        <w:rPr>
          <w:rtl/>
        </w:rPr>
      </w:pPr>
      <w:r w:rsidRPr="00F91BE6">
        <w:rPr>
          <w:rtl/>
        </w:rPr>
        <w:t>כלומר</w:t>
      </w:r>
      <w:r w:rsidR="00220133">
        <w:rPr>
          <w:rFonts w:hint="cs"/>
          <w:rtl/>
        </w:rPr>
        <w:t xml:space="preserve"> </w:t>
      </w:r>
      <w:r w:rsidR="00220133" w:rsidRPr="00F91BE6">
        <w:rPr>
          <w:rtl/>
        </w:rPr>
        <w:t>כאשר</w:t>
      </w:r>
      <w:r w:rsidR="00220133">
        <w:rPr>
          <w:rFonts w:hint="cs"/>
          <w:rtl/>
        </w:rPr>
        <w:t xml:space="preserve"> המיקום שווה ל-</w:t>
      </w:r>
      <w:r w:rsidR="00220133" w:rsidRPr="00F91BE6">
        <w:t>L</w:t>
      </w:r>
      <w:r w:rsidR="00220133">
        <w:rPr>
          <w:rFonts w:hint="cs"/>
          <w:rtl/>
        </w:rPr>
        <w:t xml:space="preserve">, </w:t>
      </w:r>
      <w:r w:rsidR="00220133" w:rsidRPr="00F91BE6">
        <w:rPr>
          <w:rtl/>
        </w:rPr>
        <w:t xml:space="preserve">אורך המוט. </w:t>
      </w:r>
    </w:p>
    <w:p w14:paraId="1BC03919" w14:textId="2ED4A4F6" w:rsidR="008D3305"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(L)=</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=0</m:t>
          </m:r>
        </m:oMath>
      </m:oMathPara>
    </w:p>
    <w:p w14:paraId="1ED6E085" w14:textId="61F089F6" w:rsidR="008F0B77" w:rsidRPr="00F91BE6" w:rsidRDefault="008F0B77" w:rsidP="00AA302D">
      <w:r w:rsidRPr="00F91BE6">
        <w:rPr>
          <w:rtl/>
        </w:rPr>
        <w:t xml:space="preserve">נוכל לחשב בעזרת מקרים אלו את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sidRPr="00F91BE6">
        <w:rPr>
          <w:rtl/>
        </w:rPr>
        <w:t xml:space="preserve"> ו-</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00220133">
        <w:rPr>
          <w:rFonts w:hint="cs"/>
          <w:rtl/>
        </w:rPr>
        <w:t xml:space="preserve">. </w:t>
      </w:r>
    </w:p>
    <w:p w14:paraId="34700A09" w14:textId="0AB87AB7" w:rsidR="008F0B77" w:rsidRPr="00F91BE6" w:rsidRDefault="00F91169" w:rsidP="00AA302D">
      <w:pPr>
        <w:rPr>
          <w:rtl/>
        </w:rPr>
      </w:pPr>
      <w:r>
        <w:rPr>
          <w:rFonts w:hint="cs"/>
          <w:rtl/>
        </w:rPr>
        <w:t xml:space="preserve">נתחיל בתנאי השפה השני. </w:t>
      </w:r>
    </w:p>
    <w:p w14:paraId="493DCC31" w14:textId="03F52A91" w:rsidR="008F0B77" w:rsidRPr="00F91BE6" w:rsidRDefault="00F91BE6" w:rsidP="00AA302D">
      <w:pPr>
        <w:rPr>
          <w:rtl/>
        </w:rPr>
      </w:pPr>
      <m:oMathPara>
        <m:oMath>
          <m:r>
            <m:rPr>
              <m:sty m:val="p"/>
            </m:rPr>
            <w:rPr>
              <w:rFonts w:ascii="Cambria Math" w:hAnsi="Cambria Math"/>
            </w:rPr>
            <w:lastRenderedPageBreak/>
            <m:t>0=</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62CF543B" w14:textId="29EE569D"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46DF52DF" w14:textId="3A4ECAAC"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007AFD06" w14:textId="5922C6E3"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oMath>
      </m:oMathPara>
    </w:p>
    <w:p w14:paraId="094971A6" w14:textId="675E5833" w:rsidR="008F0B77" w:rsidRPr="00F91BE6" w:rsidRDefault="008F0B77" w:rsidP="00AA302D">
      <w:pPr>
        <w:rPr>
          <w:rtl/>
        </w:rPr>
      </w:pPr>
      <w:r w:rsidRPr="00F91BE6">
        <w:rPr>
          <w:rtl/>
        </w:rPr>
        <w:t>כעת נשתמש ב</w:t>
      </w:r>
      <w:r w:rsidR="00F91169">
        <w:rPr>
          <w:rFonts w:hint="cs"/>
          <w:rtl/>
        </w:rPr>
        <w:t xml:space="preserve">תנאי השפה הראשון. </w:t>
      </w:r>
      <m:oMath>
        <m:r>
          <m:rPr>
            <m:sty m:val="p"/>
          </m:rPr>
          <w:rPr>
            <w:rFonts w:ascii="Cambria Math" w:hAnsi="Cambria Math"/>
          </w:rPr>
          <w:br/>
        </m:r>
      </m:oMath>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i/>
                </w:rPr>
              </m:ctrlPr>
            </m:dPr>
            <m:e>
              <m:r>
                <w:rPr>
                  <w:rFonts w:ascii="Cambria Math" w:hAnsi="Cambria Math"/>
                </w:rPr>
                <m:t>0</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M*0</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-M*0</m:t>
              </m:r>
            </m:sup>
          </m:s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m:oMathPara>
    </w:p>
    <w:p w14:paraId="6199B60F" w14:textId="36AD780C" w:rsidR="008F0B77" w:rsidRPr="00F91BE6" w:rsidRDefault="00011955" w:rsidP="00AA302D">
      <w:pPr>
        <w:rPr>
          <w:rtl/>
        </w:rPr>
      </w:pPr>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m:oMathPara>
    </w:p>
    <w:p w14:paraId="60EA5119" w14:textId="0738D0D6" w:rsidR="008F0B77" w:rsidRPr="00F91BE6" w:rsidRDefault="00CA1263" w:rsidP="00AA302D">
      <w:pPr>
        <w:rPr>
          <w:rtl/>
        </w:rPr>
      </w:pPr>
      <w:r>
        <w:rPr>
          <w:rFonts w:hint="cs"/>
          <w:rtl/>
        </w:rPr>
        <w:t>נציב את המשוואה שפיתחנו מתנאי השפה הראשון במשוואה זו</w:t>
      </w:r>
      <w:r w:rsidR="008F0B77" w:rsidRPr="00F91BE6">
        <w:rPr>
          <w:rtl/>
        </w:rPr>
        <w:t xml:space="preserve">. </w:t>
      </w:r>
    </w:p>
    <w:p w14:paraId="183626F8" w14:textId="79144EB9" w:rsidR="008F0B77" w:rsidRPr="00F91BE6" w:rsidRDefault="00011955" w:rsidP="00AA302D">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oMath>
      </m:oMathPara>
    </w:p>
    <w:p w14:paraId="7081A75F" w14:textId="463271E4" w:rsidR="008F0B77" w:rsidRPr="00F91BE6" w:rsidRDefault="00011955" w:rsidP="00AA302D">
      <m:oMathPara>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e>
          </m:d>
        </m:oMath>
      </m:oMathPara>
    </w:p>
    <w:p w14:paraId="38FED8F4" w14:textId="1E2E5211" w:rsidR="008F0B77" w:rsidRPr="00F91BE6" w:rsidRDefault="00011955" w:rsidP="00AA302D">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num>
            <m:den>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e>
              </m:d>
            </m:den>
          </m:f>
        </m:oMath>
      </m:oMathPara>
    </w:p>
    <w:p w14:paraId="23D5E2C8" w14:textId="0EC5D321" w:rsidR="008F0B77" w:rsidRPr="00F91BE6" w:rsidRDefault="00011955" w:rsidP="00AA302D">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num>
            <m:den>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e>
              </m:d>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den>
          </m:f>
        </m:oMath>
      </m:oMathPara>
    </w:p>
    <w:p w14:paraId="5F69D9D6" w14:textId="031A7AB8"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den>
          </m:f>
        </m:oMath>
      </m:oMathPara>
    </w:p>
    <w:p w14:paraId="7AD6D602" w14:textId="43CA8D96"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den>
          </m:f>
        </m:oMath>
      </m:oMathPara>
    </w:p>
    <w:p w14:paraId="1EDD00D1" w14:textId="256767B9" w:rsidR="008F0B77" w:rsidRPr="00F91BE6" w:rsidRDefault="00CA1263" w:rsidP="00AA302D">
      <w:pPr>
        <w:rPr>
          <w:rtl/>
        </w:rPr>
      </w:pPr>
      <w:r>
        <w:rPr>
          <w:rFonts w:hint="cs"/>
          <w:rtl/>
        </w:rPr>
        <w:t>נשתמש ב</w:t>
      </w:r>
      <w:r w:rsidR="008F0B77" w:rsidRPr="00F91BE6">
        <w:rPr>
          <w:rtl/>
        </w:rPr>
        <w:t xml:space="preserve">הגדרה של </w:t>
      </w:r>
      <w:r w:rsidR="008F0B77" w:rsidRPr="00F91BE6">
        <w:t>sinh</w:t>
      </w:r>
      <w:r>
        <w:rPr>
          <w:rFonts w:hint="cs"/>
          <w:rtl/>
        </w:rPr>
        <w:t xml:space="preserve">. </w:t>
      </w:r>
    </w:p>
    <w:p w14:paraId="1F750F98" w14:textId="4D678E48" w:rsidR="008F0B77" w:rsidRPr="00F91BE6" w:rsidRDefault="00011955" w:rsidP="00AA302D">
      <w:pPr>
        <w:rPr>
          <w:rtl/>
        </w:rPr>
      </w:pPr>
      <m:oMathPara>
        <m:oMath>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x</m:t>
                  </m:r>
                </m:e>
              </m:d>
            </m:e>
          </m:func>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num>
            <m:den>
              <m:r>
                <m:rPr>
                  <m:sty m:val="p"/>
                </m:rPr>
                <w:rPr>
                  <w:rFonts w:ascii="Cambria Math" w:hAnsi="Cambria Math"/>
                </w:rPr>
                <m:t>2</m:t>
              </m:r>
            </m:den>
          </m:f>
        </m:oMath>
      </m:oMathPara>
    </w:p>
    <w:p w14:paraId="68E40080" w14:textId="05170450" w:rsidR="008F0B77" w:rsidRPr="00F91BE6" w:rsidRDefault="00011955" w:rsidP="00AA302D">
      <w:pPr>
        <w:rPr>
          <w:rtl/>
        </w:rPr>
      </w:pPr>
      <m:oMathPara>
        <m:oMath>
          <m:func>
            <m:funcPr>
              <m:ctrlPr>
                <w:rPr>
                  <w:rFonts w:ascii="Cambria Math" w:hAnsi="Cambria Math"/>
                </w:rPr>
              </m:ctrlPr>
            </m:funcPr>
            <m:fName>
              <m:r>
                <m:rPr>
                  <m:sty m:val="p"/>
                </m:rPr>
                <w:rPr>
                  <w:rFonts w:ascii="Cambria Math" w:hAnsi="Cambria Math"/>
                </w:rPr>
                <m:t>2*sinh</m:t>
              </m:r>
            </m:fName>
            <m:e>
              <m:d>
                <m:dPr>
                  <m:ctrlPr>
                    <w:rPr>
                      <w:rFonts w:ascii="Cambria Math" w:hAnsi="Cambria Math"/>
                    </w:rPr>
                  </m:ctrlPr>
                </m:dPr>
                <m:e>
                  <m:r>
                    <m:rPr>
                      <m:sty m:val="p"/>
                    </m:rPr>
                    <w:rPr>
                      <w:rFonts w:ascii="Cambria Math" w:hAnsi="Cambria Math"/>
                    </w:rPr>
                    <m:t>x</m:t>
                  </m:r>
                </m:e>
              </m:d>
            </m:e>
          </m:func>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-x</m:t>
              </m:r>
            </m:sup>
          </m:sSup>
        </m:oMath>
      </m:oMathPara>
    </w:p>
    <w:p w14:paraId="0DF416E1" w14:textId="77777777" w:rsidR="008F0B77" w:rsidRPr="00F91BE6" w:rsidRDefault="008F0B77" w:rsidP="00AA302D">
      <w:pPr>
        <w:rPr>
          <w:rtl/>
        </w:rPr>
      </w:pPr>
      <w:r w:rsidRPr="00F91BE6">
        <w:rPr>
          <w:rtl/>
        </w:rPr>
        <w:t>נוכל להציב</w:t>
      </w:r>
    </w:p>
    <w:p w14:paraId="681E6A30" w14:textId="59928449"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func>
                <m:funcPr>
                  <m:ctrlPr>
                    <w:rPr>
                      <w:rFonts w:ascii="Cambria Math" w:hAnsi="Cambria Math"/>
                    </w:rPr>
                  </m:ctrlPr>
                </m:funcPr>
                <m:fName>
                  <m:r>
                    <m:rPr>
                      <m:sty m:val="p"/>
                    </m:rPr>
                    <w:rPr>
                      <w:rFonts w:ascii="Cambria Math" w:hAnsi="Cambria Math"/>
                    </w:rPr>
                    <m:t>2*sinh</m:t>
                  </m:r>
                </m:fName>
                <m:e>
                  <m:d>
                    <m:dPr>
                      <m:ctrlPr>
                        <w:rPr>
                          <w:rFonts w:ascii="Cambria Math" w:hAnsi="Cambria Math"/>
                        </w:rPr>
                      </m:ctrlPr>
                    </m:dPr>
                    <m:e>
                      <m:r>
                        <m:rPr>
                          <m:sty m:val="p"/>
                        </m:rPr>
                        <w:rPr>
                          <w:rFonts w:ascii="Cambria Math" w:hAnsi="Cambria Math"/>
                        </w:rPr>
                        <m:t>ML</m:t>
                      </m:r>
                    </m:e>
                  </m:d>
                </m:e>
              </m:func>
            </m:den>
          </m:f>
        </m:oMath>
      </m:oMathPara>
    </w:p>
    <w:p w14:paraId="71DC92F8" w14:textId="0B02DEF4" w:rsidR="008F0B77" w:rsidRPr="00F91BE6" w:rsidRDefault="008F0B77" w:rsidP="00AA302D">
      <w:pPr>
        <w:rPr>
          <w:rtl/>
        </w:rPr>
      </w:pPr>
      <w:r w:rsidRPr="00F91BE6">
        <w:rPr>
          <w:rtl/>
        </w:rPr>
        <w:t xml:space="preserve">כעת נמצא את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oMath>
      <w:r w:rsidR="00CA1263">
        <w:rPr>
          <w:rFonts w:hint="cs"/>
          <w:rtl/>
        </w:rPr>
        <w:t xml:space="preserve"> על ידי הצבה פשוטה במשוואה שפיתחנו מתנאי השפה הראשון. </w:t>
      </w:r>
    </w:p>
    <w:p w14:paraId="35FF24A3" w14:textId="4AA91F19"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func>
                <m:funcPr>
                  <m:ctrlPr>
                    <w:rPr>
                      <w:rFonts w:ascii="Cambria Math" w:hAnsi="Cambria Math"/>
                    </w:rPr>
                  </m:ctrlPr>
                </m:funcPr>
                <m:fName>
                  <m:r>
                    <m:rPr>
                      <m:sty m:val="p"/>
                    </m:rPr>
                    <w:rPr>
                      <w:rFonts w:ascii="Cambria Math" w:hAnsi="Cambria Math"/>
                    </w:rPr>
                    <m:t>2*sinh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2ML</m:t>
              </m:r>
            </m:sup>
          </m:sSup>
        </m:oMath>
      </m:oMathPara>
    </w:p>
    <w:p w14:paraId="182D5477" w14:textId="2EACFD18"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1E0E0524" w14:textId="72DE8A11" w:rsidR="008F0B77" w:rsidRPr="00F91BE6" w:rsidRDefault="008F0B77" w:rsidP="00AA302D">
      <w:pPr>
        <w:rPr>
          <w:rtl/>
        </w:rPr>
      </w:pPr>
      <w:r w:rsidRPr="00F91BE6">
        <w:rPr>
          <w:rtl/>
        </w:rPr>
        <w:t>נגיע לתוצאה הסופית</w:t>
      </w:r>
      <w:r w:rsidR="00643D86">
        <w:rPr>
          <w:rFonts w:hint="cs"/>
          <w:rtl/>
        </w:rPr>
        <w:t xml:space="preserve"> של המקדמים. </w:t>
      </w:r>
    </w:p>
    <w:p w14:paraId="1AE7FA7E" w14:textId="564CD0DC" w:rsidR="008F0B77" w:rsidRPr="00F91BE6" w:rsidRDefault="00011955" w:rsidP="00AA302D">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func>
                <m:funcPr>
                  <m:ctrlPr>
                    <w:rPr>
                      <w:rFonts w:ascii="Cambria Math" w:hAnsi="Cambria Math"/>
                    </w:rPr>
                  </m:ctrlPr>
                </m:funcPr>
                <m:fName>
                  <m:r>
                    <m:rPr>
                      <m:sty m:val="p"/>
                    </m:rPr>
                    <w:rPr>
                      <w:rFonts w:ascii="Cambria Math" w:hAnsi="Cambria Math"/>
                    </w:rPr>
                    <m:t>2*sinh</m:t>
                  </m:r>
                </m:fName>
                <m:e>
                  <m:d>
                    <m:dPr>
                      <m:ctrlPr>
                        <w:rPr>
                          <w:rFonts w:ascii="Cambria Math" w:hAnsi="Cambria Math"/>
                        </w:rPr>
                      </m:ctrlPr>
                    </m:dPr>
                    <m:e>
                      <m:r>
                        <m:rPr>
                          <m:sty m:val="p"/>
                        </m:rPr>
                        <w:rPr>
                          <w:rFonts w:ascii="Cambria Math" w:hAnsi="Cambria Math"/>
                        </w:rPr>
                        <m:t>ML</m:t>
                      </m:r>
                    </m:e>
                  </m:d>
                </m:e>
              </m:func>
            </m:den>
          </m:f>
        </m:oMath>
      </m:oMathPara>
    </w:p>
    <w:p w14:paraId="50816108" w14:textId="1E8F0D93" w:rsidR="008F0B77" w:rsidRPr="00F91BE6" w:rsidRDefault="00011955" w:rsidP="00AA302D">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0E743EA9" w14:textId="572B7F50" w:rsidR="008F0B77" w:rsidRPr="00F91BE6" w:rsidRDefault="008F0B77" w:rsidP="00AA302D">
      <w:pPr>
        <w:rPr>
          <w:rtl/>
        </w:rPr>
      </w:pPr>
      <w:r w:rsidRPr="00F91BE6">
        <w:rPr>
          <w:rtl/>
        </w:rPr>
        <w:t>נציב זאת במשוואה המקורית</w:t>
      </w:r>
      <w:r w:rsidR="00DF001E">
        <w:rPr>
          <w:rFonts w:hint="cs"/>
          <w:rtl/>
        </w:rPr>
        <w:t xml:space="preserve"> למציאת המשוואה הכללית. </w:t>
      </w:r>
    </w:p>
    <w:p w14:paraId="1C948934" w14:textId="2BB8955B" w:rsidR="008F0B7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09603F06" w14:textId="00772EF7" w:rsidR="008F0B7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4C5E8652" w14:textId="5068FE99" w:rsidR="008F0B7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e>
              </m:d>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6153DA05" w14:textId="425D823A" w:rsidR="008F0B7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ML-Mx</m:t>
                      </m:r>
                    </m:sup>
                  </m:sSup>
                </m:e>
              </m:d>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68DFD0AC" w14:textId="0A660516" w:rsidR="008F0B7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e>
              </m:d>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6D555509" w14:textId="1EA4F763" w:rsidR="008F0B77" w:rsidRPr="00F91BE6" w:rsidRDefault="00011955" w:rsidP="00AA302D">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e>
              </m:d>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7DAC3273" w14:textId="2B2CE270" w:rsidR="008F0B77" w:rsidRPr="00F91BE6" w:rsidRDefault="008F0B77" w:rsidP="00AA302D">
      <w:pPr>
        <w:rPr>
          <w:rtl/>
        </w:rPr>
      </w:pPr>
      <w:r w:rsidRPr="00F91BE6">
        <w:rPr>
          <w:rtl/>
        </w:rPr>
        <w:t xml:space="preserve">נוכל להשתמש </w:t>
      </w:r>
      <w:r w:rsidR="00A41236">
        <w:rPr>
          <w:rFonts w:hint="cs"/>
          <w:rtl/>
        </w:rPr>
        <w:t xml:space="preserve">שוב </w:t>
      </w:r>
      <w:r w:rsidRPr="00F91BE6">
        <w:rPr>
          <w:rtl/>
        </w:rPr>
        <w:t xml:space="preserve">בהגדרה של </w:t>
      </w:r>
      <w:r w:rsidRPr="00F91BE6">
        <w:t>sinh</w:t>
      </w:r>
      <w:r w:rsidRPr="00F91BE6">
        <w:rPr>
          <w:rtl/>
        </w:rPr>
        <w:t xml:space="preserve"> </w:t>
      </w:r>
    </w:p>
    <w:p w14:paraId="52187377" w14:textId="5F70F3C2" w:rsidR="008F0B7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M(L-x)</m:t>
                      </m:r>
                    </m:e>
                  </m:d>
                </m:e>
              </m:func>
            </m:num>
            <m:den>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0F1288A8" w14:textId="42E35D22" w:rsidR="008F0B77" w:rsidRPr="00F91BE6" w:rsidRDefault="00011955" w:rsidP="00AA302D">
      <w:pPr>
        <w:rPr>
          <w:rtl/>
        </w:rPr>
      </w:pPr>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h*P</m:t>
              </m:r>
            </m:num>
            <m:den>
              <m:r>
                <m:rPr>
                  <m:sty m:val="p"/>
                </m:rPr>
                <w:rPr>
                  <w:rFonts w:ascii="Cambria Math" w:hAnsi="Cambria Math"/>
                </w:rPr>
                <m:t>A*k</m:t>
              </m:r>
            </m:den>
          </m:f>
        </m:oMath>
      </m:oMathPara>
    </w:p>
    <w:p w14:paraId="55114223" w14:textId="04743C73" w:rsidR="008F0B77" w:rsidRPr="00F91BE6" w:rsidRDefault="008F0B77" w:rsidP="00AA302D">
      <w:pPr>
        <w:rPr>
          <w:rtl/>
        </w:rPr>
      </w:pPr>
      <w:r w:rsidRPr="00F91BE6">
        <w:rPr>
          <w:rtl/>
        </w:rPr>
        <w:t>זוהי המשוואה הסופית אשר מתארת את הפרש ה</w:t>
      </w:r>
      <w:r w:rsidR="00CA0FCC" w:rsidRPr="00F91BE6">
        <w:rPr>
          <w:rtl/>
        </w:rPr>
        <w:t>טמפרטורה</w:t>
      </w:r>
      <w:r w:rsidRPr="00F91BE6">
        <w:rPr>
          <w:rtl/>
        </w:rPr>
        <w:t xml:space="preserve"> של מיקום מסוים ביחס ל</w:t>
      </w:r>
      <w:r w:rsidR="00CA0FCC" w:rsidRPr="00F91BE6">
        <w:rPr>
          <w:rtl/>
        </w:rPr>
        <w:t>טמפרטורה</w:t>
      </w:r>
      <w:r w:rsidRPr="00F91BE6">
        <w:rPr>
          <w:rtl/>
        </w:rPr>
        <w:t xml:space="preserve"> האוויר במצב שיווי המשקל. </w:t>
      </w:r>
    </w:p>
    <w:p w14:paraId="12231FE5" w14:textId="77777777" w:rsidR="008F0B77" w:rsidRPr="00F91BE6" w:rsidRDefault="008F0B77" w:rsidP="00AA302D">
      <w:pPr>
        <w:rPr>
          <w:rtl/>
        </w:rPr>
      </w:pPr>
    </w:p>
    <w:p w14:paraId="20C6740C" w14:textId="77777777" w:rsidR="008D3305" w:rsidRPr="00F91BE6" w:rsidRDefault="008D3305" w:rsidP="00AA302D">
      <w:pPr>
        <w:bidi w:val="0"/>
        <w:rPr>
          <w:rtl/>
        </w:rPr>
      </w:pPr>
      <w:r w:rsidRPr="00F91BE6">
        <w:rPr>
          <w:rtl/>
        </w:rPr>
        <w:br w:type="page"/>
      </w:r>
    </w:p>
    <w:p w14:paraId="10ACCBC2" w14:textId="28DB7887" w:rsidR="007B448D" w:rsidRPr="00F91BE6" w:rsidRDefault="008D3305" w:rsidP="007B448D">
      <w:pPr>
        <w:pStyle w:val="Heading3"/>
        <w:rPr>
          <w:rtl/>
        </w:rPr>
      </w:pPr>
      <w:r w:rsidRPr="00F91BE6">
        <w:rPr>
          <w:rtl/>
        </w:rPr>
        <w:lastRenderedPageBreak/>
        <w:t>נספח מס' 2</w:t>
      </w:r>
      <w:r w:rsidR="007B448D" w:rsidRPr="00F91BE6">
        <w:rPr>
          <w:rFonts w:hint="cs"/>
          <w:rtl/>
        </w:rPr>
        <w:t xml:space="preserve"> </w:t>
      </w:r>
      <w:r w:rsidR="007B448D" w:rsidRPr="00F91BE6">
        <w:rPr>
          <w:rtl/>
        </w:rPr>
        <w:t>–</w:t>
      </w:r>
      <w:r w:rsidR="007B448D" w:rsidRPr="00F91BE6">
        <w:rPr>
          <w:rFonts w:hint="cs"/>
          <w:rtl/>
        </w:rPr>
        <w:t xml:space="preserve"> פתרון אנליטי שני:</w:t>
      </w:r>
    </w:p>
    <w:p w14:paraId="42F894E7" w14:textId="7143E17E" w:rsidR="008F0B77" w:rsidRPr="00F91BE6" w:rsidRDefault="008F0B77" w:rsidP="00AA302D">
      <w:pPr>
        <w:rPr>
          <w:rtl/>
        </w:rPr>
      </w:pPr>
      <w:r w:rsidRPr="00F91BE6">
        <w:rPr>
          <w:rtl/>
        </w:rPr>
        <w:t xml:space="preserve">בדומה לנוסחה הראשונה נגיע </w:t>
      </w:r>
      <w:r w:rsidR="007B448D" w:rsidRPr="00F91BE6">
        <w:rPr>
          <w:rFonts w:hint="cs"/>
          <w:rtl/>
        </w:rPr>
        <w:t>לנוסחה הכללית</w:t>
      </w:r>
      <w:r w:rsidR="000A6087">
        <w:rPr>
          <w:rFonts w:hint="cs"/>
          <w:rtl/>
        </w:rPr>
        <w:t xml:space="preserve">. </w:t>
      </w:r>
    </w:p>
    <w:p w14:paraId="55754C77" w14:textId="070F72A0" w:rsidR="008F0B77" w:rsidRPr="00F91BE6" w:rsidRDefault="00011955" w:rsidP="00AA302D">
      <w:pPr>
        <w:rPr>
          <w:rtl/>
        </w:rPr>
      </w:pPr>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(x)=</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10035650" w14:textId="3F004F2B" w:rsidR="008F0B77" w:rsidRPr="00F91BE6" w:rsidRDefault="008F0B77" w:rsidP="00AA302D">
      <w:pPr>
        <w:rPr>
          <w:rtl/>
        </w:rPr>
      </w:pPr>
      <w:r w:rsidRPr="00F91BE6">
        <w:rPr>
          <w:rtl/>
        </w:rPr>
        <w:t xml:space="preserve">ונשתמש באותו </w:t>
      </w:r>
      <w:r w:rsidR="007B448D" w:rsidRPr="00F91BE6">
        <w:rPr>
          <w:rFonts w:hint="cs"/>
          <w:rtl/>
        </w:rPr>
        <w:t>תנאי שפה</w:t>
      </w:r>
      <w:r w:rsidRPr="00F91BE6">
        <w:rPr>
          <w:rtl/>
        </w:rPr>
        <w:t xml:space="preserve"> ראשון</w:t>
      </w:r>
      <w:r w:rsidR="008D3305" w:rsidRPr="00F91BE6">
        <w:rPr>
          <w:rtl/>
        </w:rPr>
        <w:t xml:space="preserve"> כמו בנוסחה האנליטית הראשונה</w:t>
      </w:r>
      <w:r w:rsidR="000A6087">
        <w:rPr>
          <w:rFonts w:hint="cs"/>
          <w:rtl/>
        </w:rPr>
        <w:t xml:space="preserve">. </w:t>
      </w:r>
    </w:p>
    <w:p w14:paraId="5086D39B" w14:textId="6DB13C1D" w:rsidR="008F0B77" w:rsidRPr="00F91BE6" w:rsidRDefault="008F0B77" w:rsidP="000A6087">
      <w:pPr>
        <w:rPr>
          <w:rtl/>
        </w:rPr>
      </w:pPr>
      <w:r w:rsidRPr="00F91BE6">
        <w:rPr>
          <w:rtl/>
        </w:rPr>
        <w:t xml:space="preserve">בקצה המוט שנמצא בתנור, ניתן להגיד כי </w:t>
      </w:r>
      <w:r w:rsidR="00CA0FCC" w:rsidRPr="00F91BE6">
        <w:rPr>
          <w:rtl/>
        </w:rPr>
        <w:t>טמפרטורה</w:t>
      </w:r>
      <w:r w:rsidRPr="00F91BE6">
        <w:rPr>
          <w:rtl/>
        </w:rPr>
        <w:t xml:space="preserve"> המוט במצב שיווי המשקל שווה ל</w:t>
      </w:r>
      <w:r w:rsidR="00CA0FCC" w:rsidRPr="00F91BE6">
        <w:rPr>
          <w:rtl/>
        </w:rPr>
        <w:t>טמפרטורה</w:t>
      </w:r>
      <w:r w:rsidRPr="00F91BE6">
        <w:rPr>
          <w:rtl/>
        </w:rPr>
        <w:t xml:space="preserve"> התנור. </w:t>
      </w:r>
    </w:p>
    <w:p w14:paraId="03B9E79E" w14:textId="210990B3" w:rsidR="008F0B77" w:rsidRPr="00F91BE6" w:rsidRDefault="00011955" w:rsidP="00AA302D">
      <w:pPr>
        <w:rPr>
          <w:rtl/>
        </w:rPr>
      </w:pPr>
      <m:oMathPara>
        <m:oMathParaPr>
          <m:jc m:val="center"/>
        </m:oMathParaPr>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(0)=</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oMath>
      </m:oMathPara>
    </w:p>
    <w:p w14:paraId="0DF74A87" w14:textId="74A19DCD" w:rsidR="008F0B77" w:rsidRDefault="008F0B77" w:rsidP="00AA302D">
      <w:pPr>
        <w:rPr>
          <w:rtl/>
        </w:rPr>
      </w:pPr>
      <w:r w:rsidRPr="00F91BE6">
        <w:rPr>
          <w:rtl/>
        </w:rPr>
        <w:t>כאשר שני אלו הם ידועים וניתן למדוד אותם, נסמן את ההפרש הנ"ל כ-</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w:r w:rsidRPr="00F91BE6">
        <w:rPr>
          <w:rtl/>
        </w:rPr>
        <w:t>.</w:t>
      </w:r>
    </w:p>
    <w:p w14:paraId="772FC44B" w14:textId="7E8A7724" w:rsidR="00E13ECB" w:rsidRPr="00F91BE6" w:rsidRDefault="00011955" w:rsidP="00AA302D">
      <w:pPr>
        <w:rPr>
          <w:rtl/>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תנור</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hint="cs"/>
                  <w:rtl/>
                </w:rPr>
                <m:t>אוויר</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m:oMathPara>
    </w:p>
    <w:p w14:paraId="62F2E45F" w14:textId="71910D4D" w:rsidR="008F0B77" w:rsidRPr="00F91BE6" w:rsidRDefault="008F0B77" w:rsidP="009A1834">
      <w:pPr>
        <w:rPr>
          <w:rtl/>
        </w:rPr>
      </w:pPr>
      <w:r w:rsidRPr="00F91BE6">
        <w:rPr>
          <w:rtl/>
        </w:rPr>
        <w:t xml:space="preserve">אך </w:t>
      </w:r>
      <w:r w:rsidR="007B448D" w:rsidRPr="00F91BE6">
        <w:rPr>
          <w:rFonts w:hint="cs"/>
          <w:rtl/>
        </w:rPr>
        <w:t>בתנאי השפה</w:t>
      </w:r>
      <w:r w:rsidRPr="00F91BE6">
        <w:rPr>
          <w:rtl/>
        </w:rPr>
        <w:t xml:space="preserve"> השני נשתמש בהנחה מדויקת יותר, בקצה המוט, כמות החום שעובר בתוך המוט שווה לכמות החום שיוצא ממנו מקצהו הסופי, </w:t>
      </w:r>
      <w:r w:rsidR="009A1834">
        <w:rPr>
          <w:rFonts w:hint="cs"/>
          <w:rtl/>
        </w:rPr>
        <w:t>נשתמש בחוק פורייה ובחוק ניוטון</w:t>
      </w:r>
      <w:r w:rsidR="008007E8">
        <w:rPr>
          <w:rFonts w:hint="cs"/>
          <w:rtl/>
        </w:rPr>
        <w:t xml:space="preserve"> כדי לבטא את מעברי החום הללו. </w:t>
      </w:r>
    </w:p>
    <w:p w14:paraId="3FC982E4" w14:textId="30AF318E" w:rsidR="009A1834" w:rsidRPr="009A1834" w:rsidRDefault="00011955" w:rsidP="009A1834">
      <m:oMathPara>
        <m:oMath>
          <m:sSub>
            <m:sSubPr>
              <m:ctrlPr>
                <w:rPr>
                  <w:rFonts w:ascii="Cambria Math" w:hAnsi="Cambria Math"/>
                </w:rPr>
              </m:ctrlPr>
            </m:sSubPr>
            <m:e>
              <m:d>
                <m:dPr>
                  <m:ctrlPr>
                    <w:rPr>
                      <w:rFonts w:ascii="Cambria Math" w:hAnsi="Cambria Math"/>
                    </w:rPr>
                  </m:ctrlPr>
                </m:dPr>
                <m:e>
                  <m:r>
                    <m:rPr>
                      <m:sty m:val="p"/>
                    </m:rPr>
                    <w:rPr>
                      <w:rFonts w:ascii="Cambria Math" w:hAnsi="Cambria Math"/>
                      <w:rtl/>
                    </w:rPr>
                    <m:t>פורייה</m:t>
                  </m:r>
                </m:e>
              </m:d>
            </m:e>
            <m:sub>
              <m:r>
                <m:rPr>
                  <m:sty m:val="p"/>
                </m:rPr>
                <w:rPr>
                  <w:rFonts w:ascii="Cambria Math" w:hAnsi="Cambria Math"/>
                </w:rPr>
                <m:t>x=L</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tl/>
                    </w:rPr>
                    <m:t>ניוטון</m:t>
                  </m:r>
                </m:e>
              </m:d>
            </m:e>
            <m:sub>
              <m:r>
                <m:rPr>
                  <m:sty m:val="p"/>
                </m:rPr>
                <w:rPr>
                  <w:rFonts w:ascii="Cambria Math" w:hAnsi="Cambria Math"/>
                </w:rPr>
                <m:t>x=L</m:t>
              </m:r>
            </m:sub>
          </m:sSub>
        </m:oMath>
      </m:oMathPara>
    </w:p>
    <w:p w14:paraId="7B713BED" w14:textId="65B8ECE7" w:rsidR="008F0B77" w:rsidRPr="00F91BE6" w:rsidRDefault="00011955" w:rsidP="00AA302D">
      <m:oMathPara>
        <m:oMath>
          <m:sSub>
            <m:sSubPr>
              <m:ctrlPr>
                <w:rPr>
                  <w:rFonts w:ascii="Cambria Math" w:eastAsiaTheme="minorEastAsia" w:hAnsi="Cambria Math"/>
                  <w:color w:val="000000" w:themeColor="text1"/>
                  <w:kern w:val="24"/>
                </w:rPr>
              </m:ctrlPr>
            </m:sSubPr>
            <m:e>
              <m:d>
                <m:dPr>
                  <m:begChr m:val=""/>
                  <m:endChr m:val="|"/>
                  <m:ctrlPr>
                    <w:rPr>
                      <w:rFonts w:ascii="Cambria Math" w:eastAsiaTheme="minorEastAsia" w:hAnsi="Cambria Math"/>
                      <w:color w:val="000000" w:themeColor="text1"/>
                      <w:kern w:val="24"/>
                    </w:rPr>
                  </m:ctrlPr>
                </m:dPr>
                <m:e>
                  <m:r>
                    <m:rPr>
                      <m:sty m:val="p"/>
                    </m:rPr>
                    <w:rPr>
                      <w:rFonts w:ascii="Cambria Math" w:hAnsi="Cambria Math"/>
                      <w:color w:val="000000" w:themeColor="text1"/>
                      <w:kern w:val="24"/>
                    </w:rPr>
                    <m:t>-k*</m:t>
                  </m:r>
                  <m:f>
                    <m:fPr>
                      <m:ctrlPr>
                        <w:rPr>
                          <w:rFonts w:ascii="Cambria Math" w:eastAsiaTheme="minorEastAsia" w:hAnsi="Cambria Math"/>
                          <w:color w:val="000000" w:themeColor="text1"/>
                          <w:kern w:val="24"/>
                        </w:rPr>
                      </m:ctrlPr>
                    </m:fPr>
                    <m:num>
                      <m:r>
                        <m:rPr>
                          <m:sty m:val="p"/>
                        </m:rPr>
                        <w:rPr>
                          <w:rFonts w:ascii="Cambria Math" w:hAnsi="Cambria Math"/>
                          <w:color w:val="000000" w:themeColor="text1"/>
                          <w:kern w:val="24"/>
                        </w:rPr>
                        <m:t>d</m:t>
                      </m:r>
                      <m:acc>
                        <m:accPr>
                          <m:chr m:val="̃"/>
                          <m:ctrlPr>
                            <w:rPr>
                              <w:rFonts w:ascii="Cambria Math" w:eastAsiaTheme="minorEastAsia" w:hAnsi="Cambria Math"/>
                              <w:color w:val="000000" w:themeColor="text1"/>
                              <w:kern w:val="24"/>
                            </w:rPr>
                          </m:ctrlPr>
                        </m:accPr>
                        <m:e>
                          <m:r>
                            <m:rPr>
                              <m:sty m:val="p"/>
                            </m:rPr>
                            <w:rPr>
                              <w:rFonts w:ascii="Cambria Math" w:hAnsi="Cambria Math"/>
                              <w:color w:val="000000" w:themeColor="text1"/>
                              <w:kern w:val="24"/>
                            </w:rPr>
                            <m:t>T</m:t>
                          </m:r>
                        </m:e>
                      </m:acc>
                    </m:num>
                    <m:den>
                      <m:r>
                        <m:rPr>
                          <m:sty m:val="p"/>
                        </m:rPr>
                        <w:rPr>
                          <w:rFonts w:ascii="Cambria Math" w:hAnsi="Cambria Math"/>
                          <w:color w:val="000000" w:themeColor="text1"/>
                          <w:kern w:val="24"/>
                        </w:rPr>
                        <m:t>dx</m:t>
                      </m:r>
                    </m:den>
                  </m:f>
                </m:e>
              </m:d>
            </m:e>
            <m:sub>
              <m:r>
                <m:rPr>
                  <m:sty m:val="p"/>
                </m:rPr>
                <w:rPr>
                  <w:rFonts w:ascii="Cambria Math" w:hAnsi="Cambria Math"/>
                  <w:color w:val="000000" w:themeColor="text1"/>
                  <w:kern w:val="24"/>
                </w:rPr>
                <m:t>L</m:t>
              </m:r>
            </m:sub>
          </m:sSub>
          <m:r>
            <m:rPr>
              <m:sty m:val="p"/>
            </m:rPr>
            <w:rPr>
              <w:rFonts w:ascii="Cambria Math" w:hAnsi="Cambria Math"/>
              <w:color w:val="000000" w:themeColor="text1"/>
              <w:kern w:val="24"/>
            </w:rPr>
            <m:t>=h*</m:t>
          </m:r>
          <m:acc>
            <m:accPr>
              <m:chr m:val="̃"/>
              <m:ctrlPr>
                <w:rPr>
                  <w:rFonts w:ascii="Cambria Math" w:eastAsiaTheme="minorEastAsia" w:hAnsi="Cambria Math"/>
                  <w:color w:val="000000" w:themeColor="text1"/>
                  <w:kern w:val="24"/>
                </w:rPr>
              </m:ctrlPr>
            </m:accPr>
            <m:e>
              <m:r>
                <m:rPr>
                  <m:sty m:val="p"/>
                </m:rPr>
                <w:rPr>
                  <w:rFonts w:ascii="Cambria Math" w:hAnsi="Cambria Math"/>
                  <w:color w:val="000000" w:themeColor="text1"/>
                  <w:kern w:val="24"/>
                </w:rPr>
                <m:t>T</m:t>
              </m:r>
            </m:e>
          </m:acc>
          <m:r>
            <m:rPr>
              <m:sty m:val="p"/>
            </m:rPr>
            <w:rPr>
              <w:rFonts w:ascii="Cambria Math" w:hAnsi="Cambria Math"/>
              <w:color w:val="000000" w:themeColor="text1"/>
              <w:kern w:val="24"/>
            </w:rPr>
            <m:t>(L)</m:t>
          </m:r>
        </m:oMath>
      </m:oMathPara>
    </w:p>
    <w:p w14:paraId="16694356" w14:textId="363DCEE3" w:rsidR="003B699A" w:rsidRDefault="008F0B77" w:rsidP="003B699A">
      <w:pPr>
        <w:rPr>
          <w:rtl/>
        </w:rPr>
      </w:pPr>
      <w:r w:rsidRPr="00F91BE6">
        <w:rPr>
          <w:rtl/>
        </w:rPr>
        <w:t xml:space="preserve">ניתן לפתור את המשוואה </w:t>
      </w:r>
      <w:r w:rsidR="003B699A" w:rsidRPr="00F91BE6">
        <w:rPr>
          <w:rFonts w:hint="cs"/>
          <w:rtl/>
        </w:rPr>
        <w:t>בעזרת מתמטיקה</w:t>
      </w:r>
      <w:r w:rsidR="00220133">
        <w:rPr>
          <w:rFonts w:hint="cs"/>
          <w:rtl/>
        </w:rPr>
        <w:t xml:space="preserve"> פשוטה</w:t>
      </w:r>
      <w:r w:rsidR="003B699A" w:rsidRPr="00F91BE6">
        <w:rPr>
          <w:rFonts w:hint="cs"/>
          <w:rtl/>
        </w:rPr>
        <w:t xml:space="preserve"> שנציג כעת</w:t>
      </w:r>
    </w:p>
    <w:p w14:paraId="7C36B832" w14:textId="4D8D3074" w:rsidR="00220133" w:rsidRPr="00F91BE6" w:rsidRDefault="00220133" w:rsidP="003B699A">
      <w:pPr>
        <w:rPr>
          <w:rtl/>
        </w:rPr>
      </w:pPr>
      <w:r>
        <w:rPr>
          <w:rFonts w:hint="cs"/>
          <w:rtl/>
        </w:rPr>
        <w:t xml:space="preserve">מההנחה הראשונה נציב </w:t>
      </w:r>
      <w:r>
        <w:t>x=0</w:t>
      </w:r>
      <w:r>
        <w:rPr>
          <w:rFonts w:hint="cs"/>
          <w:rtl/>
        </w:rPr>
        <w:t xml:space="preserve"> ואת הטמפרטורה ל</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w:r>
        <w:rPr>
          <w:rFonts w:hint="cs"/>
          <w:rtl/>
        </w:rPr>
        <w:t>.</w:t>
      </w:r>
    </w:p>
    <w:p w14:paraId="43C1EB38" w14:textId="1D11393B" w:rsidR="0059011E" w:rsidRPr="00F91BE6" w:rsidRDefault="00011955" w:rsidP="003B699A">
      <m:oMathPara>
        <m:oMath>
          <m:acc>
            <m:accPr>
              <m:chr m:val="̃"/>
              <m:ctrlPr>
                <w:rPr>
                  <w:rFonts w:ascii="Cambria Math" w:hAnsi="Cambria Math"/>
                </w:rPr>
              </m:ctrlPr>
            </m:accPr>
            <m:e>
              <m:r>
                <m:rPr>
                  <m:sty m:val="p"/>
                </m:rPr>
                <w:rPr>
                  <w:rFonts w:ascii="Cambria Math" w:hAnsi="Cambria Math"/>
                </w:rPr>
                <m:t>T</m:t>
              </m:r>
            </m:e>
          </m:acc>
          <m:r>
            <m:rPr>
              <m:sty m:val="p"/>
            </m:rPr>
            <w:rPr>
              <w:rFonts w:ascii="Cambria Math" w:hAnsi="Cambria Math"/>
            </w:rPr>
            <m:t>(0)=</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m*0</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-m*0</m:t>
              </m:r>
            </m:sup>
          </m:sSup>
          <m: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m:oMathPara>
    </w:p>
    <w:p w14:paraId="52B315F4" w14:textId="7EAD53BB" w:rsidR="0059011E" w:rsidRPr="00F91BE6" w:rsidRDefault="00011955" w:rsidP="0059011E">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oMath>
      </m:oMathPara>
    </w:p>
    <w:p w14:paraId="0030CE2B" w14:textId="5A72C49F" w:rsidR="0059011E" w:rsidRPr="00220133" w:rsidRDefault="00011955" w:rsidP="0059011E">
      <w:pPr>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m:oMathPara>
    </w:p>
    <w:p w14:paraId="7FEDE92A" w14:textId="3B46611C" w:rsidR="00220133" w:rsidRPr="00F91BE6" w:rsidRDefault="00220133" w:rsidP="0059011E">
      <w:pPr>
        <w:rPr>
          <w:rtl/>
        </w:rPr>
      </w:pPr>
      <w:r>
        <w:rPr>
          <w:rFonts w:hint="cs"/>
          <w:rtl/>
        </w:rPr>
        <w:t>כעת נשתמש בהנחה השנייה</w:t>
      </w:r>
    </w:p>
    <w:p w14:paraId="7C6AE709" w14:textId="4830C517" w:rsidR="0059011E" w:rsidRPr="00887450" w:rsidRDefault="00011955" w:rsidP="0059011E">
      <w:pPr>
        <w:bidi w:val="0"/>
        <w:rPr>
          <w:color w:val="000000" w:themeColor="text1"/>
          <w:kern w:val="24"/>
          <w:rtl/>
        </w:rPr>
      </w:pPr>
      <m:oMathPara>
        <m:oMath>
          <m:sSub>
            <m:sSubPr>
              <m:ctrlPr>
                <w:rPr>
                  <w:rFonts w:ascii="Cambria Math" w:eastAsiaTheme="minorEastAsia" w:hAnsi="Cambria Math"/>
                  <w:color w:val="000000" w:themeColor="text1"/>
                  <w:kern w:val="24"/>
                </w:rPr>
              </m:ctrlPr>
            </m:sSubPr>
            <m:e>
              <m:d>
                <m:dPr>
                  <m:begChr m:val=""/>
                  <m:endChr m:val="|"/>
                  <m:ctrlPr>
                    <w:rPr>
                      <w:rFonts w:ascii="Cambria Math" w:eastAsiaTheme="minorEastAsia" w:hAnsi="Cambria Math"/>
                      <w:color w:val="000000" w:themeColor="text1"/>
                      <w:kern w:val="24"/>
                    </w:rPr>
                  </m:ctrlPr>
                </m:dPr>
                <m:e>
                  <m:r>
                    <m:rPr>
                      <m:sty m:val="p"/>
                    </m:rPr>
                    <w:rPr>
                      <w:rFonts w:ascii="Cambria Math" w:hAnsi="Cambria Math"/>
                      <w:color w:val="000000" w:themeColor="text1"/>
                      <w:kern w:val="24"/>
                    </w:rPr>
                    <m:t>-k*</m:t>
                  </m:r>
                  <m:f>
                    <m:fPr>
                      <m:ctrlPr>
                        <w:rPr>
                          <w:rFonts w:ascii="Cambria Math" w:eastAsiaTheme="minorEastAsia" w:hAnsi="Cambria Math"/>
                          <w:color w:val="000000" w:themeColor="text1"/>
                          <w:kern w:val="24"/>
                        </w:rPr>
                      </m:ctrlPr>
                    </m:fPr>
                    <m:num>
                      <m:r>
                        <m:rPr>
                          <m:sty m:val="p"/>
                        </m:rPr>
                        <w:rPr>
                          <w:rFonts w:ascii="Cambria Math" w:hAnsi="Cambria Math"/>
                          <w:color w:val="000000" w:themeColor="text1"/>
                          <w:kern w:val="24"/>
                        </w:rPr>
                        <m:t>d</m:t>
                      </m:r>
                      <m:acc>
                        <m:accPr>
                          <m:chr m:val="̃"/>
                          <m:ctrlPr>
                            <w:rPr>
                              <w:rFonts w:ascii="Cambria Math" w:eastAsiaTheme="minorEastAsia" w:hAnsi="Cambria Math"/>
                              <w:color w:val="000000" w:themeColor="text1"/>
                              <w:kern w:val="24"/>
                            </w:rPr>
                          </m:ctrlPr>
                        </m:accPr>
                        <m:e>
                          <m:r>
                            <m:rPr>
                              <m:sty m:val="p"/>
                            </m:rPr>
                            <w:rPr>
                              <w:rFonts w:ascii="Cambria Math" w:hAnsi="Cambria Math"/>
                              <w:color w:val="000000" w:themeColor="text1"/>
                              <w:kern w:val="24"/>
                            </w:rPr>
                            <m:t>T</m:t>
                          </m:r>
                        </m:e>
                      </m:acc>
                    </m:num>
                    <m:den>
                      <m:r>
                        <m:rPr>
                          <m:sty m:val="p"/>
                        </m:rPr>
                        <w:rPr>
                          <w:rFonts w:ascii="Cambria Math" w:hAnsi="Cambria Math"/>
                          <w:color w:val="000000" w:themeColor="text1"/>
                          <w:kern w:val="24"/>
                        </w:rPr>
                        <m:t>dx</m:t>
                      </m:r>
                    </m:den>
                  </m:f>
                </m:e>
              </m:d>
            </m:e>
            <m:sub>
              <m:r>
                <m:rPr>
                  <m:sty m:val="p"/>
                </m:rPr>
                <w:rPr>
                  <w:rFonts w:ascii="Cambria Math" w:hAnsi="Cambria Math"/>
                  <w:color w:val="000000" w:themeColor="text1"/>
                  <w:kern w:val="24"/>
                </w:rPr>
                <m:t>L</m:t>
              </m:r>
            </m:sub>
          </m:sSub>
          <m:r>
            <m:rPr>
              <m:sty m:val="p"/>
            </m:rPr>
            <w:rPr>
              <w:rFonts w:ascii="Cambria Math" w:hAnsi="Cambria Math"/>
              <w:color w:val="000000" w:themeColor="text1"/>
              <w:kern w:val="24"/>
            </w:rPr>
            <m:t>=h*</m:t>
          </m:r>
          <m:acc>
            <m:accPr>
              <m:chr m:val="̃"/>
              <m:ctrlPr>
                <w:rPr>
                  <w:rFonts w:ascii="Cambria Math" w:eastAsiaTheme="minorEastAsia" w:hAnsi="Cambria Math"/>
                  <w:color w:val="000000" w:themeColor="text1"/>
                  <w:kern w:val="24"/>
                </w:rPr>
              </m:ctrlPr>
            </m:accPr>
            <m:e>
              <m:r>
                <m:rPr>
                  <m:sty m:val="p"/>
                </m:rPr>
                <w:rPr>
                  <w:rFonts w:ascii="Cambria Math" w:hAnsi="Cambria Math"/>
                  <w:color w:val="000000" w:themeColor="text1"/>
                  <w:kern w:val="24"/>
                </w:rPr>
                <m:t>T</m:t>
              </m:r>
            </m:e>
          </m:acc>
          <m:r>
            <m:rPr>
              <m:sty m:val="p"/>
            </m:rPr>
            <w:rPr>
              <w:rFonts w:ascii="Cambria Math" w:hAnsi="Cambria Math"/>
              <w:color w:val="000000" w:themeColor="text1"/>
              <w:kern w:val="24"/>
            </w:rPr>
            <m:t>(L)</m:t>
          </m:r>
        </m:oMath>
      </m:oMathPara>
    </w:p>
    <w:p w14:paraId="364771BD" w14:textId="671F6F8B" w:rsidR="00887450" w:rsidRDefault="00887450" w:rsidP="00887450">
      <w:pPr>
        <w:rPr>
          <w:color w:val="000000" w:themeColor="text1"/>
          <w:kern w:val="24"/>
          <w:rtl/>
        </w:rPr>
      </w:pPr>
      <w:r>
        <w:rPr>
          <w:rFonts w:hint="cs"/>
          <w:color w:val="000000" w:themeColor="text1"/>
          <w:kern w:val="24"/>
          <w:rtl/>
        </w:rPr>
        <w:t xml:space="preserve">באגף שמאל נגזור את המשוואה הכללית שמצאנו </w:t>
      </w:r>
    </w:p>
    <w:p w14:paraId="3C0713EB" w14:textId="3DADE13D" w:rsidR="00887450" w:rsidRPr="00887450" w:rsidRDefault="00011955" w:rsidP="00887450">
      <w:pPr>
        <w:rPr>
          <w:rtl/>
        </w:rPr>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52A6A771" w14:textId="0CF102EF" w:rsidR="00887450" w:rsidRPr="00171009" w:rsidRDefault="00011955" w:rsidP="00887450">
      <m:oMathPara>
        <m:oMath>
          <m:f>
            <m:fPr>
              <m:ctrlPr>
                <w:rPr>
                  <w:rFonts w:ascii="Cambria Math" w:eastAsiaTheme="minorEastAsia" w:hAnsi="Cambria Math"/>
                  <w:color w:val="000000" w:themeColor="text1"/>
                  <w:kern w:val="24"/>
                </w:rPr>
              </m:ctrlPr>
            </m:fPr>
            <m:num>
              <m:r>
                <m:rPr>
                  <m:sty m:val="p"/>
                </m:rPr>
                <w:rPr>
                  <w:rFonts w:ascii="Cambria Math" w:hAnsi="Cambria Math"/>
                  <w:color w:val="000000" w:themeColor="text1"/>
                  <w:kern w:val="24"/>
                </w:rPr>
                <m:t>d</m:t>
              </m:r>
              <m:acc>
                <m:accPr>
                  <m:chr m:val="̃"/>
                  <m:ctrlPr>
                    <w:rPr>
                      <w:rFonts w:ascii="Cambria Math" w:eastAsiaTheme="minorEastAsia" w:hAnsi="Cambria Math"/>
                      <w:color w:val="000000" w:themeColor="text1"/>
                      <w:kern w:val="24"/>
                    </w:rPr>
                  </m:ctrlPr>
                </m:accPr>
                <m:e>
                  <m:r>
                    <m:rPr>
                      <m:sty m:val="p"/>
                    </m:rPr>
                    <w:rPr>
                      <w:rFonts w:ascii="Cambria Math" w:hAnsi="Cambria Math"/>
                      <w:color w:val="000000" w:themeColor="text1"/>
                      <w:kern w:val="24"/>
                    </w:rPr>
                    <m:t>T</m:t>
                  </m:r>
                </m:e>
              </m:acc>
            </m:num>
            <m:den>
              <m:r>
                <m:rPr>
                  <m:sty m:val="p"/>
                </m:rPr>
                <w:rPr>
                  <w:rFonts w:ascii="Cambria Math" w:hAnsi="Cambria Math"/>
                  <w:color w:val="000000" w:themeColor="text1"/>
                  <w:kern w:val="24"/>
                </w:rPr>
                <m:t>dx</m:t>
              </m:r>
            </m:den>
          </m:f>
          <m:r>
            <w:rPr>
              <w:rFonts w:ascii="Cambria Math" w:eastAsiaTheme="minorEastAsia" w:hAnsi="Cambria Math"/>
              <w:color w:val="000000" w:themeColor="text1"/>
              <w:kern w:val="24"/>
            </w:rPr>
            <m:t>=</m:t>
          </m:r>
          <m:r>
            <m:rPr>
              <m:sty m:val="p"/>
            </m:rPr>
            <w:rPr>
              <w:rFonts w:ascii="Cambria Math" w:eastAsiaTheme="minorEastAsia" w:hAnsi="Cambria Math"/>
              <w:color w:val="000000" w:themeColor="text1"/>
              <w:kern w:val="24"/>
            </w:rPr>
            <m:t>m</m:t>
          </m:r>
          <m:r>
            <w:rPr>
              <w:rFonts w:ascii="Cambria Math" w:eastAsiaTheme="minorEastAsia" w:hAnsi="Cambria Math"/>
              <w:color w:val="000000" w:themeColor="text1"/>
              <w:kern w:val="24"/>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150A329D" w14:textId="68F13370" w:rsidR="00171009" w:rsidRPr="00887450" w:rsidRDefault="000B7968" w:rsidP="00887450">
      <w:pPr>
        <w:rPr>
          <w:rtl/>
        </w:rPr>
      </w:pPr>
      <w:r>
        <w:rPr>
          <w:rFonts w:hint="cs"/>
          <w:rtl/>
        </w:rPr>
        <w:t>נציב זאת</w:t>
      </w:r>
      <w:r w:rsidR="00991D97">
        <w:rPr>
          <w:rFonts w:hint="cs"/>
          <w:rtl/>
        </w:rPr>
        <w:t xml:space="preserve"> </w:t>
      </w:r>
    </w:p>
    <w:p w14:paraId="39B88FB6" w14:textId="0CAB1AC2" w:rsidR="0059011E" w:rsidRPr="00F91BE6" w:rsidRDefault="00F91BE6" w:rsidP="0059011E">
      <w:pPr>
        <w:bidi w:val="0"/>
        <w:jc w:val="center"/>
      </w:pPr>
      <m:oMathPara>
        <m:oMath>
          <m:r>
            <m:rPr>
              <m:sty m:val="p"/>
            </m:rPr>
            <w:rPr>
              <w:rFonts w:ascii="Cambria Math" w:hAnsi="Cambria Math"/>
            </w:rPr>
            <m:t>-k*m</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=h*</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oMath>
      </m:oMathPara>
    </w:p>
    <w:p w14:paraId="72C65387" w14:textId="1F63FA9F" w:rsidR="0059011E" w:rsidRPr="00F91BE6" w:rsidRDefault="00F91BE6" w:rsidP="0059011E">
      <w:pPr>
        <w:bidi w:val="0"/>
        <w:jc w:val="center"/>
      </w:pPr>
      <m:oMathPara>
        <m:oMath>
          <m:r>
            <m:rPr>
              <m:sty m:val="p"/>
            </m:rPr>
            <w:rPr>
              <w:rFonts w:ascii="Cambria Math" w:hAnsi="Cambria Math"/>
            </w:rPr>
            <m:t>-k*m</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=h*</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oMath>
      </m:oMathPara>
    </w:p>
    <w:p w14:paraId="5CBF87AF" w14:textId="0900B384" w:rsidR="0059011E" w:rsidRPr="00F91BE6" w:rsidRDefault="00F91BE6" w:rsidP="0059011E">
      <w:pPr>
        <w:bidi w:val="0"/>
        <w:jc w:val="center"/>
      </w:pPr>
      <m:oMathPara>
        <m:oMath>
          <m:r>
            <m:rPr>
              <m:sty m:val="p"/>
            </m:rPr>
            <w:rPr>
              <w:rFonts w:ascii="Cambria Math" w:hAnsi="Cambria Math"/>
            </w:rPr>
            <m:t>-k*m*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46FD2B4F" w14:textId="66CC1818" w:rsidR="0059011E" w:rsidRPr="00F91BE6" w:rsidRDefault="00F91BE6" w:rsidP="0059011E">
      <w:pPr>
        <w:bidi w:val="0"/>
        <w:jc w:val="center"/>
      </w:pPr>
      <m:oMathPara>
        <m:oMath>
          <m:r>
            <m:rPr>
              <m:sty m:val="p"/>
            </m:rPr>
            <w:rPr>
              <w:rFonts w:ascii="Cambria Math" w:hAnsi="Cambria Math"/>
            </w:rPr>
            <m:t>-k*m*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0B08AB44" w14:textId="37894F2A" w:rsidR="0059011E" w:rsidRPr="00F91BE6" w:rsidRDefault="00F91BE6" w:rsidP="0059011E">
      <w:pPr>
        <w:bidi w:val="0"/>
        <w:jc w:val="center"/>
      </w:pPr>
      <m:oMathPara>
        <m:oMath>
          <m:r>
            <m:rPr>
              <m:sty m:val="p"/>
            </m:rPr>
            <w:rPr>
              <w:rFonts w:ascii="Cambria Math" w:hAnsi="Cambria Math"/>
            </w:rPr>
            <m:t>-k*m*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oMath>
      </m:oMathPara>
    </w:p>
    <w:p w14:paraId="2D43A63A" w14:textId="0F89A9B0" w:rsidR="0059011E" w:rsidRPr="00F91BE6" w:rsidRDefault="00F91BE6" w:rsidP="0059011E">
      <w:pPr>
        <w:bidi w:val="0"/>
        <w:jc w:val="center"/>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*k*m*</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*h*</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oMath>
      </m:oMathPara>
    </w:p>
    <w:p w14:paraId="0D7A5C1E" w14:textId="0AE58A19" w:rsidR="00AF27BC" w:rsidRPr="00F91BE6" w:rsidRDefault="00011955" w:rsidP="00AF27BC">
      <w:pPr>
        <w:bidi w:val="0"/>
        <w:jc w:val="cente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*k*m*</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*h*</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oMath>
      </m:oMathPara>
    </w:p>
    <w:p w14:paraId="1D859566" w14:textId="6F0DB028" w:rsidR="00AF27BC" w:rsidRPr="00F91BE6" w:rsidRDefault="00F91BE6" w:rsidP="00AF27BC">
      <w:pPr>
        <w:bidi w:val="0"/>
        <w:jc w:val="center"/>
      </w:pPr>
      <m:oMathPara>
        <m:oMath>
          <m:r>
            <m:rPr>
              <m:sty m:val="p"/>
            </m:rPr>
            <w:rPr>
              <w:rFonts w:ascii="Cambria Math" w:hAnsi="Cambria Math"/>
            </w:rPr>
            <m:t>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oMath>
      </m:oMathPara>
    </w:p>
    <w:p w14:paraId="25A5C64E" w14:textId="24728E4D" w:rsidR="00AF27BC" w:rsidRPr="00F91BE6" w:rsidRDefault="00011955" w:rsidP="00AF27BC">
      <w:pPr>
        <w:bidi w:val="0"/>
        <w:jc w:val="cente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+2*h*sinh⁡(mL)</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oMath>
      </m:oMathPara>
    </w:p>
    <w:p w14:paraId="26A6E8A0" w14:textId="3911E718" w:rsidR="00AF27BC" w:rsidRPr="00F91BE6" w:rsidRDefault="00011955" w:rsidP="00AF27BC">
      <w:pPr>
        <w:bidi w:val="0"/>
        <w:jc w:val="cente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+2*h*sinh⁡(mL)</m:t>
              </m:r>
            </m:den>
          </m:f>
        </m:oMath>
      </m:oMathPara>
    </w:p>
    <w:p w14:paraId="32D7FA26" w14:textId="4805776E" w:rsidR="00AF27BC" w:rsidRPr="00F91BE6" w:rsidRDefault="00011955" w:rsidP="00AF27BC">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+2*h*sinh⁡(mL)</m:t>
              </m:r>
            </m:den>
          </m:f>
        </m:oMath>
      </m:oMathPara>
    </w:p>
    <w:p w14:paraId="363E94AA" w14:textId="2EEB7174" w:rsidR="00AF27BC" w:rsidRPr="00F91BE6" w:rsidRDefault="00011955" w:rsidP="00AF27BC">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(1-</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oMath>
      </m:oMathPara>
    </w:p>
    <w:p w14:paraId="3F2F8FCA" w14:textId="60E445FC" w:rsidR="00AF27BC" w:rsidRPr="00F91BE6" w:rsidRDefault="00011955" w:rsidP="00AF27BC">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720D0DD9" w14:textId="2AF5861A" w:rsidR="00EE5563" w:rsidRPr="00F91BE6" w:rsidRDefault="00011955" w:rsidP="00EE5563">
      <w:pPr>
        <w:bidi w:val="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+h*</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e>
              </m:d>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75B30066" w14:textId="0436ED2A" w:rsidR="00EE5563" w:rsidRPr="00F91BE6" w:rsidRDefault="00011955" w:rsidP="00EE5563">
      <w:pPr>
        <w:bidi w:val="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3229C892" w14:textId="7F25D4A8" w:rsidR="00EE5563" w:rsidRPr="00F91BE6" w:rsidRDefault="00011955" w:rsidP="00EE5563">
      <w:pPr>
        <w:bidi w:val="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635D7BF0" w14:textId="796CD19A" w:rsidR="00EE5563" w:rsidRPr="00F91BE6" w:rsidRDefault="00011955" w:rsidP="00EE5563">
      <w:pPr>
        <w:bidi w:val="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d>
                <m:dPr>
                  <m:ctrlPr>
                    <w:rPr>
                      <w:rFonts w:ascii="Cambria Math" w:hAnsi="Cambria Math"/>
                    </w:rPr>
                  </m:ctrlPr>
                </m:dPr>
                <m:e>
                  <m:r>
                    <m:rPr>
                      <m:sty m:val="p"/>
                    </m:rPr>
                    <w:rPr>
                      <w:rFonts w:ascii="Cambria Math" w:hAnsi="Cambria Math"/>
                    </w:rPr>
                    <m:t>k*m+h</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0E537163" w14:textId="55572BD0" w:rsidR="00EE5563" w:rsidRPr="00F91BE6" w:rsidRDefault="00E773E1" w:rsidP="006F1276">
      <w:r>
        <w:rPr>
          <w:rFonts w:hint="cs"/>
          <w:rtl/>
        </w:rPr>
        <w:t>כעת מצאנו את המקדמים</w:t>
      </w:r>
    </w:p>
    <w:p w14:paraId="333460EC" w14:textId="6BB15169" w:rsidR="00EE5563" w:rsidRPr="00F91BE6" w:rsidRDefault="00011955" w:rsidP="00EE5563">
      <w:pPr>
        <w:bidi w:val="0"/>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*(k*m-h)</m:t>
              </m:r>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+2*h*sinh⁡(mL)</m:t>
              </m:r>
            </m:den>
          </m:f>
        </m:oMath>
      </m:oMathPara>
    </w:p>
    <w:p w14:paraId="3AE84E4C" w14:textId="7525825B" w:rsidR="00EE5563" w:rsidRPr="00F91BE6" w:rsidRDefault="00011955" w:rsidP="00EE5563">
      <w:pPr>
        <w:bidi w:val="0"/>
        <w:rPr>
          <w:rtl/>
        </w:rPr>
      </w:pPr>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777C492A" w14:textId="37899042" w:rsidR="00EE5563" w:rsidRPr="00F91BE6" w:rsidRDefault="006F1276" w:rsidP="006F1276">
      <w:r w:rsidRPr="00F91BE6">
        <w:rPr>
          <w:rFonts w:hint="cs"/>
          <w:rtl/>
        </w:rPr>
        <w:t>נציב בנוסחה המקורית</w:t>
      </w:r>
    </w:p>
    <w:p w14:paraId="4215E4AC" w14:textId="31BB25E6" w:rsidR="00294D76" w:rsidRPr="00F91BE6" w:rsidRDefault="00011955" w:rsidP="00294D76">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oMath>
      </m:oMathPara>
    </w:p>
    <w:p w14:paraId="7073E8D1" w14:textId="6006E2B6" w:rsidR="00294D76" w:rsidRPr="00F91BE6" w:rsidRDefault="00011955" w:rsidP="00294D76">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-mx</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3391C058" w14:textId="22BD54E7" w:rsidR="00294D76" w:rsidRPr="00F91BE6" w:rsidRDefault="00011955" w:rsidP="00294D76">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-m(L-x)</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m(L-x)</m:t>
                  </m:r>
                </m:sup>
              </m:sSup>
              <m:r>
                <m:rPr>
                  <m:sty m:val="p"/>
                </m:rPr>
                <w:rPr>
                  <w:rFonts w:ascii="Cambria Math" w:hAnsi="Cambria Math"/>
                </w:rPr>
                <m:t>*</m:t>
              </m:r>
              <m:d>
                <m:dPr>
                  <m:ctrlPr>
                    <w:rPr>
                      <w:rFonts w:ascii="Cambria Math" w:hAnsi="Cambria Math"/>
                    </w:rPr>
                  </m:ctrlPr>
                </m:dPr>
                <m:e>
                  <m:r>
                    <m:rPr>
                      <m:sty m:val="p"/>
                    </m:rPr>
                    <w:rPr>
                      <w:rFonts w:ascii="Cambria Math" w:hAnsi="Cambria Math"/>
                    </w:rPr>
                    <m:t>k*m+h</m:t>
                  </m:r>
                </m:e>
              </m:d>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45B52BB3" w14:textId="348ABB71" w:rsidR="00294D76" w:rsidRPr="00F91BE6" w:rsidRDefault="00011955" w:rsidP="00294D76">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-m(L-x)</m:t>
                  </m:r>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+k*m*</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m(L-x)</m:t>
                  </m:r>
                </m:sup>
              </m:sSup>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2FFCE2A9" w14:textId="0C48B320" w:rsidR="00305EBC" w:rsidRPr="00F91BE6" w:rsidRDefault="00011955" w:rsidP="00305EBC">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e>
              </m:d>
              <m:r>
                <m:rPr>
                  <m:sty m:val="p"/>
                </m:rPr>
                <w:rPr>
                  <w:rFonts w:ascii="Cambria Math" w:hAnsi="Cambria Math"/>
                </w:rPr>
                <m:t>+h*(</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m:t>
                  </m:r>
                  <m:d>
                    <m:dPr>
                      <m:ctrlPr>
                        <w:rPr>
                          <w:rFonts w:ascii="Cambria Math" w:hAnsi="Cambria Math"/>
                        </w:rPr>
                      </m:ctrlPr>
                    </m:dPr>
                    <m:e>
                      <m:r>
                        <m:rPr>
                          <m:sty m:val="p"/>
                        </m:rPr>
                        <w:rPr>
                          <w:rFonts w:ascii="Cambria Math" w:hAnsi="Cambria Math"/>
                        </w:rPr>
                        <m:t>L-x</m:t>
                      </m:r>
                    </m:e>
                  </m:d>
                </m:sup>
              </m:sSup>
              <m:r>
                <m:rPr>
                  <m:sty m:val="p"/>
                </m:rPr>
                <w:rPr>
                  <w:rFonts w:ascii="Cambria Math" w:hAnsi="Cambria Math"/>
                </w:rPr>
                <m:t>)</m:t>
              </m:r>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p w14:paraId="066A7E3C" w14:textId="66EC8F8B" w:rsidR="00305EBC" w:rsidRPr="00F91BE6" w:rsidRDefault="00011955" w:rsidP="00305EBC">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2*k*m*cosh⁡(m</m:t>
              </m:r>
              <m:d>
                <m:dPr>
                  <m:ctrlPr>
                    <w:rPr>
                      <w:rFonts w:ascii="Cambria Math" w:hAnsi="Cambria Math"/>
                    </w:rPr>
                  </m:ctrlPr>
                </m:dPr>
                <m:e>
                  <m:r>
                    <m:rPr>
                      <m:sty m:val="p"/>
                    </m:rPr>
                    <w:rPr>
                      <w:rFonts w:ascii="Cambria Math" w:hAnsi="Cambria Math"/>
                    </w:rPr>
                    <m:t>L-x</m:t>
                  </m:r>
                </m:e>
              </m:d>
              <m:r>
                <m:rPr>
                  <m:sty m:val="p"/>
                </m:rPr>
                <w:rPr>
                  <w:rFonts w:ascii="Cambria Math" w:hAnsi="Cambria Math"/>
                </w:rPr>
                <m:t>)+2*h*sinh⁡(m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num>
            <m:den>
              <m:r>
                <m:rPr>
                  <m:sty m:val="p"/>
                </m:rPr>
                <w:rPr>
                  <w:rFonts w:ascii="Cambria Math" w:hAnsi="Cambria Math"/>
                </w:rPr>
                <m:t>2*k*m*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+2*h*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p>
    <w:bookmarkStart w:id="29" w:name="_Hlk40637473"/>
    <w:p w14:paraId="1189D371" w14:textId="5B0D5496" w:rsidR="00305EBC" w:rsidRPr="00F91BE6" w:rsidRDefault="00011955" w:rsidP="00305EBC">
      <w:pPr>
        <w:bidi w:val="0"/>
      </w:pPr>
      <m:oMathPara>
        <m:oMath>
          <m:acc>
            <m:accPr>
              <m:chr m:val="̃"/>
              <m:ctrlPr>
                <w:rPr>
                  <w:rFonts w:ascii="Cambria Math" w:hAnsi="Cambria Math"/>
                </w:rPr>
              </m:ctrlPr>
            </m:accPr>
            <m:e>
              <m:r>
                <m:rPr>
                  <m:sty m:val="p"/>
                </m:rPr>
                <w:rPr>
                  <w:rFonts w:ascii="Cambria Math" w:hAnsi="Cambria Math"/>
                </w:rPr>
                <m:t>T</m:t>
              </m:r>
            </m:e>
          </m:acc>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T</m:t>
                  </m:r>
                </m:e>
              </m:acc>
            </m:e>
            <m:sub>
              <m:r>
                <m:rPr>
                  <m:sty m:val="p"/>
                </m:rPr>
                <w:rPr>
                  <w:rFonts w:ascii="Cambria Math" w:hAnsi="Cambria Math"/>
                </w:rPr>
                <m:t>1</m:t>
              </m:r>
            </m:sub>
          </m:sSub>
          <m:f>
            <m:fPr>
              <m:ctrlPr>
                <w:rPr>
                  <w:rFonts w:ascii="Cambria Math" w:hAnsi="Cambria Math"/>
                </w:rPr>
              </m:ctrlPr>
            </m:fPr>
            <m:num>
              <m:r>
                <m:rPr>
                  <m:sty m:val="p"/>
                </m:rPr>
                <w:rPr>
                  <w:rFonts w:ascii="Cambria Math" w:hAnsi="Cambria Math"/>
                </w:rPr>
                <m:t>k*m*cosh⁡(m</m:t>
              </m:r>
              <m:d>
                <m:dPr>
                  <m:ctrlPr>
                    <w:rPr>
                      <w:rFonts w:ascii="Cambria Math" w:hAnsi="Cambria Math"/>
                    </w:rPr>
                  </m:ctrlPr>
                </m:dPr>
                <m:e>
                  <m:r>
                    <m:rPr>
                      <m:sty m:val="p"/>
                    </m:rPr>
                    <w:rPr>
                      <w:rFonts w:ascii="Cambria Math" w:hAnsi="Cambria Math"/>
                    </w:rPr>
                    <m:t>L-x</m:t>
                  </m:r>
                </m:e>
              </m:d>
              <m:r>
                <m:rPr>
                  <m:sty m:val="p"/>
                </m:rPr>
                <w:rPr>
                  <w:rFonts w:ascii="Cambria Math" w:hAnsi="Cambria Math"/>
                </w:rPr>
                <m:t>)+h*sinh⁡(m</m:t>
              </m:r>
              <m:d>
                <m:dPr>
                  <m:ctrlPr>
                    <w:rPr>
                      <w:rFonts w:ascii="Cambria Math" w:hAnsi="Cambria Math"/>
                    </w:rPr>
                  </m:ctrlPr>
                </m:dPr>
                <m:e>
                  <m:r>
                    <m:rPr>
                      <m:sty m:val="p"/>
                    </m:rPr>
                    <w:rPr>
                      <w:rFonts w:ascii="Cambria Math" w:hAnsi="Cambria Math"/>
                    </w:rPr>
                    <m:t>L-x</m:t>
                  </m:r>
                </m:e>
              </m:d>
              <m:r>
                <m:rPr>
                  <m:sty m:val="p"/>
                </m:rPr>
                <w:rPr>
                  <w:rFonts w:ascii="Cambria Math" w:hAnsi="Cambria Math"/>
                </w:rPr>
                <m:t>)</m:t>
              </m:r>
            </m:num>
            <m:den>
              <m:r>
                <m:rPr>
                  <m:sty m:val="p"/>
                </m:rPr>
                <w:rPr>
                  <w:rFonts w:ascii="Cambria Math" w:hAnsi="Cambria Math"/>
                </w:rPr>
                <m:t>k*m*</m:t>
              </m:r>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r>
                        <m:rPr>
                          <m:sty m:val="p"/>
                        </m:rPr>
                        <w:rPr>
                          <w:rFonts w:ascii="Cambria Math" w:hAnsi="Cambria Math"/>
                        </w:rPr>
                        <m:t>mL</m:t>
                      </m:r>
                    </m:e>
                  </m:d>
                </m:e>
              </m:func>
              <m:r>
                <m:rPr>
                  <m:sty m:val="p"/>
                </m:rPr>
                <w:rPr>
                  <w:rFonts w:ascii="Cambria Math" w:hAnsi="Cambria Math"/>
                </w:rPr>
                <m:t>+h*</m:t>
              </m:r>
              <m:func>
                <m:funcPr>
                  <m:ctrlPr>
                    <w:rPr>
                      <w:rFonts w:ascii="Cambria Math" w:hAnsi="Cambria Math"/>
                    </w:rPr>
                  </m:ctrlPr>
                </m:funcPr>
                <m:fName>
                  <m:r>
                    <m:rPr>
                      <m:sty m:val="p"/>
                    </m:rPr>
                    <w:rPr>
                      <w:rFonts w:ascii="Cambria Math" w:hAnsi="Cambria Math"/>
                    </w:rPr>
                    <m:t>sinh</m:t>
                  </m:r>
                </m:fName>
                <m:e>
                  <m:d>
                    <m:dPr>
                      <m:ctrlPr>
                        <w:rPr>
                          <w:rFonts w:ascii="Cambria Math" w:hAnsi="Cambria Math"/>
                        </w:rPr>
                      </m:ctrlPr>
                    </m:dPr>
                    <m:e>
                      <m:r>
                        <m:rPr>
                          <m:sty m:val="p"/>
                        </m:rPr>
                        <w:rPr>
                          <w:rFonts w:ascii="Cambria Math" w:hAnsi="Cambria Math"/>
                        </w:rPr>
                        <m:t>mL</m:t>
                      </m:r>
                    </m:e>
                  </m:d>
                </m:e>
              </m:func>
            </m:den>
          </m:f>
        </m:oMath>
      </m:oMathPara>
      <w:bookmarkEnd w:id="29"/>
    </w:p>
    <w:p w14:paraId="2D0B9388" w14:textId="4B6D9FE4" w:rsidR="00051809" w:rsidRPr="00F91BE6" w:rsidRDefault="00761C31" w:rsidP="006F1276">
      <w:r w:rsidRPr="00F91BE6">
        <w:rPr>
          <w:rFonts w:hint="cs"/>
          <w:rtl/>
        </w:rPr>
        <w:t>זוהי</w:t>
      </w:r>
      <w:r w:rsidR="006F1276" w:rsidRPr="00F91BE6">
        <w:rPr>
          <w:rFonts w:hint="cs"/>
          <w:rtl/>
        </w:rPr>
        <w:t xml:space="preserve"> הנוסחה המוגמרת. </w:t>
      </w:r>
    </w:p>
    <w:p w14:paraId="5D2E716F" w14:textId="77777777" w:rsidR="00EE5563" w:rsidRPr="00F91BE6" w:rsidRDefault="00EE5563">
      <w:pPr>
        <w:bidi w:val="0"/>
        <w:spacing w:after="0" w:line="240" w:lineRule="auto"/>
        <w:rPr>
          <w:rtl/>
        </w:rPr>
      </w:pPr>
      <w:r w:rsidRPr="00F91BE6">
        <w:rPr>
          <w:rtl/>
        </w:rPr>
        <w:br w:type="page"/>
      </w:r>
    </w:p>
    <w:p w14:paraId="420E7087" w14:textId="303B0403" w:rsidR="00CD1B92" w:rsidRPr="00F91BE6" w:rsidRDefault="005B69B5" w:rsidP="007B448D">
      <w:pPr>
        <w:pStyle w:val="Heading3"/>
        <w:rPr>
          <w:rtl/>
        </w:rPr>
      </w:pPr>
      <w:r w:rsidRPr="00F91BE6">
        <w:rPr>
          <w:rtl/>
        </w:rPr>
        <w:lastRenderedPageBreak/>
        <w:t xml:space="preserve">נספר מס' </w:t>
      </w:r>
      <w:r w:rsidR="008D3305" w:rsidRPr="00F91BE6">
        <w:rPr>
          <w:rtl/>
        </w:rPr>
        <w:t>3</w:t>
      </w:r>
      <w:r w:rsidR="007B448D" w:rsidRPr="00F91BE6">
        <w:rPr>
          <w:rFonts w:hint="cs"/>
          <w:rtl/>
        </w:rPr>
        <w:t xml:space="preserve"> -</w:t>
      </w:r>
      <w:r w:rsidRPr="00F91BE6">
        <w:rPr>
          <w:rtl/>
        </w:rPr>
        <w:t xml:space="preserve"> קוד </w:t>
      </w:r>
      <w:r w:rsidR="007B448D" w:rsidRPr="00F91BE6">
        <w:rPr>
          <w:rFonts w:hint="cs"/>
          <w:rtl/>
        </w:rPr>
        <w:t>ה</w:t>
      </w:r>
      <w:r w:rsidRPr="00F91BE6">
        <w:rPr>
          <w:rtl/>
        </w:rPr>
        <w:t xml:space="preserve">מודל </w:t>
      </w:r>
      <w:r w:rsidR="007B448D" w:rsidRPr="00F91BE6">
        <w:rPr>
          <w:rFonts w:hint="cs"/>
          <w:rtl/>
        </w:rPr>
        <w:t>ה</w:t>
      </w:r>
      <w:r w:rsidRPr="00F91BE6">
        <w:rPr>
          <w:rtl/>
        </w:rPr>
        <w:t>נומרי</w:t>
      </w:r>
      <w:r w:rsidR="007B448D" w:rsidRPr="00F91BE6">
        <w:rPr>
          <w:rFonts w:hint="cs"/>
          <w:rtl/>
        </w:rPr>
        <w:t>:</w:t>
      </w:r>
    </w:p>
    <w:p w14:paraId="308CA32E" w14:textId="77777777" w:rsidR="00CD1B92" w:rsidRPr="00F91BE6" w:rsidRDefault="00CD1B92" w:rsidP="00E47D04">
      <w:pPr>
        <w:pStyle w:val="SmallText"/>
      </w:pPr>
      <w:r w:rsidRPr="00F91BE6">
        <w:t>GlowScript 2.9 VPython</w:t>
      </w:r>
    </w:p>
    <w:p w14:paraId="1E5CE7C4" w14:textId="77777777" w:rsidR="00CD1B92" w:rsidRPr="00F91BE6" w:rsidRDefault="00CD1B92" w:rsidP="00E47D04">
      <w:pPr>
        <w:pStyle w:val="SmallText"/>
      </w:pPr>
    </w:p>
    <w:p w14:paraId="6D340BB0" w14:textId="77777777" w:rsidR="00CD1B92" w:rsidRPr="00F91BE6" w:rsidRDefault="00CD1B92" w:rsidP="00E47D04">
      <w:pPr>
        <w:pStyle w:val="SmallText"/>
      </w:pPr>
      <w:r w:rsidRPr="00F91BE6">
        <w:t xml:space="preserve"># - - - - - - - </w:t>
      </w:r>
      <w:r w:rsidRPr="00F91BE6">
        <w:rPr>
          <w:rFonts w:ascii="Arial" w:hAnsi="Arial" w:cs="Arial" w:hint="cs"/>
          <w:rtl/>
        </w:rPr>
        <w:t>משתנים</w:t>
      </w:r>
      <w:r w:rsidRPr="00F91BE6">
        <w:t xml:space="preserve"> - - - - - - -</w:t>
      </w:r>
    </w:p>
    <w:p w14:paraId="00B155B4" w14:textId="77777777" w:rsidR="00CD1B92" w:rsidRPr="00F91BE6" w:rsidRDefault="00CD1B92" w:rsidP="00E47D04">
      <w:pPr>
        <w:pStyle w:val="SmallText"/>
      </w:pPr>
    </w:p>
    <w:p w14:paraId="2E318A1F" w14:textId="77777777" w:rsidR="00CD1B92" w:rsidRPr="00F91BE6" w:rsidRDefault="00CD1B92" w:rsidP="00E47D04">
      <w:pPr>
        <w:pStyle w:val="SmallText"/>
      </w:pPr>
      <w:bookmarkStart w:id="30" w:name="_Hlk35006950"/>
      <w:r w:rsidRPr="00F91BE6">
        <w:t xml:space="preserve">Dt = 0.001      </w:t>
      </w:r>
      <w:r w:rsidRPr="00F91BE6">
        <w:rPr>
          <w:color w:val="008000"/>
        </w:rPr>
        <w:t xml:space="preserve"># </w:t>
      </w:r>
      <w:r w:rsidRPr="00F91BE6">
        <w:rPr>
          <w:rFonts w:ascii="Arial" w:hAnsi="Arial" w:cs="Arial" w:hint="cs"/>
          <w:color w:val="008000"/>
          <w:rtl/>
        </w:rPr>
        <w:t>דיוק</w:t>
      </w:r>
      <w:r w:rsidRPr="00F91BE6">
        <w:rPr>
          <w:color w:val="008000"/>
          <w:rtl/>
        </w:rPr>
        <w:t xml:space="preserve"> </w:t>
      </w:r>
      <w:r w:rsidRPr="00F91BE6">
        <w:rPr>
          <w:rFonts w:ascii="Arial" w:hAnsi="Arial" w:cs="Arial" w:hint="cs"/>
          <w:color w:val="008000"/>
          <w:rtl/>
        </w:rPr>
        <w:t>אוילר</w:t>
      </w:r>
    </w:p>
    <w:p w14:paraId="3D8C95CA" w14:textId="77777777" w:rsidR="00CD1B92" w:rsidRPr="00F91BE6" w:rsidRDefault="00CD1B92" w:rsidP="00E47D04">
      <w:pPr>
        <w:pStyle w:val="SmallText"/>
      </w:pPr>
      <w:r w:rsidRPr="00F91BE6">
        <w:t xml:space="preserve">SectionAmount = 100     </w:t>
      </w:r>
      <w:r w:rsidRPr="00F91BE6">
        <w:rPr>
          <w:color w:val="008000"/>
        </w:rPr>
        <w:t xml:space="preserve"># </w:t>
      </w:r>
      <w:r w:rsidRPr="00F91BE6">
        <w:rPr>
          <w:rFonts w:ascii="Arial" w:hAnsi="Arial" w:cs="Arial" w:hint="cs"/>
          <w:color w:val="008000"/>
          <w:rtl/>
        </w:rPr>
        <w:t>כמות</w:t>
      </w:r>
      <w:r w:rsidRPr="00F91BE6">
        <w:rPr>
          <w:color w:val="008000"/>
          <w:rtl/>
        </w:rPr>
        <w:t xml:space="preserve"> </w:t>
      </w:r>
      <w:r w:rsidRPr="00F91BE6">
        <w:rPr>
          <w:rFonts w:ascii="Arial" w:hAnsi="Arial" w:cs="Arial" w:hint="cs"/>
          <w:color w:val="008000"/>
          <w:rtl/>
        </w:rPr>
        <w:t>החתיכות</w:t>
      </w:r>
    </w:p>
    <w:p w14:paraId="555B3325" w14:textId="77777777" w:rsidR="00CD1B92" w:rsidRPr="00F91BE6" w:rsidRDefault="00CD1B92" w:rsidP="00E47D04">
      <w:pPr>
        <w:pStyle w:val="SmallText"/>
      </w:pPr>
    </w:p>
    <w:p w14:paraId="26C602FC" w14:textId="77777777" w:rsidR="00CD1B92" w:rsidRPr="00F91BE6" w:rsidRDefault="00CD1B92" w:rsidP="00E47D04">
      <w:pPr>
        <w:pStyle w:val="SmallText"/>
      </w:pPr>
      <w:r w:rsidRPr="00F91BE6">
        <w:t xml:space="preserve">InOven = 0.08       # </w:t>
      </w:r>
      <w:r w:rsidRPr="00F91BE6">
        <w:rPr>
          <w:rFonts w:ascii="Arial" w:hAnsi="Arial" w:cs="Arial" w:hint="cs"/>
          <w:rtl/>
        </w:rPr>
        <w:t>כמה</w:t>
      </w:r>
      <w:r w:rsidRPr="00F91BE6">
        <w:rPr>
          <w:rtl/>
        </w:rPr>
        <w:t xml:space="preserve"> </w:t>
      </w:r>
      <w:r w:rsidRPr="00F91BE6">
        <w:rPr>
          <w:rFonts w:ascii="Arial" w:hAnsi="Arial" w:cs="Arial" w:hint="cs"/>
          <w:rtl/>
        </w:rPr>
        <w:t>מטרים</w:t>
      </w:r>
      <w:r w:rsidRPr="00F91BE6">
        <w:rPr>
          <w:rtl/>
        </w:rPr>
        <w:t xml:space="preserve"> </w:t>
      </w:r>
      <w:r w:rsidRPr="00F91BE6">
        <w:rPr>
          <w:rFonts w:ascii="Arial" w:hAnsi="Arial" w:cs="Arial" w:hint="cs"/>
          <w:rtl/>
        </w:rPr>
        <w:t>בתוך</w:t>
      </w:r>
      <w:r w:rsidRPr="00F91BE6">
        <w:rPr>
          <w:rtl/>
        </w:rPr>
        <w:t xml:space="preserve"> </w:t>
      </w:r>
      <w:r w:rsidRPr="00F91BE6">
        <w:rPr>
          <w:rFonts w:ascii="Arial" w:hAnsi="Arial" w:cs="Arial" w:hint="cs"/>
          <w:rtl/>
        </w:rPr>
        <w:t>התנור</w:t>
      </w:r>
    </w:p>
    <w:p w14:paraId="156D50A5" w14:textId="77777777" w:rsidR="00CD1B92" w:rsidRPr="00F91BE6" w:rsidRDefault="00CD1B92" w:rsidP="00E47D04">
      <w:pPr>
        <w:pStyle w:val="SmallText"/>
      </w:pPr>
      <w:r w:rsidRPr="00F91BE6">
        <w:t xml:space="preserve">Length = 0.5        </w:t>
      </w:r>
      <w:r w:rsidRPr="00F91BE6">
        <w:rPr>
          <w:color w:val="008000"/>
        </w:rPr>
        <w:t xml:space="preserve"># </w:t>
      </w:r>
      <w:r w:rsidRPr="00F91BE6">
        <w:rPr>
          <w:rFonts w:ascii="Arial" w:hAnsi="Arial" w:cs="Arial" w:hint="cs"/>
          <w:color w:val="008000"/>
          <w:rtl/>
        </w:rPr>
        <w:t>האורך</w:t>
      </w:r>
      <w:r w:rsidRPr="00F91BE6">
        <w:rPr>
          <w:color w:val="008000"/>
          <w:rtl/>
        </w:rPr>
        <w:t xml:space="preserve"> </w:t>
      </w:r>
      <w:r w:rsidRPr="00F91BE6">
        <w:rPr>
          <w:rFonts w:ascii="Arial" w:hAnsi="Arial" w:cs="Arial" w:hint="cs"/>
          <w:color w:val="008000"/>
          <w:rtl/>
        </w:rPr>
        <w:t>הכולל</w:t>
      </w:r>
      <w:r w:rsidRPr="00F91BE6">
        <w:rPr>
          <w:color w:val="008000"/>
          <w:rtl/>
        </w:rPr>
        <w:t xml:space="preserve"> </w:t>
      </w:r>
      <w:r w:rsidRPr="00F91BE6">
        <w:rPr>
          <w:rFonts w:ascii="Arial" w:hAnsi="Arial" w:cs="Arial" w:hint="cs"/>
          <w:color w:val="008000"/>
          <w:rtl/>
        </w:rPr>
        <w:t>של</w:t>
      </w:r>
      <w:r w:rsidRPr="00F91BE6">
        <w:rPr>
          <w:color w:val="008000"/>
          <w:rtl/>
        </w:rPr>
        <w:t xml:space="preserve"> </w:t>
      </w:r>
      <w:r w:rsidRPr="00F91BE6">
        <w:rPr>
          <w:rFonts w:ascii="Arial" w:hAnsi="Arial" w:cs="Arial" w:hint="cs"/>
          <w:color w:val="008000"/>
          <w:rtl/>
        </w:rPr>
        <w:t>המוט</w:t>
      </w:r>
    </w:p>
    <w:p w14:paraId="1DBB8E47" w14:textId="77777777" w:rsidR="00CD1B92" w:rsidRPr="00F91BE6" w:rsidRDefault="00CD1B92" w:rsidP="00E47D04">
      <w:pPr>
        <w:pStyle w:val="SmallText"/>
      </w:pPr>
      <w:r w:rsidRPr="00F91BE6">
        <w:t xml:space="preserve">Diameter = 0.0125   </w:t>
      </w:r>
      <w:r w:rsidRPr="00F91BE6">
        <w:rPr>
          <w:color w:val="008000"/>
        </w:rPr>
        <w:t xml:space="preserve"># </w:t>
      </w:r>
      <w:r w:rsidRPr="00F91BE6">
        <w:rPr>
          <w:rFonts w:ascii="Arial" w:hAnsi="Arial" w:cs="Arial" w:hint="cs"/>
          <w:color w:val="008000"/>
          <w:rtl/>
        </w:rPr>
        <w:t>קוטר</w:t>
      </w:r>
      <w:r w:rsidRPr="00F91BE6">
        <w:rPr>
          <w:color w:val="008000"/>
          <w:rtl/>
        </w:rPr>
        <w:t xml:space="preserve"> </w:t>
      </w:r>
      <w:r w:rsidRPr="00F91BE6">
        <w:rPr>
          <w:rFonts w:ascii="Arial" w:hAnsi="Arial" w:cs="Arial" w:hint="cs"/>
          <w:color w:val="008000"/>
          <w:rtl/>
        </w:rPr>
        <w:t>המוט</w:t>
      </w:r>
    </w:p>
    <w:p w14:paraId="2F5A1649" w14:textId="77777777" w:rsidR="00CD1B92" w:rsidRPr="00F91BE6" w:rsidRDefault="00CD1B92" w:rsidP="00E47D04">
      <w:pPr>
        <w:pStyle w:val="SmallText"/>
      </w:pPr>
    </w:p>
    <w:p w14:paraId="2E15C450" w14:textId="77777777" w:rsidR="00CD1B92" w:rsidRPr="00F91BE6" w:rsidRDefault="00CD1B92" w:rsidP="00E47D04">
      <w:pPr>
        <w:pStyle w:val="SmallText"/>
      </w:pPr>
      <w:r w:rsidRPr="00F91BE6">
        <w:t xml:space="preserve">Mass = 171     </w:t>
      </w:r>
      <w:r w:rsidRPr="00F91BE6">
        <w:rPr>
          <w:color w:val="008000"/>
        </w:rPr>
        <w:t xml:space="preserve"># </w:t>
      </w:r>
      <w:r w:rsidRPr="00F91BE6">
        <w:rPr>
          <w:rFonts w:ascii="Arial" w:hAnsi="Arial" w:cs="Arial" w:hint="cs"/>
          <w:color w:val="008000"/>
          <w:rtl/>
        </w:rPr>
        <w:t>מסה</w:t>
      </w:r>
      <w:r w:rsidRPr="00F91BE6">
        <w:rPr>
          <w:color w:val="008000"/>
          <w:rtl/>
        </w:rPr>
        <w:t xml:space="preserve"> </w:t>
      </w:r>
      <w:r w:rsidRPr="00F91BE6">
        <w:rPr>
          <w:rFonts w:ascii="Arial" w:hAnsi="Arial" w:cs="Arial" w:hint="cs"/>
          <w:color w:val="008000"/>
          <w:rtl/>
        </w:rPr>
        <w:t>בגרמים</w:t>
      </w:r>
    </w:p>
    <w:p w14:paraId="14190A15" w14:textId="77777777" w:rsidR="00CD1B92" w:rsidRPr="00F91BE6" w:rsidRDefault="00CD1B92" w:rsidP="00E47D04">
      <w:pPr>
        <w:pStyle w:val="SmallText"/>
      </w:pPr>
      <w:r w:rsidRPr="00F91BE6">
        <w:t xml:space="preserve">SpecificHeatCapacity = 0.9     </w:t>
      </w:r>
      <w:r w:rsidRPr="00F91BE6">
        <w:rPr>
          <w:color w:val="008000"/>
        </w:rPr>
        <w:t xml:space="preserve"># </w:t>
      </w:r>
      <w:r w:rsidRPr="00F91BE6">
        <w:rPr>
          <w:rFonts w:ascii="Arial" w:hAnsi="Arial" w:cs="Arial" w:hint="cs"/>
          <w:color w:val="008000"/>
          <w:rtl/>
        </w:rPr>
        <w:t>קיבול</w:t>
      </w:r>
      <w:r w:rsidRPr="00F91BE6">
        <w:rPr>
          <w:color w:val="008000"/>
          <w:rtl/>
        </w:rPr>
        <w:t xml:space="preserve"> </w:t>
      </w:r>
      <w:r w:rsidRPr="00F91BE6">
        <w:rPr>
          <w:rFonts w:ascii="Arial" w:hAnsi="Arial" w:cs="Arial" w:hint="cs"/>
          <w:color w:val="008000"/>
          <w:rtl/>
        </w:rPr>
        <w:t>החום</w:t>
      </w:r>
      <w:r w:rsidRPr="00F91BE6">
        <w:rPr>
          <w:color w:val="008000"/>
          <w:rtl/>
        </w:rPr>
        <w:t xml:space="preserve"> </w:t>
      </w:r>
      <w:r w:rsidRPr="00F91BE6">
        <w:rPr>
          <w:rFonts w:ascii="Arial" w:hAnsi="Arial" w:cs="Arial" w:hint="cs"/>
          <w:color w:val="008000"/>
          <w:rtl/>
        </w:rPr>
        <w:t>ביחידות</w:t>
      </w:r>
      <w:r w:rsidRPr="00F91BE6">
        <w:rPr>
          <w:color w:val="008000"/>
        </w:rPr>
        <w:t xml:space="preserve"> J / (g * k)</w:t>
      </w:r>
    </w:p>
    <w:p w14:paraId="02DD1A74" w14:textId="77777777" w:rsidR="00CD1B92" w:rsidRPr="00F91BE6" w:rsidRDefault="00CD1B92" w:rsidP="00E47D04">
      <w:pPr>
        <w:pStyle w:val="SmallText"/>
      </w:pPr>
    </w:p>
    <w:p w14:paraId="774C77E1" w14:textId="77777777" w:rsidR="00CD1B92" w:rsidRPr="00F91BE6" w:rsidRDefault="00CD1B92" w:rsidP="00E47D04">
      <w:pPr>
        <w:pStyle w:val="SmallText"/>
      </w:pPr>
      <w:r w:rsidRPr="00F91BE6">
        <w:t>K = 100     #</w:t>
      </w:r>
      <w:r w:rsidRPr="00F91BE6">
        <w:rPr>
          <w:rFonts w:ascii="Arial" w:hAnsi="Arial" w:cs="Arial" w:hint="cs"/>
          <w:rtl/>
        </w:rPr>
        <w:t>מוליכות</w:t>
      </w:r>
      <w:r w:rsidRPr="00F91BE6">
        <w:rPr>
          <w:rtl/>
        </w:rPr>
        <w:t xml:space="preserve"> </w:t>
      </w:r>
      <w:r w:rsidRPr="00F91BE6">
        <w:rPr>
          <w:rFonts w:ascii="Arial" w:hAnsi="Arial" w:cs="Arial" w:hint="cs"/>
          <w:rtl/>
        </w:rPr>
        <w:t>החום</w:t>
      </w:r>
      <w:r w:rsidRPr="00F91BE6">
        <w:rPr>
          <w:rtl/>
        </w:rPr>
        <w:t xml:space="preserve"> </w:t>
      </w:r>
      <w:r w:rsidRPr="00F91BE6">
        <w:rPr>
          <w:rFonts w:ascii="Arial" w:hAnsi="Arial" w:cs="Arial" w:hint="cs"/>
          <w:rtl/>
        </w:rPr>
        <w:t>של</w:t>
      </w:r>
      <w:r w:rsidRPr="00F91BE6">
        <w:rPr>
          <w:rtl/>
        </w:rPr>
        <w:t xml:space="preserve"> </w:t>
      </w:r>
      <w:r w:rsidRPr="00F91BE6">
        <w:rPr>
          <w:rFonts w:ascii="Arial" w:hAnsi="Arial" w:cs="Arial" w:hint="cs"/>
          <w:rtl/>
        </w:rPr>
        <w:t>המוט</w:t>
      </w:r>
    </w:p>
    <w:p w14:paraId="4B9FE53B" w14:textId="77777777" w:rsidR="00CD1B92" w:rsidRPr="00F91BE6" w:rsidRDefault="00CD1B92" w:rsidP="00E47D04">
      <w:pPr>
        <w:pStyle w:val="SmallText"/>
      </w:pPr>
      <w:r w:rsidRPr="00F91BE6">
        <w:t>M = 4.5     #</w:t>
      </w:r>
      <w:r w:rsidRPr="00F91BE6">
        <w:rPr>
          <w:rFonts w:ascii="Arial" w:hAnsi="Arial" w:cs="Arial" w:hint="cs"/>
          <w:rtl/>
        </w:rPr>
        <w:t>מקדם</w:t>
      </w:r>
      <w:r w:rsidRPr="00F91BE6">
        <w:t xml:space="preserve"> M </w:t>
      </w:r>
      <w:r w:rsidRPr="00F91BE6">
        <w:rPr>
          <w:rFonts w:ascii="Arial" w:hAnsi="Arial" w:cs="Arial" w:hint="cs"/>
          <w:rtl/>
        </w:rPr>
        <w:t>שמחושב</w:t>
      </w:r>
      <w:r w:rsidRPr="00F91BE6">
        <w:rPr>
          <w:rtl/>
        </w:rPr>
        <w:t xml:space="preserve"> </w:t>
      </w:r>
      <w:r w:rsidRPr="00F91BE6">
        <w:rPr>
          <w:rFonts w:ascii="Arial" w:hAnsi="Arial" w:cs="Arial" w:hint="cs"/>
          <w:rtl/>
        </w:rPr>
        <w:t>בקובץ</w:t>
      </w:r>
      <w:r w:rsidRPr="00F91BE6">
        <w:rPr>
          <w:rtl/>
        </w:rPr>
        <w:t xml:space="preserve"> </w:t>
      </w:r>
      <w:r w:rsidRPr="00F91BE6">
        <w:rPr>
          <w:rFonts w:ascii="Arial" w:hAnsi="Arial" w:cs="Arial" w:hint="cs"/>
          <w:rtl/>
        </w:rPr>
        <w:t>אקסל</w:t>
      </w:r>
    </w:p>
    <w:p w14:paraId="5029E7F7" w14:textId="77777777" w:rsidR="00CD1B92" w:rsidRPr="00F91BE6" w:rsidRDefault="00CD1B92" w:rsidP="00E47D04">
      <w:pPr>
        <w:pStyle w:val="SmallText"/>
      </w:pPr>
    </w:p>
    <w:p w14:paraId="72B4DF45" w14:textId="77777777" w:rsidR="00CD1B92" w:rsidRPr="00F91BE6" w:rsidRDefault="00CD1B92" w:rsidP="00E47D04">
      <w:pPr>
        <w:pStyle w:val="SmallText"/>
      </w:pPr>
      <w:r w:rsidRPr="00F91BE6">
        <w:t xml:space="preserve">Toven = 47.6    # </w:t>
      </w:r>
      <w:r w:rsidRPr="00F91BE6">
        <w:rPr>
          <w:rFonts w:ascii="Arial" w:hAnsi="Arial" w:cs="Arial" w:hint="cs"/>
          <w:rtl/>
        </w:rPr>
        <w:t>טמפ</w:t>
      </w:r>
      <w:r w:rsidRPr="00F91BE6">
        <w:rPr>
          <w:rtl/>
        </w:rPr>
        <w:t xml:space="preserve"> </w:t>
      </w:r>
      <w:r w:rsidRPr="00F91BE6">
        <w:rPr>
          <w:rFonts w:ascii="Arial" w:hAnsi="Arial" w:cs="Arial" w:hint="cs"/>
          <w:rtl/>
        </w:rPr>
        <w:t>תנור</w:t>
      </w:r>
      <w:r w:rsidRPr="00F91BE6">
        <w:rPr>
          <w:rtl/>
        </w:rPr>
        <w:t xml:space="preserve"> </w:t>
      </w:r>
      <w:r w:rsidRPr="00F91BE6">
        <w:rPr>
          <w:rFonts w:ascii="Arial" w:hAnsi="Arial" w:cs="Arial" w:hint="cs"/>
          <w:rtl/>
        </w:rPr>
        <w:t>בצלזיוס</w:t>
      </w:r>
    </w:p>
    <w:p w14:paraId="1FE65387" w14:textId="77777777" w:rsidR="00CD1B92" w:rsidRPr="00F91BE6" w:rsidRDefault="00CD1B92" w:rsidP="00E47D04">
      <w:pPr>
        <w:pStyle w:val="SmallText"/>
      </w:pPr>
      <w:r w:rsidRPr="00F91BE6">
        <w:t>Tair = 22.5     #</w:t>
      </w:r>
      <w:r w:rsidRPr="00F91BE6">
        <w:rPr>
          <w:rFonts w:ascii="Arial" w:hAnsi="Arial" w:cs="Arial" w:hint="cs"/>
          <w:rtl/>
        </w:rPr>
        <w:t>טמפ</w:t>
      </w:r>
      <w:r w:rsidRPr="00F91BE6">
        <w:rPr>
          <w:rtl/>
        </w:rPr>
        <w:t xml:space="preserve"> </w:t>
      </w:r>
      <w:r w:rsidRPr="00F91BE6">
        <w:rPr>
          <w:rFonts w:ascii="Arial" w:hAnsi="Arial" w:cs="Arial" w:hint="cs"/>
          <w:rtl/>
        </w:rPr>
        <w:t>האוויר</w:t>
      </w:r>
      <w:r w:rsidRPr="00F91BE6">
        <w:rPr>
          <w:rtl/>
        </w:rPr>
        <w:t xml:space="preserve"> </w:t>
      </w:r>
      <w:r w:rsidRPr="00F91BE6">
        <w:rPr>
          <w:rFonts w:ascii="Arial" w:hAnsi="Arial" w:cs="Arial" w:hint="cs"/>
          <w:rtl/>
        </w:rPr>
        <w:t>בצלזיוס</w:t>
      </w:r>
    </w:p>
    <w:bookmarkEnd w:id="30"/>
    <w:p w14:paraId="621F2673" w14:textId="77777777" w:rsidR="00CD1B92" w:rsidRPr="00F91BE6" w:rsidRDefault="00CD1B92" w:rsidP="00E47D04">
      <w:pPr>
        <w:pStyle w:val="SmallText"/>
      </w:pPr>
    </w:p>
    <w:p w14:paraId="601303C2" w14:textId="77777777" w:rsidR="00CD1B92" w:rsidRPr="00F91BE6" w:rsidRDefault="00CD1B92" w:rsidP="00E47D04">
      <w:pPr>
        <w:pStyle w:val="SmallText"/>
      </w:pPr>
    </w:p>
    <w:p w14:paraId="54841E97" w14:textId="77777777" w:rsidR="00CD1B92" w:rsidRPr="00F91BE6" w:rsidRDefault="00CD1B92" w:rsidP="00E47D04">
      <w:pPr>
        <w:pStyle w:val="SmallText"/>
      </w:pPr>
      <w:r w:rsidRPr="00F91BE6">
        <w:t xml:space="preserve"># - - - - - - - </w:t>
      </w:r>
      <w:r w:rsidRPr="00F91BE6">
        <w:rPr>
          <w:rFonts w:ascii="Arial" w:hAnsi="Arial" w:cs="Arial" w:hint="cs"/>
          <w:rtl/>
        </w:rPr>
        <w:t>פונקציות</w:t>
      </w:r>
      <w:r w:rsidRPr="00F91BE6">
        <w:t xml:space="preserve"> - - - - - - -</w:t>
      </w:r>
    </w:p>
    <w:p w14:paraId="6B965D05" w14:textId="77777777" w:rsidR="00CD1B92" w:rsidRPr="00F91BE6" w:rsidRDefault="00CD1B92" w:rsidP="00E47D04">
      <w:pPr>
        <w:pStyle w:val="SmallText"/>
      </w:pPr>
    </w:p>
    <w:p w14:paraId="027B84AD" w14:textId="77777777" w:rsidR="00CD1B92" w:rsidRPr="00F91BE6" w:rsidRDefault="00CD1B92" w:rsidP="00E47D04">
      <w:pPr>
        <w:pStyle w:val="SmallText"/>
      </w:pPr>
      <w:r w:rsidRPr="00F91BE6">
        <w:rPr>
          <w:color w:val="0000FF"/>
        </w:rPr>
        <w:t>def</w:t>
      </w:r>
      <w:r w:rsidRPr="00F91BE6">
        <w:t xml:space="preserve"> rescale(x, oldmin, oldmax, newmin, newmax):</w:t>
      </w:r>
    </w:p>
    <w:p w14:paraId="579D9E10" w14:textId="77777777" w:rsidR="00CD1B92" w:rsidRPr="00F91BE6" w:rsidRDefault="00CD1B92" w:rsidP="00E47D04">
      <w:pPr>
        <w:pStyle w:val="SmallText"/>
      </w:pPr>
      <w:r w:rsidRPr="00F91BE6">
        <w:t xml:space="preserve">    newx = ((</w:t>
      </w:r>
      <w:r w:rsidRPr="00F91BE6">
        <w:rPr>
          <w:color w:val="808080"/>
        </w:rPr>
        <w:t>newmax</w:t>
      </w:r>
      <w:r w:rsidRPr="00F91BE6">
        <w:t xml:space="preserve"> - </w:t>
      </w:r>
      <w:r w:rsidRPr="00F91BE6">
        <w:rPr>
          <w:color w:val="808080"/>
        </w:rPr>
        <w:t>newmin</w:t>
      </w:r>
      <w:r w:rsidRPr="00F91BE6">
        <w:t>) * (</w:t>
      </w:r>
      <w:r w:rsidRPr="00F91BE6">
        <w:rPr>
          <w:color w:val="808080"/>
        </w:rPr>
        <w:t>x</w:t>
      </w:r>
      <w:r w:rsidRPr="00F91BE6">
        <w:t xml:space="preserve"> - </w:t>
      </w:r>
      <w:r w:rsidRPr="00F91BE6">
        <w:rPr>
          <w:color w:val="808080"/>
        </w:rPr>
        <w:t>oldmin</w:t>
      </w:r>
      <w:r w:rsidRPr="00F91BE6">
        <w:t>)) / (</w:t>
      </w:r>
      <w:r w:rsidRPr="00F91BE6">
        <w:rPr>
          <w:color w:val="808080"/>
        </w:rPr>
        <w:t>oldmax</w:t>
      </w:r>
      <w:r w:rsidRPr="00F91BE6">
        <w:t xml:space="preserve"> - </w:t>
      </w:r>
      <w:r w:rsidRPr="00F91BE6">
        <w:rPr>
          <w:color w:val="808080"/>
        </w:rPr>
        <w:t>oldmin</w:t>
      </w:r>
      <w:r w:rsidRPr="00F91BE6">
        <w:t xml:space="preserve">) + </w:t>
      </w:r>
      <w:r w:rsidRPr="00F91BE6">
        <w:rPr>
          <w:color w:val="808080"/>
        </w:rPr>
        <w:t>newmin</w:t>
      </w:r>
    </w:p>
    <w:p w14:paraId="54C5B503" w14:textId="77777777" w:rsidR="00CD1B92" w:rsidRPr="00F91BE6" w:rsidRDefault="00CD1B92" w:rsidP="00E47D04">
      <w:pPr>
        <w:pStyle w:val="SmallText"/>
      </w:pPr>
      <w:r w:rsidRPr="00F91BE6">
        <w:t xml:space="preserve">    </w:t>
      </w:r>
      <w:r w:rsidRPr="00F91BE6">
        <w:rPr>
          <w:color w:val="0000FF"/>
        </w:rPr>
        <w:t>return</w:t>
      </w:r>
      <w:r w:rsidRPr="00F91BE6">
        <w:t xml:space="preserve"> (newx)</w:t>
      </w:r>
    </w:p>
    <w:p w14:paraId="3FBE25D5" w14:textId="77777777" w:rsidR="00CD1B92" w:rsidRPr="00F91BE6" w:rsidRDefault="00CD1B92" w:rsidP="00E47D04">
      <w:pPr>
        <w:pStyle w:val="SmallText"/>
      </w:pPr>
    </w:p>
    <w:p w14:paraId="2BB0B4F6" w14:textId="77777777" w:rsidR="00CD1B92" w:rsidRPr="00F91BE6" w:rsidRDefault="00CD1B92" w:rsidP="00E47D04">
      <w:pPr>
        <w:pStyle w:val="SmallText"/>
      </w:pPr>
      <w:r w:rsidRPr="00F91BE6">
        <w:rPr>
          <w:color w:val="0000FF"/>
        </w:rPr>
        <w:t>def</w:t>
      </w:r>
      <w:r w:rsidRPr="00F91BE6">
        <w:t xml:space="preserve"> ToCelsius(</w:t>
      </w:r>
      <w:r w:rsidRPr="00F91BE6">
        <w:rPr>
          <w:color w:val="808080"/>
        </w:rPr>
        <w:t>Kelvin</w:t>
      </w:r>
      <w:r w:rsidRPr="00F91BE6">
        <w:t>):</w:t>
      </w:r>
    </w:p>
    <w:p w14:paraId="351AFBAA" w14:textId="77777777" w:rsidR="00CD1B92" w:rsidRPr="00F91BE6" w:rsidRDefault="00CD1B92" w:rsidP="00E47D04">
      <w:pPr>
        <w:pStyle w:val="SmallText"/>
      </w:pPr>
      <w:r w:rsidRPr="00F91BE6">
        <w:t xml:space="preserve">    </w:t>
      </w:r>
      <w:r w:rsidRPr="00F91BE6">
        <w:rPr>
          <w:color w:val="0000FF"/>
        </w:rPr>
        <w:t>return</w:t>
      </w:r>
      <w:r w:rsidRPr="00F91BE6">
        <w:t xml:space="preserve"> </w:t>
      </w:r>
      <w:r w:rsidRPr="00F91BE6">
        <w:rPr>
          <w:color w:val="808080"/>
        </w:rPr>
        <w:t>Kelvin</w:t>
      </w:r>
      <w:r w:rsidRPr="00F91BE6">
        <w:t xml:space="preserve"> - 273.15</w:t>
      </w:r>
    </w:p>
    <w:p w14:paraId="6735685F" w14:textId="77777777" w:rsidR="00CD1B92" w:rsidRPr="00F91BE6" w:rsidRDefault="00CD1B92" w:rsidP="00E47D04">
      <w:pPr>
        <w:pStyle w:val="SmallText"/>
      </w:pPr>
    </w:p>
    <w:p w14:paraId="06F1E686" w14:textId="77777777" w:rsidR="00CD1B92" w:rsidRPr="00F91BE6" w:rsidRDefault="00CD1B92" w:rsidP="00E47D04">
      <w:pPr>
        <w:pStyle w:val="SmallText"/>
      </w:pPr>
      <w:r w:rsidRPr="00F91BE6">
        <w:rPr>
          <w:color w:val="0000FF"/>
        </w:rPr>
        <w:t>def</w:t>
      </w:r>
      <w:r w:rsidRPr="00F91BE6">
        <w:t xml:space="preserve"> ToKelvin(</w:t>
      </w:r>
      <w:r w:rsidRPr="00F91BE6">
        <w:rPr>
          <w:color w:val="808080"/>
        </w:rPr>
        <w:t>Celsius</w:t>
      </w:r>
      <w:r w:rsidRPr="00F91BE6">
        <w:t>):</w:t>
      </w:r>
    </w:p>
    <w:p w14:paraId="09254646" w14:textId="77777777" w:rsidR="00CD1B92" w:rsidRPr="00F91BE6" w:rsidRDefault="00CD1B92" w:rsidP="00E47D04">
      <w:pPr>
        <w:pStyle w:val="SmallText"/>
      </w:pPr>
      <w:r w:rsidRPr="00F91BE6">
        <w:t xml:space="preserve">    </w:t>
      </w:r>
      <w:r w:rsidRPr="00F91BE6">
        <w:rPr>
          <w:color w:val="0000FF"/>
        </w:rPr>
        <w:t>return</w:t>
      </w:r>
      <w:r w:rsidRPr="00F91BE6">
        <w:t xml:space="preserve"> </w:t>
      </w:r>
      <w:r w:rsidRPr="00F91BE6">
        <w:rPr>
          <w:color w:val="808080"/>
        </w:rPr>
        <w:t>Celsius</w:t>
      </w:r>
      <w:r w:rsidRPr="00F91BE6">
        <w:t xml:space="preserve"> + 273.15</w:t>
      </w:r>
    </w:p>
    <w:p w14:paraId="7605A99E" w14:textId="77777777" w:rsidR="00CD1B92" w:rsidRPr="00F91BE6" w:rsidRDefault="00CD1B92" w:rsidP="00E47D04">
      <w:pPr>
        <w:pStyle w:val="SmallText"/>
      </w:pPr>
    </w:p>
    <w:p w14:paraId="52490975" w14:textId="77777777" w:rsidR="00CD1B92" w:rsidRPr="00F91BE6" w:rsidRDefault="00CD1B92" w:rsidP="00E47D04">
      <w:pPr>
        <w:pStyle w:val="SmallText"/>
      </w:pPr>
      <w:r w:rsidRPr="00F91BE6">
        <w:t xml:space="preserve"># - - - - - - - </w:t>
      </w:r>
      <w:r w:rsidRPr="00F91BE6">
        <w:rPr>
          <w:rFonts w:ascii="Arial" w:hAnsi="Arial" w:cs="Arial" w:hint="cs"/>
          <w:rtl/>
        </w:rPr>
        <w:t>פרמטרים</w:t>
      </w:r>
      <w:r w:rsidRPr="00F91BE6">
        <w:t xml:space="preserve"> - - - - - - -</w:t>
      </w:r>
    </w:p>
    <w:p w14:paraId="56FCBF78" w14:textId="77777777" w:rsidR="00CD1B92" w:rsidRPr="00F91BE6" w:rsidRDefault="00CD1B92" w:rsidP="00E47D04">
      <w:pPr>
        <w:pStyle w:val="SmallText"/>
      </w:pPr>
    </w:p>
    <w:p w14:paraId="394A4300" w14:textId="77777777" w:rsidR="00CD1B92" w:rsidRPr="00F91BE6" w:rsidRDefault="00CD1B92" w:rsidP="00E47D04">
      <w:pPr>
        <w:pStyle w:val="SmallText"/>
      </w:pPr>
      <w:r w:rsidRPr="00F91BE6">
        <w:t>SectionLength = (Length - InOven) / SectionAmount</w:t>
      </w:r>
    </w:p>
    <w:p w14:paraId="70F919C2" w14:textId="77777777" w:rsidR="00CD1B92" w:rsidRPr="00F91BE6" w:rsidRDefault="00CD1B92" w:rsidP="00E47D04">
      <w:pPr>
        <w:pStyle w:val="SmallText"/>
      </w:pPr>
      <w:r w:rsidRPr="00F91BE6">
        <w:t>SectionMass = Mass / SectionAmount</w:t>
      </w:r>
    </w:p>
    <w:p w14:paraId="1F5E219D" w14:textId="77777777" w:rsidR="00CD1B92" w:rsidRPr="00F91BE6" w:rsidRDefault="00CD1B92" w:rsidP="00E47D04">
      <w:pPr>
        <w:pStyle w:val="SmallText"/>
      </w:pPr>
      <w:r w:rsidRPr="00F91BE6">
        <w:t>Radius = Diameter / 2</w:t>
      </w:r>
    </w:p>
    <w:p w14:paraId="793C3A81" w14:textId="77777777" w:rsidR="00CD1B92" w:rsidRPr="00F91BE6" w:rsidRDefault="00CD1B92" w:rsidP="00E47D04">
      <w:pPr>
        <w:pStyle w:val="SmallText"/>
      </w:pPr>
      <w:r w:rsidRPr="00F91BE6">
        <w:t>Area = pi * Radius ** 2</w:t>
      </w:r>
    </w:p>
    <w:p w14:paraId="169D6917" w14:textId="77777777" w:rsidR="00CD1B92" w:rsidRPr="00F91BE6" w:rsidRDefault="00CD1B92" w:rsidP="00E47D04">
      <w:pPr>
        <w:pStyle w:val="SmallText"/>
      </w:pPr>
      <w:r w:rsidRPr="00F91BE6">
        <w:t>Perimeter = Diameter * pi</w:t>
      </w:r>
    </w:p>
    <w:p w14:paraId="2FD56582" w14:textId="77777777" w:rsidR="00CD1B92" w:rsidRPr="00F91BE6" w:rsidRDefault="00CD1B92" w:rsidP="00E47D04">
      <w:pPr>
        <w:pStyle w:val="SmallText"/>
      </w:pPr>
      <w:r w:rsidRPr="00F91BE6">
        <w:t>H = M**2 * K * Area / Perimeter</w:t>
      </w:r>
    </w:p>
    <w:p w14:paraId="28A3F103" w14:textId="77777777" w:rsidR="00CD1B92" w:rsidRPr="00F91BE6" w:rsidRDefault="00CD1B92" w:rsidP="00E47D04">
      <w:pPr>
        <w:pStyle w:val="SmallText"/>
      </w:pPr>
    </w:p>
    <w:p w14:paraId="3461D030" w14:textId="77777777" w:rsidR="00CD1B92" w:rsidRPr="00F91BE6" w:rsidRDefault="00CD1B92" w:rsidP="00E47D04">
      <w:pPr>
        <w:pStyle w:val="SmallText"/>
      </w:pPr>
      <w:r w:rsidRPr="00F91BE6">
        <w:t>time = 0</w:t>
      </w:r>
    </w:p>
    <w:p w14:paraId="277CA1F2" w14:textId="77777777" w:rsidR="00CD1B92" w:rsidRPr="00F91BE6" w:rsidRDefault="00CD1B92" w:rsidP="00E47D04">
      <w:pPr>
        <w:pStyle w:val="SmallText"/>
      </w:pPr>
      <w:r w:rsidRPr="00F91BE6">
        <w:t xml:space="preserve">Running = </w:t>
      </w:r>
      <w:r w:rsidRPr="00F91BE6">
        <w:rPr>
          <w:color w:val="0000FF"/>
        </w:rPr>
        <w:t>True</w:t>
      </w:r>
    </w:p>
    <w:p w14:paraId="735D98F4" w14:textId="77777777" w:rsidR="00CD1B92" w:rsidRPr="00F91BE6" w:rsidRDefault="00CD1B92" w:rsidP="00E47D04">
      <w:pPr>
        <w:pStyle w:val="SmallText"/>
      </w:pPr>
    </w:p>
    <w:p w14:paraId="68C1B2E3" w14:textId="77777777" w:rsidR="00CD1B92" w:rsidRPr="00F91BE6" w:rsidRDefault="00CD1B92" w:rsidP="00E47D04">
      <w:pPr>
        <w:pStyle w:val="SmallText"/>
      </w:pPr>
      <w:r w:rsidRPr="00F91BE6">
        <w:t xml:space="preserve"># - - - - - - - </w:t>
      </w:r>
      <w:r w:rsidRPr="00F91BE6">
        <w:rPr>
          <w:rFonts w:ascii="Arial" w:hAnsi="Arial" w:cs="Arial" w:hint="cs"/>
          <w:rtl/>
        </w:rPr>
        <w:t>יצירה</w:t>
      </w:r>
      <w:r w:rsidRPr="00F91BE6">
        <w:t xml:space="preserve"> - - - - - - -</w:t>
      </w:r>
    </w:p>
    <w:p w14:paraId="69F89E2E" w14:textId="77777777" w:rsidR="00CD1B92" w:rsidRPr="00F91BE6" w:rsidRDefault="00CD1B92" w:rsidP="00E47D04">
      <w:pPr>
        <w:pStyle w:val="SmallText"/>
      </w:pPr>
    </w:p>
    <w:p w14:paraId="01D94440" w14:textId="77777777" w:rsidR="00CD1B92" w:rsidRPr="00F91BE6" w:rsidRDefault="00CD1B92" w:rsidP="00E47D04">
      <w:pPr>
        <w:pStyle w:val="SmallText"/>
      </w:pPr>
      <w:r w:rsidRPr="00F91BE6">
        <w:t>Sections = []</w:t>
      </w:r>
    </w:p>
    <w:p w14:paraId="071BF032" w14:textId="77777777" w:rsidR="00CD1B92" w:rsidRPr="00F91BE6" w:rsidRDefault="00CD1B92" w:rsidP="00E47D04">
      <w:pPr>
        <w:pStyle w:val="SmallText"/>
      </w:pPr>
      <w:r w:rsidRPr="00F91BE6">
        <w:t>Temp = []</w:t>
      </w:r>
    </w:p>
    <w:p w14:paraId="55DA5055" w14:textId="77777777" w:rsidR="00CD1B92" w:rsidRPr="00F91BE6" w:rsidRDefault="00CD1B92" w:rsidP="00E47D04">
      <w:pPr>
        <w:pStyle w:val="SmallText"/>
      </w:pPr>
      <w:r w:rsidRPr="00F91BE6">
        <w:t>Q = []</w:t>
      </w:r>
    </w:p>
    <w:p w14:paraId="3348B71E" w14:textId="77777777" w:rsidR="00CD1B92" w:rsidRPr="00F91BE6" w:rsidRDefault="00CD1B92" w:rsidP="00E47D04">
      <w:pPr>
        <w:pStyle w:val="SmallText"/>
      </w:pPr>
    </w:p>
    <w:p w14:paraId="07A5DA2F" w14:textId="77777777" w:rsidR="00CD1B92" w:rsidRPr="00F91BE6" w:rsidRDefault="00CD1B92" w:rsidP="00E47D04">
      <w:pPr>
        <w:pStyle w:val="SmallText"/>
      </w:pPr>
      <w:r w:rsidRPr="00F91BE6">
        <w:lastRenderedPageBreak/>
        <w:t>Sections.append( box(pos= vec(-Length / 2 + InOven / 2, 0, 0), size= vec(InOven, Length / 10, Length / 10)))</w:t>
      </w:r>
    </w:p>
    <w:p w14:paraId="00B00037" w14:textId="77777777" w:rsidR="00CD1B92" w:rsidRPr="00F91BE6" w:rsidRDefault="00CD1B92" w:rsidP="00E47D04">
      <w:pPr>
        <w:pStyle w:val="SmallText"/>
      </w:pPr>
      <w:r w:rsidRPr="00F91BE6">
        <w:t>Temp.append(Toven)</w:t>
      </w:r>
    </w:p>
    <w:p w14:paraId="7B04E7DD" w14:textId="77777777" w:rsidR="00CD1B92" w:rsidRPr="00F91BE6" w:rsidRDefault="00CD1B92" w:rsidP="00E47D04">
      <w:pPr>
        <w:pStyle w:val="SmallText"/>
      </w:pPr>
      <w:r w:rsidRPr="00F91BE6">
        <w:t>Q.append(0)</w:t>
      </w:r>
    </w:p>
    <w:p w14:paraId="063FF7BC" w14:textId="77777777" w:rsidR="00CD1B92" w:rsidRPr="00F91BE6" w:rsidRDefault="00CD1B92" w:rsidP="00E47D04">
      <w:pPr>
        <w:pStyle w:val="SmallText"/>
      </w:pPr>
    </w:p>
    <w:p w14:paraId="5F0F9C45" w14:textId="1C55D1C6" w:rsidR="00CD1B92" w:rsidRPr="00F91BE6" w:rsidRDefault="00CD1B92" w:rsidP="00E47D04">
      <w:pPr>
        <w:pStyle w:val="SmallText"/>
      </w:pPr>
      <w:r w:rsidRPr="00F91BE6">
        <w:t>Sections.append(box(pos= vec(-Length / 2 + InOven + SectionLength * 1.05 / 2, 0, 0), size= vec(SectionLength, Length / 10, Length / 10)))</w:t>
      </w:r>
    </w:p>
    <w:p w14:paraId="74EAED03" w14:textId="77777777" w:rsidR="00CD1B92" w:rsidRPr="00F91BE6" w:rsidRDefault="00CD1B92" w:rsidP="00E47D04">
      <w:pPr>
        <w:pStyle w:val="SmallText"/>
      </w:pPr>
      <w:r w:rsidRPr="00F91BE6">
        <w:t>Temp.append(Tair)</w:t>
      </w:r>
    </w:p>
    <w:p w14:paraId="73938625" w14:textId="77777777" w:rsidR="00CD1B92" w:rsidRPr="00F91BE6" w:rsidRDefault="00CD1B92" w:rsidP="00E47D04">
      <w:pPr>
        <w:pStyle w:val="SmallText"/>
      </w:pPr>
      <w:r w:rsidRPr="00F91BE6">
        <w:t>Q.append(0)</w:t>
      </w:r>
    </w:p>
    <w:p w14:paraId="7D8E3598" w14:textId="77777777" w:rsidR="00CD1B92" w:rsidRPr="00F91BE6" w:rsidRDefault="00CD1B92" w:rsidP="00E47D04">
      <w:pPr>
        <w:pStyle w:val="SmallText"/>
      </w:pPr>
    </w:p>
    <w:p w14:paraId="53AB07AC" w14:textId="77777777" w:rsidR="00CD1B92" w:rsidRPr="00F91BE6" w:rsidRDefault="00CD1B92" w:rsidP="00E47D04">
      <w:pPr>
        <w:pStyle w:val="SmallText"/>
      </w:pPr>
      <w:r w:rsidRPr="00F91BE6">
        <w:rPr>
          <w:color w:val="0000FF"/>
        </w:rPr>
        <w:t>for</w:t>
      </w:r>
      <w:r w:rsidRPr="00F91BE6">
        <w:t xml:space="preserve"> i </w:t>
      </w:r>
      <w:r w:rsidRPr="00F91BE6">
        <w:rPr>
          <w:color w:val="0000FF"/>
        </w:rPr>
        <w:t>in</w:t>
      </w:r>
      <w:r w:rsidRPr="00F91BE6">
        <w:t xml:space="preserve"> </w:t>
      </w:r>
      <w:r w:rsidRPr="00F91BE6">
        <w:rPr>
          <w:color w:val="2B91AF"/>
        </w:rPr>
        <w:t>range</w:t>
      </w:r>
      <w:r w:rsidRPr="00F91BE6">
        <w:t>(2, SectionAmount):</w:t>
      </w:r>
    </w:p>
    <w:p w14:paraId="63522A46" w14:textId="77777777" w:rsidR="00CD1B92" w:rsidRPr="00F91BE6" w:rsidRDefault="00CD1B92" w:rsidP="00E47D04">
      <w:pPr>
        <w:pStyle w:val="SmallText"/>
      </w:pPr>
      <w:r w:rsidRPr="00F91BE6">
        <w:t xml:space="preserve">    Sections.append( box(pos= vec(Sections[i - 1].pos.x + SectionLength * 1.05, 0, 0), size= vec(SectionLength, Length / 10, Length / 10)))</w:t>
      </w:r>
    </w:p>
    <w:p w14:paraId="622CA2A2" w14:textId="77777777" w:rsidR="00CD1B92" w:rsidRPr="00F91BE6" w:rsidRDefault="00CD1B92" w:rsidP="00E47D04">
      <w:pPr>
        <w:pStyle w:val="SmallText"/>
      </w:pPr>
      <w:r w:rsidRPr="00F91BE6">
        <w:t xml:space="preserve">    Temp.append(Tair)</w:t>
      </w:r>
    </w:p>
    <w:p w14:paraId="65680D92" w14:textId="77777777" w:rsidR="00CD1B92" w:rsidRPr="00F91BE6" w:rsidRDefault="00CD1B92" w:rsidP="00E47D04">
      <w:pPr>
        <w:pStyle w:val="SmallText"/>
      </w:pPr>
      <w:r w:rsidRPr="00F91BE6">
        <w:t xml:space="preserve">    Q.append(0)</w:t>
      </w:r>
    </w:p>
    <w:p w14:paraId="63DD8961" w14:textId="77777777" w:rsidR="00CD1B92" w:rsidRPr="00F91BE6" w:rsidRDefault="00CD1B92" w:rsidP="00E47D04">
      <w:pPr>
        <w:pStyle w:val="SmallText"/>
      </w:pPr>
    </w:p>
    <w:p w14:paraId="44EC4B4B" w14:textId="77777777" w:rsidR="00CD1B92" w:rsidRPr="00F91BE6" w:rsidRDefault="00CD1B92" w:rsidP="00E47D04">
      <w:pPr>
        <w:pStyle w:val="SmallText"/>
      </w:pPr>
      <w:r w:rsidRPr="00F91BE6">
        <w:t xml:space="preserve"># - - - - - - - </w:t>
      </w:r>
      <w:r w:rsidRPr="00F91BE6">
        <w:rPr>
          <w:rFonts w:ascii="Arial" w:hAnsi="Arial" w:cs="Arial" w:hint="cs"/>
          <w:rtl/>
        </w:rPr>
        <w:t>גרף</w:t>
      </w:r>
      <w:r w:rsidRPr="00F91BE6">
        <w:t xml:space="preserve"> - - - - - - -</w:t>
      </w:r>
    </w:p>
    <w:p w14:paraId="38115C28" w14:textId="77777777" w:rsidR="00CD1B92" w:rsidRPr="00F91BE6" w:rsidRDefault="00CD1B92" w:rsidP="00E47D04">
      <w:pPr>
        <w:pStyle w:val="SmallText"/>
      </w:pPr>
    </w:p>
    <w:p w14:paraId="0D093131" w14:textId="77777777" w:rsidR="00CD1B92" w:rsidRPr="00F91BE6" w:rsidRDefault="00CD1B92" w:rsidP="00E47D04">
      <w:pPr>
        <w:pStyle w:val="SmallText"/>
      </w:pPr>
      <w:r w:rsidRPr="00F91BE6">
        <w:t>GraphCanvas = graph(ymax= Toven)</w:t>
      </w:r>
    </w:p>
    <w:p w14:paraId="34B0E34B" w14:textId="77777777" w:rsidR="00CD1B92" w:rsidRPr="00F91BE6" w:rsidRDefault="00CD1B92" w:rsidP="00E47D04">
      <w:pPr>
        <w:pStyle w:val="SmallText"/>
      </w:pPr>
      <w:r w:rsidRPr="00F91BE6">
        <w:t>G = gcurve()</w:t>
      </w:r>
    </w:p>
    <w:p w14:paraId="010C7A75" w14:textId="77777777" w:rsidR="00CD1B92" w:rsidRPr="00F91BE6" w:rsidRDefault="00CD1B92" w:rsidP="00E47D04">
      <w:pPr>
        <w:pStyle w:val="SmallText"/>
      </w:pPr>
    </w:p>
    <w:p w14:paraId="56C2958C" w14:textId="77777777" w:rsidR="00CD1B92" w:rsidRPr="00F91BE6" w:rsidRDefault="00CD1B92" w:rsidP="00E47D04">
      <w:pPr>
        <w:pStyle w:val="SmallText"/>
      </w:pPr>
      <w:r w:rsidRPr="00F91BE6">
        <w:t>TimeDisplay = label(text=</w:t>
      </w:r>
      <w:r w:rsidRPr="00F91BE6">
        <w:rPr>
          <w:color w:val="A31515"/>
        </w:rPr>
        <w:t>'{}'</w:t>
      </w:r>
      <w:r w:rsidRPr="00F91BE6">
        <w:t>.format(0), color=color.white, box=</w:t>
      </w:r>
      <w:r w:rsidRPr="00F91BE6">
        <w:rPr>
          <w:color w:val="0000FF"/>
        </w:rPr>
        <w:t>False</w:t>
      </w:r>
      <w:r w:rsidRPr="00F91BE6">
        <w:t>, align=</w:t>
      </w:r>
      <w:r w:rsidRPr="00F91BE6">
        <w:rPr>
          <w:color w:val="A31515"/>
        </w:rPr>
        <w:t>'center'</w:t>
      </w:r>
      <w:r w:rsidRPr="00F91BE6">
        <w:t>, pos=vec(0, Length / 5, 0))</w:t>
      </w:r>
    </w:p>
    <w:p w14:paraId="01EFFACC" w14:textId="77777777" w:rsidR="00CD1B92" w:rsidRPr="00F91BE6" w:rsidRDefault="00CD1B92" w:rsidP="00E47D04">
      <w:pPr>
        <w:pStyle w:val="SmallText"/>
      </w:pPr>
    </w:p>
    <w:p w14:paraId="6E75285E" w14:textId="77777777" w:rsidR="00CD1B92" w:rsidRPr="00F91BE6" w:rsidRDefault="00CD1B92" w:rsidP="00E47D04">
      <w:pPr>
        <w:pStyle w:val="SmallText"/>
      </w:pPr>
    </w:p>
    <w:p w14:paraId="1F9A8A33" w14:textId="77777777" w:rsidR="00CD1B92" w:rsidRPr="00F91BE6" w:rsidRDefault="00CD1B92" w:rsidP="00E47D04">
      <w:pPr>
        <w:pStyle w:val="SmallText"/>
      </w:pPr>
      <w:r w:rsidRPr="00F91BE6">
        <w:t xml:space="preserve"># - - - - - - - </w:t>
      </w:r>
      <w:r w:rsidRPr="00F91BE6">
        <w:rPr>
          <w:rFonts w:ascii="Arial" w:hAnsi="Arial" w:cs="Arial" w:hint="cs"/>
          <w:rtl/>
        </w:rPr>
        <w:t>כפתורים</w:t>
      </w:r>
      <w:r w:rsidRPr="00F91BE6">
        <w:t xml:space="preserve"> - - - - - - -</w:t>
      </w:r>
    </w:p>
    <w:p w14:paraId="06B48E3D" w14:textId="77777777" w:rsidR="00CD1B92" w:rsidRPr="00F91BE6" w:rsidRDefault="00CD1B92" w:rsidP="00E47D04">
      <w:pPr>
        <w:pStyle w:val="SmallText"/>
      </w:pPr>
    </w:p>
    <w:p w14:paraId="57C1671E" w14:textId="77777777" w:rsidR="00CD1B92" w:rsidRPr="00F91BE6" w:rsidRDefault="00CD1B92" w:rsidP="00E47D04">
      <w:pPr>
        <w:pStyle w:val="SmallText"/>
      </w:pPr>
      <w:r w:rsidRPr="00F91BE6">
        <w:rPr>
          <w:color w:val="0000FF"/>
        </w:rPr>
        <w:t>def</w:t>
      </w:r>
      <w:r w:rsidRPr="00F91BE6">
        <w:t xml:space="preserve"> ButtonStop(</w:t>
      </w:r>
      <w:r w:rsidRPr="00F91BE6">
        <w:rPr>
          <w:color w:val="808080"/>
        </w:rPr>
        <w:t>b</w:t>
      </w:r>
      <w:r w:rsidRPr="00F91BE6">
        <w:t>):</w:t>
      </w:r>
    </w:p>
    <w:p w14:paraId="319DC324" w14:textId="77777777" w:rsidR="00CD1B92" w:rsidRPr="00F91BE6" w:rsidRDefault="00CD1B92" w:rsidP="00E47D04">
      <w:pPr>
        <w:pStyle w:val="SmallText"/>
      </w:pPr>
      <w:r w:rsidRPr="00F91BE6">
        <w:t xml:space="preserve">    </w:t>
      </w:r>
      <w:r w:rsidRPr="00F91BE6">
        <w:rPr>
          <w:color w:val="0000FF"/>
        </w:rPr>
        <w:t>global</w:t>
      </w:r>
      <w:r w:rsidRPr="00F91BE6">
        <w:t xml:space="preserve"> Running</w:t>
      </w:r>
    </w:p>
    <w:p w14:paraId="0C53FC5F" w14:textId="77777777" w:rsidR="00CD1B92" w:rsidRPr="00F91BE6" w:rsidRDefault="00CD1B92" w:rsidP="00E47D04">
      <w:pPr>
        <w:pStyle w:val="SmallText"/>
      </w:pPr>
      <w:r w:rsidRPr="00F91BE6">
        <w:t xml:space="preserve">    Running = </w:t>
      </w:r>
      <w:r w:rsidRPr="00F91BE6">
        <w:rPr>
          <w:color w:val="0000FF"/>
        </w:rPr>
        <w:t>not</w:t>
      </w:r>
      <w:r w:rsidRPr="00F91BE6">
        <w:t xml:space="preserve"> Running</w:t>
      </w:r>
    </w:p>
    <w:p w14:paraId="0D057626" w14:textId="77777777" w:rsidR="00CD1B92" w:rsidRPr="00F91BE6" w:rsidRDefault="00CD1B92" w:rsidP="00E47D04">
      <w:pPr>
        <w:pStyle w:val="SmallText"/>
      </w:pPr>
      <w:r w:rsidRPr="00F91BE6">
        <w:t xml:space="preserve">    </w:t>
      </w:r>
      <w:r w:rsidRPr="00F91BE6">
        <w:rPr>
          <w:color w:val="0000FF"/>
        </w:rPr>
        <w:t>if</w:t>
      </w:r>
      <w:r w:rsidRPr="00F91BE6">
        <w:t xml:space="preserve"> </w:t>
      </w:r>
      <w:r w:rsidRPr="00F91BE6">
        <w:rPr>
          <w:color w:val="808080"/>
        </w:rPr>
        <w:t>b</w:t>
      </w:r>
      <w:r w:rsidRPr="00F91BE6">
        <w:t xml:space="preserve">.text == </w:t>
      </w:r>
      <w:r w:rsidRPr="00F91BE6">
        <w:rPr>
          <w:color w:val="A31515"/>
        </w:rPr>
        <w:t>"Pause"</w:t>
      </w:r>
      <w:r w:rsidRPr="00F91BE6">
        <w:t>:</w:t>
      </w:r>
    </w:p>
    <w:p w14:paraId="259234AC" w14:textId="77777777" w:rsidR="00CD1B92" w:rsidRPr="00F91BE6" w:rsidRDefault="00CD1B92" w:rsidP="00E47D04">
      <w:pPr>
        <w:pStyle w:val="SmallText"/>
      </w:pPr>
      <w:r w:rsidRPr="00F91BE6">
        <w:t xml:space="preserve">        </w:t>
      </w:r>
      <w:r w:rsidRPr="00F91BE6">
        <w:rPr>
          <w:color w:val="808080"/>
        </w:rPr>
        <w:t>b</w:t>
      </w:r>
      <w:r w:rsidRPr="00F91BE6">
        <w:t xml:space="preserve">.text = </w:t>
      </w:r>
      <w:r w:rsidRPr="00F91BE6">
        <w:rPr>
          <w:color w:val="A31515"/>
        </w:rPr>
        <w:t>"Run"</w:t>
      </w:r>
    </w:p>
    <w:p w14:paraId="74FB6C0B" w14:textId="77777777" w:rsidR="00CD1B92" w:rsidRPr="00F91BE6" w:rsidRDefault="00CD1B92" w:rsidP="00E47D04">
      <w:pPr>
        <w:pStyle w:val="SmallText"/>
      </w:pPr>
      <w:r w:rsidRPr="00F91BE6">
        <w:t xml:space="preserve">    </w:t>
      </w:r>
      <w:r w:rsidRPr="00F91BE6">
        <w:rPr>
          <w:color w:val="0000FF"/>
        </w:rPr>
        <w:t>else</w:t>
      </w:r>
      <w:r w:rsidRPr="00F91BE6">
        <w:t>:</w:t>
      </w:r>
    </w:p>
    <w:p w14:paraId="6C6CDFB9" w14:textId="77777777" w:rsidR="00CD1B92" w:rsidRPr="00F91BE6" w:rsidRDefault="00CD1B92" w:rsidP="00E47D04">
      <w:pPr>
        <w:pStyle w:val="SmallText"/>
      </w:pPr>
      <w:r w:rsidRPr="00F91BE6">
        <w:t xml:space="preserve">        </w:t>
      </w:r>
      <w:r w:rsidRPr="00F91BE6">
        <w:rPr>
          <w:color w:val="808080"/>
        </w:rPr>
        <w:t>b</w:t>
      </w:r>
      <w:r w:rsidRPr="00F91BE6">
        <w:t xml:space="preserve">.text = </w:t>
      </w:r>
      <w:r w:rsidRPr="00F91BE6">
        <w:rPr>
          <w:color w:val="A31515"/>
        </w:rPr>
        <w:t>"Pause"</w:t>
      </w:r>
    </w:p>
    <w:p w14:paraId="27CFB49E" w14:textId="77777777" w:rsidR="00CD1B92" w:rsidRPr="00F91BE6" w:rsidRDefault="00CD1B92" w:rsidP="00E47D04">
      <w:pPr>
        <w:pStyle w:val="SmallText"/>
      </w:pPr>
    </w:p>
    <w:p w14:paraId="6650E757" w14:textId="77777777" w:rsidR="00CD1B92" w:rsidRPr="00F91BE6" w:rsidRDefault="00CD1B92" w:rsidP="00E47D04">
      <w:pPr>
        <w:pStyle w:val="SmallText"/>
      </w:pPr>
      <w:r w:rsidRPr="00F91BE6">
        <w:t>button( bind=ButtonStop, text=</w:t>
      </w:r>
      <w:r w:rsidRPr="00F91BE6">
        <w:rPr>
          <w:color w:val="A31515"/>
        </w:rPr>
        <w:t>"Pause"</w:t>
      </w:r>
      <w:r w:rsidRPr="00F91BE6">
        <w:t>, pos=scene.title_anchor )</w:t>
      </w:r>
    </w:p>
    <w:p w14:paraId="48C7DB8F" w14:textId="77777777" w:rsidR="00CD1B92" w:rsidRPr="00F91BE6" w:rsidRDefault="00CD1B92" w:rsidP="00E47D04">
      <w:pPr>
        <w:pStyle w:val="SmallText"/>
      </w:pPr>
    </w:p>
    <w:p w14:paraId="363EC674" w14:textId="77777777" w:rsidR="00CD1B92" w:rsidRPr="00F91BE6" w:rsidRDefault="00CD1B92" w:rsidP="00E47D04">
      <w:pPr>
        <w:pStyle w:val="SmallText"/>
      </w:pPr>
      <w:r w:rsidRPr="00F91BE6">
        <w:rPr>
          <w:color w:val="0000FF"/>
        </w:rPr>
        <w:t>def</w:t>
      </w:r>
      <w:r w:rsidRPr="00F91BE6">
        <w:t xml:space="preserve"> ButtonPrint():</w:t>
      </w:r>
    </w:p>
    <w:p w14:paraId="21503140" w14:textId="77777777" w:rsidR="00CD1B92" w:rsidRPr="00F91BE6" w:rsidRDefault="00CD1B92" w:rsidP="00E47D04">
      <w:pPr>
        <w:pStyle w:val="SmallText"/>
      </w:pPr>
      <w:r w:rsidRPr="00F91BE6">
        <w:t xml:space="preserve">    str = </w:t>
      </w:r>
      <w:r w:rsidRPr="00F91BE6">
        <w:rPr>
          <w:color w:val="A31515"/>
        </w:rPr>
        <w:t>"time: {} \n"</w:t>
      </w:r>
      <w:r w:rsidRPr="00F91BE6">
        <w:t>.format(time)</w:t>
      </w:r>
    </w:p>
    <w:p w14:paraId="1C7E2750" w14:textId="77777777" w:rsidR="00CD1B92" w:rsidRPr="00F91BE6" w:rsidRDefault="00CD1B92" w:rsidP="00E47D04">
      <w:pPr>
        <w:pStyle w:val="SmallText"/>
      </w:pPr>
      <w:r w:rsidRPr="00F91BE6">
        <w:t xml:space="preserve">    </w:t>
      </w: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(1, SectionAmount):</w:t>
      </w:r>
    </w:p>
    <w:p w14:paraId="2EB6F158" w14:textId="77777777" w:rsidR="00CD1B92" w:rsidRPr="00F91BE6" w:rsidRDefault="00CD1B92" w:rsidP="00E47D04">
      <w:pPr>
        <w:pStyle w:val="SmallText"/>
      </w:pPr>
      <w:r w:rsidRPr="00F91BE6">
        <w:t xml:space="preserve">        str += </w:t>
      </w:r>
      <w:r w:rsidRPr="00F91BE6">
        <w:rPr>
          <w:color w:val="A31515"/>
        </w:rPr>
        <w:t>"{} \n"</w:t>
      </w:r>
      <w:r w:rsidRPr="00F91BE6">
        <w:t>.format(Temp[SectionNum] - Tair)</w:t>
      </w:r>
    </w:p>
    <w:p w14:paraId="3B55892C" w14:textId="77777777" w:rsidR="00CD1B92" w:rsidRPr="00F91BE6" w:rsidRDefault="00CD1B92" w:rsidP="00E47D04">
      <w:pPr>
        <w:pStyle w:val="SmallText"/>
      </w:pPr>
      <w:r w:rsidRPr="00F91BE6">
        <w:t xml:space="preserve">        # str += "part {}: {} \n".format((SectionNum - 1) * SectionLength, Temp[SectionNum] - Tair)</w:t>
      </w:r>
    </w:p>
    <w:p w14:paraId="5B7C2C68" w14:textId="77777777" w:rsidR="00CD1B92" w:rsidRPr="00F91BE6" w:rsidRDefault="00CD1B92" w:rsidP="00E47D04">
      <w:pPr>
        <w:pStyle w:val="SmallText"/>
      </w:pPr>
      <w:r w:rsidRPr="00F91BE6">
        <w:t xml:space="preserve">    str += </w:t>
      </w:r>
      <w:r w:rsidRPr="00F91BE6">
        <w:rPr>
          <w:color w:val="A31515"/>
        </w:rPr>
        <w:t>"\n \n"</w:t>
      </w:r>
    </w:p>
    <w:p w14:paraId="45C0804D" w14:textId="77777777" w:rsidR="00CD1B92" w:rsidRPr="00F91BE6" w:rsidRDefault="00CD1B92" w:rsidP="00E47D04">
      <w:pPr>
        <w:pStyle w:val="SmallText"/>
      </w:pPr>
      <w:r w:rsidRPr="00F91BE6">
        <w:t xml:space="preserve">    print(str)</w:t>
      </w:r>
    </w:p>
    <w:p w14:paraId="0506E0BE" w14:textId="77777777" w:rsidR="00CD1B92" w:rsidRPr="00F91BE6" w:rsidRDefault="00CD1B92" w:rsidP="00E47D04">
      <w:pPr>
        <w:pStyle w:val="SmallText"/>
      </w:pPr>
      <w:r w:rsidRPr="00F91BE6">
        <w:t xml:space="preserve">    </w:t>
      </w:r>
    </w:p>
    <w:p w14:paraId="73E89989" w14:textId="77777777" w:rsidR="00CD1B92" w:rsidRPr="00F91BE6" w:rsidRDefault="00CD1B92" w:rsidP="00E47D04">
      <w:pPr>
        <w:pStyle w:val="SmallText"/>
      </w:pPr>
      <w:r w:rsidRPr="00F91BE6">
        <w:t>button( bind=ButtonPrint, text=</w:t>
      </w:r>
      <w:r w:rsidRPr="00F91BE6">
        <w:rPr>
          <w:color w:val="A31515"/>
        </w:rPr>
        <w:t>'print temp'</w:t>
      </w:r>
      <w:r w:rsidRPr="00F91BE6">
        <w:t>, pos=scene.title_anchor )</w:t>
      </w:r>
    </w:p>
    <w:p w14:paraId="3D5705AB" w14:textId="77777777" w:rsidR="00CD1B92" w:rsidRPr="00F91BE6" w:rsidRDefault="00CD1B92" w:rsidP="00E47D04">
      <w:pPr>
        <w:pStyle w:val="SmallText"/>
      </w:pPr>
    </w:p>
    <w:p w14:paraId="4E815659" w14:textId="77777777" w:rsidR="00CD1B92" w:rsidRPr="00F91BE6" w:rsidRDefault="00CD1B92" w:rsidP="00E47D04">
      <w:pPr>
        <w:pStyle w:val="SmallText"/>
      </w:pPr>
    </w:p>
    <w:p w14:paraId="52DA7D61" w14:textId="77777777" w:rsidR="00CD1B92" w:rsidRPr="00F91BE6" w:rsidRDefault="00CD1B92" w:rsidP="00E47D04">
      <w:pPr>
        <w:pStyle w:val="SmallText"/>
      </w:pPr>
      <w:r w:rsidRPr="00F91BE6">
        <w:t xml:space="preserve"># - - - - - - - </w:t>
      </w:r>
      <w:r w:rsidRPr="00F91BE6">
        <w:rPr>
          <w:rFonts w:ascii="Arial" w:hAnsi="Arial" w:cs="Arial" w:hint="cs"/>
          <w:rtl/>
        </w:rPr>
        <w:t>לולאה</w:t>
      </w:r>
      <w:r w:rsidRPr="00F91BE6">
        <w:t xml:space="preserve"> - - - - - - -</w:t>
      </w:r>
    </w:p>
    <w:p w14:paraId="2308E568" w14:textId="77777777" w:rsidR="00CD1B92" w:rsidRPr="00F91BE6" w:rsidRDefault="00CD1B92" w:rsidP="00E47D04">
      <w:pPr>
        <w:pStyle w:val="SmallText"/>
      </w:pP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(0, SectionAmount):</w:t>
      </w:r>
    </w:p>
    <w:p w14:paraId="2755813A" w14:textId="77777777" w:rsidR="00CD1B92" w:rsidRPr="00F91BE6" w:rsidRDefault="00CD1B92" w:rsidP="00E47D04">
      <w:pPr>
        <w:pStyle w:val="SmallText"/>
      </w:pPr>
      <w:r w:rsidRPr="00F91BE6">
        <w:t xml:space="preserve">    Sections[SectionNum].color = vec(rescale(Temp[SectionNum], Tair, Toven, 0.3, 1), 0, 0)</w:t>
      </w:r>
    </w:p>
    <w:p w14:paraId="164B5BA0" w14:textId="77777777" w:rsidR="00CD1B92" w:rsidRPr="00F91BE6" w:rsidRDefault="00CD1B92" w:rsidP="00E47D04">
      <w:pPr>
        <w:pStyle w:val="SmallText"/>
      </w:pPr>
    </w:p>
    <w:p w14:paraId="6406BC86" w14:textId="77777777" w:rsidR="00CD1B92" w:rsidRPr="00F91BE6" w:rsidRDefault="00CD1B92" w:rsidP="00E47D04">
      <w:pPr>
        <w:pStyle w:val="SmallText"/>
      </w:pPr>
      <w:r w:rsidRPr="00F91BE6">
        <w:rPr>
          <w:color w:val="0000FF"/>
        </w:rPr>
        <w:lastRenderedPageBreak/>
        <w:t>while</w:t>
      </w:r>
      <w:r w:rsidRPr="00F91BE6">
        <w:t xml:space="preserve"> time &lt; 9e99:</w:t>
      </w:r>
    </w:p>
    <w:p w14:paraId="717B51BE" w14:textId="77777777" w:rsidR="00CD1B92" w:rsidRPr="00F91BE6" w:rsidRDefault="00CD1B92" w:rsidP="00E47D04">
      <w:pPr>
        <w:pStyle w:val="SmallText"/>
      </w:pPr>
      <w:r w:rsidRPr="00F91BE6">
        <w:t xml:space="preserve">    rate(9e99)</w:t>
      </w:r>
    </w:p>
    <w:p w14:paraId="22FBE9E6" w14:textId="77777777" w:rsidR="00CD1B92" w:rsidRPr="00F91BE6" w:rsidRDefault="00CD1B92" w:rsidP="00E47D04">
      <w:pPr>
        <w:pStyle w:val="SmallText"/>
      </w:pPr>
      <w:r w:rsidRPr="00F91BE6">
        <w:t xml:space="preserve">    # </w:t>
      </w:r>
      <w:r w:rsidRPr="00F91BE6">
        <w:rPr>
          <w:rFonts w:ascii="Arial" w:hAnsi="Arial" w:cs="Arial" w:hint="cs"/>
          <w:rtl/>
        </w:rPr>
        <w:t>כפתור</w:t>
      </w:r>
      <w:r w:rsidRPr="00F91BE6">
        <w:rPr>
          <w:rtl/>
        </w:rPr>
        <w:t xml:space="preserve"> </w:t>
      </w:r>
      <w:r w:rsidRPr="00F91BE6">
        <w:rPr>
          <w:rFonts w:ascii="Arial" w:hAnsi="Arial" w:cs="Arial" w:hint="cs"/>
          <w:rtl/>
        </w:rPr>
        <w:t>העצירה</w:t>
      </w:r>
    </w:p>
    <w:p w14:paraId="3548EA68" w14:textId="77777777" w:rsidR="00CD1B92" w:rsidRPr="00F91BE6" w:rsidRDefault="00CD1B92" w:rsidP="00E47D04">
      <w:pPr>
        <w:pStyle w:val="SmallText"/>
      </w:pPr>
      <w:r w:rsidRPr="00F91BE6">
        <w:t xml:space="preserve">    </w:t>
      </w:r>
      <w:r w:rsidRPr="00F91BE6">
        <w:rPr>
          <w:color w:val="0000FF"/>
        </w:rPr>
        <w:t>if</w:t>
      </w:r>
      <w:r w:rsidRPr="00F91BE6">
        <w:t xml:space="preserve"> Running:</w:t>
      </w:r>
    </w:p>
    <w:p w14:paraId="6E2F625B" w14:textId="3EA0CB26" w:rsidR="00CB180B" w:rsidRPr="00F91BE6" w:rsidRDefault="00CD1B92" w:rsidP="00CB180B">
      <w:pPr>
        <w:pStyle w:val="SmallText"/>
      </w:pPr>
      <w:r w:rsidRPr="00F91BE6">
        <w:t xml:space="preserve">        </w:t>
      </w:r>
    </w:p>
    <w:p w14:paraId="222BCA93" w14:textId="77777777" w:rsidR="00CB180B" w:rsidRPr="00F91BE6" w:rsidRDefault="00CB180B" w:rsidP="00CB180B">
      <w:pPr>
        <w:pStyle w:val="SmallText"/>
      </w:pPr>
      <w:r w:rsidRPr="00F91BE6">
        <w:t xml:space="preserve">        q = K * (Temp[0] - Toven) * (InOven * Perimeter + Area)</w:t>
      </w:r>
    </w:p>
    <w:p w14:paraId="399E3F1B" w14:textId="050731C9" w:rsidR="00CB180B" w:rsidRPr="00F91BE6" w:rsidRDefault="00CB180B" w:rsidP="00CB180B">
      <w:pPr>
        <w:pStyle w:val="SmallText"/>
      </w:pPr>
      <w:r w:rsidRPr="00F91BE6">
        <w:t xml:space="preserve">        Q[0] -= q * Dt</w:t>
      </w:r>
    </w:p>
    <w:p w14:paraId="6C5F64AB" w14:textId="77777777" w:rsidR="00CD1B92" w:rsidRPr="00F91BE6" w:rsidRDefault="00CD1B92" w:rsidP="00E47D04">
      <w:pPr>
        <w:pStyle w:val="SmallText"/>
      </w:pPr>
      <w:r w:rsidRPr="00F91BE6">
        <w:t xml:space="preserve">        </w:t>
      </w: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 xml:space="preserve">(1, SectionAmount):  </w:t>
      </w:r>
      <w:r w:rsidRPr="00F91BE6">
        <w:rPr>
          <w:color w:val="008000"/>
        </w:rPr>
        <w:t xml:space="preserve"># </w:t>
      </w:r>
      <w:r w:rsidRPr="00F91BE6">
        <w:rPr>
          <w:rFonts w:ascii="Arial" w:hAnsi="Arial" w:cs="Arial" w:hint="cs"/>
          <w:color w:val="008000"/>
          <w:rtl/>
        </w:rPr>
        <w:t>עבור</w:t>
      </w:r>
      <w:r w:rsidRPr="00F91BE6">
        <w:rPr>
          <w:color w:val="008000"/>
          <w:rtl/>
        </w:rPr>
        <w:t xml:space="preserve"> </w:t>
      </w:r>
      <w:r w:rsidRPr="00F91BE6">
        <w:rPr>
          <w:rFonts w:ascii="Arial" w:hAnsi="Arial" w:cs="Arial" w:hint="cs"/>
          <w:color w:val="008000"/>
          <w:rtl/>
        </w:rPr>
        <w:t>כל</w:t>
      </w:r>
      <w:r w:rsidRPr="00F91BE6">
        <w:rPr>
          <w:color w:val="008000"/>
          <w:rtl/>
        </w:rPr>
        <w:t xml:space="preserve"> </w:t>
      </w:r>
      <w:r w:rsidRPr="00F91BE6">
        <w:rPr>
          <w:rFonts w:ascii="Arial" w:hAnsi="Arial" w:cs="Arial" w:hint="cs"/>
          <w:color w:val="008000"/>
          <w:rtl/>
        </w:rPr>
        <w:t>חתיכה</w:t>
      </w:r>
    </w:p>
    <w:p w14:paraId="22A5D322" w14:textId="77777777" w:rsidR="00CD1B92" w:rsidRPr="00F91BE6" w:rsidRDefault="00CD1B92" w:rsidP="00E47D04">
      <w:pPr>
        <w:pStyle w:val="SmallText"/>
      </w:pPr>
      <w:r w:rsidRPr="00F91BE6">
        <w:t xml:space="preserve">            # </w:t>
      </w:r>
      <w:r w:rsidRPr="00F91BE6">
        <w:rPr>
          <w:rFonts w:ascii="Arial" w:hAnsi="Arial" w:cs="Arial" w:hint="cs"/>
          <w:rtl/>
        </w:rPr>
        <w:t>כמות</w:t>
      </w:r>
      <w:r w:rsidRPr="00F91BE6">
        <w:rPr>
          <w:rtl/>
        </w:rPr>
        <w:t xml:space="preserve"> </w:t>
      </w:r>
      <w:r w:rsidRPr="00F91BE6">
        <w:rPr>
          <w:rFonts w:ascii="Arial" w:hAnsi="Arial" w:cs="Arial" w:hint="cs"/>
          <w:rtl/>
        </w:rPr>
        <w:t>החום</w:t>
      </w:r>
      <w:r w:rsidRPr="00F91BE6">
        <w:rPr>
          <w:rtl/>
        </w:rPr>
        <w:t xml:space="preserve"> </w:t>
      </w:r>
      <w:r w:rsidRPr="00F91BE6">
        <w:rPr>
          <w:rFonts w:ascii="Arial" w:hAnsi="Arial" w:cs="Arial" w:hint="cs"/>
          <w:rtl/>
        </w:rPr>
        <w:t>שעוברת</w:t>
      </w:r>
      <w:r w:rsidRPr="00F91BE6">
        <w:rPr>
          <w:rtl/>
        </w:rPr>
        <w:t xml:space="preserve"> </w:t>
      </w:r>
      <w:r w:rsidRPr="00F91BE6">
        <w:rPr>
          <w:rFonts w:ascii="Arial" w:hAnsi="Arial" w:cs="Arial" w:hint="cs"/>
          <w:rtl/>
        </w:rPr>
        <w:t>אל</w:t>
      </w:r>
      <w:r w:rsidRPr="00F91BE6">
        <w:rPr>
          <w:rtl/>
        </w:rPr>
        <w:t xml:space="preserve"> </w:t>
      </w:r>
      <w:r w:rsidRPr="00F91BE6">
        <w:rPr>
          <w:rFonts w:ascii="Arial" w:hAnsi="Arial" w:cs="Arial" w:hint="cs"/>
          <w:rtl/>
        </w:rPr>
        <w:t>החתיכה</w:t>
      </w:r>
      <w:r w:rsidRPr="00F91BE6">
        <w:rPr>
          <w:rtl/>
        </w:rPr>
        <w:t xml:space="preserve"> </w:t>
      </w:r>
      <w:r w:rsidRPr="00F91BE6">
        <w:rPr>
          <w:rFonts w:ascii="Arial" w:hAnsi="Arial" w:cs="Arial" w:hint="cs"/>
          <w:rtl/>
        </w:rPr>
        <w:t>הבאה</w:t>
      </w:r>
    </w:p>
    <w:p w14:paraId="4EA17F1D" w14:textId="77777777" w:rsidR="00CD1B92" w:rsidRPr="00F91BE6" w:rsidRDefault="00CD1B92" w:rsidP="00E47D04">
      <w:pPr>
        <w:pStyle w:val="SmallText"/>
      </w:pPr>
      <w:r w:rsidRPr="00F91BE6">
        <w:t xml:space="preserve">            q = K * (Temp[SectionNum - 1] - Temp[SectionNum]) * Area / SectionLength</w:t>
      </w:r>
    </w:p>
    <w:p w14:paraId="24966B7B" w14:textId="77777777" w:rsidR="00CD1B92" w:rsidRPr="00F91BE6" w:rsidRDefault="00CD1B92" w:rsidP="00E47D04">
      <w:pPr>
        <w:pStyle w:val="SmallText"/>
      </w:pPr>
      <w:r w:rsidRPr="00F91BE6">
        <w:t xml:space="preserve">            Q[SectionNum - 1] -= q  * Dt    </w:t>
      </w:r>
      <w:r w:rsidRPr="00F91BE6">
        <w:rPr>
          <w:color w:val="008000"/>
        </w:rPr>
        <w:t xml:space="preserve"># </w:t>
      </w:r>
      <w:r w:rsidRPr="00F91BE6">
        <w:rPr>
          <w:rFonts w:ascii="Arial" w:hAnsi="Arial" w:cs="Arial" w:hint="cs"/>
          <w:color w:val="008000"/>
          <w:rtl/>
        </w:rPr>
        <w:t>שמירה</w:t>
      </w:r>
      <w:r w:rsidRPr="00F91BE6">
        <w:rPr>
          <w:color w:val="008000"/>
          <w:rtl/>
        </w:rPr>
        <w:t xml:space="preserve"> </w:t>
      </w:r>
      <w:r w:rsidRPr="00F91BE6">
        <w:rPr>
          <w:rFonts w:ascii="Arial" w:hAnsi="Arial" w:cs="Arial" w:hint="cs"/>
          <w:color w:val="008000"/>
          <w:rtl/>
        </w:rPr>
        <w:t>בזיכרון</w:t>
      </w:r>
    </w:p>
    <w:p w14:paraId="39A60F65" w14:textId="77777777" w:rsidR="00CD1B92" w:rsidRPr="00F91BE6" w:rsidRDefault="00CD1B92" w:rsidP="00E47D04">
      <w:pPr>
        <w:pStyle w:val="SmallText"/>
      </w:pPr>
      <w:r w:rsidRPr="00F91BE6">
        <w:t xml:space="preserve">            Q[SectionNum] += q * Dt     </w:t>
      </w:r>
      <w:r w:rsidRPr="00F91BE6">
        <w:rPr>
          <w:color w:val="008000"/>
        </w:rPr>
        <w:t xml:space="preserve"># </w:t>
      </w:r>
      <w:r w:rsidRPr="00F91BE6">
        <w:rPr>
          <w:rFonts w:ascii="Arial" w:hAnsi="Arial" w:cs="Arial" w:hint="cs"/>
          <w:color w:val="008000"/>
          <w:rtl/>
        </w:rPr>
        <w:t>שמירה</w:t>
      </w:r>
      <w:r w:rsidRPr="00F91BE6">
        <w:rPr>
          <w:color w:val="008000"/>
          <w:rtl/>
        </w:rPr>
        <w:t xml:space="preserve"> </w:t>
      </w:r>
      <w:r w:rsidRPr="00F91BE6">
        <w:rPr>
          <w:rFonts w:ascii="Arial" w:hAnsi="Arial" w:cs="Arial" w:hint="cs"/>
          <w:color w:val="008000"/>
          <w:rtl/>
        </w:rPr>
        <w:t>בזיכרון</w:t>
      </w:r>
    </w:p>
    <w:p w14:paraId="32A97AFF" w14:textId="77777777" w:rsidR="00CD1B92" w:rsidRPr="00F91BE6" w:rsidRDefault="00CD1B92" w:rsidP="00E47D04">
      <w:pPr>
        <w:pStyle w:val="SmallText"/>
      </w:pPr>
      <w:r w:rsidRPr="00F91BE6">
        <w:t xml:space="preserve">            </w:t>
      </w:r>
    </w:p>
    <w:p w14:paraId="2AE0524B" w14:textId="77777777" w:rsidR="00CD1B92" w:rsidRPr="00F91BE6" w:rsidRDefault="00CD1B92" w:rsidP="00E47D04">
      <w:pPr>
        <w:pStyle w:val="SmallText"/>
      </w:pPr>
      <w:r w:rsidRPr="00F91BE6">
        <w:t xml:space="preserve">            # </w:t>
      </w:r>
      <w:r w:rsidRPr="00F91BE6">
        <w:rPr>
          <w:rFonts w:ascii="Arial" w:hAnsi="Arial" w:cs="Arial" w:hint="cs"/>
          <w:rtl/>
        </w:rPr>
        <w:t>כמות</w:t>
      </w:r>
      <w:r w:rsidRPr="00F91BE6">
        <w:rPr>
          <w:rtl/>
        </w:rPr>
        <w:t xml:space="preserve"> </w:t>
      </w:r>
      <w:r w:rsidRPr="00F91BE6">
        <w:rPr>
          <w:rFonts w:ascii="Arial" w:hAnsi="Arial" w:cs="Arial" w:hint="cs"/>
          <w:rtl/>
        </w:rPr>
        <w:t>החום</w:t>
      </w:r>
      <w:r w:rsidRPr="00F91BE6">
        <w:rPr>
          <w:rtl/>
        </w:rPr>
        <w:t xml:space="preserve"> </w:t>
      </w:r>
      <w:r w:rsidRPr="00F91BE6">
        <w:rPr>
          <w:rFonts w:ascii="Arial" w:hAnsi="Arial" w:cs="Arial" w:hint="cs"/>
          <w:rtl/>
        </w:rPr>
        <w:t>שנאבדת</w:t>
      </w:r>
      <w:r w:rsidRPr="00F91BE6">
        <w:rPr>
          <w:rtl/>
        </w:rPr>
        <w:t xml:space="preserve"> </w:t>
      </w:r>
      <w:r w:rsidRPr="00F91BE6">
        <w:rPr>
          <w:rFonts w:ascii="Arial" w:hAnsi="Arial" w:cs="Arial" w:hint="cs"/>
          <w:rtl/>
        </w:rPr>
        <w:t>אל</w:t>
      </w:r>
      <w:r w:rsidRPr="00F91BE6">
        <w:rPr>
          <w:rtl/>
        </w:rPr>
        <w:t xml:space="preserve"> </w:t>
      </w:r>
      <w:r w:rsidRPr="00F91BE6">
        <w:rPr>
          <w:rFonts w:ascii="Arial" w:hAnsi="Arial" w:cs="Arial" w:hint="cs"/>
          <w:rtl/>
        </w:rPr>
        <w:t>האוויר</w:t>
      </w:r>
    </w:p>
    <w:p w14:paraId="7AC1CFEC" w14:textId="77777777" w:rsidR="00CD1B92" w:rsidRPr="00F91BE6" w:rsidRDefault="00CD1B92" w:rsidP="00E47D04">
      <w:pPr>
        <w:pStyle w:val="SmallText"/>
      </w:pPr>
      <w:r w:rsidRPr="00F91BE6">
        <w:t xml:space="preserve">            q = H * (Temp[SectionNum] - Tair) * SectionLength * Perimeter</w:t>
      </w:r>
    </w:p>
    <w:p w14:paraId="78529847" w14:textId="77777777" w:rsidR="00CD1B92" w:rsidRPr="00F91BE6" w:rsidRDefault="00CD1B92" w:rsidP="00E47D04">
      <w:pPr>
        <w:pStyle w:val="SmallText"/>
      </w:pPr>
      <w:r w:rsidRPr="00F91BE6">
        <w:t xml:space="preserve">            Q[SectionNum] -= q * Dt     </w:t>
      </w:r>
      <w:r w:rsidRPr="00F91BE6">
        <w:rPr>
          <w:color w:val="008000"/>
        </w:rPr>
        <w:t xml:space="preserve"># </w:t>
      </w:r>
      <w:r w:rsidRPr="00F91BE6">
        <w:rPr>
          <w:rFonts w:ascii="Arial" w:hAnsi="Arial" w:cs="Arial" w:hint="cs"/>
          <w:color w:val="008000"/>
          <w:rtl/>
        </w:rPr>
        <w:t>שמירה</w:t>
      </w:r>
      <w:r w:rsidRPr="00F91BE6">
        <w:rPr>
          <w:color w:val="008000"/>
          <w:rtl/>
        </w:rPr>
        <w:t xml:space="preserve"> </w:t>
      </w:r>
      <w:r w:rsidRPr="00F91BE6">
        <w:rPr>
          <w:rFonts w:ascii="Arial" w:hAnsi="Arial" w:cs="Arial" w:hint="cs"/>
          <w:color w:val="008000"/>
          <w:rtl/>
        </w:rPr>
        <w:t>בזיכרון</w:t>
      </w:r>
    </w:p>
    <w:p w14:paraId="13A8CC43" w14:textId="000DB155" w:rsidR="00CD1B92" w:rsidRPr="00F91BE6" w:rsidRDefault="00CD1B92" w:rsidP="00E47D04">
      <w:pPr>
        <w:pStyle w:val="SmallText"/>
      </w:pPr>
      <w:r w:rsidRPr="00F91BE6">
        <w:t xml:space="preserve">        </w:t>
      </w:r>
    </w:p>
    <w:p w14:paraId="478D5D7D" w14:textId="644F355F" w:rsidR="00CB180B" w:rsidRPr="00F91BE6" w:rsidRDefault="00CB180B" w:rsidP="00CB180B">
      <w:pPr>
        <w:pStyle w:val="SmallText"/>
      </w:pPr>
      <w:r w:rsidRPr="00F91BE6">
        <w:t xml:space="preserve">        Temp[0] += Q[0] / (SpecificHeatCapacity * InOven / SectionLength * SectionMass)</w:t>
      </w:r>
    </w:p>
    <w:p w14:paraId="2858BE08" w14:textId="15485530" w:rsidR="00CB180B" w:rsidRPr="00F91BE6" w:rsidRDefault="00CB180B" w:rsidP="00CB180B">
      <w:pPr>
        <w:pStyle w:val="SmallText"/>
      </w:pPr>
      <w:r w:rsidRPr="00F91BE6">
        <w:t xml:space="preserve">        Q[0] = 0</w:t>
      </w:r>
    </w:p>
    <w:p w14:paraId="4DB0F28B" w14:textId="77777777" w:rsidR="00CD1B92" w:rsidRPr="00F91BE6" w:rsidRDefault="00CD1B92" w:rsidP="00E47D04">
      <w:pPr>
        <w:pStyle w:val="SmallText"/>
      </w:pPr>
      <w:r w:rsidRPr="00F91BE6">
        <w:t xml:space="preserve">        </w:t>
      </w: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(1, SectionAmount):</w:t>
      </w:r>
    </w:p>
    <w:p w14:paraId="18558DEC" w14:textId="77777777" w:rsidR="00CD1B92" w:rsidRPr="00F91BE6" w:rsidRDefault="00CD1B92" w:rsidP="00E47D04">
      <w:pPr>
        <w:pStyle w:val="SmallText"/>
      </w:pPr>
      <w:r w:rsidRPr="00F91BE6">
        <w:t xml:space="preserve">            # </w:t>
      </w:r>
      <w:r w:rsidRPr="00F91BE6">
        <w:rPr>
          <w:rFonts w:ascii="Arial" w:hAnsi="Arial" w:cs="Arial" w:hint="cs"/>
          <w:rtl/>
        </w:rPr>
        <w:t>שינוי</w:t>
      </w:r>
      <w:r w:rsidRPr="00F91BE6">
        <w:rPr>
          <w:rtl/>
        </w:rPr>
        <w:t xml:space="preserve"> </w:t>
      </w:r>
      <w:r w:rsidRPr="00F91BE6">
        <w:rPr>
          <w:rFonts w:ascii="Arial" w:hAnsi="Arial" w:cs="Arial" w:hint="cs"/>
          <w:rtl/>
        </w:rPr>
        <w:t>הטמפ</w:t>
      </w:r>
      <w:r w:rsidRPr="00F91BE6">
        <w:rPr>
          <w:rtl/>
        </w:rPr>
        <w:t xml:space="preserve"> </w:t>
      </w:r>
      <w:r w:rsidRPr="00F91BE6">
        <w:rPr>
          <w:rFonts w:ascii="Arial" w:hAnsi="Arial" w:cs="Arial" w:hint="cs"/>
          <w:rtl/>
        </w:rPr>
        <w:t>על</w:t>
      </w:r>
      <w:r w:rsidRPr="00F91BE6">
        <w:rPr>
          <w:rtl/>
        </w:rPr>
        <w:t xml:space="preserve"> </w:t>
      </w:r>
      <w:r w:rsidRPr="00F91BE6">
        <w:rPr>
          <w:rFonts w:ascii="Arial" w:hAnsi="Arial" w:cs="Arial" w:hint="cs"/>
          <w:rtl/>
        </w:rPr>
        <w:t>פי</w:t>
      </w:r>
      <w:r w:rsidRPr="00F91BE6">
        <w:rPr>
          <w:rtl/>
        </w:rPr>
        <w:t xml:space="preserve"> </w:t>
      </w:r>
      <w:r w:rsidRPr="00F91BE6">
        <w:rPr>
          <w:rFonts w:ascii="Arial" w:hAnsi="Arial" w:cs="Arial" w:hint="cs"/>
          <w:rtl/>
        </w:rPr>
        <w:t>קיבול</w:t>
      </w:r>
      <w:r w:rsidRPr="00F91BE6">
        <w:rPr>
          <w:rtl/>
        </w:rPr>
        <w:t xml:space="preserve"> </w:t>
      </w:r>
      <w:r w:rsidRPr="00F91BE6">
        <w:rPr>
          <w:rFonts w:ascii="Arial" w:hAnsi="Arial" w:cs="Arial" w:hint="cs"/>
          <w:rtl/>
        </w:rPr>
        <w:t>חום</w:t>
      </w:r>
    </w:p>
    <w:p w14:paraId="25325EE4" w14:textId="77777777" w:rsidR="00CD1B92" w:rsidRPr="00F91BE6" w:rsidRDefault="00CD1B92" w:rsidP="00E47D04">
      <w:pPr>
        <w:pStyle w:val="SmallText"/>
      </w:pPr>
      <w:r w:rsidRPr="00F91BE6">
        <w:t xml:space="preserve">            Temp[SectionNum] += Q[SectionNum] / (SpecificHeatCapacity * SectionMass)</w:t>
      </w:r>
    </w:p>
    <w:p w14:paraId="186F2799" w14:textId="77777777" w:rsidR="00CD1B92" w:rsidRPr="00F91BE6" w:rsidRDefault="00CD1B92" w:rsidP="00E47D04">
      <w:pPr>
        <w:pStyle w:val="SmallText"/>
      </w:pPr>
      <w:r w:rsidRPr="00F91BE6">
        <w:t xml:space="preserve">            Q[SectionNum] = 0</w:t>
      </w:r>
    </w:p>
    <w:p w14:paraId="7B4ED918" w14:textId="77777777" w:rsidR="00CD1B92" w:rsidRPr="00F91BE6" w:rsidRDefault="00CD1B92" w:rsidP="00E47D04">
      <w:pPr>
        <w:pStyle w:val="SmallText"/>
      </w:pPr>
      <w:r w:rsidRPr="00F91BE6">
        <w:t xml:space="preserve">        Q[0] = 0</w:t>
      </w:r>
    </w:p>
    <w:p w14:paraId="1AEB569F" w14:textId="77777777" w:rsidR="00CD1B92" w:rsidRPr="00F91BE6" w:rsidRDefault="00CD1B92" w:rsidP="00E47D04">
      <w:pPr>
        <w:pStyle w:val="SmallText"/>
      </w:pPr>
      <w:r w:rsidRPr="00F91BE6">
        <w:t xml:space="preserve">        </w:t>
      </w:r>
    </w:p>
    <w:p w14:paraId="5166D0A0" w14:textId="77777777" w:rsidR="00CD1B92" w:rsidRPr="00F91BE6" w:rsidRDefault="00CD1B92" w:rsidP="00E47D04">
      <w:pPr>
        <w:pStyle w:val="SmallText"/>
      </w:pPr>
      <w:r w:rsidRPr="00F91BE6">
        <w:t xml:space="preserve">        </w:t>
      </w: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(0, SectionAmount):</w:t>
      </w:r>
    </w:p>
    <w:p w14:paraId="705E732C" w14:textId="1C9C3FC8" w:rsidR="00CD1B92" w:rsidRPr="00F91BE6" w:rsidRDefault="00CD1B92" w:rsidP="00E47D04">
      <w:pPr>
        <w:pStyle w:val="SmallText"/>
      </w:pPr>
      <w:r w:rsidRPr="00F91BE6">
        <w:t xml:space="preserve">            Sections[SectionNum].color = vec(rescale(Temp[SectionNum], Tair, Toven, 0.3, 1), 0, 0)</w:t>
      </w:r>
    </w:p>
    <w:p w14:paraId="72755225" w14:textId="77777777" w:rsidR="00CD1B92" w:rsidRPr="00F91BE6" w:rsidRDefault="00CD1B92" w:rsidP="00E47D04">
      <w:pPr>
        <w:pStyle w:val="SmallText"/>
      </w:pPr>
      <w:r w:rsidRPr="00F91BE6">
        <w:t xml:space="preserve">        </w:t>
      </w:r>
    </w:p>
    <w:p w14:paraId="19DD5CB1" w14:textId="77777777" w:rsidR="00CD1B92" w:rsidRPr="00F91BE6" w:rsidRDefault="00CD1B92" w:rsidP="00E47D04">
      <w:pPr>
        <w:pStyle w:val="SmallText"/>
      </w:pPr>
      <w:r w:rsidRPr="00F91BE6">
        <w:t xml:space="preserve">        G.delete()</w:t>
      </w:r>
    </w:p>
    <w:p w14:paraId="5C39A088" w14:textId="77777777" w:rsidR="00CD1B92" w:rsidRPr="00F91BE6" w:rsidRDefault="00CD1B92" w:rsidP="00E47D04">
      <w:pPr>
        <w:pStyle w:val="SmallText"/>
      </w:pPr>
      <w:r w:rsidRPr="00F91BE6">
        <w:t xml:space="preserve">        </w:t>
      </w:r>
      <w:r w:rsidRPr="00F91BE6">
        <w:rPr>
          <w:color w:val="0000FF"/>
        </w:rPr>
        <w:t>for</w:t>
      </w:r>
      <w:r w:rsidRPr="00F91BE6">
        <w:t xml:space="preserve"> SectionNum </w:t>
      </w:r>
      <w:r w:rsidRPr="00F91BE6">
        <w:rPr>
          <w:color w:val="0000FF"/>
        </w:rPr>
        <w:t>in</w:t>
      </w:r>
      <w:r w:rsidRPr="00F91BE6">
        <w:t xml:space="preserve"> </w:t>
      </w:r>
      <w:r w:rsidRPr="00F91BE6">
        <w:rPr>
          <w:color w:val="2B91AF"/>
        </w:rPr>
        <w:t>range</w:t>
      </w:r>
      <w:r w:rsidRPr="00F91BE6">
        <w:t>(1, SectionAmount):</w:t>
      </w:r>
    </w:p>
    <w:p w14:paraId="29D05E05" w14:textId="77777777" w:rsidR="00CD1B92" w:rsidRPr="00F91BE6" w:rsidRDefault="00CD1B92" w:rsidP="00E47D04">
      <w:pPr>
        <w:pStyle w:val="SmallText"/>
      </w:pPr>
      <w:r w:rsidRPr="00F91BE6">
        <w:t xml:space="preserve">            G.plot((SectionNum - 0.5) * SectionLength, Temp[SectionNum] - Tair)</w:t>
      </w:r>
    </w:p>
    <w:p w14:paraId="39B3ACC6" w14:textId="77777777" w:rsidR="00CD1B92" w:rsidRPr="00F91BE6" w:rsidRDefault="00CD1B92" w:rsidP="00E47D04">
      <w:pPr>
        <w:pStyle w:val="SmallText"/>
      </w:pPr>
      <w:r w:rsidRPr="00F91BE6">
        <w:t xml:space="preserve">        </w:t>
      </w:r>
    </w:p>
    <w:p w14:paraId="3CF8024B" w14:textId="77777777" w:rsidR="00CD1B92" w:rsidRPr="00F91BE6" w:rsidRDefault="00CD1B92" w:rsidP="00E47D04">
      <w:pPr>
        <w:pStyle w:val="SmallText"/>
      </w:pPr>
      <w:r w:rsidRPr="00F91BE6">
        <w:t xml:space="preserve">        TimeDisplay.text = </w:t>
      </w:r>
      <w:r w:rsidRPr="00F91BE6">
        <w:rPr>
          <w:color w:val="A31515"/>
        </w:rPr>
        <w:t>"{}"</w:t>
      </w:r>
      <w:r w:rsidRPr="00F91BE6">
        <w:t>.format(time / 60)</w:t>
      </w:r>
    </w:p>
    <w:p w14:paraId="117CD356" w14:textId="77777777" w:rsidR="00CD1B92" w:rsidRPr="00F91BE6" w:rsidRDefault="00CD1B92" w:rsidP="00E47D04">
      <w:pPr>
        <w:pStyle w:val="SmallText"/>
      </w:pPr>
      <w:r w:rsidRPr="00F91BE6">
        <w:t xml:space="preserve">        </w:t>
      </w:r>
    </w:p>
    <w:p w14:paraId="7CC446C8" w14:textId="77777777" w:rsidR="00CD1B92" w:rsidRPr="00F91BE6" w:rsidRDefault="00CD1B92" w:rsidP="00E47D04">
      <w:pPr>
        <w:pStyle w:val="SmallText"/>
      </w:pPr>
      <w:r w:rsidRPr="00F91BE6">
        <w:t xml:space="preserve">        time += Dt</w:t>
      </w:r>
    </w:p>
    <w:p w14:paraId="10DC5DDF" w14:textId="77777777" w:rsidR="00CD1B92" w:rsidRPr="00F91BE6" w:rsidRDefault="00CD1B92" w:rsidP="00AA302D">
      <w:pPr>
        <w:bidi w:val="0"/>
      </w:pPr>
      <w:r w:rsidRPr="00F91BE6">
        <w:t xml:space="preserve">    </w:t>
      </w:r>
    </w:p>
    <w:p w14:paraId="7FF9EF87" w14:textId="77777777" w:rsidR="00815B15" w:rsidRPr="00F91BE6" w:rsidRDefault="00815B15" w:rsidP="00AA302D">
      <w:pPr>
        <w:rPr>
          <w:rtl/>
        </w:rPr>
      </w:pPr>
    </w:p>
    <w:p w14:paraId="39F174CC" w14:textId="77777777" w:rsidR="00CB180B" w:rsidRPr="00F91BE6" w:rsidRDefault="00CB180B">
      <w:pPr>
        <w:bidi w:val="0"/>
        <w:spacing w:after="0" w:line="240" w:lineRule="auto"/>
        <w:rPr>
          <w:u w:val="single"/>
          <w:rtl/>
        </w:rPr>
      </w:pPr>
      <w:r w:rsidRPr="00F91BE6">
        <w:rPr>
          <w:rtl/>
        </w:rPr>
        <w:br w:type="page"/>
      </w:r>
    </w:p>
    <w:p w14:paraId="0478B5A2" w14:textId="0F228267" w:rsidR="00776BA2" w:rsidRPr="00F91BE6" w:rsidRDefault="00776BA2" w:rsidP="007B448D">
      <w:pPr>
        <w:pStyle w:val="Heading3"/>
      </w:pPr>
      <w:r w:rsidRPr="00F91BE6">
        <w:rPr>
          <w:rtl/>
        </w:rPr>
        <w:lastRenderedPageBreak/>
        <w:t xml:space="preserve">נספח מס' 4 </w:t>
      </w:r>
      <w:r w:rsidR="007B448D" w:rsidRPr="00F91BE6">
        <w:rPr>
          <w:rFonts w:hint="cs"/>
          <w:rtl/>
        </w:rPr>
        <w:t xml:space="preserve">- </w:t>
      </w:r>
      <w:r w:rsidRPr="00F91BE6">
        <w:rPr>
          <w:rtl/>
        </w:rPr>
        <w:t xml:space="preserve">מודל לחישוב </w:t>
      </w:r>
      <w:r w:rsidRPr="00F91BE6">
        <w:t>m</w:t>
      </w:r>
      <w:r w:rsidR="007B448D" w:rsidRPr="00F91BE6">
        <w:rPr>
          <w:rFonts w:hint="cs"/>
          <w:rtl/>
        </w:rPr>
        <w:t>:</w:t>
      </w:r>
    </w:p>
    <w:p w14:paraId="60FF2BBF" w14:textId="77777777" w:rsidR="00CD1B92" w:rsidRPr="00F91BE6" w:rsidRDefault="00CD1B92" w:rsidP="00E47D04">
      <w:pPr>
        <w:pStyle w:val="SmallText"/>
      </w:pPr>
      <w:r w:rsidRPr="00F91BE6">
        <w:t>GlowScript 2.9 VPython</w:t>
      </w:r>
    </w:p>
    <w:p w14:paraId="383E1C59" w14:textId="77777777" w:rsidR="00CD1B92" w:rsidRPr="00F91BE6" w:rsidRDefault="00CD1B92" w:rsidP="00E47D04">
      <w:pPr>
        <w:pStyle w:val="SmallText"/>
      </w:pPr>
    </w:p>
    <w:p w14:paraId="41D253A1" w14:textId="77777777" w:rsidR="00CD1B92" w:rsidRPr="00F91BE6" w:rsidRDefault="00CD1B92" w:rsidP="00E47D04">
      <w:pPr>
        <w:pStyle w:val="SmallText"/>
      </w:pPr>
      <w:r w:rsidRPr="00F91BE6">
        <w:t xml:space="preserve"># - - - - - - </w:t>
      </w:r>
      <w:r w:rsidRPr="00F91BE6">
        <w:rPr>
          <w:rFonts w:ascii="Arial" w:hAnsi="Arial" w:cs="Arial" w:hint="cs"/>
          <w:rtl/>
        </w:rPr>
        <w:t>משתנים</w:t>
      </w:r>
      <w:r w:rsidRPr="00F91BE6">
        <w:t xml:space="preserve"> - - - - - - -</w:t>
      </w:r>
    </w:p>
    <w:p w14:paraId="3CDF2466" w14:textId="77777777" w:rsidR="00CD1B92" w:rsidRPr="00F91BE6" w:rsidRDefault="00CD1B92" w:rsidP="00E47D04">
      <w:pPr>
        <w:pStyle w:val="SmallText"/>
      </w:pPr>
    </w:p>
    <w:p w14:paraId="57843FE2" w14:textId="77777777" w:rsidR="00CD1B92" w:rsidRPr="00F91BE6" w:rsidRDefault="00CD1B92" w:rsidP="00E47D04">
      <w:pPr>
        <w:pStyle w:val="SmallText"/>
      </w:pPr>
      <w:r w:rsidRPr="00F91BE6">
        <w:t>Mstart = 0</w:t>
      </w:r>
    </w:p>
    <w:p w14:paraId="0793B159" w14:textId="77777777" w:rsidR="00CD1B92" w:rsidRPr="00F91BE6" w:rsidRDefault="00CD1B92" w:rsidP="00E47D04">
      <w:pPr>
        <w:pStyle w:val="SmallText"/>
      </w:pPr>
      <w:r w:rsidRPr="00F91BE6">
        <w:t>Mend = 30</w:t>
      </w:r>
    </w:p>
    <w:p w14:paraId="48075A8E" w14:textId="77777777" w:rsidR="00CD1B92" w:rsidRPr="00F91BE6" w:rsidRDefault="00CD1B92" w:rsidP="00E47D04">
      <w:pPr>
        <w:pStyle w:val="SmallText"/>
      </w:pPr>
      <w:r w:rsidRPr="00F91BE6">
        <w:t>DM = 100</w:t>
      </w:r>
    </w:p>
    <w:p w14:paraId="5D29CE67" w14:textId="77777777" w:rsidR="00CD1B92" w:rsidRPr="00F91BE6" w:rsidRDefault="00CD1B92" w:rsidP="00E47D04">
      <w:pPr>
        <w:pStyle w:val="SmallText"/>
      </w:pPr>
    </w:p>
    <w:p w14:paraId="27E036F0" w14:textId="6BD1B85D" w:rsidR="00CD1B92" w:rsidRPr="00F91BE6" w:rsidRDefault="00CD1B92" w:rsidP="00E47D04">
      <w:pPr>
        <w:pStyle w:val="SmallText"/>
      </w:pPr>
      <w:r w:rsidRPr="00F91BE6">
        <w:t>#</w:t>
      </w:r>
      <w:r w:rsidRPr="00F91BE6">
        <w:rPr>
          <w:rFonts w:ascii="Arial" w:hAnsi="Arial" w:cs="Arial" w:hint="cs"/>
          <w:rtl/>
        </w:rPr>
        <w:t>צלזיוס</w:t>
      </w:r>
      <w:r w:rsidRPr="00F91BE6">
        <w:rPr>
          <w:rtl/>
        </w:rPr>
        <w:t xml:space="preserve"> </w:t>
      </w:r>
    </w:p>
    <w:p w14:paraId="5FA84FC8" w14:textId="77777777" w:rsidR="00CD1B92" w:rsidRPr="00F91BE6" w:rsidRDefault="00CD1B92" w:rsidP="00E47D04">
      <w:pPr>
        <w:pStyle w:val="SmallText"/>
      </w:pPr>
      <w:r w:rsidRPr="00F91BE6">
        <w:t>Toven = 69.7</w:t>
      </w:r>
    </w:p>
    <w:p w14:paraId="57098725" w14:textId="77777777" w:rsidR="00CD1B92" w:rsidRPr="00F91BE6" w:rsidRDefault="00CD1B92" w:rsidP="00E47D04">
      <w:pPr>
        <w:pStyle w:val="SmallText"/>
      </w:pPr>
      <w:r w:rsidRPr="00F91BE6">
        <w:t>Tair = 22.5</w:t>
      </w:r>
    </w:p>
    <w:p w14:paraId="239267F7" w14:textId="77777777" w:rsidR="00CD1B92" w:rsidRPr="00F91BE6" w:rsidRDefault="00CD1B92" w:rsidP="00E47D04">
      <w:pPr>
        <w:pStyle w:val="SmallText"/>
      </w:pPr>
    </w:p>
    <w:p w14:paraId="42AB3A2F" w14:textId="77777777" w:rsidR="00CD1B92" w:rsidRPr="00F91BE6" w:rsidRDefault="00CD1B92" w:rsidP="00E47D04">
      <w:pPr>
        <w:pStyle w:val="SmallText"/>
      </w:pPr>
      <w:r w:rsidRPr="00F91BE6">
        <w:t xml:space="preserve"># </w:t>
      </w:r>
      <w:r w:rsidRPr="00F91BE6">
        <w:rPr>
          <w:rFonts w:ascii="Arial" w:hAnsi="Arial" w:cs="Arial" w:hint="cs"/>
          <w:rtl/>
        </w:rPr>
        <w:t>במטרים</w:t>
      </w:r>
    </w:p>
    <w:p w14:paraId="3DE3F38B" w14:textId="77777777" w:rsidR="00CD1B92" w:rsidRPr="00F91BE6" w:rsidRDefault="00CD1B92" w:rsidP="00E47D04">
      <w:pPr>
        <w:pStyle w:val="SmallText"/>
      </w:pPr>
      <w:r w:rsidRPr="00F91BE6">
        <w:t>lengh = 0.83</w:t>
      </w:r>
    </w:p>
    <w:p w14:paraId="6D02E67F" w14:textId="77777777" w:rsidR="00CD1B92" w:rsidRPr="00F91BE6" w:rsidRDefault="00CD1B92" w:rsidP="00E47D04">
      <w:pPr>
        <w:pStyle w:val="SmallText"/>
      </w:pPr>
      <w:r w:rsidRPr="00F91BE6">
        <w:t>InOven = 0.08</w:t>
      </w:r>
    </w:p>
    <w:p w14:paraId="23518F86" w14:textId="77777777" w:rsidR="00CD1B92" w:rsidRPr="00F91BE6" w:rsidRDefault="00CD1B92" w:rsidP="00E47D04">
      <w:pPr>
        <w:pStyle w:val="SmallText"/>
      </w:pPr>
      <w:r w:rsidRPr="00F91BE6">
        <w:t>DisBetPoints = 0.108</w:t>
      </w:r>
    </w:p>
    <w:p w14:paraId="0AFBC50D" w14:textId="77777777" w:rsidR="00CD1B92" w:rsidRPr="00F91BE6" w:rsidRDefault="00CD1B92" w:rsidP="00E47D04">
      <w:pPr>
        <w:pStyle w:val="SmallText"/>
      </w:pPr>
    </w:p>
    <w:p w14:paraId="363F3A85" w14:textId="77777777" w:rsidR="00CD1B92" w:rsidRPr="00F91BE6" w:rsidRDefault="00CD1B92" w:rsidP="00E47D04">
      <w:pPr>
        <w:pStyle w:val="SmallText"/>
      </w:pPr>
      <w:r w:rsidRPr="00F91BE6">
        <w:t>#</w:t>
      </w:r>
      <w:r w:rsidRPr="00F91BE6">
        <w:rPr>
          <w:rFonts w:ascii="Arial" w:hAnsi="Arial" w:cs="Arial" w:hint="cs"/>
          <w:rtl/>
        </w:rPr>
        <w:t>צלזיוס</w:t>
      </w:r>
      <w:r w:rsidRPr="00F91BE6">
        <w:rPr>
          <w:rtl/>
        </w:rPr>
        <w:t xml:space="preserve"> </w:t>
      </w:r>
    </w:p>
    <w:p w14:paraId="15CDA0DA" w14:textId="77777777" w:rsidR="00CD1B92" w:rsidRPr="00F91BE6" w:rsidRDefault="00CD1B92" w:rsidP="00E47D04">
      <w:pPr>
        <w:pStyle w:val="SmallText"/>
      </w:pPr>
      <w:r w:rsidRPr="00F91BE6">
        <w:t>datay = [68.2, 31.4, 24.4, 23.7, 24.2, 23.3, 23.3, 23.9]</w:t>
      </w:r>
    </w:p>
    <w:p w14:paraId="0CA07E3A" w14:textId="77777777" w:rsidR="00CD1B92" w:rsidRPr="00F91BE6" w:rsidRDefault="00CD1B92" w:rsidP="00E47D04">
      <w:pPr>
        <w:pStyle w:val="SmallText"/>
      </w:pPr>
    </w:p>
    <w:p w14:paraId="04171EF0" w14:textId="77777777" w:rsidR="00CD1B92" w:rsidRPr="00F91BE6" w:rsidRDefault="00CD1B92" w:rsidP="00E47D04">
      <w:pPr>
        <w:pStyle w:val="SmallText"/>
      </w:pPr>
      <w:r w:rsidRPr="00F91BE6">
        <w:t xml:space="preserve"># - - - - - - </w:t>
      </w:r>
      <w:r w:rsidRPr="00F91BE6">
        <w:rPr>
          <w:rFonts w:ascii="Arial" w:hAnsi="Arial" w:cs="Arial" w:hint="cs"/>
          <w:rtl/>
        </w:rPr>
        <w:t>גרף</w:t>
      </w:r>
      <w:r w:rsidRPr="00F91BE6">
        <w:t xml:space="preserve"> - - - - - - -</w:t>
      </w:r>
    </w:p>
    <w:p w14:paraId="060A8295" w14:textId="77777777" w:rsidR="00CD1B92" w:rsidRPr="00F91BE6" w:rsidRDefault="00CD1B92" w:rsidP="00E47D04">
      <w:pPr>
        <w:pStyle w:val="SmallText"/>
      </w:pPr>
    </w:p>
    <w:p w14:paraId="5C4033BE" w14:textId="77777777" w:rsidR="00CD1B92" w:rsidRPr="00F91BE6" w:rsidRDefault="00CD1B92" w:rsidP="00E47D04">
      <w:pPr>
        <w:pStyle w:val="SmallText"/>
      </w:pPr>
      <w:r w:rsidRPr="00F91BE6">
        <w:t xml:space="preserve">SG = graph(title= </w:t>
      </w:r>
      <w:r w:rsidRPr="00F91BE6">
        <w:rPr>
          <w:color w:val="A31515"/>
        </w:rPr>
        <w:t>"Sinh graph"</w:t>
      </w:r>
      <w:r w:rsidRPr="00F91BE6">
        <w:t>)</w:t>
      </w:r>
    </w:p>
    <w:p w14:paraId="260DE0E8" w14:textId="77777777" w:rsidR="00CD1B92" w:rsidRPr="00F91BE6" w:rsidRDefault="00CD1B92" w:rsidP="00E47D04">
      <w:pPr>
        <w:pStyle w:val="SmallText"/>
      </w:pPr>
      <w:r w:rsidRPr="00F91BE6">
        <w:t>SG = gcurve(graph=SG)</w:t>
      </w:r>
    </w:p>
    <w:p w14:paraId="7D79F8CC" w14:textId="77777777" w:rsidR="00CD1B92" w:rsidRPr="00F91BE6" w:rsidRDefault="00CD1B92" w:rsidP="00E47D04">
      <w:pPr>
        <w:pStyle w:val="SmallText"/>
      </w:pPr>
    </w:p>
    <w:p w14:paraId="4B4AA61E" w14:textId="77777777" w:rsidR="00CD1B92" w:rsidRPr="00F91BE6" w:rsidRDefault="00CD1B92" w:rsidP="00E47D04">
      <w:pPr>
        <w:pStyle w:val="SmallText"/>
      </w:pPr>
      <w:r w:rsidRPr="00F91BE6">
        <w:t xml:space="preserve">CG = graph(title= </w:t>
      </w:r>
      <w:r w:rsidRPr="00F91BE6">
        <w:rPr>
          <w:color w:val="A31515"/>
        </w:rPr>
        <w:t>"Cosh graph"</w:t>
      </w:r>
      <w:r w:rsidRPr="00F91BE6">
        <w:t>)</w:t>
      </w:r>
    </w:p>
    <w:p w14:paraId="09D3980E" w14:textId="77777777" w:rsidR="00CD1B92" w:rsidRPr="00F91BE6" w:rsidRDefault="00CD1B92" w:rsidP="00E47D04">
      <w:pPr>
        <w:pStyle w:val="SmallText"/>
      </w:pPr>
      <w:r w:rsidRPr="00F91BE6">
        <w:t>CG = gcurve(graph=CG)</w:t>
      </w:r>
    </w:p>
    <w:p w14:paraId="157D0BAF" w14:textId="77777777" w:rsidR="00CD1B92" w:rsidRPr="00F91BE6" w:rsidRDefault="00CD1B92" w:rsidP="00E47D04">
      <w:pPr>
        <w:pStyle w:val="SmallText"/>
      </w:pPr>
    </w:p>
    <w:p w14:paraId="7935EDB2" w14:textId="77777777" w:rsidR="00CD1B92" w:rsidRPr="00F91BE6" w:rsidRDefault="00CD1B92" w:rsidP="00E47D04">
      <w:pPr>
        <w:pStyle w:val="SmallText"/>
      </w:pPr>
      <w:r w:rsidRPr="00F91BE6">
        <w:t xml:space="preserve"># - - - - - - </w:t>
      </w:r>
      <w:r w:rsidRPr="00F91BE6">
        <w:rPr>
          <w:rFonts w:ascii="Arial" w:hAnsi="Arial" w:cs="Arial" w:hint="cs"/>
          <w:rtl/>
        </w:rPr>
        <w:t>פונקציות</w:t>
      </w:r>
      <w:r w:rsidRPr="00F91BE6">
        <w:t xml:space="preserve"> - - - - - - -</w:t>
      </w:r>
    </w:p>
    <w:p w14:paraId="24ECBD8D" w14:textId="77777777" w:rsidR="00CD1B92" w:rsidRPr="00F91BE6" w:rsidRDefault="00CD1B92" w:rsidP="00E47D04">
      <w:pPr>
        <w:pStyle w:val="SmallText"/>
      </w:pPr>
      <w:r w:rsidRPr="00F91BE6">
        <w:t>L = lengh - InOven</w:t>
      </w:r>
    </w:p>
    <w:p w14:paraId="293095AD" w14:textId="77777777" w:rsidR="00CD1B92" w:rsidRPr="00F91BE6" w:rsidRDefault="00CD1B92" w:rsidP="00E47D04">
      <w:pPr>
        <w:pStyle w:val="SmallText"/>
      </w:pPr>
      <w:r w:rsidRPr="00F91BE6">
        <w:t>dM = (Mend - Mstart) / DM</w:t>
      </w:r>
    </w:p>
    <w:p w14:paraId="47EAE451" w14:textId="77777777" w:rsidR="00CD1B92" w:rsidRPr="00F91BE6" w:rsidRDefault="00CD1B92" w:rsidP="00E47D04">
      <w:pPr>
        <w:pStyle w:val="SmallText"/>
      </w:pPr>
    </w:p>
    <w:p w14:paraId="1945C26F" w14:textId="77777777" w:rsidR="00CD1B92" w:rsidRPr="00F91BE6" w:rsidRDefault="00CD1B92" w:rsidP="00E47D04">
      <w:pPr>
        <w:pStyle w:val="SmallText"/>
      </w:pPr>
      <w:r w:rsidRPr="00F91BE6">
        <w:rPr>
          <w:color w:val="0000FF"/>
        </w:rPr>
        <w:t>def</w:t>
      </w:r>
      <w:r w:rsidRPr="00F91BE6">
        <w:t xml:space="preserve"> Sinh(</w:t>
      </w:r>
      <w:r w:rsidRPr="00F91BE6">
        <w:rPr>
          <w:color w:val="808080"/>
        </w:rPr>
        <w:t>x</w:t>
      </w:r>
      <w:r w:rsidRPr="00F91BE6">
        <w:t>):</w:t>
      </w:r>
    </w:p>
    <w:p w14:paraId="2440C8FC" w14:textId="77777777" w:rsidR="00CD1B92" w:rsidRPr="00F91BE6" w:rsidRDefault="00CD1B92" w:rsidP="00E47D04">
      <w:pPr>
        <w:pStyle w:val="SmallText"/>
      </w:pPr>
      <w:r w:rsidRPr="00F91BE6">
        <w:t xml:space="preserve">    </w:t>
      </w:r>
      <w:r w:rsidRPr="00F91BE6">
        <w:rPr>
          <w:color w:val="0000FF"/>
        </w:rPr>
        <w:t>return</w:t>
      </w:r>
      <w:r w:rsidRPr="00F91BE6">
        <w:t xml:space="preserve"> (exp(</w:t>
      </w:r>
      <w:r w:rsidRPr="00F91BE6">
        <w:rPr>
          <w:color w:val="808080"/>
        </w:rPr>
        <w:t>x</w:t>
      </w:r>
      <w:r w:rsidRPr="00F91BE6">
        <w:t>) - exp(-</w:t>
      </w:r>
      <w:r w:rsidRPr="00F91BE6">
        <w:rPr>
          <w:color w:val="808080"/>
        </w:rPr>
        <w:t>x</w:t>
      </w:r>
      <w:r w:rsidRPr="00F91BE6">
        <w:t>))/2</w:t>
      </w:r>
    </w:p>
    <w:p w14:paraId="646B28E9" w14:textId="77777777" w:rsidR="00CD1B92" w:rsidRPr="00F91BE6" w:rsidRDefault="00CD1B92" w:rsidP="00E47D04">
      <w:pPr>
        <w:pStyle w:val="SmallText"/>
      </w:pPr>
    </w:p>
    <w:p w14:paraId="7E0D69C7" w14:textId="77777777" w:rsidR="00CD1B92" w:rsidRPr="00F91BE6" w:rsidRDefault="00CD1B92" w:rsidP="00E47D04">
      <w:pPr>
        <w:pStyle w:val="SmallText"/>
      </w:pPr>
      <w:r w:rsidRPr="00F91BE6">
        <w:rPr>
          <w:color w:val="0000FF"/>
        </w:rPr>
        <w:t>def</w:t>
      </w:r>
      <w:r w:rsidRPr="00F91BE6">
        <w:t xml:space="preserve"> TS(</w:t>
      </w:r>
      <w:r w:rsidRPr="00F91BE6">
        <w:rPr>
          <w:color w:val="808080"/>
        </w:rPr>
        <w:t>x</w:t>
      </w:r>
      <w:r w:rsidRPr="00F91BE6">
        <w:t xml:space="preserve">, </w:t>
      </w:r>
      <w:r w:rsidRPr="00F91BE6">
        <w:rPr>
          <w:color w:val="808080"/>
        </w:rPr>
        <w:t>m</w:t>
      </w:r>
      <w:r w:rsidRPr="00F91BE6">
        <w:t>):</w:t>
      </w:r>
    </w:p>
    <w:p w14:paraId="639FF027" w14:textId="77777777" w:rsidR="00CD1B92" w:rsidRPr="00F91BE6" w:rsidRDefault="00CD1B92" w:rsidP="00E47D04">
      <w:pPr>
        <w:pStyle w:val="SmallText"/>
      </w:pPr>
      <w:r w:rsidRPr="00F91BE6">
        <w:t xml:space="preserve">    </w:t>
      </w:r>
      <w:r w:rsidRPr="00F91BE6">
        <w:rPr>
          <w:color w:val="0000FF"/>
        </w:rPr>
        <w:t>return</w:t>
      </w:r>
      <w:r w:rsidRPr="00F91BE6">
        <w:t xml:space="preserve"> (Toven - Tair) * Sinh(</w:t>
      </w:r>
      <w:r w:rsidRPr="00F91BE6">
        <w:rPr>
          <w:color w:val="808080"/>
        </w:rPr>
        <w:t>m</w:t>
      </w:r>
      <w:r w:rsidRPr="00F91BE6">
        <w:t xml:space="preserve"> * (L - </w:t>
      </w:r>
      <w:r w:rsidRPr="00F91BE6">
        <w:rPr>
          <w:color w:val="808080"/>
        </w:rPr>
        <w:t>x</w:t>
      </w:r>
      <w:r w:rsidRPr="00F91BE6">
        <w:t>)) / Sinh(</w:t>
      </w:r>
      <w:r w:rsidRPr="00F91BE6">
        <w:rPr>
          <w:color w:val="808080"/>
        </w:rPr>
        <w:t>m</w:t>
      </w:r>
      <w:r w:rsidRPr="00F91BE6">
        <w:t xml:space="preserve"> * L)</w:t>
      </w:r>
    </w:p>
    <w:p w14:paraId="09CCE190" w14:textId="77777777" w:rsidR="00CD1B92" w:rsidRPr="00F91BE6" w:rsidRDefault="00CD1B92" w:rsidP="00E47D04">
      <w:pPr>
        <w:pStyle w:val="SmallText"/>
      </w:pPr>
    </w:p>
    <w:p w14:paraId="13F5F92D" w14:textId="77777777" w:rsidR="00CD1B92" w:rsidRPr="00F91BE6" w:rsidRDefault="00CD1B92" w:rsidP="00E47D04">
      <w:pPr>
        <w:pStyle w:val="SmallText"/>
      </w:pPr>
      <w:r w:rsidRPr="00F91BE6">
        <w:rPr>
          <w:color w:val="0000FF"/>
        </w:rPr>
        <w:t>def</w:t>
      </w:r>
      <w:r w:rsidRPr="00F91BE6">
        <w:t xml:space="preserve"> SS(</w:t>
      </w:r>
      <w:r w:rsidRPr="00F91BE6">
        <w:rPr>
          <w:color w:val="808080"/>
        </w:rPr>
        <w:t>m</w:t>
      </w:r>
      <w:r w:rsidRPr="00F91BE6">
        <w:t>):</w:t>
      </w:r>
    </w:p>
    <w:p w14:paraId="5E64FF19" w14:textId="77777777" w:rsidR="00CD1B92" w:rsidRPr="00F91BE6" w:rsidRDefault="00CD1B92" w:rsidP="00E47D04">
      <w:pPr>
        <w:pStyle w:val="SmallText"/>
      </w:pPr>
      <w:r w:rsidRPr="00F91BE6">
        <w:t xml:space="preserve">    sum = 0</w:t>
      </w:r>
    </w:p>
    <w:p w14:paraId="639B546C" w14:textId="77777777" w:rsidR="00CD1B92" w:rsidRPr="00F91BE6" w:rsidRDefault="00CD1B92" w:rsidP="00E47D04">
      <w:pPr>
        <w:pStyle w:val="SmallText"/>
      </w:pPr>
      <w:r w:rsidRPr="00F91BE6">
        <w:t xml:space="preserve">    </w:t>
      </w:r>
      <w:r w:rsidRPr="00F91BE6">
        <w:rPr>
          <w:color w:val="0000FF"/>
        </w:rPr>
        <w:t>for</w:t>
      </w:r>
      <w:r w:rsidRPr="00F91BE6">
        <w:t xml:space="preserve"> i </w:t>
      </w:r>
      <w:r w:rsidRPr="00F91BE6">
        <w:rPr>
          <w:color w:val="0000FF"/>
        </w:rPr>
        <w:t>in</w:t>
      </w:r>
      <w:r w:rsidRPr="00F91BE6">
        <w:t xml:space="preserve"> </w:t>
      </w:r>
      <w:r w:rsidRPr="00F91BE6">
        <w:rPr>
          <w:color w:val="2B91AF"/>
        </w:rPr>
        <w:t>range</w:t>
      </w:r>
      <w:r w:rsidRPr="00F91BE6">
        <w:t>(len(datay)):</w:t>
      </w:r>
    </w:p>
    <w:p w14:paraId="5902941E" w14:textId="77777777" w:rsidR="00CD1B92" w:rsidRPr="00F91BE6" w:rsidRDefault="00CD1B92" w:rsidP="00E47D04">
      <w:pPr>
        <w:pStyle w:val="SmallText"/>
      </w:pPr>
      <w:r w:rsidRPr="00F91BE6">
        <w:t xml:space="preserve">        sum += ((datay[i] - Tair) - TS(i * DisBetPoints, </w:t>
      </w:r>
      <w:r w:rsidRPr="00F91BE6">
        <w:rPr>
          <w:color w:val="808080"/>
        </w:rPr>
        <w:t>m</w:t>
      </w:r>
      <w:r w:rsidRPr="00F91BE6">
        <w:t>))**2</w:t>
      </w:r>
    </w:p>
    <w:p w14:paraId="52F9176B" w14:textId="77777777" w:rsidR="00CD1B92" w:rsidRPr="00F91BE6" w:rsidRDefault="00CD1B92" w:rsidP="00E47D04">
      <w:pPr>
        <w:pStyle w:val="SmallText"/>
      </w:pPr>
      <w:r w:rsidRPr="00F91BE6">
        <w:t xml:space="preserve">    </w:t>
      </w:r>
      <w:r w:rsidRPr="00F91BE6">
        <w:rPr>
          <w:color w:val="0000FF"/>
        </w:rPr>
        <w:t>return</w:t>
      </w:r>
      <w:r w:rsidRPr="00F91BE6">
        <w:t xml:space="preserve"> sum</w:t>
      </w:r>
    </w:p>
    <w:p w14:paraId="39043984" w14:textId="77777777" w:rsidR="00CD1B92" w:rsidRPr="00F91BE6" w:rsidRDefault="00CD1B92" w:rsidP="00E47D04">
      <w:pPr>
        <w:pStyle w:val="SmallText"/>
      </w:pPr>
    </w:p>
    <w:p w14:paraId="721F4807" w14:textId="77777777" w:rsidR="00CD1B92" w:rsidRPr="00F91BE6" w:rsidRDefault="00CD1B92" w:rsidP="00E47D04">
      <w:pPr>
        <w:pStyle w:val="SmallText"/>
      </w:pPr>
    </w:p>
    <w:p w14:paraId="351B34E5" w14:textId="77777777" w:rsidR="00CD1B92" w:rsidRPr="00F91BE6" w:rsidRDefault="00CD1B92" w:rsidP="00E47D04">
      <w:pPr>
        <w:pStyle w:val="SmallText"/>
      </w:pPr>
      <w:r w:rsidRPr="00F91BE6">
        <w:rPr>
          <w:color w:val="0000FF"/>
        </w:rPr>
        <w:t>def</w:t>
      </w:r>
      <w:r w:rsidRPr="00F91BE6">
        <w:t xml:space="preserve"> Cosh(</w:t>
      </w:r>
      <w:r w:rsidRPr="00F91BE6">
        <w:rPr>
          <w:color w:val="808080"/>
        </w:rPr>
        <w:t>x</w:t>
      </w:r>
      <w:r w:rsidRPr="00F91BE6">
        <w:t>):</w:t>
      </w:r>
    </w:p>
    <w:p w14:paraId="6FC914DF" w14:textId="77777777" w:rsidR="00CD1B92" w:rsidRPr="00F91BE6" w:rsidRDefault="00CD1B92" w:rsidP="00E47D04">
      <w:pPr>
        <w:pStyle w:val="SmallText"/>
      </w:pPr>
      <w:r w:rsidRPr="00F91BE6">
        <w:t xml:space="preserve">    </w:t>
      </w:r>
      <w:r w:rsidRPr="00F91BE6">
        <w:rPr>
          <w:color w:val="0000FF"/>
        </w:rPr>
        <w:t>return</w:t>
      </w:r>
      <w:r w:rsidRPr="00F91BE6">
        <w:t xml:space="preserve"> (exp(</w:t>
      </w:r>
      <w:r w:rsidRPr="00F91BE6">
        <w:rPr>
          <w:color w:val="808080"/>
        </w:rPr>
        <w:t>x</w:t>
      </w:r>
      <w:r w:rsidRPr="00F91BE6">
        <w:t>) + exp(-</w:t>
      </w:r>
      <w:r w:rsidRPr="00F91BE6">
        <w:rPr>
          <w:color w:val="808080"/>
        </w:rPr>
        <w:t>x</w:t>
      </w:r>
      <w:r w:rsidRPr="00F91BE6">
        <w:t>))/2</w:t>
      </w:r>
    </w:p>
    <w:p w14:paraId="1032AD7E" w14:textId="77777777" w:rsidR="00CD1B92" w:rsidRPr="00F91BE6" w:rsidRDefault="00CD1B92" w:rsidP="00E47D04">
      <w:pPr>
        <w:pStyle w:val="SmallText"/>
      </w:pPr>
    </w:p>
    <w:p w14:paraId="033685A1" w14:textId="77777777" w:rsidR="00CD1B92" w:rsidRPr="00F91BE6" w:rsidRDefault="00CD1B92" w:rsidP="00E47D04">
      <w:pPr>
        <w:pStyle w:val="SmallText"/>
      </w:pPr>
      <w:r w:rsidRPr="00F91BE6">
        <w:rPr>
          <w:color w:val="0000FF"/>
        </w:rPr>
        <w:t>def</w:t>
      </w:r>
      <w:r w:rsidRPr="00F91BE6">
        <w:t xml:space="preserve"> TC(</w:t>
      </w:r>
      <w:r w:rsidRPr="00F91BE6">
        <w:rPr>
          <w:color w:val="808080"/>
        </w:rPr>
        <w:t>x</w:t>
      </w:r>
      <w:r w:rsidRPr="00F91BE6">
        <w:t xml:space="preserve">, </w:t>
      </w:r>
      <w:r w:rsidRPr="00F91BE6">
        <w:rPr>
          <w:color w:val="808080"/>
        </w:rPr>
        <w:t>m</w:t>
      </w:r>
      <w:r w:rsidRPr="00F91BE6">
        <w:t>):</w:t>
      </w:r>
    </w:p>
    <w:p w14:paraId="5DB13692" w14:textId="77777777" w:rsidR="00CD1B92" w:rsidRPr="00F91BE6" w:rsidRDefault="00CD1B92" w:rsidP="00E47D04">
      <w:pPr>
        <w:pStyle w:val="SmallText"/>
      </w:pPr>
      <w:r w:rsidRPr="00F91BE6">
        <w:t xml:space="preserve">    </w:t>
      </w:r>
      <w:r w:rsidRPr="00F91BE6">
        <w:rPr>
          <w:color w:val="0000FF"/>
        </w:rPr>
        <w:t>return</w:t>
      </w:r>
      <w:r w:rsidRPr="00F91BE6">
        <w:t xml:space="preserve"> (Toven - Tair) * Cosh(</w:t>
      </w:r>
      <w:r w:rsidRPr="00F91BE6">
        <w:rPr>
          <w:color w:val="808080"/>
        </w:rPr>
        <w:t>m</w:t>
      </w:r>
      <w:r w:rsidRPr="00F91BE6">
        <w:t xml:space="preserve"> * (L - </w:t>
      </w:r>
      <w:r w:rsidRPr="00F91BE6">
        <w:rPr>
          <w:color w:val="808080"/>
        </w:rPr>
        <w:t>x</w:t>
      </w:r>
      <w:r w:rsidRPr="00F91BE6">
        <w:t>)) / Cosh(</w:t>
      </w:r>
      <w:r w:rsidRPr="00F91BE6">
        <w:rPr>
          <w:color w:val="808080"/>
        </w:rPr>
        <w:t>m</w:t>
      </w:r>
      <w:r w:rsidRPr="00F91BE6">
        <w:t xml:space="preserve"> * L)</w:t>
      </w:r>
    </w:p>
    <w:p w14:paraId="72876B03" w14:textId="77777777" w:rsidR="00CD1B92" w:rsidRPr="00F91BE6" w:rsidRDefault="00CD1B92" w:rsidP="00E47D04">
      <w:pPr>
        <w:pStyle w:val="SmallText"/>
      </w:pPr>
    </w:p>
    <w:p w14:paraId="5021391E" w14:textId="77777777" w:rsidR="00CD1B92" w:rsidRPr="00F91BE6" w:rsidRDefault="00CD1B92" w:rsidP="00E47D04">
      <w:pPr>
        <w:pStyle w:val="SmallText"/>
      </w:pPr>
      <w:r w:rsidRPr="00F91BE6">
        <w:rPr>
          <w:color w:val="0000FF"/>
        </w:rPr>
        <w:t>def</w:t>
      </w:r>
      <w:r w:rsidRPr="00F91BE6">
        <w:t xml:space="preserve"> SC(</w:t>
      </w:r>
      <w:r w:rsidRPr="00F91BE6">
        <w:rPr>
          <w:color w:val="808080"/>
        </w:rPr>
        <w:t>m</w:t>
      </w:r>
      <w:r w:rsidRPr="00F91BE6">
        <w:t>):</w:t>
      </w:r>
    </w:p>
    <w:p w14:paraId="25990473" w14:textId="77777777" w:rsidR="00CD1B92" w:rsidRPr="00F91BE6" w:rsidRDefault="00CD1B92" w:rsidP="00E47D04">
      <w:pPr>
        <w:pStyle w:val="SmallText"/>
      </w:pPr>
      <w:r w:rsidRPr="00F91BE6">
        <w:lastRenderedPageBreak/>
        <w:t xml:space="preserve">    sum = 0</w:t>
      </w:r>
    </w:p>
    <w:p w14:paraId="7A4C6D5D" w14:textId="77777777" w:rsidR="00CD1B92" w:rsidRPr="00F91BE6" w:rsidRDefault="00CD1B92" w:rsidP="00E47D04">
      <w:pPr>
        <w:pStyle w:val="SmallText"/>
      </w:pPr>
      <w:r w:rsidRPr="00F91BE6">
        <w:t xml:space="preserve">    </w:t>
      </w:r>
      <w:r w:rsidRPr="00F91BE6">
        <w:rPr>
          <w:color w:val="0000FF"/>
        </w:rPr>
        <w:t>for</w:t>
      </w:r>
      <w:r w:rsidRPr="00F91BE6">
        <w:t xml:space="preserve"> i </w:t>
      </w:r>
      <w:r w:rsidRPr="00F91BE6">
        <w:rPr>
          <w:color w:val="0000FF"/>
        </w:rPr>
        <w:t>in</w:t>
      </w:r>
      <w:r w:rsidRPr="00F91BE6">
        <w:t xml:space="preserve"> </w:t>
      </w:r>
      <w:r w:rsidRPr="00F91BE6">
        <w:rPr>
          <w:color w:val="2B91AF"/>
        </w:rPr>
        <w:t>range</w:t>
      </w:r>
      <w:r w:rsidRPr="00F91BE6">
        <w:t>(len(datay)):</w:t>
      </w:r>
    </w:p>
    <w:p w14:paraId="610C94D3" w14:textId="77777777" w:rsidR="00CD1B92" w:rsidRPr="00F91BE6" w:rsidRDefault="00CD1B92" w:rsidP="00E47D04">
      <w:pPr>
        <w:pStyle w:val="SmallText"/>
      </w:pPr>
      <w:r w:rsidRPr="00F91BE6">
        <w:t xml:space="preserve">        sum += ((datay[i] - Tair) - TC(i * DisBetPoints, </w:t>
      </w:r>
      <w:r w:rsidRPr="00F91BE6">
        <w:rPr>
          <w:color w:val="808080"/>
        </w:rPr>
        <w:t>m</w:t>
      </w:r>
      <w:r w:rsidRPr="00F91BE6">
        <w:t>))**2</w:t>
      </w:r>
    </w:p>
    <w:p w14:paraId="3AB64F39" w14:textId="77777777" w:rsidR="00CD1B92" w:rsidRPr="00F91BE6" w:rsidRDefault="00CD1B92" w:rsidP="00E47D04">
      <w:pPr>
        <w:pStyle w:val="SmallText"/>
      </w:pPr>
      <w:r w:rsidRPr="00F91BE6">
        <w:t xml:space="preserve">    </w:t>
      </w:r>
      <w:r w:rsidRPr="00F91BE6">
        <w:rPr>
          <w:color w:val="0000FF"/>
        </w:rPr>
        <w:t>return</w:t>
      </w:r>
      <w:r w:rsidRPr="00F91BE6">
        <w:t xml:space="preserve"> sum</w:t>
      </w:r>
    </w:p>
    <w:p w14:paraId="7F0A1F1C" w14:textId="77777777" w:rsidR="00CD1B92" w:rsidRPr="00F91BE6" w:rsidRDefault="00CD1B92" w:rsidP="00E47D04">
      <w:pPr>
        <w:pStyle w:val="SmallText"/>
      </w:pPr>
      <w:r w:rsidRPr="00F91BE6">
        <w:t xml:space="preserve">    </w:t>
      </w:r>
    </w:p>
    <w:p w14:paraId="42587A78" w14:textId="77777777" w:rsidR="00CD1B92" w:rsidRPr="00F91BE6" w:rsidRDefault="00CD1B92" w:rsidP="00E47D04">
      <w:pPr>
        <w:pStyle w:val="SmallText"/>
      </w:pPr>
      <w:r w:rsidRPr="00F91BE6">
        <w:t xml:space="preserve"># - - - - - - </w:t>
      </w:r>
      <w:r w:rsidRPr="00F91BE6">
        <w:rPr>
          <w:rFonts w:ascii="Arial" w:hAnsi="Arial" w:cs="Arial" w:hint="cs"/>
          <w:rtl/>
        </w:rPr>
        <w:t>לולאה</w:t>
      </w:r>
      <w:r w:rsidRPr="00F91BE6">
        <w:t xml:space="preserve"> - - - - - - -</w:t>
      </w:r>
    </w:p>
    <w:p w14:paraId="575F2CD4" w14:textId="77777777" w:rsidR="00CD1B92" w:rsidRPr="00F91BE6" w:rsidRDefault="00CD1B92" w:rsidP="00E47D04">
      <w:pPr>
        <w:pStyle w:val="SmallText"/>
      </w:pPr>
      <w:r w:rsidRPr="00F91BE6">
        <w:t>MIN = Mstart + dM</w:t>
      </w:r>
    </w:p>
    <w:p w14:paraId="794795AE" w14:textId="7F0BFA4E" w:rsidR="00CD1B92" w:rsidRPr="00F91BE6" w:rsidRDefault="00EF5171" w:rsidP="00E47D04">
      <w:pPr>
        <w:pStyle w:val="SmallText"/>
      </w:pPr>
      <w:r w:rsidRPr="00F91BE6">
        <w:rPr>
          <w:color w:val="0000FF"/>
        </w:rPr>
        <w:t>for</w:t>
      </w:r>
      <w:r w:rsidRPr="00F91BE6">
        <w:t>m</w:t>
      </w:r>
      <w:r w:rsidR="00CD1B92" w:rsidRPr="00F91BE6">
        <w:t xml:space="preserve"> </w:t>
      </w:r>
      <w:r w:rsidR="00CD1B92" w:rsidRPr="00F91BE6">
        <w:rPr>
          <w:color w:val="0000FF"/>
        </w:rPr>
        <w:t>in</w:t>
      </w:r>
      <w:r w:rsidR="00CD1B92" w:rsidRPr="00F91BE6">
        <w:t xml:space="preserve"> </w:t>
      </w:r>
      <w:r w:rsidR="00CD1B92" w:rsidRPr="00F91BE6">
        <w:rPr>
          <w:color w:val="2B91AF"/>
        </w:rPr>
        <w:t>range</w:t>
      </w:r>
      <w:r w:rsidR="00CD1B92" w:rsidRPr="00F91BE6">
        <w:t>(Mstart, Mend, dM):</w:t>
      </w:r>
    </w:p>
    <w:p w14:paraId="4A463E27" w14:textId="77777777" w:rsidR="00CD1B92" w:rsidRPr="00F91BE6" w:rsidRDefault="00CD1B92" w:rsidP="00E47D04">
      <w:pPr>
        <w:pStyle w:val="SmallText"/>
      </w:pPr>
      <w:r w:rsidRPr="00F91BE6">
        <w:t xml:space="preserve">    </w:t>
      </w:r>
      <w:r w:rsidRPr="00F91BE6">
        <w:rPr>
          <w:color w:val="0000FF"/>
        </w:rPr>
        <w:t>if</w:t>
      </w:r>
      <w:r w:rsidRPr="00F91BE6">
        <w:t xml:space="preserve"> (SS(m) &lt; SS(MIN)):</w:t>
      </w:r>
    </w:p>
    <w:p w14:paraId="03CB4772" w14:textId="77777777" w:rsidR="00CD1B92" w:rsidRPr="00F91BE6" w:rsidRDefault="00CD1B92" w:rsidP="00E47D04">
      <w:pPr>
        <w:pStyle w:val="SmallText"/>
      </w:pPr>
      <w:r w:rsidRPr="00F91BE6">
        <w:t xml:space="preserve">        MIN = m</w:t>
      </w:r>
    </w:p>
    <w:p w14:paraId="28809BC2" w14:textId="77777777" w:rsidR="00CD1B92" w:rsidRPr="00F91BE6" w:rsidRDefault="00CD1B92" w:rsidP="00E47D04">
      <w:pPr>
        <w:pStyle w:val="SmallText"/>
      </w:pPr>
      <w:r w:rsidRPr="00F91BE6">
        <w:t xml:space="preserve">    SG.plot(m, SS(m))</w:t>
      </w:r>
    </w:p>
    <w:p w14:paraId="68E435EB" w14:textId="77777777" w:rsidR="00CD1B92" w:rsidRPr="00F91BE6" w:rsidRDefault="00CD1B92" w:rsidP="00E47D04">
      <w:pPr>
        <w:pStyle w:val="SmallText"/>
      </w:pPr>
      <w:r w:rsidRPr="00F91BE6">
        <w:t>print(</w:t>
      </w:r>
      <w:r w:rsidRPr="00F91BE6">
        <w:rPr>
          <w:color w:val="A31515"/>
        </w:rPr>
        <w:t>"Sinh min is"</w:t>
      </w:r>
      <w:r w:rsidRPr="00F91BE6">
        <w:t>, MIN, SS(MIN))</w:t>
      </w:r>
    </w:p>
    <w:p w14:paraId="15F56D69" w14:textId="77777777" w:rsidR="00CD1B92" w:rsidRPr="00F91BE6" w:rsidRDefault="00CD1B92" w:rsidP="00E47D04">
      <w:pPr>
        <w:pStyle w:val="SmallText"/>
      </w:pPr>
    </w:p>
    <w:p w14:paraId="03732459" w14:textId="77777777" w:rsidR="00CD1B92" w:rsidRPr="00F91BE6" w:rsidRDefault="00CD1B92" w:rsidP="00E47D04">
      <w:pPr>
        <w:pStyle w:val="SmallText"/>
      </w:pPr>
      <w:r w:rsidRPr="00F91BE6">
        <w:t>MIN = Mstart + dM</w:t>
      </w:r>
    </w:p>
    <w:p w14:paraId="73461D95" w14:textId="77777777" w:rsidR="00CD1B92" w:rsidRPr="00F91BE6" w:rsidRDefault="00CD1B92" w:rsidP="00E47D04">
      <w:pPr>
        <w:pStyle w:val="SmallText"/>
      </w:pPr>
      <w:r w:rsidRPr="00F91BE6">
        <w:rPr>
          <w:color w:val="0000FF"/>
        </w:rPr>
        <w:t>for</w:t>
      </w:r>
      <w:r w:rsidRPr="00F91BE6">
        <w:t xml:space="preserve"> m </w:t>
      </w:r>
      <w:r w:rsidRPr="00F91BE6">
        <w:rPr>
          <w:color w:val="0000FF"/>
        </w:rPr>
        <w:t>in</w:t>
      </w:r>
      <w:r w:rsidRPr="00F91BE6">
        <w:t xml:space="preserve"> </w:t>
      </w:r>
      <w:r w:rsidRPr="00F91BE6">
        <w:rPr>
          <w:color w:val="2B91AF"/>
        </w:rPr>
        <w:t>range</w:t>
      </w:r>
      <w:r w:rsidRPr="00F91BE6">
        <w:t>(Mstart, Mend, dM):</w:t>
      </w:r>
    </w:p>
    <w:p w14:paraId="63E9C042" w14:textId="77777777" w:rsidR="00CD1B92" w:rsidRPr="00F91BE6" w:rsidRDefault="00CD1B92" w:rsidP="00E47D04">
      <w:pPr>
        <w:pStyle w:val="SmallText"/>
      </w:pPr>
      <w:r w:rsidRPr="00F91BE6">
        <w:t xml:space="preserve">    </w:t>
      </w:r>
      <w:r w:rsidRPr="00F91BE6">
        <w:rPr>
          <w:color w:val="0000FF"/>
        </w:rPr>
        <w:t>if</w:t>
      </w:r>
      <w:r w:rsidRPr="00F91BE6">
        <w:t xml:space="preserve"> SC(m) &lt; SC(MIN):</w:t>
      </w:r>
    </w:p>
    <w:p w14:paraId="198189CF" w14:textId="77777777" w:rsidR="00CD1B92" w:rsidRPr="00F91BE6" w:rsidRDefault="00CD1B92" w:rsidP="00E47D04">
      <w:pPr>
        <w:pStyle w:val="SmallText"/>
      </w:pPr>
      <w:r w:rsidRPr="00F91BE6">
        <w:t xml:space="preserve">        MIN = m</w:t>
      </w:r>
    </w:p>
    <w:p w14:paraId="199077E8" w14:textId="77777777" w:rsidR="00CD1B92" w:rsidRPr="00F91BE6" w:rsidRDefault="00CD1B92" w:rsidP="00E47D04">
      <w:pPr>
        <w:pStyle w:val="SmallText"/>
      </w:pPr>
      <w:r w:rsidRPr="00F91BE6">
        <w:t xml:space="preserve">    CG.plot(m, SC(m))</w:t>
      </w:r>
    </w:p>
    <w:p w14:paraId="5654D17A" w14:textId="77777777" w:rsidR="00CD1B92" w:rsidRPr="00F91BE6" w:rsidRDefault="00CD1B92" w:rsidP="00E47D04">
      <w:pPr>
        <w:pStyle w:val="SmallText"/>
      </w:pPr>
      <w:r w:rsidRPr="00F91BE6">
        <w:t>print(</w:t>
      </w:r>
      <w:r w:rsidRPr="00F91BE6">
        <w:rPr>
          <w:color w:val="A31515"/>
        </w:rPr>
        <w:t>"Cosh min is"</w:t>
      </w:r>
      <w:r w:rsidRPr="00F91BE6">
        <w:t>, MIN, SC(MIN))</w:t>
      </w:r>
    </w:p>
    <w:p w14:paraId="24083D78" w14:textId="4E747C35" w:rsidR="00E40496" w:rsidRPr="00F91BE6" w:rsidRDefault="00E40496">
      <w:pPr>
        <w:bidi w:val="0"/>
        <w:spacing w:after="0" w:line="240" w:lineRule="auto"/>
        <w:rPr>
          <w:rtl/>
        </w:rPr>
      </w:pPr>
      <w:r w:rsidRPr="00F91BE6">
        <w:rPr>
          <w:rtl/>
        </w:rPr>
        <w:br w:type="page"/>
      </w:r>
    </w:p>
    <w:p w14:paraId="65CDD165" w14:textId="750147E0" w:rsidR="00CD1B92" w:rsidRPr="00F91BE6" w:rsidRDefault="00E40496" w:rsidP="00E40496">
      <w:pPr>
        <w:pStyle w:val="Heading3"/>
        <w:rPr>
          <w:rtl/>
        </w:rPr>
      </w:pPr>
      <w:r w:rsidRPr="00F91BE6">
        <w:rPr>
          <w:rFonts w:hint="cs"/>
          <w:rtl/>
        </w:rPr>
        <w:lastRenderedPageBreak/>
        <w:t xml:space="preserve">נספח מס' 5 </w:t>
      </w:r>
      <w:r w:rsidRPr="00F91BE6">
        <w:rPr>
          <w:rtl/>
        </w:rPr>
        <w:t>–</w:t>
      </w:r>
      <w:r w:rsidRPr="00F91BE6">
        <w:rPr>
          <w:rFonts w:hint="cs"/>
          <w:rtl/>
        </w:rPr>
        <w:t xml:space="preserve"> תוצאות מוט הפלדה</w:t>
      </w:r>
    </w:p>
    <w:p w14:paraId="6E72AF80" w14:textId="06D7BFE2" w:rsidR="00E40496" w:rsidRPr="00F91BE6" w:rsidRDefault="00E40496" w:rsidP="00E40496">
      <w:pPr>
        <w:rPr>
          <w:rtl/>
        </w:rPr>
      </w:pPr>
      <w:r w:rsidRPr="00F91BE6">
        <w:rPr>
          <w:rFonts w:hint="cs"/>
          <w:rtl/>
        </w:rPr>
        <w:t>הנה הטבלה של תוצאות מוט הפלדה שבו אנחנו מתמקדים בדוח, ממנה יצרנו את התוצאות</w:t>
      </w:r>
    </w:p>
    <w:p w14:paraId="27CF866F" w14:textId="27432C57" w:rsidR="00866E08" w:rsidRDefault="00E40496" w:rsidP="00E40496">
      <w:pPr>
        <w:rPr>
          <w:rFonts w:asciiTheme="minorHAnsi" w:eastAsiaTheme="minorHAnsi" w:hAnsiTheme="minorHAnsi" w:cstheme="minorBidi"/>
          <w:sz w:val="22"/>
          <w:szCs w:val="22"/>
          <w:lang w:bidi="ar-SA"/>
        </w:rPr>
      </w:pPr>
      <w:r w:rsidRPr="00F91BE6">
        <w:rPr>
          <w:rFonts w:hint="cs"/>
          <w:rtl/>
        </w:rPr>
        <w:t xml:space="preserve">כל עמודה הינה מיקום המדד, מרחקו מן התנור במטרים, וכל שורה הוא הזמן, בדקות.  </w:t>
      </w:r>
      <w:r w:rsidRPr="00F91BE6">
        <w:rPr>
          <w:rtl/>
        </w:rPr>
        <w:fldChar w:fldCharType="begin"/>
      </w:r>
      <w:r w:rsidRPr="00F91BE6">
        <w:rPr>
          <w:rtl/>
        </w:rPr>
        <w:instrText xml:space="preserve"> </w:instrText>
      </w:r>
      <w:r w:rsidRPr="00F91BE6">
        <w:instrText>LINK</w:instrText>
      </w:r>
      <w:r w:rsidRPr="00F91BE6">
        <w:rPr>
          <w:rtl/>
        </w:rPr>
        <w:instrText xml:space="preserve"> </w:instrText>
      </w:r>
      <w:r w:rsidR="00866E08">
        <w:instrText>Excel.Sheet.12</w:instrText>
      </w:r>
      <w:r w:rsidR="00866E08">
        <w:rPr>
          <w:rtl/>
        </w:rPr>
        <w:instrText xml:space="preserve"> "</w:instrText>
      </w:r>
      <w:r w:rsidR="00866E08">
        <w:instrText>C:\\Users\\maks2\\Downloads</w:instrText>
      </w:r>
      <w:r w:rsidR="00866E08">
        <w:rPr>
          <w:rtl/>
        </w:rPr>
        <w:instrText>\\ניסוי יב פלדה 2.</w:instrText>
      </w:r>
      <w:r w:rsidR="00866E08">
        <w:instrText>xlsx</w:instrText>
      </w:r>
      <w:r w:rsidR="00866E08">
        <w:rPr>
          <w:rtl/>
        </w:rPr>
        <w:instrText>" "נתוני טמפ!</w:instrText>
      </w:r>
      <w:r w:rsidR="00866E08">
        <w:instrText>R1C2:R53C10</w:instrText>
      </w:r>
      <w:r w:rsidR="00866E08">
        <w:rPr>
          <w:rtl/>
        </w:rPr>
        <w:instrText xml:space="preserve">" </w:instrText>
      </w:r>
      <w:r w:rsidRPr="00F91BE6">
        <w:instrText>\a \f 5 \h</w:instrText>
      </w:r>
      <w:r w:rsidRPr="00F91BE6">
        <w:rPr>
          <w:rtl/>
        </w:rPr>
        <w:instrText xml:space="preserve">  \* </w:instrText>
      </w:r>
      <w:r w:rsidRPr="00F91BE6">
        <w:instrText>MERGEFORMAT</w:instrText>
      </w:r>
      <w:r w:rsidRPr="00F91BE6">
        <w:rPr>
          <w:rtl/>
        </w:rPr>
        <w:instrText xml:space="preserve"> </w:instrText>
      </w:r>
      <w:r w:rsidRPr="00F91BE6">
        <w:rPr>
          <w:rtl/>
        </w:rPr>
        <w:fldChar w:fldCharType="separate"/>
      </w:r>
    </w:p>
    <w:tbl>
      <w:tblPr>
        <w:tblStyle w:val="TableGrid"/>
        <w:tblW w:w="8640" w:type="dxa"/>
        <w:jc w:val="center"/>
        <w:tblLook w:val="04A0" w:firstRow="1" w:lastRow="0" w:firstColumn="1" w:lastColumn="0" w:noHBand="0" w:noVBand="1"/>
      </w:tblPr>
      <w:tblGrid>
        <w:gridCol w:w="488"/>
        <w:gridCol w:w="1019"/>
        <w:gridCol w:w="1019"/>
        <w:gridCol w:w="1019"/>
        <w:gridCol w:w="1019"/>
        <w:gridCol w:w="1019"/>
        <w:gridCol w:w="1019"/>
        <w:gridCol w:w="1019"/>
        <w:gridCol w:w="1019"/>
      </w:tblGrid>
      <w:tr w:rsidR="00866E08" w:rsidRPr="00866E08" w14:paraId="166DCDE9" w14:textId="77777777" w:rsidTr="00866E08">
        <w:trPr>
          <w:divId w:val="904222713"/>
          <w:trHeight w:val="420"/>
          <w:jc w:val="center"/>
        </w:trPr>
        <w:tc>
          <w:tcPr>
            <w:tcW w:w="8640" w:type="dxa"/>
            <w:gridSpan w:val="9"/>
            <w:noWrap/>
            <w:hideMark/>
          </w:tcPr>
          <w:p w14:paraId="7BCA2EAE" w14:textId="17AB75B6" w:rsidR="00866E08" w:rsidRPr="00866E08" w:rsidRDefault="00866E08" w:rsidP="00866E08">
            <w:pPr>
              <w:jc w:val="center"/>
              <w:rPr>
                <w:sz w:val="20"/>
                <w:szCs w:val="20"/>
              </w:rPr>
            </w:pPr>
            <w:r w:rsidRPr="00866E08">
              <w:rPr>
                <w:sz w:val="20"/>
                <w:szCs w:val="20"/>
                <w:rtl/>
              </w:rPr>
              <w:t>טמפ' המוט בזמנים השונים</w:t>
            </w:r>
          </w:p>
        </w:tc>
      </w:tr>
      <w:tr w:rsidR="00866E08" w:rsidRPr="00866E08" w14:paraId="7D500586" w14:textId="77777777" w:rsidTr="00866E08">
        <w:trPr>
          <w:divId w:val="904222713"/>
          <w:trHeight w:val="288"/>
          <w:jc w:val="center"/>
        </w:trPr>
        <w:tc>
          <w:tcPr>
            <w:tcW w:w="488" w:type="dxa"/>
            <w:noWrap/>
            <w:hideMark/>
          </w:tcPr>
          <w:p w14:paraId="0D813180" w14:textId="77777777" w:rsidR="00866E08" w:rsidRPr="00866E08" w:rsidRDefault="00866E08" w:rsidP="00866E08">
            <w:pPr>
              <w:jc w:val="center"/>
              <w:rPr>
                <w:sz w:val="20"/>
                <w:szCs w:val="20"/>
                <w:rtl/>
              </w:rPr>
            </w:pPr>
          </w:p>
        </w:tc>
        <w:tc>
          <w:tcPr>
            <w:tcW w:w="1019" w:type="dxa"/>
            <w:noWrap/>
            <w:hideMark/>
          </w:tcPr>
          <w:p w14:paraId="3054A46A" w14:textId="77777777" w:rsidR="00866E08" w:rsidRPr="00866E08" w:rsidRDefault="00866E08" w:rsidP="00866E08">
            <w:pPr>
              <w:jc w:val="center"/>
              <w:rPr>
                <w:sz w:val="20"/>
                <w:szCs w:val="20"/>
              </w:rPr>
            </w:pPr>
            <w:r w:rsidRPr="00866E08">
              <w:rPr>
                <w:sz w:val="20"/>
                <w:szCs w:val="20"/>
              </w:rPr>
              <w:t>0.081</w:t>
            </w:r>
          </w:p>
        </w:tc>
        <w:tc>
          <w:tcPr>
            <w:tcW w:w="1019" w:type="dxa"/>
            <w:noWrap/>
            <w:hideMark/>
          </w:tcPr>
          <w:p w14:paraId="3A3430BA" w14:textId="77777777" w:rsidR="00866E08" w:rsidRPr="00866E08" w:rsidRDefault="00866E08" w:rsidP="00866E08">
            <w:pPr>
              <w:jc w:val="center"/>
              <w:rPr>
                <w:sz w:val="20"/>
                <w:szCs w:val="20"/>
              </w:rPr>
            </w:pPr>
            <w:r w:rsidRPr="00866E08">
              <w:rPr>
                <w:sz w:val="20"/>
                <w:szCs w:val="20"/>
              </w:rPr>
              <w:t>0.156</w:t>
            </w:r>
          </w:p>
        </w:tc>
        <w:tc>
          <w:tcPr>
            <w:tcW w:w="1019" w:type="dxa"/>
            <w:noWrap/>
            <w:hideMark/>
          </w:tcPr>
          <w:p w14:paraId="7F3E2E93" w14:textId="77777777" w:rsidR="00866E08" w:rsidRPr="00866E08" w:rsidRDefault="00866E08" w:rsidP="00866E08">
            <w:pPr>
              <w:jc w:val="center"/>
              <w:rPr>
                <w:sz w:val="20"/>
                <w:szCs w:val="20"/>
              </w:rPr>
            </w:pPr>
            <w:r w:rsidRPr="00866E08">
              <w:rPr>
                <w:sz w:val="20"/>
                <w:szCs w:val="20"/>
              </w:rPr>
              <w:t>0.231</w:t>
            </w:r>
          </w:p>
        </w:tc>
        <w:tc>
          <w:tcPr>
            <w:tcW w:w="1019" w:type="dxa"/>
            <w:noWrap/>
            <w:hideMark/>
          </w:tcPr>
          <w:p w14:paraId="0F8DC9E5" w14:textId="77777777" w:rsidR="00866E08" w:rsidRPr="00866E08" w:rsidRDefault="00866E08" w:rsidP="00866E08">
            <w:pPr>
              <w:jc w:val="center"/>
              <w:rPr>
                <w:sz w:val="20"/>
                <w:szCs w:val="20"/>
              </w:rPr>
            </w:pPr>
            <w:r w:rsidRPr="00866E08">
              <w:rPr>
                <w:sz w:val="20"/>
                <w:szCs w:val="20"/>
              </w:rPr>
              <w:t>0.306</w:t>
            </w:r>
          </w:p>
        </w:tc>
        <w:tc>
          <w:tcPr>
            <w:tcW w:w="1019" w:type="dxa"/>
            <w:noWrap/>
            <w:hideMark/>
          </w:tcPr>
          <w:p w14:paraId="4D871FD8" w14:textId="77777777" w:rsidR="00866E08" w:rsidRPr="00866E08" w:rsidRDefault="00866E08" w:rsidP="00866E08">
            <w:pPr>
              <w:jc w:val="center"/>
              <w:rPr>
                <w:sz w:val="20"/>
                <w:szCs w:val="20"/>
              </w:rPr>
            </w:pPr>
            <w:r w:rsidRPr="00866E08">
              <w:rPr>
                <w:sz w:val="20"/>
                <w:szCs w:val="20"/>
              </w:rPr>
              <w:t>0.381</w:t>
            </w:r>
          </w:p>
        </w:tc>
        <w:tc>
          <w:tcPr>
            <w:tcW w:w="1019" w:type="dxa"/>
            <w:noWrap/>
            <w:hideMark/>
          </w:tcPr>
          <w:p w14:paraId="53DD9083" w14:textId="77777777" w:rsidR="00866E08" w:rsidRPr="00866E08" w:rsidRDefault="00866E08" w:rsidP="00866E08">
            <w:pPr>
              <w:jc w:val="center"/>
              <w:rPr>
                <w:sz w:val="20"/>
                <w:szCs w:val="20"/>
              </w:rPr>
            </w:pPr>
            <w:r w:rsidRPr="00866E08">
              <w:rPr>
                <w:sz w:val="20"/>
                <w:szCs w:val="20"/>
              </w:rPr>
              <w:t>0.456</w:t>
            </w:r>
          </w:p>
        </w:tc>
        <w:tc>
          <w:tcPr>
            <w:tcW w:w="1019" w:type="dxa"/>
            <w:noWrap/>
            <w:hideMark/>
          </w:tcPr>
          <w:p w14:paraId="75FDD2C5" w14:textId="77777777" w:rsidR="00866E08" w:rsidRPr="00866E08" w:rsidRDefault="00866E08" w:rsidP="00866E08">
            <w:pPr>
              <w:jc w:val="center"/>
              <w:rPr>
                <w:sz w:val="20"/>
                <w:szCs w:val="20"/>
              </w:rPr>
            </w:pPr>
            <w:r w:rsidRPr="00866E08">
              <w:rPr>
                <w:sz w:val="20"/>
                <w:szCs w:val="20"/>
              </w:rPr>
              <w:t>0.531</w:t>
            </w:r>
          </w:p>
        </w:tc>
        <w:tc>
          <w:tcPr>
            <w:tcW w:w="1019" w:type="dxa"/>
            <w:noWrap/>
            <w:hideMark/>
          </w:tcPr>
          <w:p w14:paraId="258BBFF6" w14:textId="77777777" w:rsidR="00866E08" w:rsidRPr="00866E08" w:rsidRDefault="00866E08" w:rsidP="00866E08">
            <w:pPr>
              <w:jc w:val="center"/>
              <w:rPr>
                <w:sz w:val="20"/>
                <w:szCs w:val="20"/>
              </w:rPr>
            </w:pPr>
            <w:r w:rsidRPr="00866E08">
              <w:rPr>
                <w:sz w:val="20"/>
                <w:szCs w:val="20"/>
              </w:rPr>
              <w:t>0.606</w:t>
            </w:r>
          </w:p>
        </w:tc>
      </w:tr>
      <w:tr w:rsidR="00866E08" w:rsidRPr="00866E08" w14:paraId="39F5A957" w14:textId="77777777" w:rsidTr="00866E08">
        <w:trPr>
          <w:divId w:val="904222713"/>
          <w:trHeight w:val="288"/>
          <w:jc w:val="center"/>
        </w:trPr>
        <w:tc>
          <w:tcPr>
            <w:tcW w:w="488" w:type="dxa"/>
            <w:noWrap/>
            <w:hideMark/>
          </w:tcPr>
          <w:p w14:paraId="01F0D8A0" w14:textId="77777777" w:rsidR="00866E08" w:rsidRPr="00866E08" w:rsidRDefault="00866E08" w:rsidP="00866E08">
            <w:pPr>
              <w:jc w:val="center"/>
              <w:rPr>
                <w:sz w:val="20"/>
                <w:szCs w:val="20"/>
              </w:rPr>
            </w:pPr>
            <w:r w:rsidRPr="00866E08">
              <w:rPr>
                <w:sz w:val="20"/>
                <w:szCs w:val="20"/>
              </w:rPr>
              <w:t>0</w:t>
            </w:r>
          </w:p>
        </w:tc>
        <w:tc>
          <w:tcPr>
            <w:tcW w:w="1019" w:type="dxa"/>
            <w:noWrap/>
            <w:hideMark/>
          </w:tcPr>
          <w:p w14:paraId="0FB317D1" w14:textId="77777777" w:rsidR="00866E08" w:rsidRPr="00866E08" w:rsidRDefault="00866E08" w:rsidP="00866E08">
            <w:pPr>
              <w:jc w:val="center"/>
              <w:rPr>
                <w:sz w:val="20"/>
                <w:szCs w:val="20"/>
              </w:rPr>
            </w:pPr>
            <w:r w:rsidRPr="00866E08">
              <w:rPr>
                <w:sz w:val="20"/>
                <w:szCs w:val="20"/>
              </w:rPr>
              <w:t>25.3</w:t>
            </w:r>
          </w:p>
        </w:tc>
        <w:tc>
          <w:tcPr>
            <w:tcW w:w="1019" w:type="dxa"/>
            <w:noWrap/>
            <w:hideMark/>
          </w:tcPr>
          <w:p w14:paraId="64A56E6A"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3989BFE9"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74941A98" w14:textId="77777777" w:rsidR="00866E08" w:rsidRPr="00866E08" w:rsidRDefault="00866E08" w:rsidP="00866E08">
            <w:pPr>
              <w:jc w:val="center"/>
              <w:rPr>
                <w:sz w:val="20"/>
                <w:szCs w:val="20"/>
              </w:rPr>
            </w:pPr>
            <w:r w:rsidRPr="00866E08">
              <w:rPr>
                <w:sz w:val="20"/>
                <w:szCs w:val="20"/>
              </w:rPr>
              <w:t>24.7</w:t>
            </w:r>
          </w:p>
        </w:tc>
        <w:tc>
          <w:tcPr>
            <w:tcW w:w="1019" w:type="dxa"/>
            <w:noWrap/>
            <w:hideMark/>
          </w:tcPr>
          <w:p w14:paraId="70CD27F6"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0982F431" w14:textId="77777777" w:rsidR="00866E08" w:rsidRPr="00866E08" w:rsidRDefault="00866E08" w:rsidP="00866E08">
            <w:pPr>
              <w:jc w:val="center"/>
              <w:rPr>
                <w:sz w:val="20"/>
                <w:szCs w:val="20"/>
              </w:rPr>
            </w:pPr>
            <w:r w:rsidRPr="00866E08">
              <w:rPr>
                <w:sz w:val="20"/>
                <w:szCs w:val="20"/>
              </w:rPr>
              <w:t>24.9</w:t>
            </w:r>
          </w:p>
        </w:tc>
        <w:tc>
          <w:tcPr>
            <w:tcW w:w="1019" w:type="dxa"/>
            <w:noWrap/>
            <w:hideMark/>
          </w:tcPr>
          <w:p w14:paraId="7FDEBDF5" w14:textId="77777777" w:rsidR="00866E08" w:rsidRPr="00866E08" w:rsidRDefault="00866E08" w:rsidP="00866E08">
            <w:pPr>
              <w:jc w:val="center"/>
              <w:rPr>
                <w:sz w:val="20"/>
                <w:szCs w:val="20"/>
              </w:rPr>
            </w:pPr>
            <w:r w:rsidRPr="00866E08">
              <w:rPr>
                <w:sz w:val="20"/>
                <w:szCs w:val="20"/>
              </w:rPr>
              <w:t>25.3</w:t>
            </w:r>
          </w:p>
        </w:tc>
        <w:tc>
          <w:tcPr>
            <w:tcW w:w="1019" w:type="dxa"/>
            <w:noWrap/>
            <w:hideMark/>
          </w:tcPr>
          <w:p w14:paraId="1F2A6F1F" w14:textId="77777777" w:rsidR="00866E08" w:rsidRPr="00866E08" w:rsidRDefault="00866E08" w:rsidP="00866E08">
            <w:pPr>
              <w:jc w:val="center"/>
              <w:rPr>
                <w:sz w:val="20"/>
                <w:szCs w:val="20"/>
              </w:rPr>
            </w:pPr>
            <w:r w:rsidRPr="00866E08">
              <w:rPr>
                <w:sz w:val="20"/>
                <w:szCs w:val="20"/>
              </w:rPr>
              <w:t>24.8</w:t>
            </w:r>
          </w:p>
        </w:tc>
      </w:tr>
      <w:tr w:rsidR="00866E08" w:rsidRPr="00866E08" w14:paraId="0138022A" w14:textId="77777777" w:rsidTr="00866E08">
        <w:trPr>
          <w:divId w:val="904222713"/>
          <w:trHeight w:val="288"/>
          <w:jc w:val="center"/>
        </w:trPr>
        <w:tc>
          <w:tcPr>
            <w:tcW w:w="488" w:type="dxa"/>
            <w:noWrap/>
            <w:hideMark/>
          </w:tcPr>
          <w:p w14:paraId="206E4779" w14:textId="77777777" w:rsidR="00866E08" w:rsidRPr="00866E08" w:rsidRDefault="00866E08" w:rsidP="00866E08">
            <w:pPr>
              <w:jc w:val="center"/>
              <w:rPr>
                <w:sz w:val="20"/>
                <w:szCs w:val="20"/>
              </w:rPr>
            </w:pPr>
            <w:r w:rsidRPr="00866E08">
              <w:rPr>
                <w:sz w:val="20"/>
                <w:szCs w:val="20"/>
              </w:rPr>
              <w:t>1</w:t>
            </w:r>
          </w:p>
        </w:tc>
        <w:tc>
          <w:tcPr>
            <w:tcW w:w="1019" w:type="dxa"/>
            <w:noWrap/>
            <w:hideMark/>
          </w:tcPr>
          <w:p w14:paraId="41B8B0C4" w14:textId="77777777" w:rsidR="00866E08" w:rsidRPr="00866E08" w:rsidRDefault="00866E08" w:rsidP="00866E08">
            <w:pPr>
              <w:jc w:val="center"/>
              <w:rPr>
                <w:sz w:val="20"/>
                <w:szCs w:val="20"/>
              </w:rPr>
            </w:pPr>
            <w:r w:rsidRPr="00866E08">
              <w:rPr>
                <w:sz w:val="20"/>
                <w:szCs w:val="20"/>
              </w:rPr>
              <w:t>28.7</w:t>
            </w:r>
          </w:p>
        </w:tc>
        <w:tc>
          <w:tcPr>
            <w:tcW w:w="1019" w:type="dxa"/>
            <w:noWrap/>
            <w:hideMark/>
          </w:tcPr>
          <w:p w14:paraId="656237CD" w14:textId="77777777" w:rsidR="00866E08" w:rsidRPr="00866E08" w:rsidRDefault="00866E08" w:rsidP="00866E08">
            <w:pPr>
              <w:jc w:val="center"/>
              <w:rPr>
                <w:sz w:val="20"/>
                <w:szCs w:val="20"/>
              </w:rPr>
            </w:pPr>
            <w:r w:rsidRPr="00866E08">
              <w:rPr>
                <w:sz w:val="20"/>
                <w:szCs w:val="20"/>
              </w:rPr>
              <w:t>25.7</w:t>
            </w:r>
          </w:p>
        </w:tc>
        <w:tc>
          <w:tcPr>
            <w:tcW w:w="1019" w:type="dxa"/>
            <w:noWrap/>
            <w:hideMark/>
          </w:tcPr>
          <w:p w14:paraId="0403A332"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1A9861F9"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62F358C2"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2CA0F95F"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368B84C2" w14:textId="77777777" w:rsidR="00866E08" w:rsidRPr="00866E08" w:rsidRDefault="00866E08" w:rsidP="00866E08">
            <w:pPr>
              <w:jc w:val="center"/>
              <w:rPr>
                <w:sz w:val="20"/>
                <w:szCs w:val="20"/>
              </w:rPr>
            </w:pPr>
            <w:r w:rsidRPr="00866E08">
              <w:rPr>
                <w:sz w:val="20"/>
                <w:szCs w:val="20"/>
              </w:rPr>
              <w:t>25.1</w:t>
            </w:r>
          </w:p>
        </w:tc>
        <w:tc>
          <w:tcPr>
            <w:tcW w:w="1019" w:type="dxa"/>
            <w:noWrap/>
            <w:hideMark/>
          </w:tcPr>
          <w:p w14:paraId="2170D8C0" w14:textId="77777777" w:rsidR="00866E08" w:rsidRPr="00866E08" w:rsidRDefault="00866E08" w:rsidP="00866E08">
            <w:pPr>
              <w:jc w:val="center"/>
              <w:rPr>
                <w:sz w:val="20"/>
                <w:szCs w:val="20"/>
              </w:rPr>
            </w:pPr>
            <w:r w:rsidRPr="00866E08">
              <w:rPr>
                <w:sz w:val="20"/>
                <w:szCs w:val="20"/>
              </w:rPr>
              <w:t>24.5</w:t>
            </w:r>
          </w:p>
        </w:tc>
      </w:tr>
      <w:tr w:rsidR="00866E08" w:rsidRPr="00866E08" w14:paraId="1EB23640" w14:textId="77777777" w:rsidTr="00866E08">
        <w:trPr>
          <w:divId w:val="904222713"/>
          <w:trHeight w:val="288"/>
          <w:jc w:val="center"/>
        </w:trPr>
        <w:tc>
          <w:tcPr>
            <w:tcW w:w="488" w:type="dxa"/>
            <w:noWrap/>
            <w:hideMark/>
          </w:tcPr>
          <w:p w14:paraId="5CB7B283" w14:textId="77777777" w:rsidR="00866E08" w:rsidRPr="00866E08" w:rsidRDefault="00866E08" w:rsidP="00866E08">
            <w:pPr>
              <w:jc w:val="center"/>
              <w:rPr>
                <w:sz w:val="20"/>
                <w:szCs w:val="20"/>
              </w:rPr>
            </w:pPr>
            <w:r w:rsidRPr="00866E08">
              <w:rPr>
                <w:sz w:val="20"/>
                <w:szCs w:val="20"/>
              </w:rPr>
              <w:t>2</w:t>
            </w:r>
          </w:p>
        </w:tc>
        <w:tc>
          <w:tcPr>
            <w:tcW w:w="1019" w:type="dxa"/>
            <w:noWrap/>
            <w:hideMark/>
          </w:tcPr>
          <w:p w14:paraId="0E4840B5" w14:textId="77777777" w:rsidR="00866E08" w:rsidRPr="00866E08" w:rsidRDefault="00866E08" w:rsidP="00866E08">
            <w:pPr>
              <w:jc w:val="center"/>
              <w:rPr>
                <w:sz w:val="20"/>
                <w:szCs w:val="20"/>
              </w:rPr>
            </w:pPr>
            <w:r w:rsidRPr="00866E08">
              <w:rPr>
                <w:sz w:val="20"/>
                <w:szCs w:val="20"/>
              </w:rPr>
              <w:t>32.3</w:t>
            </w:r>
          </w:p>
        </w:tc>
        <w:tc>
          <w:tcPr>
            <w:tcW w:w="1019" w:type="dxa"/>
            <w:noWrap/>
            <w:hideMark/>
          </w:tcPr>
          <w:p w14:paraId="04E71B07"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310482A8"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151539D4"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6A5848D7"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57EF3D3D"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100D44E6" w14:textId="77777777" w:rsidR="00866E08" w:rsidRPr="00866E08" w:rsidRDefault="00866E08" w:rsidP="00866E08">
            <w:pPr>
              <w:jc w:val="center"/>
              <w:rPr>
                <w:sz w:val="20"/>
                <w:szCs w:val="20"/>
              </w:rPr>
            </w:pPr>
            <w:r w:rsidRPr="00866E08">
              <w:rPr>
                <w:sz w:val="20"/>
                <w:szCs w:val="20"/>
              </w:rPr>
              <w:t>24.9</w:t>
            </w:r>
          </w:p>
        </w:tc>
        <w:tc>
          <w:tcPr>
            <w:tcW w:w="1019" w:type="dxa"/>
            <w:noWrap/>
            <w:hideMark/>
          </w:tcPr>
          <w:p w14:paraId="6818E912" w14:textId="77777777" w:rsidR="00866E08" w:rsidRPr="00866E08" w:rsidRDefault="00866E08" w:rsidP="00866E08">
            <w:pPr>
              <w:jc w:val="center"/>
              <w:rPr>
                <w:sz w:val="20"/>
                <w:szCs w:val="20"/>
              </w:rPr>
            </w:pPr>
            <w:r w:rsidRPr="00866E08">
              <w:rPr>
                <w:sz w:val="20"/>
                <w:szCs w:val="20"/>
              </w:rPr>
              <w:t>24.4</w:t>
            </w:r>
          </w:p>
        </w:tc>
      </w:tr>
      <w:tr w:rsidR="00866E08" w:rsidRPr="00866E08" w14:paraId="353A3806" w14:textId="77777777" w:rsidTr="00866E08">
        <w:trPr>
          <w:divId w:val="904222713"/>
          <w:trHeight w:val="288"/>
          <w:jc w:val="center"/>
        </w:trPr>
        <w:tc>
          <w:tcPr>
            <w:tcW w:w="488" w:type="dxa"/>
            <w:noWrap/>
            <w:hideMark/>
          </w:tcPr>
          <w:p w14:paraId="35D7FF81" w14:textId="77777777" w:rsidR="00866E08" w:rsidRPr="00866E08" w:rsidRDefault="00866E08" w:rsidP="00866E08">
            <w:pPr>
              <w:jc w:val="center"/>
              <w:rPr>
                <w:sz w:val="20"/>
                <w:szCs w:val="20"/>
              </w:rPr>
            </w:pPr>
            <w:r w:rsidRPr="00866E08">
              <w:rPr>
                <w:sz w:val="20"/>
                <w:szCs w:val="20"/>
              </w:rPr>
              <w:t>3</w:t>
            </w:r>
          </w:p>
        </w:tc>
        <w:tc>
          <w:tcPr>
            <w:tcW w:w="1019" w:type="dxa"/>
            <w:noWrap/>
            <w:hideMark/>
          </w:tcPr>
          <w:p w14:paraId="3A71D1EE" w14:textId="77777777" w:rsidR="00866E08" w:rsidRPr="00866E08" w:rsidRDefault="00866E08" w:rsidP="00866E08">
            <w:pPr>
              <w:jc w:val="center"/>
              <w:rPr>
                <w:sz w:val="20"/>
                <w:szCs w:val="20"/>
              </w:rPr>
            </w:pPr>
            <w:r w:rsidRPr="00866E08">
              <w:rPr>
                <w:sz w:val="20"/>
                <w:szCs w:val="20"/>
              </w:rPr>
              <w:t>34.9</w:t>
            </w:r>
          </w:p>
        </w:tc>
        <w:tc>
          <w:tcPr>
            <w:tcW w:w="1019" w:type="dxa"/>
            <w:noWrap/>
            <w:hideMark/>
          </w:tcPr>
          <w:p w14:paraId="3B8F57AD" w14:textId="77777777" w:rsidR="00866E08" w:rsidRPr="00866E08" w:rsidRDefault="00866E08" w:rsidP="00866E08">
            <w:pPr>
              <w:jc w:val="center"/>
              <w:rPr>
                <w:sz w:val="20"/>
                <w:szCs w:val="20"/>
              </w:rPr>
            </w:pPr>
            <w:r w:rsidRPr="00866E08">
              <w:rPr>
                <w:sz w:val="20"/>
                <w:szCs w:val="20"/>
              </w:rPr>
              <w:t>27.7</w:t>
            </w:r>
          </w:p>
        </w:tc>
        <w:tc>
          <w:tcPr>
            <w:tcW w:w="1019" w:type="dxa"/>
            <w:noWrap/>
            <w:hideMark/>
          </w:tcPr>
          <w:p w14:paraId="052354E1"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377BE4BA"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270274C3"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2446115E"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2F15034A" w14:textId="77777777" w:rsidR="00866E08" w:rsidRPr="00866E08" w:rsidRDefault="00866E08" w:rsidP="00866E08">
            <w:pPr>
              <w:jc w:val="center"/>
              <w:rPr>
                <w:sz w:val="20"/>
                <w:szCs w:val="20"/>
              </w:rPr>
            </w:pPr>
            <w:r w:rsidRPr="00866E08">
              <w:rPr>
                <w:sz w:val="20"/>
                <w:szCs w:val="20"/>
              </w:rPr>
              <w:t>24.8</w:t>
            </w:r>
          </w:p>
        </w:tc>
        <w:tc>
          <w:tcPr>
            <w:tcW w:w="1019" w:type="dxa"/>
            <w:noWrap/>
            <w:hideMark/>
          </w:tcPr>
          <w:p w14:paraId="542BF3F1" w14:textId="77777777" w:rsidR="00866E08" w:rsidRPr="00866E08" w:rsidRDefault="00866E08" w:rsidP="00866E08">
            <w:pPr>
              <w:jc w:val="center"/>
              <w:rPr>
                <w:sz w:val="20"/>
                <w:szCs w:val="20"/>
              </w:rPr>
            </w:pPr>
            <w:r w:rsidRPr="00866E08">
              <w:rPr>
                <w:sz w:val="20"/>
                <w:szCs w:val="20"/>
              </w:rPr>
              <w:t>24.1</w:t>
            </w:r>
          </w:p>
        </w:tc>
      </w:tr>
      <w:tr w:rsidR="00866E08" w:rsidRPr="00866E08" w14:paraId="6C5C8A17" w14:textId="77777777" w:rsidTr="00866E08">
        <w:trPr>
          <w:divId w:val="904222713"/>
          <w:trHeight w:val="288"/>
          <w:jc w:val="center"/>
        </w:trPr>
        <w:tc>
          <w:tcPr>
            <w:tcW w:w="488" w:type="dxa"/>
            <w:noWrap/>
            <w:hideMark/>
          </w:tcPr>
          <w:p w14:paraId="1583FEFF" w14:textId="77777777" w:rsidR="00866E08" w:rsidRPr="00866E08" w:rsidRDefault="00866E08" w:rsidP="00866E08">
            <w:pPr>
              <w:jc w:val="center"/>
              <w:rPr>
                <w:sz w:val="20"/>
                <w:szCs w:val="20"/>
              </w:rPr>
            </w:pPr>
            <w:r w:rsidRPr="00866E08">
              <w:rPr>
                <w:sz w:val="20"/>
                <w:szCs w:val="20"/>
              </w:rPr>
              <w:t>4</w:t>
            </w:r>
          </w:p>
        </w:tc>
        <w:tc>
          <w:tcPr>
            <w:tcW w:w="1019" w:type="dxa"/>
            <w:noWrap/>
            <w:hideMark/>
          </w:tcPr>
          <w:p w14:paraId="03DA34B0" w14:textId="77777777" w:rsidR="00866E08" w:rsidRPr="00866E08" w:rsidRDefault="00866E08" w:rsidP="00866E08">
            <w:pPr>
              <w:jc w:val="center"/>
              <w:rPr>
                <w:sz w:val="20"/>
                <w:szCs w:val="20"/>
              </w:rPr>
            </w:pPr>
            <w:r w:rsidRPr="00866E08">
              <w:rPr>
                <w:sz w:val="20"/>
                <w:szCs w:val="20"/>
              </w:rPr>
              <w:t>37.1</w:t>
            </w:r>
          </w:p>
        </w:tc>
        <w:tc>
          <w:tcPr>
            <w:tcW w:w="1019" w:type="dxa"/>
            <w:noWrap/>
            <w:hideMark/>
          </w:tcPr>
          <w:p w14:paraId="6523F251" w14:textId="77777777" w:rsidR="00866E08" w:rsidRPr="00866E08" w:rsidRDefault="00866E08" w:rsidP="00866E08">
            <w:pPr>
              <w:jc w:val="center"/>
              <w:rPr>
                <w:sz w:val="20"/>
                <w:szCs w:val="20"/>
              </w:rPr>
            </w:pPr>
            <w:r w:rsidRPr="00866E08">
              <w:rPr>
                <w:sz w:val="20"/>
                <w:szCs w:val="20"/>
              </w:rPr>
              <w:t>28.3</w:t>
            </w:r>
          </w:p>
        </w:tc>
        <w:tc>
          <w:tcPr>
            <w:tcW w:w="1019" w:type="dxa"/>
            <w:noWrap/>
            <w:hideMark/>
          </w:tcPr>
          <w:p w14:paraId="2F13F7FA"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2C1CF089"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6D4492E1"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7AC3BD24"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423C1493" w14:textId="77777777" w:rsidR="00866E08" w:rsidRPr="00866E08" w:rsidRDefault="00866E08" w:rsidP="00866E08">
            <w:pPr>
              <w:jc w:val="center"/>
              <w:rPr>
                <w:sz w:val="20"/>
                <w:szCs w:val="20"/>
              </w:rPr>
            </w:pPr>
            <w:r w:rsidRPr="00866E08">
              <w:rPr>
                <w:sz w:val="20"/>
                <w:szCs w:val="20"/>
              </w:rPr>
              <w:t>24.7</w:t>
            </w:r>
          </w:p>
        </w:tc>
        <w:tc>
          <w:tcPr>
            <w:tcW w:w="1019" w:type="dxa"/>
            <w:noWrap/>
            <w:hideMark/>
          </w:tcPr>
          <w:p w14:paraId="15EE270B" w14:textId="77777777" w:rsidR="00866E08" w:rsidRPr="00866E08" w:rsidRDefault="00866E08" w:rsidP="00866E08">
            <w:pPr>
              <w:jc w:val="center"/>
              <w:rPr>
                <w:sz w:val="20"/>
                <w:szCs w:val="20"/>
              </w:rPr>
            </w:pPr>
            <w:r w:rsidRPr="00866E08">
              <w:rPr>
                <w:sz w:val="20"/>
                <w:szCs w:val="20"/>
              </w:rPr>
              <w:t>23.9</w:t>
            </w:r>
          </w:p>
        </w:tc>
      </w:tr>
      <w:tr w:rsidR="00866E08" w:rsidRPr="00866E08" w14:paraId="5B9474DF" w14:textId="77777777" w:rsidTr="00866E08">
        <w:trPr>
          <w:divId w:val="904222713"/>
          <w:trHeight w:val="288"/>
          <w:jc w:val="center"/>
        </w:trPr>
        <w:tc>
          <w:tcPr>
            <w:tcW w:w="488" w:type="dxa"/>
            <w:noWrap/>
            <w:hideMark/>
          </w:tcPr>
          <w:p w14:paraId="352A7DEE" w14:textId="77777777" w:rsidR="00866E08" w:rsidRPr="00866E08" w:rsidRDefault="00866E08" w:rsidP="00866E08">
            <w:pPr>
              <w:jc w:val="center"/>
              <w:rPr>
                <w:sz w:val="20"/>
                <w:szCs w:val="20"/>
              </w:rPr>
            </w:pPr>
            <w:r w:rsidRPr="00866E08">
              <w:rPr>
                <w:sz w:val="20"/>
                <w:szCs w:val="20"/>
              </w:rPr>
              <w:t>5</w:t>
            </w:r>
          </w:p>
        </w:tc>
        <w:tc>
          <w:tcPr>
            <w:tcW w:w="1019" w:type="dxa"/>
            <w:noWrap/>
            <w:hideMark/>
          </w:tcPr>
          <w:p w14:paraId="3A2DEAC1" w14:textId="77777777" w:rsidR="00866E08" w:rsidRPr="00866E08" w:rsidRDefault="00866E08" w:rsidP="00866E08">
            <w:pPr>
              <w:jc w:val="center"/>
              <w:rPr>
                <w:sz w:val="20"/>
                <w:szCs w:val="20"/>
              </w:rPr>
            </w:pPr>
            <w:r w:rsidRPr="00866E08">
              <w:rPr>
                <w:sz w:val="20"/>
                <w:szCs w:val="20"/>
              </w:rPr>
              <w:t>39.1</w:t>
            </w:r>
          </w:p>
        </w:tc>
        <w:tc>
          <w:tcPr>
            <w:tcW w:w="1019" w:type="dxa"/>
            <w:noWrap/>
            <w:hideMark/>
          </w:tcPr>
          <w:p w14:paraId="0E93B90B" w14:textId="77777777" w:rsidR="00866E08" w:rsidRPr="00866E08" w:rsidRDefault="00866E08" w:rsidP="00866E08">
            <w:pPr>
              <w:jc w:val="center"/>
              <w:rPr>
                <w:sz w:val="20"/>
                <w:szCs w:val="20"/>
              </w:rPr>
            </w:pPr>
            <w:r w:rsidRPr="00866E08">
              <w:rPr>
                <w:sz w:val="20"/>
                <w:szCs w:val="20"/>
              </w:rPr>
              <w:t>28.7</w:t>
            </w:r>
          </w:p>
        </w:tc>
        <w:tc>
          <w:tcPr>
            <w:tcW w:w="1019" w:type="dxa"/>
            <w:noWrap/>
            <w:hideMark/>
          </w:tcPr>
          <w:p w14:paraId="542EA70C"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1CCB5F36"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41106B04"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2DE64E79"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775D3F83" w14:textId="77777777" w:rsidR="00866E08" w:rsidRPr="00866E08" w:rsidRDefault="00866E08" w:rsidP="00866E08">
            <w:pPr>
              <w:jc w:val="center"/>
              <w:rPr>
                <w:sz w:val="20"/>
                <w:szCs w:val="20"/>
              </w:rPr>
            </w:pPr>
            <w:r w:rsidRPr="00866E08">
              <w:rPr>
                <w:sz w:val="20"/>
                <w:szCs w:val="20"/>
              </w:rPr>
              <w:t>24.9</w:t>
            </w:r>
          </w:p>
        </w:tc>
        <w:tc>
          <w:tcPr>
            <w:tcW w:w="1019" w:type="dxa"/>
            <w:noWrap/>
            <w:hideMark/>
          </w:tcPr>
          <w:p w14:paraId="4F5A7056" w14:textId="77777777" w:rsidR="00866E08" w:rsidRPr="00866E08" w:rsidRDefault="00866E08" w:rsidP="00866E08">
            <w:pPr>
              <w:jc w:val="center"/>
              <w:rPr>
                <w:sz w:val="20"/>
                <w:szCs w:val="20"/>
              </w:rPr>
            </w:pPr>
            <w:r w:rsidRPr="00866E08">
              <w:rPr>
                <w:sz w:val="20"/>
                <w:szCs w:val="20"/>
              </w:rPr>
              <w:t>23.9</w:t>
            </w:r>
          </w:p>
        </w:tc>
      </w:tr>
      <w:tr w:rsidR="00866E08" w:rsidRPr="00866E08" w14:paraId="11A4CED4" w14:textId="77777777" w:rsidTr="00866E08">
        <w:trPr>
          <w:divId w:val="904222713"/>
          <w:trHeight w:val="288"/>
          <w:jc w:val="center"/>
        </w:trPr>
        <w:tc>
          <w:tcPr>
            <w:tcW w:w="488" w:type="dxa"/>
            <w:noWrap/>
            <w:hideMark/>
          </w:tcPr>
          <w:p w14:paraId="695482D9" w14:textId="77777777" w:rsidR="00866E08" w:rsidRPr="00866E08" w:rsidRDefault="00866E08" w:rsidP="00866E08">
            <w:pPr>
              <w:jc w:val="center"/>
              <w:rPr>
                <w:sz w:val="20"/>
                <w:szCs w:val="20"/>
              </w:rPr>
            </w:pPr>
            <w:r w:rsidRPr="00866E08">
              <w:rPr>
                <w:sz w:val="20"/>
                <w:szCs w:val="20"/>
              </w:rPr>
              <w:t>6</w:t>
            </w:r>
          </w:p>
        </w:tc>
        <w:tc>
          <w:tcPr>
            <w:tcW w:w="1019" w:type="dxa"/>
            <w:noWrap/>
            <w:hideMark/>
          </w:tcPr>
          <w:p w14:paraId="6A2CB7FD" w14:textId="77777777" w:rsidR="00866E08" w:rsidRPr="00866E08" w:rsidRDefault="00866E08" w:rsidP="00866E08">
            <w:pPr>
              <w:jc w:val="center"/>
              <w:rPr>
                <w:sz w:val="20"/>
                <w:szCs w:val="20"/>
              </w:rPr>
            </w:pPr>
            <w:r w:rsidRPr="00866E08">
              <w:rPr>
                <w:sz w:val="20"/>
                <w:szCs w:val="20"/>
              </w:rPr>
              <w:t>40.3</w:t>
            </w:r>
          </w:p>
        </w:tc>
        <w:tc>
          <w:tcPr>
            <w:tcW w:w="1019" w:type="dxa"/>
            <w:noWrap/>
            <w:hideMark/>
          </w:tcPr>
          <w:p w14:paraId="509B5A19" w14:textId="77777777" w:rsidR="00866E08" w:rsidRPr="00866E08" w:rsidRDefault="00866E08" w:rsidP="00866E08">
            <w:pPr>
              <w:jc w:val="center"/>
              <w:rPr>
                <w:sz w:val="20"/>
                <w:szCs w:val="20"/>
              </w:rPr>
            </w:pPr>
            <w:r w:rsidRPr="00866E08">
              <w:rPr>
                <w:sz w:val="20"/>
                <w:szCs w:val="20"/>
              </w:rPr>
              <w:t>29.4</w:t>
            </w:r>
          </w:p>
        </w:tc>
        <w:tc>
          <w:tcPr>
            <w:tcW w:w="1019" w:type="dxa"/>
            <w:noWrap/>
            <w:hideMark/>
          </w:tcPr>
          <w:p w14:paraId="72DC4E37"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08B18BB8"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1E49CF83" w14:textId="77777777" w:rsidR="00866E08" w:rsidRPr="00866E08" w:rsidRDefault="00866E08" w:rsidP="00866E08">
            <w:pPr>
              <w:jc w:val="center"/>
              <w:rPr>
                <w:sz w:val="20"/>
                <w:szCs w:val="20"/>
              </w:rPr>
            </w:pPr>
            <w:r w:rsidRPr="00866E08">
              <w:rPr>
                <w:sz w:val="20"/>
                <w:szCs w:val="20"/>
              </w:rPr>
              <w:t>23.8</w:t>
            </w:r>
          </w:p>
        </w:tc>
        <w:tc>
          <w:tcPr>
            <w:tcW w:w="1019" w:type="dxa"/>
            <w:noWrap/>
            <w:hideMark/>
          </w:tcPr>
          <w:p w14:paraId="10AA9AE0" w14:textId="77777777" w:rsidR="00866E08" w:rsidRPr="00866E08" w:rsidRDefault="00866E08" w:rsidP="00866E08">
            <w:pPr>
              <w:jc w:val="center"/>
              <w:rPr>
                <w:sz w:val="20"/>
                <w:szCs w:val="20"/>
              </w:rPr>
            </w:pPr>
            <w:r w:rsidRPr="00866E08">
              <w:rPr>
                <w:sz w:val="20"/>
                <w:szCs w:val="20"/>
              </w:rPr>
              <w:t>23.8</w:t>
            </w:r>
          </w:p>
        </w:tc>
        <w:tc>
          <w:tcPr>
            <w:tcW w:w="1019" w:type="dxa"/>
            <w:noWrap/>
            <w:hideMark/>
          </w:tcPr>
          <w:p w14:paraId="7C044562"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4AE6C1C7" w14:textId="77777777" w:rsidR="00866E08" w:rsidRPr="00866E08" w:rsidRDefault="00866E08" w:rsidP="00866E08">
            <w:pPr>
              <w:jc w:val="center"/>
              <w:rPr>
                <w:sz w:val="20"/>
                <w:szCs w:val="20"/>
              </w:rPr>
            </w:pPr>
            <w:r w:rsidRPr="00866E08">
              <w:rPr>
                <w:sz w:val="20"/>
                <w:szCs w:val="20"/>
              </w:rPr>
              <w:t>23.7</w:t>
            </w:r>
          </w:p>
        </w:tc>
      </w:tr>
      <w:tr w:rsidR="00866E08" w:rsidRPr="00866E08" w14:paraId="21851357" w14:textId="77777777" w:rsidTr="00866E08">
        <w:trPr>
          <w:divId w:val="904222713"/>
          <w:trHeight w:val="288"/>
          <w:jc w:val="center"/>
        </w:trPr>
        <w:tc>
          <w:tcPr>
            <w:tcW w:w="488" w:type="dxa"/>
            <w:noWrap/>
            <w:hideMark/>
          </w:tcPr>
          <w:p w14:paraId="7A9F6531" w14:textId="77777777" w:rsidR="00866E08" w:rsidRPr="00866E08" w:rsidRDefault="00866E08" w:rsidP="00866E08">
            <w:pPr>
              <w:jc w:val="center"/>
              <w:rPr>
                <w:sz w:val="20"/>
                <w:szCs w:val="20"/>
              </w:rPr>
            </w:pPr>
            <w:r w:rsidRPr="00866E08">
              <w:rPr>
                <w:sz w:val="20"/>
                <w:szCs w:val="20"/>
              </w:rPr>
              <w:t>7</w:t>
            </w:r>
          </w:p>
        </w:tc>
        <w:tc>
          <w:tcPr>
            <w:tcW w:w="1019" w:type="dxa"/>
            <w:noWrap/>
            <w:hideMark/>
          </w:tcPr>
          <w:p w14:paraId="4FFA0242" w14:textId="77777777" w:rsidR="00866E08" w:rsidRPr="00866E08" w:rsidRDefault="00866E08" w:rsidP="00866E08">
            <w:pPr>
              <w:jc w:val="center"/>
              <w:rPr>
                <w:sz w:val="20"/>
                <w:szCs w:val="20"/>
              </w:rPr>
            </w:pPr>
            <w:r w:rsidRPr="00866E08">
              <w:rPr>
                <w:sz w:val="20"/>
                <w:szCs w:val="20"/>
              </w:rPr>
              <w:t>41.6</w:t>
            </w:r>
          </w:p>
        </w:tc>
        <w:tc>
          <w:tcPr>
            <w:tcW w:w="1019" w:type="dxa"/>
            <w:noWrap/>
            <w:hideMark/>
          </w:tcPr>
          <w:p w14:paraId="453588C0" w14:textId="77777777" w:rsidR="00866E08" w:rsidRPr="00866E08" w:rsidRDefault="00866E08" w:rsidP="00866E08">
            <w:pPr>
              <w:jc w:val="center"/>
              <w:rPr>
                <w:sz w:val="20"/>
                <w:szCs w:val="20"/>
              </w:rPr>
            </w:pPr>
            <w:r w:rsidRPr="00866E08">
              <w:rPr>
                <w:sz w:val="20"/>
                <w:szCs w:val="20"/>
              </w:rPr>
              <w:t>29.5</w:t>
            </w:r>
          </w:p>
        </w:tc>
        <w:tc>
          <w:tcPr>
            <w:tcW w:w="1019" w:type="dxa"/>
            <w:noWrap/>
            <w:hideMark/>
          </w:tcPr>
          <w:p w14:paraId="31CC015F" w14:textId="77777777" w:rsidR="00866E08" w:rsidRPr="00866E08" w:rsidRDefault="00866E08" w:rsidP="00866E08">
            <w:pPr>
              <w:jc w:val="center"/>
              <w:rPr>
                <w:sz w:val="20"/>
                <w:szCs w:val="20"/>
              </w:rPr>
            </w:pPr>
            <w:r w:rsidRPr="00866E08">
              <w:rPr>
                <w:sz w:val="20"/>
                <w:szCs w:val="20"/>
              </w:rPr>
              <w:t>24.5</w:t>
            </w:r>
          </w:p>
        </w:tc>
        <w:tc>
          <w:tcPr>
            <w:tcW w:w="1019" w:type="dxa"/>
            <w:noWrap/>
            <w:hideMark/>
          </w:tcPr>
          <w:p w14:paraId="7A5D6842"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6C75A881"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78CE58DE"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1F342E2B"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2FDBE24B" w14:textId="77777777" w:rsidR="00866E08" w:rsidRPr="00866E08" w:rsidRDefault="00866E08" w:rsidP="00866E08">
            <w:pPr>
              <w:jc w:val="center"/>
              <w:rPr>
                <w:sz w:val="20"/>
                <w:szCs w:val="20"/>
              </w:rPr>
            </w:pPr>
            <w:r w:rsidRPr="00866E08">
              <w:rPr>
                <w:sz w:val="20"/>
                <w:szCs w:val="20"/>
              </w:rPr>
              <w:t>23.6</w:t>
            </w:r>
          </w:p>
        </w:tc>
      </w:tr>
      <w:tr w:rsidR="00866E08" w:rsidRPr="00866E08" w14:paraId="2F17CD3C" w14:textId="77777777" w:rsidTr="00866E08">
        <w:trPr>
          <w:divId w:val="904222713"/>
          <w:trHeight w:val="288"/>
          <w:jc w:val="center"/>
        </w:trPr>
        <w:tc>
          <w:tcPr>
            <w:tcW w:w="488" w:type="dxa"/>
            <w:noWrap/>
            <w:hideMark/>
          </w:tcPr>
          <w:p w14:paraId="0943BE03" w14:textId="77777777" w:rsidR="00866E08" w:rsidRPr="00866E08" w:rsidRDefault="00866E08" w:rsidP="00866E08">
            <w:pPr>
              <w:jc w:val="center"/>
              <w:rPr>
                <w:sz w:val="20"/>
                <w:szCs w:val="20"/>
              </w:rPr>
            </w:pPr>
            <w:r w:rsidRPr="00866E08">
              <w:rPr>
                <w:sz w:val="20"/>
                <w:szCs w:val="20"/>
              </w:rPr>
              <w:t>8</w:t>
            </w:r>
          </w:p>
        </w:tc>
        <w:tc>
          <w:tcPr>
            <w:tcW w:w="1019" w:type="dxa"/>
            <w:noWrap/>
            <w:hideMark/>
          </w:tcPr>
          <w:p w14:paraId="06DD1E8F" w14:textId="77777777" w:rsidR="00866E08" w:rsidRPr="00866E08" w:rsidRDefault="00866E08" w:rsidP="00866E08">
            <w:pPr>
              <w:jc w:val="center"/>
              <w:rPr>
                <w:sz w:val="20"/>
                <w:szCs w:val="20"/>
              </w:rPr>
            </w:pPr>
            <w:r w:rsidRPr="00866E08">
              <w:rPr>
                <w:sz w:val="20"/>
                <w:szCs w:val="20"/>
              </w:rPr>
              <w:t>42.5</w:t>
            </w:r>
          </w:p>
        </w:tc>
        <w:tc>
          <w:tcPr>
            <w:tcW w:w="1019" w:type="dxa"/>
            <w:noWrap/>
            <w:hideMark/>
          </w:tcPr>
          <w:p w14:paraId="6BEA0087" w14:textId="77777777" w:rsidR="00866E08" w:rsidRPr="00866E08" w:rsidRDefault="00866E08" w:rsidP="00866E08">
            <w:pPr>
              <w:jc w:val="center"/>
              <w:rPr>
                <w:sz w:val="20"/>
                <w:szCs w:val="20"/>
              </w:rPr>
            </w:pPr>
            <w:r w:rsidRPr="00866E08">
              <w:rPr>
                <w:sz w:val="20"/>
                <w:szCs w:val="20"/>
              </w:rPr>
              <w:t>29.9</w:t>
            </w:r>
          </w:p>
        </w:tc>
        <w:tc>
          <w:tcPr>
            <w:tcW w:w="1019" w:type="dxa"/>
            <w:noWrap/>
            <w:hideMark/>
          </w:tcPr>
          <w:p w14:paraId="0B233E2C"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6214CCAA"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52FC75D1"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3A40A785"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5D6775ED"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6523F26B" w14:textId="77777777" w:rsidR="00866E08" w:rsidRPr="00866E08" w:rsidRDefault="00866E08" w:rsidP="00866E08">
            <w:pPr>
              <w:jc w:val="center"/>
              <w:rPr>
                <w:sz w:val="20"/>
                <w:szCs w:val="20"/>
              </w:rPr>
            </w:pPr>
            <w:r w:rsidRPr="00866E08">
              <w:rPr>
                <w:sz w:val="20"/>
                <w:szCs w:val="20"/>
              </w:rPr>
              <w:t>23.6</w:t>
            </w:r>
          </w:p>
        </w:tc>
      </w:tr>
      <w:tr w:rsidR="00866E08" w:rsidRPr="00866E08" w14:paraId="7D2E7287" w14:textId="77777777" w:rsidTr="00866E08">
        <w:trPr>
          <w:divId w:val="904222713"/>
          <w:trHeight w:val="288"/>
          <w:jc w:val="center"/>
        </w:trPr>
        <w:tc>
          <w:tcPr>
            <w:tcW w:w="488" w:type="dxa"/>
            <w:noWrap/>
            <w:hideMark/>
          </w:tcPr>
          <w:p w14:paraId="3F2952E2" w14:textId="77777777" w:rsidR="00866E08" w:rsidRPr="00866E08" w:rsidRDefault="00866E08" w:rsidP="00866E08">
            <w:pPr>
              <w:jc w:val="center"/>
              <w:rPr>
                <w:sz w:val="20"/>
                <w:szCs w:val="20"/>
              </w:rPr>
            </w:pPr>
            <w:r w:rsidRPr="00866E08">
              <w:rPr>
                <w:sz w:val="20"/>
                <w:szCs w:val="20"/>
              </w:rPr>
              <w:t>9</w:t>
            </w:r>
          </w:p>
        </w:tc>
        <w:tc>
          <w:tcPr>
            <w:tcW w:w="1019" w:type="dxa"/>
            <w:noWrap/>
            <w:hideMark/>
          </w:tcPr>
          <w:p w14:paraId="2F5D8B02" w14:textId="77777777" w:rsidR="00866E08" w:rsidRPr="00866E08" w:rsidRDefault="00866E08" w:rsidP="00866E08">
            <w:pPr>
              <w:jc w:val="center"/>
              <w:rPr>
                <w:sz w:val="20"/>
                <w:szCs w:val="20"/>
              </w:rPr>
            </w:pPr>
            <w:r w:rsidRPr="00866E08">
              <w:rPr>
                <w:sz w:val="20"/>
                <w:szCs w:val="20"/>
              </w:rPr>
              <w:t>43.2</w:t>
            </w:r>
          </w:p>
        </w:tc>
        <w:tc>
          <w:tcPr>
            <w:tcW w:w="1019" w:type="dxa"/>
            <w:noWrap/>
            <w:hideMark/>
          </w:tcPr>
          <w:p w14:paraId="32AA9C93" w14:textId="77777777" w:rsidR="00866E08" w:rsidRPr="00866E08" w:rsidRDefault="00866E08" w:rsidP="00866E08">
            <w:pPr>
              <w:jc w:val="center"/>
              <w:rPr>
                <w:sz w:val="20"/>
                <w:szCs w:val="20"/>
              </w:rPr>
            </w:pPr>
            <w:r w:rsidRPr="00866E08">
              <w:rPr>
                <w:sz w:val="20"/>
                <w:szCs w:val="20"/>
              </w:rPr>
              <w:t>30.1</w:t>
            </w:r>
          </w:p>
        </w:tc>
        <w:tc>
          <w:tcPr>
            <w:tcW w:w="1019" w:type="dxa"/>
            <w:noWrap/>
            <w:hideMark/>
          </w:tcPr>
          <w:p w14:paraId="56458CDE" w14:textId="77777777" w:rsidR="00866E08" w:rsidRPr="00866E08" w:rsidRDefault="00866E08" w:rsidP="00866E08">
            <w:pPr>
              <w:jc w:val="center"/>
              <w:rPr>
                <w:sz w:val="20"/>
                <w:szCs w:val="20"/>
              </w:rPr>
            </w:pPr>
            <w:r w:rsidRPr="00866E08">
              <w:rPr>
                <w:sz w:val="20"/>
                <w:szCs w:val="20"/>
              </w:rPr>
              <w:t>25</w:t>
            </w:r>
          </w:p>
        </w:tc>
        <w:tc>
          <w:tcPr>
            <w:tcW w:w="1019" w:type="dxa"/>
            <w:noWrap/>
            <w:hideMark/>
          </w:tcPr>
          <w:p w14:paraId="4539F5D8"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5B992719"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1D7DDCCD"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008C5B79"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239DF0DF" w14:textId="77777777" w:rsidR="00866E08" w:rsidRPr="00866E08" w:rsidRDefault="00866E08" w:rsidP="00866E08">
            <w:pPr>
              <w:jc w:val="center"/>
              <w:rPr>
                <w:sz w:val="20"/>
                <w:szCs w:val="20"/>
              </w:rPr>
            </w:pPr>
            <w:r w:rsidRPr="00866E08">
              <w:rPr>
                <w:sz w:val="20"/>
                <w:szCs w:val="20"/>
              </w:rPr>
              <w:t>23.6</w:t>
            </w:r>
          </w:p>
        </w:tc>
      </w:tr>
      <w:tr w:rsidR="00866E08" w:rsidRPr="00866E08" w14:paraId="75C03F65" w14:textId="77777777" w:rsidTr="00866E08">
        <w:trPr>
          <w:divId w:val="904222713"/>
          <w:trHeight w:val="288"/>
          <w:jc w:val="center"/>
        </w:trPr>
        <w:tc>
          <w:tcPr>
            <w:tcW w:w="488" w:type="dxa"/>
            <w:noWrap/>
            <w:hideMark/>
          </w:tcPr>
          <w:p w14:paraId="79EC9060" w14:textId="77777777" w:rsidR="00866E08" w:rsidRPr="00866E08" w:rsidRDefault="00866E08" w:rsidP="00866E08">
            <w:pPr>
              <w:jc w:val="center"/>
              <w:rPr>
                <w:sz w:val="20"/>
                <w:szCs w:val="20"/>
              </w:rPr>
            </w:pPr>
            <w:r w:rsidRPr="00866E08">
              <w:rPr>
                <w:sz w:val="20"/>
                <w:szCs w:val="20"/>
              </w:rPr>
              <w:t>10</w:t>
            </w:r>
          </w:p>
        </w:tc>
        <w:tc>
          <w:tcPr>
            <w:tcW w:w="1019" w:type="dxa"/>
            <w:noWrap/>
            <w:hideMark/>
          </w:tcPr>
          <w:p w14:paraId="036BA7B1" w14:textId="77777777" w:rsidR="00866E08" w:rsidRPr="00866E08" w:rsidRDefault="00866E08" w:rsidP="00866E08">
            <w:pPr>
              <w:jc w:val="center"/>
              <w:rPr>
                <w:sz w:val="20"/>
                <w:szCs w:val="20"/>
              </w:rPr>
            </w:pPr>
            <w:r w:rsidRPr="00866E08">
              <w:rPr>
                <w:sz w:val="20"/>
                <w:szCs w:val="20"/>
              </w:rPr>
              <w:t>43.8</w:t>
            </w:r>
          </w:p>
        </w:tc>
        <w:tc>
          <w:tcPr>
            <w:tcW w:w="1019" w:type="dxa"/>
            <w:noWrap/>
            <w:hideMark/>
          </w:tcPr>
          <w:p w14:paraId="540CEBAB" w14:textId="77777777" w:rsidR="00866E08" w:rsidRPr="00866E08" w:rsidRDefault="00866E08" w:rsidP="00866E08">
            <w:pPr>
              <w:jc w:val="center"/>
              <w:rPr>
                <w:sz w:val="20"/>
                <w:szCs w:val="20"/>
              </w:rPr>
            </w:pPr>
            <w:r w:rsidRPr="00866E08">
              <w:rPr>
                <w:sz w:val="20"/>
                <w:szCs w:val="20"/>
              </w:rPr>
              <w:t>30.3</w:t>
            </w:r>
          </w:p>
        </w:tc>
        <w:tc>
          <w:tcPr>
            <w:tcW w:w="1019" w:type="dxa"/>
            <w:noWrap/>
            <w:hideMark/>
          </w:tcPr>
          <w:p w14:paraId="0EB9EC12" w14:textId="77777777" w:rsidR="00866E08" w:rsidRPr="00866E08" w:rsidRDefault="00866E08" w:rsidP="00866E08">
            <w:pPr>
              <w:jc w:val="center"/>
              <w:rPr>
                <w:sz w:val="20"/>
                <w:szCs w:val="20"/>
              </w:rPr>
            </w:pPr>
            <w:r w:rsidRPr="00866E08">
              <w:rPr>
                <w:sz w:val="20"/>
                <w:szCs w:val="20"/>
              </w:rPr>
              <w:t>25.4</w:t>
            </w:r>
          </w:p>
        </w:tc>
        <w:tc>
          <w:tcPr>
            <w:tcW w:w="1019" w:type="dxa"/>
            <w:noWrap/>
            <w:hideMark/>
          </w:tcPr>
          <w:p w14:paraId="0DA22610"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209AFE25"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75148C1B"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304FF0A1"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05CF1E0B" w14:textId="77777777" w:rsidR="00866E08" w:rsidRPr="00866E08" w:rsidRDefault="00866E08" w:rsidP="00866E08">
            <w:pPr>
              <w:jc w:val="center"/>
              <w:rPr>
                <w:sz w:val="20"/>
                <w:szCs w:val="20"/>
              </w:rPr>
            </w:pPr>
            <w:r w:rsidRPr="00866E08">
              <w:rPr>
                <w:sz w:val="20"/>
                <w:szCs w:val="20"/>
              </w:rPr>
              <w:t>23.6</w:t>
            </w:r>
          </w:p>
        </w:tc>
      </w:tr>
      <w:tr w:rsidR="00866E08" w:rsidRPr="00866E08" w14:paraId="6270A475" w14:textId="77777777" w:rsidTr="00866E08">
        <w:trPr>
          <w:divId w:val="904222713"/>
          <w:trHeight w:val="288"/>
          <w:jc w:val="center"/>
        </w:trPr>
        <w:tc>
          <w:tcPr>
            <w:tcW w:w="488" w:type="dxa"/>
            <w:noWrap/>
            <w:hideMark/>
          </w:tcPr>
          <w:p w14:paraId="6B4CF6C2" w14:textId="77777777" w:rsidR="00866E08" w:rsidRPr="00866E08" w:rsidRDefault="00866E08" w:rsidP="00866E08">
            <w:pPr>
              <w:jc w:val="center"/>
              <w:rPr>
                <w:sz w:val="20"/>
                <w:szCs w:val="20"/>
              </w:rPr>
            </w:pPr>
            <w:r w:rsidRPr="00866E08">
              <w:rPr>
                <w:sz w:val="20"/>
                <w:szCs w:val="20"/>
              </w:rPr>
              <w:t>11</w:t>
            </w:r>
          </w:p>
        </w:tc>
        <w:tc>
          <w:tcPr>
            <w:tcW w:w="1019" w:type="dxa"/>
            <w:noWrap/>
            <w:hideMark/>
          </w:tcPr>
          <w:p w14:paraId="02A34E11" w14:textId="77777777" w:rsidR="00866E08" w:rsidRPr="00866E08" w:rsidRDefault="00866E08" w:rsidP="00866E08">
            <w:pPr>
              <w:jc w:val="center"/>
              <w:rPr>
                <w:sz w:val="20"/>
                <w:szCs w:val="20"/>
              </w:rPr>
            </w:pPr>
            <w:r w:rsidRPr="00866E08">
              <w:rPr>
                <w:sz w:val="20"/>
                <w:szCs w:val="20"/>
              </w:rPr>
              <w:t>44.3</w:t>
            </w:r>
          </w:p>
        </w:tc>
        <w:tc>
          <w:tcPr>
            <w:tcW w:w="1019" w:type="dxa"/>
            <w:noWrap/>
            <w:hideMark/>
          </w:tcPr>
          <w:p w14:paraId="4DF690B5" w14:textId="77777777" w:rsidR="00866E08" w:rsidRPr="00866E08" w:rsidRDefault="00866E08" w:rsidP="00866E08">
            <w:pPr>
              <w:jc w:val="center"/>
              <w:rPr>
                <w:sz w:val="20"/>
                <w:szCs w:val="20"/>
              </w:rPr>
            </w:pPr>
            <w:r w:rsidRPr="00866E08">
              <w:rPr>
                <w:sz w:val="20"/>
                <w:szCs w:val="20"/>
              </w:rPr>
              <w:t>30.5</w:t>
            </w:r>
          </w:p>
        </w:tc>
        <w:tc>
          <w:tcPr>
            <w:tcW w:w="1019" w:type="dxa"/>
            <w:noWrap/>
            <w:hideMark/>
          </w:tcPr>
          <w:p w14:paraId="071A41E2" w14:textId="77777777" w:rsidR="00866E08" w:rsidRPr="00866E08" w:rsidRDefault="00866E08" w:rsidP="00866E08">
            <w:pPr>
              <w:jc w:val="center"/>
              <w:rPr>
                <w:sz w:val="20"/>
                <w:szCs w:val="20"/>
              </w:rPr>
            </w:pPr>
            <w:r w:rsidRPr="00866E08">
              <w:rPr>
                <w:sz w:val="20"/>
                <w:szCs w:val="20"/>
              </w:rPr>
              <w:t>25.8</w:t>
            </w:r>
          </w:p>
        </w:tc>
        <w:tc>
          <w:tcPr>
            <w:tcW w:w="1019" w:type="dxa"/>
            <w:noWrap/>
            <w:hideMark/>
          </w:tcPr>
          <w:p w14:paraId="155E2238"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57536AC6"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3634231E"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0934130A"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2DCB11A5" w14:textId="77777777" w:rsidR="00866E08" w:rsidRPr="00866E08" w:rsidRDefault="00866E08" w:rsidP="00866E08">
            <w:pPr>
              <w:jc w:val="center"/>
              <w:rPr>
                <w:sz w:val="20"/>
                <w:szCs w:val="20"/>
              </w:rPr>
            </w:pPr>
            <w:r w:rsidRPr="00866E08">
              <w:rPr>
                <w:sz w:val="20"/>
                <w:szCs w:val="20"/>
              </w:rPr>
              <w:t>23.6</w:t>
            </w:r>
          </w:p>
        </w:tc>
      </w:tr>
      <w:tr w:rsidR="00866E08" w:rsidRPr="00866E08" w14:paraId="50CEC88C" w14:textId="77777777" w:rsidTr="00866E08">
        <w:trPr>
          <w:divId w:val="904222713"/>
          <w:trHeight w:val="288"/>
          <w:jc w:val="center"/>
        </w:trPr>
        <w:tc>
          <w:tcPr>
            <w:tcW w:w="488" w:type="dxa"/>
            <w:noWrap/>
            <w:hideMark/>
          </w:tcPr>
          <w:p w14:paraId="1661FB37" w14:textId="77777777" w:rsidR="00866E08" w:rsidRPr="00866E08" w:rsidRDefault="00866E08" w:rsidP="00866E08">
            <w:pPr>
              <w:jc w:val="center"/>
              <w:rPr>
                <w:sz w:val="20"/>
                <w:szCs w:val="20"/>
              </w:rPr>
            </w:pPr>
            <w:r w:rsidRPr="00866E08">
              <w:rPr>
                <w:sz w:val="20"/>
                <w:szCs w:val="20"/>
              </w:rPr>
              <w:t>12</w:t>
            </w:r>
          </w:p>
        </w:tc>
        <w:tc>
          <w:tcPr>
            <w:tcW w:w="1019" w:type="dxa"/>
            <w:noWrap/>
            <w:hideMark/>
          </w:tcPr>
          <w:p w14:paraId="47EF373C" w14:textId="77777777" w:rsidR="00866E08" w:rsidRPr="00866E08" w:rsidRDefault="00866E08" w:rsidP="00866E08">
            <w:pPr>
              <w:jc w:val="center"/>
              <w:rPr>
                <w:sz w:val="20"/>
                <w:szCs w:val="20"/>
              </w:rPr>
            </w:pPr>
            <w:r w:rsidRPr="00866E08">
              <w:rPr>
                <w:sz w:val="20"/>
                <w:szCs w:val="20"/>
              </w:rPr>
              <w:t>44.4</w:t>
            </w:r>
          </w:p>
        </w:tc>
        <w:tc>
          <w:tcPr>
            <w:tcW w:w="1019" w:type="dxa"/>
            <w:noWrap/>
            <w:hideMark/>
          </w:tcPr>
          <w:p w14:paraId="3F26D2DC" w14:textId="77777777" w:rsidR="00866E08" w:rsidRPr="00866E08" w:rsidRDefault="00866E08" w:rsidP="00866E08">
            <w:pPr>
              <w:jc w:val="center"/>
              <w:rPr>
                <w:sz w:val="20"/>
                <w:szCs w:val="20"/>
              </w:rPr>
            </w:pPr>
            <w:r w:rsidRPr="00866E08">
              <w:rPr>
                <w:sz w:val="20"/>
                <w:szCs w:val="20"/>
              </w:rPr>
              <w:t>30.7</w:t>
            </w:r>
          </w:p>
        </w:tc>
        <w:tc>
          <w:tcPr>
            <w:tcW w:w="1019" w:type="dxa"/>
            <w:noWrap/>
            <w:hideMark/>
          </w:tcPr>
          <w:p w14:paraId="4F742880" w14:textId="77777777" w:rsidR="00866E08" w:rsidRPr="00866E08" w:rsidRDefault="00866E08" w:rsidP="00866E08">
            <w:pPr>
              <w:jc w:val="center"/>
              <w:rPr>
                <w:sz w:val="20"/>
                <w:szCs w:val="20"/>
              </w:rPr>
            </w:pPr>
            <w:r w:rsidRPr="00866E08">
              <w:rPr>
                <w:sz w:val="20"/>
                <w:szCs w:val="20"/>
              </w:rPr>
              <w:t>25.9</w:t>
            </w:r>
          </w:p>
        </w:tc>
        <w:tc>
          <w:tcPr>
            <w:tcW w:w="1019" w:type="dxa"/>
            <w:noWrap/>
            <w:hideMark/>
          </w:tcPr>
          <w:p w14:paraId="36428387"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30BCA165"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4F8860E1"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3DF972A0"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25AF4AA1" w14:textId="77777777" w:rsidR="00866E08" w:rsidRPr="00866E08" w:rsidRDefault="00866E08" w:rsidP="00866E08">
            <w:pPr>
              <w:jc w:val="center"/>
              <w:rPr>
                <w:sz w:val="20"/>
                <w:szCs w:val="20"/>
              </w:rPr>
            </w:pPr>
            <w:r w:rsidRPr="00866E08">
              <w:rPr>
                <w:sz w:val="20"/>
                <w:szCs w:val="20"/>
              </w:rPr>
              <w:t>23.6</w:t>
            </w:r>
          </w:p>
        </w:tc>
      </w:tr>
      <w:tr w:rsidR="00866E08" w:rsidRPr="00866E08" w14:paraId="0BFC982E" w14:textId="77777777" w:rsidTr="00866E08">
        <w:trPr>
          <w:divId w:val="904222713"/>
          <w:trHeight w:val="288"/>
          <w:jc w:val="center"/>
        </w:trPr>
        <w:tc>
          <w:tcPr>
            <w:tcW w:w="488" w:type="dxa"/>
            <w:noWrap/>
            <w:hideMark/>
          </w:tcPr>
          <w:p w14:paraId="27F07655" w14:textId="77777777" w:rsidR="00866E08" w:rsidRPr="00866E08" w:rsidRDefault="00866E08" w:rsidP="00866E08">
            <w:pPr>
              <w:jc w:val="center"/>
              <w:rPr>
                <w:sz w:val="20"/>
                <w:szCs w:val="20"/>
              </w:rPr>
            </w:pPr>
            <w:r w:rsidRPr="00866E08">
              <w:rPr>
                <w:sz w:val="20"/>
                <w:szCs w:val="20"/>
              </w:rPr>
              <w:t>13</w:t>
            </w:r>
          </w:p>
        </w:tc>
        <w:tc>
          <w:tcPr>
            <w:tcW w:w="1019" w:type="dxa"/>
            <w:noWrap/>
            <w:hideMark/>
          </w:tcPr>
          <w:p w14:paraId="4EF85BB1" w14:textId="77777777" w:rsidR="00866E08" w:rsidRPr="00866E08" w:rsidRDefault="00866E08" w:rsidP="00866E08">
            <w:pPr>
              <w:jc w:val="center"/>
              <w:rPr>
                <w:sz w:val="20"/>
                <w:szCs w:val="20"/>
              </w:rPr>
            </w:pPr>
            <w:r w:rsidRPr="00866E08">
              <w:rPr>
                <w:sz w:val="20"/>
                <w:szCs w:val="20"/>
              </w:rPr>
              <w:t>44.7</w:t>
            </w:r>
          </w:p>
        </w:tc>
        <w:tc>
          <w:tcPr>
            <w:tcW w:w="1019" w:type="dxa"/>
            <w:noWrap/>
            <w:hideMark/>
          </w:tcPr>
          <w:p w14:paraId="28E273B6" w14:textId="77777777" w:rsidR="00866E08" w:rsidRPr="00866E08" w:rsidRDefault="00866E08" w:rsidP="00866E08">
            <w:pPr>
              <w:jc w:val="center"/>
              <w:rPr>
                <w:sz w:val="20"/>
                <w:szCs w:val="20"/>
              </w:rPr>
            </w:pPr>
            <w:r w:rsidRPr="00866E08">
              <w:rPr>
                <w:sz w:val="20"/>
                <w:szCs w:val="20"/>
              </w:rPr>
              <w:t>31.3</w:t>
            </w:r>
          </w:p>
        </w:tc>
        <w:tc>
          <w:tcPr>
            <w:tcW w:w="1019" w:type="dxa"/>
            <w:noWrap/>
            <w:hideMark/>
          </w:tcPr>
          <w:p w14:paraId="127DE1DD" w14:textId="77777777" w:rsidR="00866E08" w:rsidRPr="00866E08" w:rsidRDefault="00866E08" w:rsidP="00866E08">
            <w:pPr>
              <w:jc w:val="center"/>
              <w:rPr>
                <w:sz w:val="20"/>
                <w:szCs w:val="20"/>
              </w:rPr>
            </w:pPr>
            <w:r w:rsidRPr="00866E08">
              <w:rPr>
                <w:sz w:val="20"/>
                <w:szCs w:val="20"/>
              </w:rPr>
              <w:t>26.1</w:t>
            </w:r>
          </w:p>
        </w:tc>
        <w:tc>
          <w:tcPr>
            <w:tcW w:w="1019" w:type="dxa"/>
            <w:noWrap/>
            <w:hideMark/>
          </w:tcPr>
          <w:p w14:paraId="024E9F79"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1D48A3AD"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06BBD89A"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6F7151A0"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6955647A" w14:textId="77777777" w:rsidR="00866E08" w:rsidRPr="00866E08" w:rsidRDefault="00866E08" w:rsidP="00866E08">
            <w:pPr>
              <w:jc w:val="center"/>
              <w:rPr>
                <w:sz w:val="20"/>
                <w:szCs w:val="20"/>
              </w:rPr>
            </w:pPr>
            <w:r w:rsidRPr="00866E08">
              <w:rPr>
                <w:sz w:val="20"/>
                <w:szCs w:val="20"/>
              </w:rPr>
              <w:t>23.6</w:t>
            </w:r>
          </w:p>
        </w:tc>
      </w:tr>
      <w:tr w:rsidR="00866E08" w:rsidRPr="00866E08" w14:paraId="4A3D8F8C" w14:textId="77777777" w:rsidTr="00866E08">
        <w:trPr>
          <w:divId w:val="904222713"/>
          <w:trHeight w:val="288"/>
          <w:jc w:val="center"/>
        </w:trPr>
        <w:tc>
          <w:tcPr>
            <w:tcW w:w="488" w:type="dxa"/>
            <w:noWrap/>
            <w:hideMark/>
          </w:tcPr>
          <w:p w14:paraId="7466D9D9" w14:textId="77777777" w:rsidR="00866E08" w:rsidRPr="00866E08" w:rsidRDefault="00866E08" w:rsidP="00866E08">
            <w:pPr>
              <w:jc w:val="center"/>
              <w:rPr>
                <w:sz w:val="20"/>
                <w:szCs w:val="20"/>
              </w:rPr>
            </w:pPr>
            <w:r w:rsidRPr="00866E08">
              <w:rPr>
                <w:sz w:val="20"/>
                <w:szCs w:val="20"/>
              </w:rPr>
              <w:t>14</w:t>
            </w:r>
          </w:p>
        </w:tc>
        <w:tc>
          <w:tcPr>
            <w:tcW w:w="1019" w:type="dxa"/>
            <w:noWrap/>
            <w:hideMark/>
          </w:tcPr>
          <w:p w14:paraId="28C0626E" w14:textId="77777777" w:rsidR="00866E08" w:rsidRPr="00866E08" w:rsidRDefault="00866E08" w:rsidP="00866E08">
            <w:pPr>
              <w:jc w:val="center"/>
              <w:rPr>
                <w:sz w:val="20"/>
                <w:szCs w:val="20"/>
              </w:rPr>
            </w:pPr>
            <w:r w:rsidRPr="00866E08">
              <w:rPr>
                <w:sz w:val="20"/>
                <w:szCs w:val="20"/>
              </w:rPr>
              <w:t>44.3</w:t>
            </w:r>
          </w:p>
        </w:tc>
        <w:tc>
          <w:tcPr>
            <w:tcW w:w="1019" w:type="dxa"/>
            <w:noWrap/>
            <w:hideMark/>
          </w:tcPr>
          <w:p w14:paraId="778CCE87" w14:textId="77777777" w:rsidR="00866E08" w:rsidRPr="00866E08" w:rsidRDefault="00866E08" w:rsidP="00866E08">
            <w:pPr>
              <w:jc w:val="center"/>
              <w:rPr>
                <w:sz w:val="20"/>
                <w:szCs w:val="20"/>
              </w:rPr>
            </w:pPr>
            <w:r w:rsidRPr="00866E08">
              <w:rPr>
                <w:sz w:val="20"/>
                <w:szCs w:val="20"/>
              </w:rPr>
              <w:t>31.5</w:t>
            </w:r>
          </w:p>
        </w:tc>
        <w:tc>
          <w:tcPr>
            <w:tcW w:w="1019" w:type="dxa"/>
            <w:noWrap/>
            <w:hideMark/>
          </w:tcPr>
          <w:p w14:paraId="6FDC1690" w14:textId="77777777" w:rsidR="00866E08" w:rsidRPr="00866E08" w:rsidRDefault="00866E08" w:rsidP="00866E08">
            <w:pPr>
              <w:jc w:val="center"/>
              <w:rPr>
                <w:sz w:val="20"/>
                <w:szCs w:val="20"/>
              </w:rPr>
            </w:pPr>
            <w:r w:rsidRPr="00866E08">
              <w:rPr>
                <w:sz w:val="20"/>
                <w:szCs w:val="20"/>
              </w:rPr>
              <w:t>26.3</w:t>
            </w:r>
          </w:p>
        </w:tc>
        <w:tc>
          <w:tcPr>
            <w:tcW w:w="1019" w:type="dxa"/>
            <w:noWrap/>
            <w:hideMark/>
          </w:tcPr>
          <w:p w14:paraId="695A8686"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50E7B864"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6499BBE1"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78C981A0"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657EBDA0" w14:textId="77777777" w:rsidR="00866E08" w:rsidRPr="00866E08" w:rsidRDefault="00866E08" w:rsidP="00866E08">
            <w:pPr>
              <w:jc w:val="center"/>
              <w:rPr>
                <w:sz w:val="20"/>
                <w:szCs w:val="20"/>
              </w:rPr>
            </w:pPr>
            <w:r w:rsidRPr="00866E08">
              <w:rPr>
                <w:sz w:val="20"/>
                <w:szCs w:val="20"/>
              </w:rPr>
              <w:t>23.7</w:t>
            </w:r>
          </w:p>
        </w:tc>
      </w:tr>
      <w:tr w:rsidR="00866E08" w:rsidRPr="00866E08" w14:paraId="6AE03AD1" w14:textId="77777777" w:rsidTr="00866E08">
        <w:trPr>
          <w:divId w:val="904222713"/>
          <w:trHeight w:val="288"/>
          <w:jc w:val="center"/>
        </w:trPr>
        <w:tc>
          <w:tcPr>
            <w:tcW w:w="488" w:type="dxa"/>
            <w:noWrap/>
            <w:hideMark/>
          </w:tcPr>
          <w:p w14:paraId="36B8C155" w14:textId="77777777" w:rsidR="00866E08" w:rsidRPr="00866E08" w:rsidRDefault="00866E08" w:rsidP="00866E08">
            <w:pPr>
              <w:jc w:val="center"/>
              <w:rPr>
                <w:sz w:val="20"/>
                <w:szCs w:val="20"/>
              </w:rPr>
            </w:pPr>
            <w:r w:rsidRPr="00866E08">
              <w:rPr>
                <w:sz w:val="20"/>
                <w:szCs w:val="20"/>
              </w:rPr>
              <w:t>15</w:t>
            </w:r>
          </w:p>
        </w:tc>
        <w:tc>
          <w:tcPr>
            <w:tcW w:w="1019" w:type="dxa"/>
            <w:noWrap/>
            <w:hideMark/>
          </w:tcPr>
          <w:p w14:paraId="68DD9AB1" w14:textId="77777777" w:rsidR="00866E08" w:rsidRPr="00866E08" w:rsidRDefault="00866E08" w:rsidP="00866E08">
            <w:pPr>
              <w:jc w:val="center"/>
              <w:rPr>
                <w:sz w:val="20"/>
                <w:szCs w:val="20"/>
              </w:rPr>
            </w:pPr>
            <w:r w:rsidRPr="00866E08">
              <w:rPr>
                <w:sz w:val="20"/>
                <w:szCs w:val="20"/>
              </w:rPr>
              <w:t>45.1</w:t>
            </w:r>
          </w:p>
        </w:tc>
        <w:tc>
          <w:tcPr>
            <w:tcW w:w="1019" w:type="dxa"/>
            <w:noWrap/>
            <w:hideMark/>
          </w:tcPr>
          <w:p w14:paraId="188456B7" w14:textId="77777777" w:rsidR="00866E08" w:rsidRPr="00866E08" w:rsidRDefault="00866E08" w:rsidP="00866E08">
            <w:pPr>
              <w:jc w:val="center"/>
              <w:rPr>
                <w:sz w:val="20"/>
                <w:szCs w:val="20"/>
              </w:rPr>
            </w:pPr>
            <w:r w:rsidRPr="00866E08">
              <w:rPr>
                <w:sz w:val="20"/>
                <w:szCs w:val="20"/>
              </w:rPr>
              <w:t>31.5</w:t>
            </w:r>
          </w:p>
        </w:tc>
        <w:tc>
          <w:tcPr>
            <w:tcW w:w="1019" w:type="dxa"/>
            <w:noWrap/>
            <w:hideMark/>
          </w:tcPr>
          <w:p w14:paraId="27FF58DD" w14:textId="77777777" w:rsidR="00866E08" w:rsidRPr="00866E08" w:rsidRDefault="00866E08" w:rsidP="00866E08">
            <w:pPr>
              <w:jc w:val="center"/>
              <w:rPr>
                <w:sz w:val="20"/>
                <w:szCs w:val="20"/>
              </w:rPr>
            </w:pPr>
            <w:r w:rsidRPr="00866E08">
              <w:rPr>
                <w:sz w:val="20"/>
                <w:szCs w:val="20"/>
              </w:rPr>
              <w:t>26.4</w:t>
            </w:r>
          </w:p>
        </w:tc>
        <w:tc>
          <w:tcPr>
            <w:tcW w:w="1019" w:type="dxa"/>
            <w:noWrap/>
            <w:hideMark/>
          </w:tcPr>
          <w:p w14:paraId="0A00DA79"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5DCA12AC"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2C3B2B99"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7504619F"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4422172F" w14:textId="77777777" w:rsidR="00866E08" w:rsidRPr="00866E08" w:rsidRDefault="00866E08" w:rsidP="00866E08">
            <w:pPr>
              <w:jc w:val="center"/>
              <w:rPr>
                <w:sz w:val="20"/>
                <w:szCs w:val="20"/>
              </w:rPr>
            </w:pPr>
            <w:r w:rsidRPr="00866E08">
              <w:rPr>
                <w:sz w:val="20"/>
                <w:szCs w:val="20"/>
              </w:rPr>
              <w:t>23.8</w:t>
            </w:r>
          </w:p>
        </w:tc>
      </w:tr>
      <w:tr w:rsidR="00866E08" w:rsidRPr="00866E08" w14:paraId="0F4EC6FF" w14:textId="77777777" w:rsidTr="00866E08">
        <w:trPr>
          <w:divId w:val="904222713"/>
          <w:trHeight w:val="288"/>
          <w:jc w:val="center"/>
        </w:trPr>
        <w:tc>
          <w:tcPr>
            <w:tcW w:w="488" w:type="dxa"/>
            <w:noWrap/>
            <w:hideMark/>
          </w:tcPr>
          <w:p w14:paraId="373D4E7A" w14:textId="77777777" w:rsidR="00866E08" w:rsidRPr="00866E08" w:rsidRDefault="00866E08" w:rsidP="00866E08">
            <w:pPr>
              <w:jc w:val="center"/>
              <w:rPr>
                <w:sz w:val="20"/>
                <w:szCs w:val="20"/>
              </w:rPr>
            </w:pPr>
            <w:r w:rsidRPr="00866E08">
              <w:rPr>
                <w:sz w:val="20"/>
                <w:szCs w:val="20"/>
              </w:rPr>
              <w:t>16</w:t>
            </w:r>
          </w:p>
        </w:tc>
        <w:tc>
          <w:tcPr>
            <w:tcW w:w="1019" w:type="dxa"/>
            <w:noWrap/>
            <w:hideMark/>
          </w:tcPr>
          <w:p w14:paraId="45F85D2F" w14:textId="77777777" w:rsidR="00866E08" w:rsidRPr="00866E08" w:rsidRDefault="00866E08" w:rsidP="00866E08">
            <w:pPr>
              <w:jc w:val="center"/>
              <w:rPr>
                <w:sz w:val="20"/>
                <w:szCs w:val="20"/>
              </w:rPr>
            </w:pPr>
            <w:r w:rsidRPr="00866E08">
              <w:rPr>
                <w:sz w:val="20"/>
                <w:szCs w:val="20"/>
              </w:rPr>
              <w:t>45.2</w:t>
            </w:r>
          </w:p>
        </w:tc>
        <w:tc>
          <w:tcPr>
            <w:tcW w:w="1019" w:type="dxa"/>
            <w:noWrap/>
            <w:hideMark/>
          </w:tcPr>
          <w:p w14:paraId="641BBD1F" w14:textId="77777777" w:rsidR="00866E08" w:rsidRPr="00866E08" w:rsidRDefault="00866E08" w:rsidP="00866E08">
            <w:pPr>
              <w:jc w:val="center"/>
              <w:rPr>
                <w:sz w:val="20"/>
                <w:szCs w:val="20"/>
              </w:rPr>
            </w:pPr>
            <w:r w:rsidRPr="00866E08">
              <w:rPr>
                <w:sz w:val="20"/>
                <w:szCs w:val="20"/>
              </w:rPr>
              <w:t>31.4</w:t>
            </w:r>
          </w:p>
        </w:tc>
        <w:tc>
          <w:tcPr>
            <w:tcW w:w="1019" w:type="dxa"/>
            <w:noWrap/>
            <w:hideMark/>
          </w:tcPr>
          <w:p w14:paraId="1733416E" w14:textId="77777777" w:rsidR="00866E08" w:rsidRPr="00866E08" w:rsidRDefault="00866E08" w:rsidP="00866E08">
            <w:pPr>
              <w:jc w:val="center"/>
              <w:rPr>
                <w:sz w:val="20"/>
                <w:szCs w:val="20"/>
              </w:rPr>
            </w:pPr>
            <w:r w:rsidRPr="00866E08">
              <w:rPr>
                <w:sz w:val="20"/>
                <w:szCs w:val="20"/>
              </w:rPr>
              <w:t>26.5</w:t>
            </w:r>
          </w:p>
        </w:tc>
        <w:tc>
          <w:tcPr>
            <w:tcW w:w="1019" w:type="dxa"/>
            <w:noWrap/>
            <w:hideMark/>
          </w:tcPr>
          <w:p w14:paraId="2461D368"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57F80A55"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61B138A4"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66D6DCA5"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5BDB8373" w14:textId="77777777" w:rsidR="00866E08" w:rsidRPr="00866E08" w:rsidRDefault="00866E08" w:rsidP="00866E08">
            <w:pPr>
              <w:jc w:val="center"/>
              <w:rPr>
                <w:sz w:val="20"/>
                <w:szCs w:val="20"/>
              </w:rPr>
            </w:pPr>
            <w:r w:rsidRPr="00866E08">
              <w:rPr>
                <w:sz w:val="20"/>
                <w:szCs w:val="20"/>
              </w:rPr>
              <w:t>23.8</w:t>
            </w:r>
          </w:p>
        </w:tc>
      </w:tr>
      <w:tr w:rsidR="00866E08" w:rsidRPr="00866E08" w14:paraId="282C73CE" w14:textId="77777777" w:rsidTr="00866E08">
        <w:trPr>
          <w:divId w:val="904222713"/>
          <w:trHeight w:val="288"/>
          <w:jc w:val="center"/>
        </w:trPr>
        <w:tc>
          <w:tcPr>
            <w:tcW w:w="488" w:type="dxa"/>
            <w:noWrap/>
            <w:hideMark/>
          </w:tcPr>
          <w:p w14:paraId="5C34CD8C" w14:textId="77777777" w:rsidR="00866E08" w:rsidRPr="00866E08" w:rsidRDefault="00866E08" w:rsidP="00866E08">
            <w:pPr>
              <w:jc w:val="center"/>
              <w:rPr>
                <w:sz w:val="20"/>
                <w:szCs w:val="20"/>
              </w:rPr>
            </w:pPr>
            <w:r w:rsidRPr="00866E08">
              <w:rPr>
                <w:sz w:val="20"/>
                <w:szCs w:val="20"/>
              </w:rPr>
              <w:t>17</w:t>
            </w:r>
          </w:p>
        </w:tc>
        <w:tc>
          <w:tcPr>
            <w:tcW w:w="1019" w:type="dxa"/>
            <w:noWrap/>
            <w:hideMark/>
          </w:tcPr>
          <w:p w14:paraId="70BE5470" w14:textId="77777777" w:rsidR="00866E08" w:rsidRPr="00866E08" w:rsidRDefault="00866E08" w:rsidP="00866E08">
            <w:pPr>
              <w:jc w:val="center"/>
              <w:rPr>
                <w:sz w:val="20"/>
                <w:szCs w:val="20"/>
              </w:rPr>
            </w:pPr>
            <w:r w:rsidRPr="00866E08">
              <w:rPr>
                <w:sz w:val="20"/>
                <w:szCs w:val="20"/>
              </w:rPr>
              <w:t>45.1</w:t>
            </w:r>
          </w:p>
        </w:tc>
        <w:tc>
          <w:tcPr>
            <w:tcW w:w="1019" w:type="dxa"/>
            <w:noWrap/>
            <w:hideMark/>
          </w:tcPr>
          <w:p w14:paraId="50BA520F" w14:textId="77777777" w:rsidR="00866E08" w:rsidRPr="00866E08" w:rsidRDefault="00866E08" w:rsidP="00866E08">
            <w:pPr>
              <w:jc w:val="center"/>
              <w:rPr>
                <w:sz w:val="20"/>
                <w:szCs w:val="20"/>
              </w:rPr>
            </w:pPr>
            <w:r w:rsidRPr="00866E08">
              <w:rPr>
                <w:sz w:val="20"/>
                <w:szCs w:val="20"/>
              </w:rPr>
              <w:t>31.9</w:t>
            </w:r>
          </w:p>
        </w:tc>
        <w:tc>
          <w:tcPr>
            <w:tcW w:w="1019" w:type="dxa"/>
            <w:noWrap/>
            <w:hideMark/>
          </w:tcPr>
          <w:p w14:paraId="16EAEF94" w14:textId="77777777" w:rsidR="00866E08" w:rsidRPr="00866E08" w:rsidRDefault="00866E08" w:rsidP="00866E08">
            <w:pPr>
              <w:jc w:val="center"/>
              <w:rPr>
                <w:sz w:val="20"/>
                <w:szCs w:val="20"/>
              </w:rPr>
            </w:pPr>
            <w:r w:rsidRPr="00866E08">
              <w:rPr>
                <w:sz w:val="20"/>
                <w:szCs w:val="20"/>
              </w:rPr>
              <w:t>26.6</w:t>
            </w:r>
          </w:p>
        </w:tc>
        <w:tc>
          <w:tcPr>
            <w:tcW w:w="1019" w:type="dxa"/>
            <w:noWrap/>
            <w:hideMark/>
          </w:tcPr>
          <w:p w14:paraId="4DF5CA58"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69607A0B"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3536DD4D"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14D49CA1"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3B89952B" w14:textId="77777777" w:rsidR="00866E08" w:rsidRPr="00866E08" w:rsidRDefault="00866E08" w:rsidP="00866E08">
            <w:pPr>
              <w:jc w:val="center"/>
              <w:rPr>
                <w:sz w:val="20"/>
                <w:szCs w:val="20"/>
              </w:rPr>
            </w:pPr>
            <w:r w:rsidRPr="00866E08">
              <w:rPr>
                <w:sz w:val="20"/>
                <w:szCs w:val="20"/>
              </w:rPr>
              <w:t>23.9</w:t>
            </w:r>
          </w:p>
        </w:tc>
      </w:tr>
      <w:tr w:rsidR="00866E08" w:rsidRPr="00866E08" w14:paraId="4387DBD7" w14:textId="77777777" w:rsidTr="00866E08">
        <w:trPr>
          <w:divId w:val="904222713"/>
          <w:trHeight w:val="288"/>
          <w:jc w:val="center"/>
        </w:trPr>
        <w:tc>
          <w:tcPr>
            <w:tcW w:w="488" w:type="dxa"/>
            <w:noWrap/>
            <w:hideMark/>
          </w:tcPr>
          <w:p w14:paraId="4C636FDD" w14:textId="77777777" w:rsidR="00866E08" w:rsidRPr="00866E08" w:rsidRDefault="00866E08" w:rsidP="00866E08">
            <w:pPr>
              <w:jc w:val="center"/>
              <w:rPr>
                <w:sz w:val="20"/>
                <w:szCs w:val="20"/>
              </w:rPr>
            </w:pPr>
            <w:r w:rsidRPr="00866E08">
              <w:rPr>
                <w:sz w:val="20"/>
                <w:szCs w:val="20"/>
              </w:rPr>
              <w:t>18</w:t>
            </w:r>
          </w:p>
        </w:tc>
        <w:tc>
          <w:tcPr>
            <w:tcW w:w="1019" w:type="dxa"/>
            <w:noWrap/>
            <w:hideMark/>
          </w:tcPr>
          <w:p w14:paraId="1DC75CCF" w14:textId="77777777" w:rsidR="00866E08" w:rsidRPr="00866E08" w:rsidRDefault="00866E08" w:rsidP="00866E08">
            <w:pPr>
              <w:jc w:val="center"/>
              <w:rPr>
                <w:sz w:val="20"/>
                <w:szCs w:val="20"/>
              </w:rPr>
            </w:pPr>
            <w:r w:rsidRPr="00866E08">
              <w:rPr>
                <w:sz w:val="20"/>
                <w:szCs w:val="20"/>
              </w:rPr>
              <w:t>45.3</w:t>
            </w:r>
          </w:p>
        </w:tc>
        <w:tc>
          <w:tcPr>
            <w:tcW w:w="1019" w:type="dxa"/>
            <w:noWrap/>
            <w:hideMark/>
          </w:tcPr>
          <w:p w14:paraId="04403DC8" w14:textId="77777777" w:rsidR="00866E08" w:rsidRPr="00866E08" w:rsidRDefault="00866E08" w:rsidP="00866E08">
            <w:pPr>
              <w:jc w:val="center"/>
              <w:rPr>
                <w:sz w:val="20"/>
                <w:szCs w:val="20"/>
              </w:rPr>
            </w:pPr>
            <w:r w:rsidRPr="00866E08">
              <w:rPr>
                <w:sz w:val="20"/>
                <w:szCs w:val="20"/>
              </w:rPr>
              <w:t>31.8</w:t>
            </w:r>
          </w:p>
        </w:tc>
        <w:tc>
          <w:tcPr>
            <w:tcW w:w="1019" w:type="dxa"/>
            <w:noWrap/>
            <w:hideMark/>
          </w:tcPr>
          <w:p w14:paraId="2F8EC732" w14:textId="77777777" w:rsidR="00866E08" w:rsidRPr="00866E08" w:rsidRDefault="00866E08" w:rsidP="00866E08">
            <w:pPr>
              <w:jc w:val="center"/>
              <w:rPr>
                <w:sz w:val="20"/>
                <w:szCs w:val="20"/>
              </w:rPr>
            </w:pPr>
            <w:r w:rsidRPr="00866E08">
              <w:rPr>
                <w:sz w:val="20"/>
                <w:szCs w:val="20"/>
              </w:rPr>
              <w:t>26.7</w:t>
            </w:r>
          </w:p>
        </w:tc>
        <w:tc>
          <w:tcPr>
            <w:tcW w:w="1019" w:type="dxa"/>
            <w:noWrap/>
            <w:hideMark/>
          </w:tcPr>
          <w:p w14:paraId="137CA315" w14:textId="77777777" w:rsidR="00866E08" w:rsidRPr="00866E08" w:rsidRDefault="00866E08" w:rsidP="00866E08">
            <w:pPr>
              <w:jc w:val="center"/>
              <w:rPr>
                <w:sz w:val="20"/>
                <w:szCs w:val="20"/>
              </w:rPr>
            </w:pPr>
            <w:r w:rsidRPr="00866E08">
              <w:rPr>
                <w:sz w:val="20"/>
                <w:szCs w:val="20"/>
              </w:rPr>
              <w:t>23.8</w:t>
            </w:r>
          </w:p>
        </w:tc>
        <w:tc>
          <w:tcPr>
            <w:tcW w:w="1019" w:type="dxa"/>
            <w:noWrap/>
            <w:hideMark/>
          </w:tcPr>
          <w:p w14:paraId="2F890EE8"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380DAF8D"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001482D4" w14:textId="77777777" w:rsidR="00866E08" w:rsidRPr="00866E08" w:rsidRDefault="00866E08" w:rsidP="00866E08">
            <w:pPr>
              <w:jc w:val="center"/>
              <w:rPr>
                <w:sz w:val="20"/>
                <w:szCs w:val="20"/>
              </w:rPr>
            </w:pPr>
            <w:r w:rsidRPr="00866E08">
              <w:rPr>
                <w:sz w:val="20"/>
                <w:szCs w:val="20"/>
              </w:rPr>
              <w:t>23.2</w:t>
            </w:r>
          </w:p>
        </w:tc>
        <w:tc>
          <w:tcPr>
            <w:tcW w:w="1019" w:type="dxa"/>
            <w:noWrap/>
            <w:hideMark/>
          </w:tcPr>
          <w:p w14:paraId="2DEBA0E2" w14:textId="77777777" w:rsidR="00866E08" w:rsidRPr="00866E08" w:rsidRDefault="00866E08" w:rsidP="00866E08">
            <w:pPr>
              <w:jc w:val="center"/>
              <w:rPr>
                <w:sz w:val="20"/>
                <w:szCs w:val="20"/>
              </w:rPr>
            </w:pPr>
            <w:r w:rsidRPr="00866E08">
              <w:rPr>
                <w:sz w:val="20"/>
                <w:szCs w:val="20"/>
              </w:rPr>
              <w:t>23.9</w:t>
            </w:r>
          </w:p>
        </w:tc>
      </w:tr>
      <w:tr w:rsidR="00866E08" w:rsidRPr="00866E08" w14:paraId="741E1287" w14:textId="77777777" w:rsidTr="00866E08">
        <w:trPr>
          <w:divId w:val="904222713"/>
          <w:trHeight w:val="288"/>
          <w:jc w:val="center"/>
        </w:trPr>
        <w:tc>
          <w:tcPr>
            <w:tcW w:w="488" w:type="dxa"/>
            <w:noWrap/>
            <w:hideMark/>
          </w:tcPr>
          <w:p w14:paraId="4E099122" w14:textId="77777777" w:rsidR="00866E08" w:rsidRPr="00866E08" w:rsidRDefault="00866E08" w:rsidP="00866E08">
            <w:pPr>
              <w:jc w:val="center"/>
              <w:rPr>
                <w:sz w:val="20"/>
                <w:szCs w:val="20"/>
              </w:rPr>
            </w:pPr>
            <w:r w:rsidRPr="00866E08">
              <w:rPr>
                <w:sz w:val="20"/>
                <w:szCs w:val="20"/>
              </w:rPr>
              <w:t>19</w:t>
            </w:r>
          </w:p>
        </w:tc>
        <w:tc>
          <w:tcPr>
            <w:tcW w:w="1019" w:type="dxa"/>
            <w:noWrap/>
            <w:hideMark/>
          </w:tcPr>
          <w:p w14:paraId="6011B0DF" w14:textId="77777777" w:rsidR="00866E08" w:rsidRPr="00866E08" w:rsidRDefault="00866E08" w:rsidP="00866E08">
            <w:pPr>
              <w:jc w:val="center"/>
              <w:rPr>
                <w:sz w:val="20"/>
                <w:szCs w:val="20"/>
              </w:rPr>
            </w:pPr>
            <w:r w:rsidRPr="00866E08">
              <w:rPr>
                <w:sz w:val="20"/>
                <w:szCs w:val="20"/>
              </w:rPr>
              <w:t>45.7</w:t>
            </w:r>
          </w:p>
        </w:tc>
        <w:tc>
          <w:tcPr>
            <w:tcW w:w="1019" w:type="dxa"/>
            <w:noWrap/>
            <w:hideMark/>
          </w:tcPr>
          <w:p w14:paraId="21BB4DF4" w14:textId="77777777" w:rsidR="00866E08" w:rsidRPr="00866E08" w:rsidRDefault="00866E08" w:rsidP="00866E08">
            <w:pPr>
              <w:jc w:val="center"/>
              <w:rPr>
                <w:sz w:val="20"/>
                <w:szCs w:val="20"/>
              </w:rPr>
            </w:pPr>
            <w:r w:rsidRPr="00866E08">
              <w:rPr>
                <w:sz w:val="20"/>
                <w:szCs w:val="20"/>
              </w:rPr>
              <w:t>31.9</w:t>
            </w:r>
          </w:p>
        </w:tc>
        <w:tc>
          <w:tcPr>
            <w:tcW w:w="1019" w:type="dxa"/>
            <w:noWrap/>
            <w:hideMark/>
          </w:tcPr>
          <w:p w14:paraId="29AA558B" w14:textId="77777777" w:rsidR="00866E08" w:rsidRPr="00866E08" w:rsidRDefault="00866E08" w:rsidP="00866E08">
            <w:pPr>
              <w:jc w:val="center"/>
              <w:rPr>
                <w:sz w:val="20"/>
                <w:szCs w:val="20"/>
              </w:rPr>
            </w:pPr>
            <w:r w:rsidRPr="00866E08">
              <w:rPr>
                <w:sz w:val="20"/>
                <w:szCs w:val="20"/>
              </w:rPr>
              <w:t>26.8</w:t>
            </w:r>
          </w:p>
        </w:tc>
        <w:tc>
          <w:tcPr>
            <w:tcW w:w="1019" w:type="dxa"/>
            <w:noWrap/>
            <w:hideMark/>
          </w:tcPr>
          <w:p w14:paraId="06A08F6A"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58AA87C9"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2127FF4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679887C"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4F75C547" w14:textId="77777777" w:rsidR="00866E08" w:rsidRPr="00866E08" w:rsidRDefault="00866E08" w:rsidP="00866E08">
            <w:pPr>
              <w:jc w:val="center"/>
              <w:rPr>
                <w:sz w:val="20"/>
                <w:szCs w:val="20"/>
              </w:rPr>
            </w:pPr>
            <w:r w:rsidRPr="00866E08">
              <w:rPr>
                <w:sz w:val="20"/>
                <w:szCs w:val="20"/>
              </w:rPr>
              <w:t>23.9</w:t>
            </w:r>
          </w:p>
        </w:tc>
      </w:tr>
      <w:tr w:rsidR="00866E08" w:rsidRPr="00866E08" w14:paraId="2A32F133" w14:textId="77777777" w:rsidTr="00866E08">
        <w:trPr>
          <w:divId w:val="904222713"/>
          <w:trHeight w:val="288"/>
          <w:jc w:val="center"/>
        </w:trPr>
        <w:tc>
          <w:tcPr>
            <w:tcW w:w="488" w:type="dxa"/>
            <w:noWrap/>
            <w:hideMark/>
          </w:tcPr>
          <w:p w14:paraId="40B9A7CC" w14:textId="77777777" w:rsidR="00866E08" w:rsidRPr="00866E08" w:rsidRDefault="00866E08" w:rsidP="00866E08">
            <w:pPr>
              <w:jc w:val="center"/>
              <w:rPr>
                <w:sz w:val="20"/>
                <w:szCs w:val="20"/>
              </w:rPr>
            </w:pPr>
            <w:r w:rsidRPr="00866E08">
              <w:rPr>
                <w:sz w:val="20"/>
                <w:szCs w:val="20"/>
              </w:rPr>
              <w:lastRenderedPageBreak/>
              <w:t>20</w:t>
            </w:r>
          </w:p>
        </w:tc>
        <w:tc>
          <w:tcPr>
            <w:tcW w:w="1019" w:type="dxa"/>
            <w:noWrap/>
            <w:hideMark/>
          </w:tcPr>
          <w:p w14:paraId="2D672689" w14:textId="77777777" w:rsidR="00866E08" w:rsidRPr="00866E08" w:rsidRDefault="00866E08" w:rsidP="00866E08">
            <w:pPr>
              <w:jc w:val="center"/>
              <w:rPr>
                <w:sz w:val="20"/>
                <w:szCs w:val="20"/>
              </w:rPr>
            </w:pPr>
            <w:r w:rsidRPr="00866E08">
              <w:rPr>
                <w:sz w:val="20"/>
                <w:szCs w:val="20"/>
              </w:rPr>
              <w:t>45.8</w:t>
            </w:r>
          </w:p>
        </w:tc>
        <w:tc>
          <w:tcPr>
            <w:tcW w:w="1019" w:type="dxa"/>
            <w:noWrap/>
            <w:hideMark/>
          </w:tcPr>
          <w:p w14:paraId="693E1F0C" w14:textId="77777777" w:rsidR="00866E08" w:rsidRPr="00866E08" w:rsidRDefault="00866E08" w:rsidP="00866E08">
            <w:pPr>
              <w:jc w:val="center"/>
              <w:rPr>
                <w:sz w:val="20"/>
                <w:szCs w:val="20"/>
              </w:rPr>
            </w:pPr>
            <w:r w:rsidRPr="00866E08">
              <w:rPr>
                <w:sz w:val="20"/>
                <w:szCs w:val="20"/>
              </w:rPr>
              <w:t>31.8</w:t>
            </w:r>
          </w:p>
        </w:tc>
        <w:tc>
          <w:tcPr>
            <w:tcW w:w="1019" w:type="dxa"/>
            <w:noWrap/>
            <w:hideMark/>
          </w:tcPr>
          <w:p w14:paraId="0F3A01EE" w14:textId="77777777" w:rsidR="00866E08" w:rsidRPr="00866E08" w:rsidRDefault="00866E08" w:rsidP="00866E08">
            <w:pPr>
              <w:jc w:val="center"/>
              <w:rPr>
                <w:sz w:val="20"/>
                <w:szCs w:val="20"/>
              </w:rPr>
            </w:pPr>
            <w:r w:rsidRPr="00866E08">
              <w:rPr>
                <w:sz w:val="20"/>
                <w:szCs w:val="20"/>
              </w:rPr>
              <w:t>26.8</w:t>
            </w:r>
          </w:p>
        </w:tc>
        <w:tc>
          <w:tcPr>
            <w:tcW w:w="1019" w:type="dxa"/>
            <w:noWrap/>
            <w:hideMark/>
          </w:tcPr>
          <w:p w14:paraId="3F68B086" w14:textId="77777777" w:rsidR="00866E08" w:rsidRPr="00866E08" w:rsidRDefault="00866E08" w:rsidP="00866E08">
            <w:pPr>
              <w:jc w:val="center"/>
              <w:rPr>
                <w:sz w:val="20"/>
                <w:szCs w:val="20"/>
              </w:rPr>
            </w:pPr>
            <w:r w:rsidRPr="00866E08">
              <w:rPr>
                <w:sz w:val="20"/>
                <w:szCs w:val="20"/>
              </w:rPr>
              <w:t>23.9</w:t>
            </w:r>
          </w:p>
        </w:tc>
        <w:tc>
          <w:tcPr>
            <w:tcW w:w="1019" w:type="dxa"/>
            <w:noWrap/>
            <w:hideMark/>
          </w:tcPr>
          <w:p w14:paraId="2E48CCD6"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39E70483"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EA4D61A"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44B68C58" w14:textId="77777777" w:rsidR="00866E08" w:rsidRPr="00866E08" w:rsidRDefault="00866E08" w:rsidP="00866E08">
            <w:pPr>
              <w:jc w:val="center"/>
              <w:rPr>
                <w:sz w:val="20"/>
                <w:szCs w:val="20"/>
              </w:rPr>
            </w:pPr>
            <w:r w:rsidRPr="00866E08">
              <w:rPr>
                <w:sz w:val="20"/>
                <w:szCs w:val="20"/>
              </w:rPr>
              <w:t>23.8</w:t>
            </w:r>
          </w:p>
        </w:tc>
      </w:tr>
      <w:tr w:rsidR="00866E08" w:rsidRPr="00866E08" w14:paraId="7FB42FFF" w14:textId="77777777" w:rsidTr="00866E08">
        <w:trPr>
          <w:divId w:val="904222713"/>
          <w:trHeight w:val="288"/>
          <w:jc w:val="center"/>
        </w:trPr>
        <w:tc>
          <w:tcPr>
            <w:tcW w:w="488" w:type="dxa"/>
            <w:noWrap/>
            <w:hideMark/>
          </w:tcPr>
          <w:p w14:paraId="7F5BF436" w14:textId="77777777" w:rsidR="00866E08" w:rsidRPr="00866E08" w:rsidRDefault="00866E08" w:rsidP="00866E08">
            <w:pPr>
              <w:jc w:val="center"/>
              <w:rPr>
                <w:sz w:val="20"/>
                <w:szCs w:val="20"/>
              </w:rPr>
            </w:pPr>
            <w:r w:rsidRPr="00866E08">
              <w:rPr>
                <w:sz w:val="20"/>
                <w:szCs w:val="20"/>
              </w:rPr>
              <w:t>21</w:t>
            </w:r>
          </w:p>
        </w:tc>
        <w:tc>
          <w:tcPr>
            <w:tcW w:w="1019" w:type="dxa"/>
            <w:noWrap/>
            <w:hideMark/>
          </w:tcPr>
          <w:p w14:paraId="05B4AEC9" w14:textId="77777777" w:rsidR="00866E08" w:rsidRPr="00866E08" w:rsidRDefault="00866E08" w:rsidP="00866E08">
            <w:pPr>
              <w:jc w:val="center"/>
              <w:rPr>
                <w:sz w:val="20"/>
                <w:szCs w:val="20"/>
              </w:rPr>
            </w:pPr>
            <w:r w:rsidRPr="00866E08">
              <w:rPr>
                <w:sz w:val="20"/>
                <w:szCs w:val="20"/>
              </w:rPr>
              <w:t>46</w:t>
            </w:r>
          </w:p>
        </w:tc>
        <w:tc>
          <w:tcPr>
            <w:tcW w:w="1019" w:type="dxa"/>
            <w:noWrap/>
            <w:hideMark/>
          </w:tcPr>
          <w:p w14:paraId="7FA20F89" w14:textId="77777777" w:rsidR="00866E08" w:rsidRPr="00866E08" w:rsidRDefault="00866E08" w:rsidP="00866E08">
            <w:pPr>
              <w:jc w:val="center"/>
              <w:rPr>
                <w:sz w:val="20"/>
                <w:szCs w:val="20"/>
              </w:rPr>
            </w:pPr>
            <w:r w:rsidRPr="00866E08">
              <w:rPr>
                <w:sz w:val="20"/>
                <w:szCs w:val="20"/>
              </w:rPr>
              <w:t>31.9</w:t>
            </w:r>
          </w:p>
        </w:tc>
        <w:tc>
          <w:tcPr>
            <w:tcW w:w="1019" w:type="dxa"/>
            <w:noWrap/>
            <w:hideMark/>
          </w:tcPr>
          <w:p w14:paraId="073AF5A8" w14:textId="77777777" w:rsidR="00866E08" w:rsidRPr="00866E08" w:rsidRDefault="00866E08" w:rsidP="00866E08">
            <w:pPr>
              <w:jc w:val="center"/>
              <w:rPr>
                <w:sz w:val="20"/>
                <w:szCs w:val="20"/>
              </w:rPr>
            </w:pPr>
            <w:r w:rsidRPr="00866E08">
              <w:rPr>
                <w:sz w:val="20"/>
                <w:szCs w:val="20"/>
              </w:rPr>
              <w:t>27</w:t>
            </w:r>
          </w:p>
        </w:tc>
        <w:tc>
          <w:tcPr>
            <w:tcW w:w="1019" w:type="dxa"/>
            <w:noWrap/>
            <w:hideMark/>
          </w:tcPr>
          <w:p w14:paraId="7BEEDD4F"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15AD1125"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2B776C38"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F7F6787" w14:textId="77777777" w:rsidR="00866E08" w:rsidRPr="00866E08" w:rsidRDefault="00866E08" w:rsidP="00866E08">
            <w:pPr>
              <w:jc w:val="center"/>
              <w:rPr>
                <w:sz w:val="20"/>
                <w:szCs w:val="20"/>
              </w:rPr>
            </w:pPr>
            <w:r w:rsidRPr="00866E08">
              <w:rPr>
                <w:sz w:val="20"/>
                <w:szCs w:val="20"/>
              </w:rPr>
              <w:t>23.1</w:t>
            </w:r>
          </w:p>
        </w:tc>
        <w:tc>
          <w:tcPr>
            <w:tcW w:w="1019" w:type="dxa"/>
            <w:noWrap/>
            <w:hideMark/>
          </w:tcPr>
          <w:p w14:paraId="75B36EF2" w14:textId="77777777" w:rsidR="00866E08" w:rsidRPr="00866E08" w:rsidRDefault="00866E08" w:rsidP="00866E08">
            <w:pPr>
              <w:jc w:val="center"/>
              <w:rPr>
                <w:sz w:val="20"/>
                <w:szCs w:val="20"/>
              </w:rPr>
            </w:pPr>
            <w:r w:rsidRPr="00866E08">
              <w:rPr>
                <w:sz w:val="20"/>
                <w:szCs w:val="20"/>
              </w:rPr>
              <w:t>23.8</w:t>
            </w:r>
          </w:p>
        </w:tc>
      </w:tr>
      <w:tr w:rsidR="00866E08" w:rsidRPr="00866E08" w14:paraId="343DC028" w14:textId="77777777" w:rsidTr="00866E08">
        <w:trPr>
          <w:divId w:val="904222713"/>
          <w:trHeight w:val="288"/>
          <w:jc w:val="center"/>
        </w:trPr>
        <w:tc>
          <w:tcPr>
            <w:tcW w:w="488" w:type="dxa"/>
            <w:noWrap/>
            <w:hideMark/>
          </w:tcPr>
          <w:p w14:paraId="3EA25408" w14:textId="77777777" w:rsidR="00866E08" w:rsidRPr="00866E08" w:rsidRDefault="00866E08" w:rsidP="00866E08">
            <w:pPr>
              <w:jc w:val="center"/>
              <w:rPr>
                <w:sz w:val="20"/>
                <w:szCs w:val="20"/>
              </w:rPr>
            </w:pPr>
            <w:r w:rsidRPr="00866E08">
              <w:rPr>
                <w:sz w:val="20"/>
                <w:szCs w:val="20"/>
              </w:rPr>
              <w:t>22</w:t>
            </w:r>
          </w:p>
        </w:tc>
        <w:tc>
          <w:tcPr>
            <w:tcW w:w="1019" w:type="dxa"/>
            <w:noWrap/>
            <w:hideMark/>
          </w:tcPr>
          <w:p w14:paraId="747E7D43" w14:textId="77777777" w:rsidR="00866E08" w:rsidRPr="00866E08" w:rsidRDefault="00866E08" w:rsidP="00866E08">
            <w:pPr>
              <w:jc w:val="center"/>
              <w:rPr>
                <w:sz w:val="20"/>
                <w:szCs w:val="20"/>
              </w:rPr>
            </w:pPr>
            <w:r w:rsidRPr="00866E08">
              <w:rPr>
                <w:sz w:val="20"/>
                <w:szCs w:val="20"/>
              </w:rPr>
              <w:t>46.1</w:t>
            </w:r>
          </w:p>
        </w:tc>
        <w:tc>
          <w:tcPr>
            <w:tcW w:w="1019" w:type="dxa"/>
            <w:noWrap/>
            <w:hideMark/>
          </w:tcPr>
          <w:p w14:paraId="339862AF" w14:textId="77777777" w:rsidR="00866E08" w:rsidRPr="00866E08" w:rsidRDefault="00866E08" w:rsidP="00866E08">
            <w:pPr>
              <w:jc w:val="center"/>
              <w:rPr>
                <w:sz w:val="20"/>
                <w:szCs w:val="20"/>
              </w:rPr>
            </w:pPr>
            <w:r w:rsidRPr="00866E08">
              <w:rPr>
                <w:sz w:val="20"/>
                <w:szCs w:val="20"/>
              </w:rPr>
              <w:t>32.1</w:t>
            </w:r>
          </w:p>
        </w:tc>
        <w:tc>
          <w:tcPr>
            <w:tcW w:w="1019" w:type="dxa"/>
            <w:noWrap/>
            <w:hideMark/>
          </w:tcPr>
          <w:p w14:paraId="780EAA6A" w14:textId="77777777" w:rsidR="00866E08" w:rsidRPr="00866E08" w:rsidRDefault="00866E08" w:rsidP="00866E08">
            <w:pPr>
              <w:jc w:val="center"/>
              <w:rPr>
                <w:sz w:val="20"/>
                <w:szCs w:val="20"/>
              </w:rPr>
            </w:pPr>
            <w:r w:rsidRPr="00866E08">
              <w:rPr>
                <w:sz w:val="20"/>
                <w:szCs w:val="20"/>
              </w:rPr>
              <w:t>27</w:t>
            </w:r>
          </w:p>
        </w:tc>
        <w:tc>
          <w:tcPr>
            <w:tcW w:w="1019" w:type="dxa"/>
            <w:noWrap/>
            <w:hideMark/>
          </w:tcPr>
          <w:p w14:paraId="65AC925A"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28776BA0" w14:textId="77777777" w:rsidR="00866E08" w:rsidRPr="00866E08" w:rsidRDefault="00866E08" w:rsidP="00866E08">
            <w:pPr>
              <w:jc w:val="center"/>
              <w:rPr>
                <w:sz w:val="20"/>
                <w:szCs w:val="20"/>
              </w:rPr>
            </w:pPr>
            <w:r w:rsidRPr="00866E08">
              <w:rPr>
                <w:sz w:val="20"/>
                <w:szCs w:val="20"/>
              </w:rPr>
              <w:t>23.3</w:t>
            </w:r>
          </w:p>
        </w:tc>
        <w:tc>
          <w:tcPr>
            <w:tcW w:w="1019" w:type="dxa"/>
            <w:noWrap/>
            <w:hideMark/>
          </w:tcPr>
          <w:p w14:paraId="0868A64E"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31C0B542"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48F68449" w14:textId="77777777" w:rsidR="00866E08" w:rsidRPr="00866E08" w:rsidRDefault="00866E08" w:rsidP="00866E08">
            <w:pPr>
              <w:jc w:val="center"/>
              <w:rPr>
                <w:sz w:val="20"/>
                <w:szCs w:val="20"/>
              </w:rPr>
            </w:pPr>
            <w:r w:rsidRPr="00866E08">
              <w:rPr>
                <w:sz w:val="20"/>
                <w:szCs w:val="20"/>
              </w:rPr>
              <w:t>23.7</w:t>
            </w:r>
          </w:p>
        </w:tc>
      </w:tr>
      <w:tr w:rsidR="00866E08" w:rsidRPr="00866E08" w14:paraId="5D180ADE" w14:textId="77777777" w:rsidTr="00866E08">
        <w:trPr>
          <w:divId w:val="904222713"/>
          <w:trHeight w:val="288"/>
          <w:jc w:val="center"/>
        </w:trPr>
        <w:tc>
          <w:tcPr>
            <w:tcW w:w="488" w:type="dxa"/>
            <w:noWrap/>
            <w:hideMark/>
          </w:tcPr>
          <w:p w14:paraId="40019DFD"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1916DC7D" w14:textId="77777777" w:rsidR="00866E08" w:rsidRPr="00866E08" w:rsidRDefault="00866E08" w:rsidP="00866E08">
            <w:pPr>
              <w:jc w:val="center"/>
              <w:rPr>
                <w:sz w:val="20"/>
                <w:szCs w:val="20"/>
              </w:rPr>
            </w:pPr>
            <w:r w:rsidRPr="00866E08">
              <w:rPr>
                <w:sz w:val="20"/>
                <w:szCs w:val="20"/>
              </w:rPr>
              <w:t>46</w:t>
            </w:r>
          </w:p>
        </w:tc>
        <w:tc>
          <w:tcPr>
            <w:tcW w:w="1019" w:type="dxa"/>
            <w:noWrap/>
            <w:hideMark/>
          </w:tcPr>
          <w:p w14:paraId="1D155844" w14:textId="77777777" w:rsidR="00866E08" w:rsidRPr="00866E08" w:rsidRDefault="00866E08" w:rsidP="00866E08">
            <w:pPr>
              <w:jc w:val="center"/>
              <w:rPr>
                <w:sz w:val="20"/>
                <w:szCs w:val="20"/>
              </w:rPr>
            </w:pPr>
            <w:r w:rsidRPr="00866E08">
              <w:rPr>
                <w:sz w:val="20"/>
                <w:szCs w:val="20"/>
              </w:rPr>
              <w:t>32.5</w:t>
            </w:r>
          </w:p>
        </w:tc>
        <w:tc>
          <w:tcPr>
            <w:tcW w:w="1019" w:type="dxa"/>
            <w:noWrap/>
            <w:hideMark/>
          </w:tcPr>
          <w:p w14:paraId="56E7ECA9"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1A6F05EF"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304362F0"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2437651C"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7C2EA76E"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24DA1302" w14:textId="77777777" w:rsidR="00866E08" w:rsidRPr="00866E08" w:rsidRDefault="00866E08" w:rsidP="00866E08">
            <w:pPr>
              <w:jc w:val="center"/>
              <w:rPr>
                <w:sz w:val="20"/>
                <w:szCs w:val="20"/>
              </w:rPr>
            </w:pPr>
            <w:r w:rsidRPr="00866E08">
              <w:rPr>
                <w:sz w:val="20"/>
                <w:szCs w:val="20"/>
              </w:rPr>
              <w:t>23.7</w:t>
            </w:r>
          </w:p>
        </w:tc>
      </w:tr>
      <w:tr w:rsidR="00866E08" w:rsidRPr="00866E08" w14:paraId="4A00C67B" w14:textId="77777777" w:rsidTr="00866E08">
        <w:trPr>
          <w:divId w:val="904222713"/>
          <w:trHeight w:val="288"/>
          <w:jc w:val="center"/>
        </w:trPr>
        <w:tc>
          <w:tcPr>
            <w:tcW w:w="488" w:type="dxa"/>
            <w:noWrap/>
            <w:hideMark/>
          </w:tcPr>
          <w:p w14:paraId="7E65CA00" w14:textId="77777777" w:rsidR="00866E08" w:rsidRPr="00866E08" w:rsidRDefault="00866E08" w:rsidP="00866E08">
            <w:pPr>
              <w:jc w:val="center"/>
              <w:rPr>
                <w:sz w:val="20"/>
                <w:szCs w:val="20"/>
              </w:rPr>
            </w:pPr>
            <w:r w:rsidRPr="00866E08">
              <w:rPr>
                <w:sz w:val="20"/>
                <w:szCs w:val="20"/>
              </w:rPr>
              <w:t>24</w:t>
            </w:r>
          </w:p>
        </w:tc>
        <w:tc>
          <w:tcPr>
            <w:tcW w:w="1019" w:type="dxa"/>
            <w:noWrap/>
            <w:hideMark/>
          </w:tcPr>
          <w:p w14:paraId="22035CA9" w14:textId="77777777" w:rsidR="00866E08" w:rsidRPr="00866E08" w:rsidRDefault="00866E08" w:rsidP="00866E08">
            <w:pPr>
              <w:jc w:val="center"/>
              <w:rPr>
                <w:sz w:val="20"/>
                <w:szCs w:val="20"/>
              </w:rPr>
            </w:pPr>
            <w:r w:rsidRPr="00866E08">
              <w:rPr>
                <w:sz w:val="20"/>
                <w:szCs w:val="20"/>
              </w:rPr>
              <w:t>46.2</w:t>
            </w:r>
          </w:p>
        </w:tc>
        <w:tc>
          <w:tcPr>
            <w:tcW w:w="1019" w:type="dxa"/>
            <w:noWrap/>
            <w:hideMark/>
          </w:tcPr>
          <w:p w14:paraId="76068034" w14:textId="77777777" w:rsidR="00866E08" w:rsidRPr="00866E08" w:rsidRDefault="00866E08" w:rsidP="00866E08">
            <w:pPr>
              <w:jc w:val="center"/>
              <w:rPr>
                <w:sz w:val="20"/>
                <w:szCs w:val="20"/>
              </w:rPr>
            </w:pPr>
            <w:r w:rsidRPr="00866E08">
              <w:rPr>
                <w:sz w:val="20"/>
                <w:szCs w:val="20"/>
              </w:rPr>
              <w:t>32.6</w:t>
            </w:r>
          </w:p>
        </w:tc>
        <w:tc>
          <w:tcPr>
            <w:tcW w:w="1019" w:type="dxa"/>
            <w:noWrap/>
            <w:hideMark/>
          </w:tcPr>
          <w:p w14:paraId="72714FA9" w14:textId="77777777" w:rsidR="00866E08" w:rsidRPr="00866E08" w:rsidRDefault="00866E08" w:rsidP="00866E08">
            <w:pPr>
              <w:jc w:val="center"/>
              <w:rPr>
                <w:sz w:val="20"/>
                <w:szCs w:val="20"/>
              </w:rPr>
            </w:pPr>
            <w:r w:rsidRPr="00866E08">
              <w:rPr>
                <w:sz w:val="20"/>
                <w:szCs w:val="20"/>
              </w:rPr>
              <w:t>27.3</w:t>
            </w:r>
          </w:p>
        </w:tc>
        <w:tc>
          <w:tcPr>
            <w:tcW w:w="1019" w:type="dxa"/>
            <w:noWrap/>
            <w:hideMark/>
          </w:tcPr>
          <w:p w14:paraId="000A0182"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1AE87620"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63086F4F"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55A30E54" w14:textId="77777777" w:rsidR="00866E08" w:rsidRPr="00866E08" w:rsidRDefault="00866E08" w:rsidP="00866E08">
            <w:pPr>
              <w:jc w:val="center"/>
              <w:rPr>
                <w:sz w:val="20"/>
                <w:szCs w:val="20"/>
              </w:rPr>
            </w:pPr>
            <w:r w:rsidRPr="00866E08">
              <w:rPr>
                <w:sz w:val="20"/>
                <w:szCs w:val="20"/>
              </w:rPr>
              <w:t>23</w:t>
            </w:r>
          </w:p>
        </w:tc>
        <w:tc>
          <w:tcPr>
            <w:tcW w:w="1019" w:type="dxa"/>
            <w:noWrap/>
            <w:hideMark/>
          </w:tcPr>
          <w:p w14:paraId="6B69842E" w14:textId="77777777" w:rsidR="00866E08" w:rsidRPr="00866E08" w:rsidRDefault="00866E08" w:rsidP="00866E08">
            <w:pPr>
              <w:jc w:val="center"/>
              <w:rPr>
                <w:sz w:val="20"/>
                <w:szCs w:val="20"/>
              </w:rPr>
            </w:pPr>
            <w:r w:rsidRPr="00866E08">
              <w:rPr>
                <w:sz w:val="20"/>
                <w:szCs w:val="20"/>
              </w:rPr>
              <w:t>23.8</w:t>
            </w:r>
          </w:p>
        </w:tc>
      </w:tr>
      <w:tr w:rsidR="00866E08" w:rsidRPr="00866E08" w14:paraId="1BDAE55F" w14:textId="77777777" w:rsidTr="00866E08">
        <w:trPr>
          <w:divId w:val="904222713"/>
          <w:trHeight w:val="288"/>
          <w:jc w:val="center"/>
        </w:trPr>
        <w:tc>
          <w:tcPr>
            <w:tcW w:w="488" w:type="dxa"/>
            <w:noWrap/>
            <w:hideMark/>
          </w:tcPr>
          <w:p w14:paraId="1ACB3A92" w14:textId="77777777" w:rsidR="00866E08" w:rsidRPr="00866E08" w:rsidRDefault="00866E08" w:rsidP="00866E08">
            <w:pPr>
              <w:jc w:val="center"/>
              <w:rPr>
                <w:sz w:val="20"/>
                <w:szCs w:val="20"/>
              </w:rPr>
            </w:pPr>
            <w:r w:rsidRPr="00866E08">
              <w:rPr>
                <w:sz w:val="20"/>
                <w:szCs w:val="20"/>
              </w:rPr>
              <w:t>25</w:t>
            </w:r>
          </w:p>
        </w:tc>
        <w:tc>
          <w:tcPr>
            <w:tcW w:w="1019" w:type="dxa"/>
            <w:noWrap/>
            <w:hideMark/>
          </w:tcPr>
          <w:p w14:paraId="0192BD5F" w14:textId="77777777" w:rsidR="00866E08" w:rsidRPr="00866E08" w:rsidRDefault="00866E08" w:rsidP="00866E08">
            <w:pPr>
              <w:jc w:val="center"/>
              <w:rPr>
                <w:sz w:val="20"/>
                <w:szCs w:val="20"/>
              </w:rPr>
            </w:pPr>
            <w:r w:rsidRPr="00866E08">
              <w:rPr>
                <w:sz w:val="20"/>
                <w:szCs w:val="20"/>
              </w:rPr>
              <w:t>46.5</w:t>
            </w:r>
          </w:p>
        </w:tc>
        <w:tc>
          <w:tcPr>
            <w:tcW w:w="1019" w:type="dxa"/>
            <w:noWrap/>
            <w:hideMark/>
          </w:tcPr>
          <w:p w14:paraId="7577A02D" w14:textId="77777777" w:rsidR="00866E08" w:rsidRPr="00866E08" w:rsidRDefault="00866E08" w:rsidP="00866E08">
            <w:pPr>
              <w:jc w:val="center"/>
              <w:rPr>
                <w:sz w:val="20"/>
                <w:szCs w:val="20"/>
              </w:rPr>
            </w:pPr>
            <w:r w:rsidRPr="00866E08">
              <w:rPr>
                <w:sz w:val="20"/>
                <w:szCs w:val="20"/>
              </w:rPr>
              <w:t>32.3</w:t>
            </w:r>
          </w:p>
        </w:tc>
        <w:tc>
          <w:tcPr>
            <w:tcW w:w="1019" w:type="dxa"/>
            <w:noWrap/>
            <w:hideMark/>
          </w:tcPr>
          <w:p w14:paraId="0948E72C"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4CD9358F" w14:textId="77777777" w:rsidR="00866E08" w:rsidRPr="00866E08" w:rsidRDefault="00866E08" w:rsidP="00866E08">
            <w:pPr>
              <w:jc w:val="center"/>
              <w:rPr>
                <w:sz w:val="20"/>
                <w:szCs w:val="20"/>
              </w:rPr>
            </w:pPr>
            <w:r w:rsidRPr="00866E08">
              <w:rPr>
                <w:sz w:val="20"/>
                <w:szCs w:val="20"/>
              </w:rPr>
              <w:t>24.1</w:t>
            </w:r>
          </w:p>
        </w:tc>
        <w:tc>
          <w:tcPr>
            <w:tcW w:w="1019" w:type="dxa"/>
            <w:noWrap/>
            <w:hideMark/>
          </w:tcPr>
          <w:p w14:paraId="43E8A017"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4E5276D5"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4CA5B979"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0CC9269C" w14:textId="77777777" w:rsidR="00866E08" w:rsidRPr="00866E08" w:rsidRDefault="00866E08" w:rsidP="00866E08">
            <w:pPr>
              <w:jc w:val="center"/>
              <w:rPr>
                <w:sz w:val="20"/>
                <w:szCs w:val="20"/>
              </w:rPr>
            </w:pPr>
            <w:r w:rsidRPr="00866E08">
              <w:rPr>
                <w:sz w:val="20"/>
                <w:szCs w:val="20"/>
              </w:rPr>
              <w:t>23.7</w:t>
            </w:r>
          </w:p>
        </w:tc>
      </w:tr>
      <w:tr w:rsidR="00866E08" w:rsidRPr="00866E08" w14:paraId="1AE7C8EE" w14:textId="77777777" w:rsidTr="00866E08">
        <w:trPr>
          <w:divId w:val="904222713"/>
          <w:trHeight w:val="288"/>
          <w:jc w:val="center"/>
        </w:trPr>
        <w:tc>
          <w:tcPr>
            <w:tcW w:w="488" w:type="dxa"/>
            <w:noWrap/>
            <w:hideMark/>
          </w:tcPr>
          <w:p w14:paraId="379E37EB" w14:textId="77777777" w:rsidR="00866E08" w:rsidRPr="00866E08" w:rsidRDefault="00866E08" w:rsidP="00866E08">
            <w:pPr>
              <w:jc w:val="center"/>
              <w:rPr>
                <w:sz w:val="20"/>
                <w:szCs w:val="20"/>
              </w:rPr>
            </w:pPr>
            <w:r w:rsidRPr="00866E08">
              <w:rPr>
                <w:sz w:val="20"/>
                <w:szCs w:val="20"/>
              </w:rPr>
              <w:t>26</w:t>
            </w:r>
          </w:p>
        </w:tc>
        <w:tc>
          <w:tcPr>
            <w:tcW w:w="1019" w:type="dxa"/>
            <w:noWrap/>
            <w:hideMark/>
          </w:tcPr>
          <w:p w14:paraId="4BD3F402" w14:textId="77777777" w:rsidR="00866E08" w:rsidRPr="00866E08" w:rsidRDefault="00866E08" w:rsidP="00866E08">
            <w:pPr>
              <w:jc w:val="center"/>
              <w:rPr>
                <w:sz w:val="20"/>
                <w:szCs w:val="20"/>
              </w:rPr>
            </w:pPr>
            <w:r w:rsidRPr="00866E08">
              <w:rPr>
                <w:sz w:val="20"/>
                <w:szCs w:val="20"/>
              </w:rPr>
              <w:t>46.6</w:t>
            </w:r>
          </w:p>
        </w:tc>
        <w:tc>
          <w:tcPr>
            <w:tcW w:w="1019" w:type="dxa"/>
            <w:noWrap/>
            <w:hideMark/>
          </w:tcPr>
          <w:p w14:paraId="1D44CF10" w14:textId="77777777" w:rsidR="00866E08" w:rsidRPr="00866E08" w:rsidRDefault="00866E08" w:rsidP="00866E08">
            <w:pPr>
              <w:jc w:val="center"/>
              <w:rPr>
                <w:sz w:val="20"/>
                <w:szCs w:val="20"/>
              </w:rPr>
            </w:pPr>
            <w:r w:rsidRPr="00866E08">
              <w:rPr>
                <w:sz w:val="20"/>
                <w:szCs w:val="20"/>
              </w:rPr>
              <w:t>32.5</w:t>
            </w:r>
          </w:p>
        </w:tc>
        <w:tc>
          <w:tcPr>
            <w:tcW w:w="1019" w:type="dxa"/>
            <w:noWrap/>
            <w:hideMark/>
          </w:tcPr>
          <w:p w14:paraId="73C86696"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6A147729"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2E2C44AD"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73536016"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609A1185"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119EF9F4" w14:textId="77777777" w:rsidR="00866E08" w:rsidRPr="00866E08" w:rsidRDefault="00866E08" w:rsidP="00866E08">
            <w:pPr>
              <w:jc w:val="center"/>
              <w:rPr>
                <w:sz w:val="20"/>
                <w:szCs w:val="20"/>
              </w:rPr>
            </w:pPr>
            <w:r w:rsidRPr="00866E08">
              <w:rPr>
                <w:sz w:val="20"/>
                <w:szCs w:val="20"/>
              </w:rPr>
              <w:t>23.7</w:t>
            </w:r>
          </w:p>
        </w:tc>
      </w:tr>
      <w:tr w:rsidR="00866E08" w:rsidRPr="00866E08" w14:paraId="05880E84" w14:textId="77777777" w:rsidTr="00866E08">
        <w:trPr>
          <w:divId w:val="904222713"/>
          <w:trHeight w:val="288"/>
          <w:jc w:val="center"/>
        </w:trPr>
        <w:tc>
          <w:tcPr>
            <w:tcW w:w="488" w:type="dxa"/>
            <w:noWrap/>
            <w:hideMark/>
          </w:tcPr>
          <w:p w14:paraId="49140A48" w14:textId="77777777" w:rsidR="00866E08" w:rsidRPr="00866E08" w:rsidRDefault="00866E08" w:rsidP="00866E08">
            <w:pPr>
              <w:jc w:val="center"/>
              <w:rPr>
                <w:sz w:val="20"/>
                <w:szCs w:val="20"/>
              </w:rPr>
            </w:pPr>
            <w:r w:rsidRPr="00866E08">
              <w:rPr>
                <w:sz w:val="20"/>
                <w:szCs w:val="20"/>
              </w:rPr>
              <w:t>27</w:t>
            </w:r>
          </w:p>
        </w:tc>
        <w:tc>
          <w:tcPr>
            <w:tcW w:w="1019" w:type="dxa"/>
            <w:noWrap/>
            <w:hideMark/>
          </w:tcPr>
          <w:p w14:paraId="20DB525C" w14:textId="77777777" w:rsidR="00866E08" w:rsidRPr="00866E08" w:rsidRDefault="00866E08" w:rsidP="00866E08">
            <w:pPr>
              <w:jc w:val="center"/>
              <w:rPr>
                <w:sz w:val="20"/>
                <w:szCs w:val="20"/>
              </w:rPr>
            </w:pPr>
            <w:r w:rsidRPr="00866E08">
              <w:rPr>
                <w:sz w:val="20"/>
                <w:szCs w:val="20"/>
              </w:rPr>
              <w:t>46.8</w:t>
            </w:r>
          </w:p>
        </w:tc>
        <w:tc>
          <w:tcPr>
            <w:tcW w:w="1019" w:type="dxa"/>
            <w:noWrap/>
            <w:hideMark/>
          </w:tcPr>
          <w:p w14:paraId="18F363F9" w14:textId="77777777" w:rsidR="00866E08" w:rsidRPr="00866E08" w:rsidRDefault="00866E08" w:rsidP="00866E08">
            <w:pPr>
              <w:jc w:val="center"/>
              <w:rPr>
                <w:sz w:val="20"/>
                <w:szCs w:val="20"/>
              </w:rPr>
            </w:pPr>
            <w:r w:rsidRPr="00866E08">
              <w:rPr>
                <w:sz w:val="20"/>
                <w:szCs w:val="20"/>
              </w:rPr>
              <w:t>32.8</w:t>
            </w:r>
          </w:p>
        </w:tc>
        <w:tc>
          <w:tcPr>
            <w:tcW w:w="1019" w:type="dxa"/>
            <w:noWrap/>
            <w:hideMark/>
          </w:tcPr>
          <w:p w14:paraId="4C4F050C"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0E81830A" w14:textId="77777777" w:rsidR="00866E08" w:rsidRPr="00866E08" w:rsidRDefault="00866E08" w:rsidP="00866E08">
            <w:pPr>
              <w:jc w:val="center"/>
              <w:rPr>
                <w:sz w:val="20"/>
                <w:szCs w:val="20"/>
              </w:rPr>
            </w:pPr>
            <w:r w:rsidRPr="00866E08">
              <w:rPr>
                <w:sz w:val="20"/>
                <w:szCs w:val="20"/>
              </w:rPr>
              <w:t>24.2</w:t>
            </w:r>
          </w:p>
        </w:tc>
        <w:tc>
          <w:tcPr>
            <w:tcW w:w="1019" w:type="dxa"/>
            <w:noWrap/>
            <w:hideMark/>
          </w:tcPr>
          <w:p w14:paraId="198CDCC5" w14:textId="77777777" w:rsidR="00866E08" w:rsidRPr="00866E08" w:rsidRDefault="00866E08" w:rsidP="00866E08">
            <w:pPr>
              <w:jc w:val="center"/>
              <w:rPr>
                <w:sz w:val="20"/>
                <w:szCs w:val="20"/>
              </w:rPr>
            </w:pPr>
            <w:r w:rsidRPr="00866E08">
              <w:rPr>
                <w:sz w:val="20"/>
                <w:szCs w:val="20"/>
              </w:rPr>
              <w:t>23.4</w:t>
            </w:r>
          </w:p>
        </w:tc>
        <w:tc>
          <w:tcPr>
            <w:tcW w:w="1019" w:type="dxa"/>
            <w:noWrap/>
            <w:hideMark/>
          </w:tcPr>
          <w:p w14:paraId="4BFE25A4"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FF6E7A1"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6E2110A2" w14:textId="77777777" w:rsidR="00866E08" w:rsidRPr="00866E08" w:rsidRDefault="00866E08" w:rsidP="00866E08">
            <w:pPr>
              <w:jc w:val="center"/>
              <w:rPr>
                <w:sz w:val="20"/>
                <w:szCs w:val="20"/>
              </w:rPr>
            </w:pPr>
            <w:r w:rsidRPr="00866E08">
              <w:rPr>
                <w:sz w:val="20"/>
                <w:szCs w:val="20"/>
              </w:rPr>
              <w:t>23.7</w:t>
            </w:r>
          </w:p>
        </w:tc>
      </w:tr>
      <w:tr w:rsidR="00866E08" w:rsidRPr="00866E08" w14:paraId="30A5335B" w14:textId="77777777" w:rsidTr="00866E08">
        <w:trPr>
          <w:divId w:val="904222713"/>
          <w:trHeight w:val="288"/>
          <w:jc w:val="center"/>
        </w:trPr>
        <w:tc>
          <w:tcPr>
            <w:tcW w:w="488" w:type="dxa"/>
            <w:noWrap/>
            <w:hideMark/>
          </w:tcPr>
          <w:p w14:paraId="4FA19493" w14:textId="77777777" w:rsidR="00866E08" w:rsidRPr="00866E08" w:rsidRDefault="00866E08" w:rsidP="00866E08">
            <w:pPr>
              <w:jc w:val="center"/>
              <w:rPr>
                <w:sz w:val="20"/>
                <w:szCs w:val="20"/>
              </w:rPr>
            </w:pPr>
            <w:r w:rsidRPr="00866E08">
              <w:rPr>
                <w:sz w:val="20"/>
                <w:szCs w:val="20"/>
              </w:rPr>
              <w:t>28</w:t>
            </w:r>
          </w:p>
        </w:tc>
        <w:tc>
          <w:tcPr>
            <w:tcW w:w="1019" w:type="dxa"/>
            <w:noWrap/>
            <w:hideMark/>
          </w:tcPr>
          <w:p w14:paraId="04CDB534" w14:textId="77777777" w:rsidR="00866E08" w:rsidRPr="00866E08" w:rsidRDefault="00866E08" w:rsidP="00866E08">
            <w:pPr>
              <w:jc w:val="center"/>
              <w:rPr>
                <w:sz w:val="20"/>
                <w:szCs w:val="20"/>
              </w:rPr>
            </w:pPr>
            <w:r w:rsidRPr="00866E08">
              <w:rPr>
                <w:sz w:val="20"/>
                <w:szCs w:val="20"/>
              </w:rPr>
              <w:t>46.8</w:t>
            </w:r>
          </w:p>
        </w:tc>
        <w:tc>
          <w:tcPr>
            <w:tcW w:w="1019" w:type="dxa"/>
            <w:noWrap/>
            <w:hideMark/>
          </w:tcPr>
          <w:p w14:paraId="62AD51A6" w14:textId="77777777" w:rsidR="00866E08" w:rsidRPr="00866E08" w:rsidRDefault="00866E08" w:rsidP="00866E08">
            <w:pPr>
              <w:jc w:val="center"/>
              <w:rPr>
                <w:sz w:val="20"/>
                <w:szCs w:val="20"/>
              </w:rPr>
            </w:pPr>
            <w:r w:rsidRPr="00866E08">
              <w:rPr>
                <w:sz w:val="20"/>
                <w:szCs w:val="20"/>
              </w:rPr>
              <w:t>32.8</w:t>
            </w:r>
          </w:p>
        </w:tc>
        <w:tc>
          <w:tcPr>
            <w:tcW w:w="1019" w:type="dxa"/>
            <w:noWrap/>
            <w:hideMark/>
          </w:tcPr>
          <w:p w14:paraId="2E222B44"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6FE2A0FF"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644759E9"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2051227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3A46C33"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35D7BE1D" w14:textId="77777777" w:rsidR="00866E08" w:rsidRPr="00866E08" w:rsidRDefault="00866E08" w:rsidP="00866E08">
            <w:pPr>
              <w:jc w:val="center"/>
              <w:rPr>
                <w:sz w:val="20"/>
                <w:szCs w:val="20"/>
              </w:rPr>
            </w:pPr>
            <w:r w:rsidRPr="00866E08">
              <w:rPr>
                <w:sz w:val="20"/>
                <w:szCs w:val="20"/>
              </w:rPr>
              <w:t>23.7</w:t>
            </w:r>
          </w:p>
        </w:tc>
      </w:tr>
      <w:tr w:rsidR="00866E08" w:rsidRPr="00866E08" w14:paraId="0212DF36" w14:textId="77777777" w:rsidTr="00866E08">
        <w:trPr>
          <w:divId w:val="904222713"/>
          <w:trHeight w:val="288"/>
          <w:jc w:val="center"/>
        </w:trPr>
        <w:tc>
          <w:tcPr>
            <w:tcW w:w="488" w:type="dxa"/>
            <w:noWrap/>
            <w:hideMark/>
          </w:tcPr>
          <w:p w14:paraId="4CAFF536" w14:textId="77777777" w:rsidR="00866E08" w:rsidRPr="00866E08" w:rsidRDefault="00866E08" w:rsidP="00866E08">
            <w:pPr>
              <w:jc w:val="center"/>
              <w:rPr>
                <w:sz w:val="20"/>
                <w:szCs w:val="20"/>
              </w:rPr>
            </w:pPr>
            <w:r w:rsidRPr="00866E08">
              <w:rPr>
                <w:sz w:val="20"/>
                <w:szCs w:val="20"/>
              </w:rPr>
              <w:t>29</w:t>
            </w:r>
          </w:p>
        </w:tc>
        <w:tc>
          <w:tcPr>
            <w:tcW w:w="1019" w:type="dxa"/>
            <w:noWrap/>
            <w:hideMark/>
          </w:tcPr>
          <w:p w14:paraId="155EF994" w14:textId="77777777" w:rsidR="00866E08" w:rsidRPr="00866E08" w:rsidRDefault="00866E08" w:rsidP="00866E08">
            <w:pPr>
              <w:jc w:val="center"/>
              <w:rPr>
                <w:sz w:val="20"/>
                <w:szCs w:val="20"/>
              </w:rPr>
            </w:pPr>
            <w:r w:rsidRPr="00866E08">
              <w:rPr>
                <w:sz w:val="20"/>
                <w:szCs w:val="20"/>
              </w:rPr>
              <w:t>46.7</w:t>
            </w:r>
          </w:p>
        </w:tc>
        <w:tc>
          <w:tcPr>
            <w:tcW w:w="1019" w:type="dxa"/>
            <w:noWrap/>
            <w:hideMark/>
          </w:tcPr>
          <w:p w14:paraId="779957E3" w14:textId="77777777" w:rsidR="00866E08" w:rsidRPr="00866E08" w:rsidRDefault="00866E08" w:rsidP="00866E08">
            <w:pPr>
              <w:jc w:val="center"/>
              <w:rPr>
                <w:sz w:val="20"/>
                <w:szCs w:val="20"/>
              </w:rPr>
            </w:pPr>
            <w:r w:rsidRPr="00866E08">
              <w:rPr>
                <w:sz w:val="20"/>
                <w:szCs w:val="20"/>
              </w:rPr>
              <w:t>33</w:t>
            </w:r>
          </w:p>
        </w:tc>
        <w:tc>
          <w:tcPr>
            <w:tcW w:w="1019" w:type="dxa"/>
            <w:noWrap/>
            <w:hideMark/>
          </w:tcPr>
          <w:p w14:paraId="50CD9759"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7A342325" w14:textId="77777777" w:rsidR="00866E08" w:rsidRPr="00866E08" w:rsidRDefault="00866E08" w:rsidP="00866E08">
            <w:pPr>
              <w:jc w:val="center"/>
              <w:rPr>
                <w:sz w:val="20"/>
                <w:szCs w:val="20"/>
              </w:rPr>
            </w:pPr>
            <w:r w:rsidRPr="00866E08">
              <w:rPr>
                <w:sz w:val="20"/>
                <w:szCs w:val="20"/>
              </w:rPr>
              <w:t>24.3</w:t>
            </w:r>
          </w:p>
        </w:tc>
        <w:tc>
          <w:tcPr>
            <w:tcW w:w="1019" w:type="dxa"/>
            <w:noWrap/>
            <w:hideMark/>
          </w:tcPr>
          <w:p w14:paraId="3D353F46"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3EC92B95"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4699D416"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166A2B7C" w14:textId="77777777" w:rsidR="00866E08" w:rsidRPr="00866E08" w:rsidRDefault="00866E08" w:rsidP="00866E08">
            <w:pPr>
              <w:jc w:val="center"/>
              <w:rPr>
                <w:sz w:val="20"/>
                <w:szCs w:val="20"/>
              </w:rPr>
            </w:pPr>
            <w:r w:rsidRPr="00866E08">
              <w:rPr>
                <w:sz w:val="20"/>
                <w:szCs w:val="20"/>
              </w:rPr>
              <w:t>23.7</w:t>
            </w:r>
          </w:p>
        </w:tc>
      </w:tr>
      <w:tr w:rsidR="00866E08" w:rsidRPr="00866E08" w14:paraId="6E441A60" w14:textId="77777777" w:rsidTr="00866E08">
        <w:trPr>
          <w:divId w:val="904222713"/>
          <w:trHeight w:val="288"/>
          <w:jc w:val="center"/>
        </w:trPr>
        <w:tc>
          <w:tcPr>
            <w:tcW w:w="488" w:type="dxa"/>
            <w:noWrap/>
            <w:hideMark/>
          </w:tcPr>
          <w:p w14:paraId="2909BFB5" w14:textId="77777777" w:rsidR="00866E08" w:rsidRPr="00866E08" w:rsidRDefault="00866E08" w:rsidP="00866E08">
            <w:pPr>
              <w:jc w:val="center"/>
              <w:rPr>
                <w:sz w:val="20"/>
                <w:szCs w:val="20"/>
              </w:rPr>
            </w:pPr>
            <w:r w:rsidRPr="00866E08">
              <w:rPr>
                <w:sz w:val="20"/>
                <w:szCs w:val="20"/>
              </w:rPr>
              <w:t>30</w:t>
            </w:r>
          </w:p>
        </w:tc>
        <w:tc>
          <w:tcPr>
            <w:tcW w:w="1019" w:type="dxa"/>
            <w:noWrap/>
            <w:hideMark/>
          </w:tcPr>
          <w:p w14:paraId="760C5938" w14:textId="77777777" w:rsidR="00866E08" w:rsidRPr="00866E08" w:rsidRDefault="00866E08" w:rsidP="00866E08">
            <w:pPr>
              <w:jc w:val="center"/>
              <w:rPr>
                <w:sz w:val="20"/>
                <w:szCs w:val="20"/>
              </w:rPr>
            </w:pPr>
            <w:r w:rsidRPr="00866E08">
              <w:rPr>
                <w:sz w:val="20"/>
                <w:szCs w:val="20"/>
              </w:rPr>
              <w:t>46.9</w:t>
            </w:r>
          </w:p>
        </w:tc>
        <w:tc>
          <w:tcPr>
            <w:tcW w:w="1019" w:type="dxa"/>
            <w:noWrap/>
            <w:hideMark/>
          </w:tcPr>
          <w:p w14:paraId="52C7C1B6" w14:textId="77777777" w:rsidR="00866E08" w:rsidRPr="00866E08" w:rsidRDefault="00866E08" w:rsidP="00866E08">
            <w:pPr>
              <w:jc w:val="center"/>
              <w:rPr>
                <w:sz w:val="20"/>
                <w:szCs w:val="20"/>
              </w:rPr>
            </w:pPr>
            <w:r w:rsidRPr="00866E08">
              <w:rPr>
                <w:sz w:val="20"/>
                <w:szCs w:val="20"/>
              </w:rPr>
              <w:t>32.7</w:t>
            </w:r>
          </w:p>
        </w:tc>
        <w:tc>
          <w:tcPr>
            <w:tcW w:w="1019" w:type="dxa"/>
            <w:noWrap/>
            <w:hideMark/>
          </w:tcPr>
          <w:p w14:paraId="545F536F"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6810ADE0"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62EB616F"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7B05D136"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2938086B"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65A7B7D4" w14:textId="77777777" w:rsidR="00866E08" w:rsidRPr="00866E08" w:rsidRDefault="00866E08" w:rsidP="00866E08">
            <w:pPr>
              <w:jc w:val="center"/>
              <w:rPr>
                <w:sz w:val="20"/>
                <w:szCs w:val="20"/>
              </w:rPr>
            </w:pPr>
            <w:r w:rsidRPr="00866E08">
              <w:rPr>
                <w:sz w:val="20"/>
                <w:szCs w:val="20"/>
              </w:rPr>
              <w:t>23.6</w:t>
            </w:r>
          </w:p>
        </w:tc>
      </w:tr>
      <w:tr w:rsidR="00866E08" w:rsidRPr="00866E08" w14:paraId="4CE91B80" w14:textId="77777777" w:rsidTr="00866E08">
        <w:trPr>
          <w:divId w:val="904222713"/>
          <w:trHeight w:val="288"/>
          <w:jc w:val="center"/>
        </w:trPr>
        <w:tc>
          <w:tcPr>
            <w:tcW w:w="488" w:type="dxa"/>
            <w:noWrap/>
            <w:hideMark/>
          </w:tcPr>
          <w:p w14:paraId="45B4D753" w14:textId="77777777" w:rsidR="00866E08" w:rsidRPr="00866E08" w:rsidRDefault="00866E08" w:rsidP="00866E08">
            <w:pPr>
              <w:jc w:val="center"/>
              <w:rPr>
                <w:sz w:val="20"/>
                <w:szCs w:val="20"/>
              </w:rPr>
            </w:pPr>
            <w:r w:rsidRPr="00866E08">
              <w:rPr>
                <w:sz w:val="20"/>
                <w:szCs w:val="20"/>
              </w:rPr>
              <w:t>31</w:t>
            </w:r>
          </w:p>
        </w:tc>
        <w:tc>
          <w:tcPr>
            <w:tcW w:w="1019" w:type="dxa"/>
            <w:noWrap/>
            <w:hideMark/>
          </w:tcPr>
          <w:p w14:paraId="45B56E22" w14:textId="77777777" w:rsidR="00866E08" w:rsidRPr="00866E08" w:rsidRDefault="00866E08" w:rsidP="00866E08">
            <w:pPr>
              <w:jc w:val="center"/>
              <w:rPr>
                <w:sz w:val="20"/>
                <w:szCs w:val="20"/>
              </w:rPr>
            </w:pPr>
            <w:r w:rsidRPr="00866E08">
              <w:rPr>
                <w:sz w:val="20"/>
                <w:szCs w:val="20"/>
              </w:rPr>
              <w:t>46.9</w:t>
            </w:r>
          </w:p>
        </w:tc>
        <w:tc>
          <w:tcPr>
            <w:tcW w:w="1019" w:type="dxa"/>
            <w:noWrap/>
            <w:hideMark/>
          </w:tcPr>
          <w:p w14:paraId="5C4EE62B"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59E0D4F7"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2156DD4D"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1C749716"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3FD4DEBD"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471D7E4"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7E7440DB" w14:textId="77777777" w:rsidR="00866E08" w:rsidRPr="00866E08" w:rsidRDefault="00866E08" w:rsidP="00866E08">
            <w:pPr>
              <w:jc w:val="center"/>
              <w:rPr>
                <w:sz w:val="20"/>
                <w:szCs w:val="20"/>
              </w:rPr>
            </w:pPr>
            <w:r w:rsidRPr="00866E08">
              <w:rPr>
                <w:sz w:val="20"/>
                <w:szCs w:val="20"/>
              </w:rPr>
              <w:t>23.6</w:t>
            </w:r>
          </w:p>
        </w:tc>
      </w:tr>
      <w:tr w:rsidR="00866E08" w:rsidRPr="00866E08" w14:paraId="276F8376" w14:textId="77777777" w:rsidTr="00866E08">
        <w:trPr>
          <w:divId w:val="904222713"/>
          <w:trHeight w:val="288"/>
          <w:jc w:val="center"/>
        </w:trPr>
        <w:tc>
          <w:tcPr>
            <w:tcW w:w="488" w:type="dxa"/>
            <w:noWrap/>
            <w:hideMark/>
          </w:tcPr>
          <w:p w14:paraId="25D0E6C7" w14:textId="77777777" w:rsidR="00866E08" w:rsidRPr="00866E08" w:rsidRDefault="00866E08" w:rsidP="00866E08">
            <w:pPr>
              <w:jc w:val="center"/>
              <w:rPr>
                <w:sz w:val="20"/>
                <w:szCs w:val="20"/>
              </w:rPr>
            </w:pPr>
            <w:r w:rsidRPr="00866E08">
              <w:rPr>
                <w:sz w:val="20"/>
                <w:szCs w:val="20"/>
              </w:rPr>
              <w:t>32</w:t>
            </w:r>
          </w:p>
        </w:tc>
        <w:tc>
          <w:tcPr>
            <w:tcW w:w="1019" w:type="dxa"/>
            <w:noWrap/>
            <w:hideMark/>
          </w:tcPr>
          <w:p w14:paraId="5A321BA3" w14:textId="77777777" w:rsidR="00866E08" w:rsidRPr="00866E08" w:rsidRDefault="00866E08" w:rsidP="00866E08">
            <w:pPr>
              <w:jc w:val="center"/>
              <w:rPr>
                <w:sz w:val="20"/>
                <w:szCs w:val="20"/>
              </w:rPr>
            </w:pPr>
            <w:r w:rsidRPr="00866E08">
              <w:rPr>
                <w:sz w:val="20"/>
                <w:szCs w:val="20"/>
              </w:rPr>
              <w:t>47</w:t>
            </w:r>
          </w:p>
        </w:tc>
        <w:tc>
          <w:tcPr>
            <w:tcW w:w="1019" w:type="dxa"/>
            <w:noWrap/>
            <w:hideMark/>
          </w:tcPr>
          <w:p w14:paraId="4F5B10A9" w14:textId="77777777" w:rsidR="00866E08" w:rsidRPr="00866E08" w:rsidRDefault="00866E08" w:rsidP="00866E08">
            <w:pPr>
              <w:jc w:val="center"/>
              <w:rPr>
                <w:sz w:val="20"/>
                <w:szCs w:val="20"/>
              </w:rPr>
            </w:pPr>
            <w:r w:rsidRPr="00866E08">
              <w:rPr>
                <w:sz w:val="20"/>
                <w:szCs w:val="20"/>
              </w:rPr>
              <w:t>32.7</w:t>
            </w:r>
          </w:p>
        </w:tc>
        <w:tc>
          <w:tcPr>
            <w:tcW w:w="1019" w:type="dxa"/>
            <w:noWrap/>
            <w:hideMark/>
          </w:tcPr>
          <w:p w14:paraId="739AF211"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1A456BBE"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74430B59"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4B173F6E"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55E94097"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705FD4B1" w14:textId="77777777" w:rsidR="00866E08" w:rsidRPr="00866E08" w:rsidRDefault="00866E08" w:rsidP="00866E08">
            <w:pPr>
              <w:jc w:val="center"/>
              <w:rPr>
                <w:sz w:val="20"/>
                <w:szCs w:val="20"/>
              </w:rPr>
            </w:pPr>
            <w:r w:rsidRPr="00866E08">
              <w:rPr>
                <w:sz w:val="20"/>
                <w:szCs w:val="20"/>
              </w:rPr>
              <w:t>23.6</w:t>
            </w:r>
          </w:p>
        </w:tc>
      </w:tr>
      <w:tr w:rsidR="00866E08" w:rsidRPr="00866E08" w14:paraId="70D0231B" w14:textId="77777777" w:rsidTr="00866E08">
        <w:trPr>
          <w:divId w:val="904222713"/>
          <w:trHeight w:val="288"/>
          <w:jc w:val="center"/>
        </w:trPr>
        <w:tc>
          <w:tcPr>
            <w:tcW w:w="488" w:type="dxa"/>
            <w:noWrap/>
            <w:hideMark/>
          </w:tcPr>
          <w:p w14:paraId="7C1314C3" w14:textId="77777777" w:rsidR="00866E08" w:rsidRPr="00866E08" w:rsidRDefault="00866E08" w:rsidP="00866E08">
            <w:pPr>
              <w:jc w:val="center"/>
              <w:rPr>
                <w:sz w:val="20"/>
                <w:szCs w:val="20"/>
              </w:rPr>
            </w:pPr>
            <w:r w:rsidRPr="00866E08">
              <w:rPr>
                <w:sz w:val="20"/>
                <w:szCs w:val="20"/>
              </w:rPr>
              <w:t>33</w:t>
            </w:r>
          </w:p>
        </w:tc>
        <w:tc>
          <w:tcPr>
            <w:tcW w:w="1019" w:type="dxa"/>
            <w:noWrap/>
            <w:hideMark/>
          </w:tcPr>
          <w:p w14:paraId="03108750" w14:textId="77777777" w:rsidR="00866E08" w:rsidRPr="00866E08" w:rsidRDefault="00866E08" w:rsidP="00866E08">
            <w:pPr>
              <w:jc w:val="center"/>
              <w:rPr>
                <w:sz w:val="20"/>
                <w:szCs w:val="20"/>
              </w:rPr>
            </w:pPr>
            <w:r w:rsidRPr="00866E08">
              <w:rPr>
                <w:sz w:val="20"/>
                <w:szCs w:val="20"/>
              </w:rPr>
              <w:t>46.9</w:t>
            </w:r>
          </w:p>
        </w:tc>
        <w:tc>
          <w:tcPr>
            <w:tcW w:w="1019" w:type="dxa"/>
            <w:noWrap/>
            <w:hideMark/>
          </w:tcPr>
          <w:p w14:paraId="2C23AEF4" w14:textId="77777777" w:rsidR="00866E08" w:rsidRPr="00866E08" w:rsidRDefault="00866E08" w:rsidP="00866E08">
            <w:pPr>
              <w:jc w:val="center"/>
              <w:rPr>
                <w:sz w:val="20"/>
                <w:szCs w:val="20"/>
              </w:rPr>
            </w:pPr>
            <w:r w:rsidRPr="00866E08">
              <w:rPr>
                <w:sz w:val="20"/>
                <w:szCs w:val="20"/>
              </w:rPr>
              <w:t>32.7</w:t>
            </w:r>
          </w:p>
        </w:tc>
        <w:tc>
          <w:tcPr>
            <w:tcW w:w="1019" w:type="dxa"/>
            <w:noWrap/>
            <w:hideMark/>
          </w:tcPr>
          <w:p w14:paraId="6FFB8488"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1F184799"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017F8B88"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151896CF"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B5E31BB"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17A6B08F" w14:textId="77777777" w:rsidR="00866E08" w:rsidRPr="00866E08" w:rsidRDefault="00866E08" w:rsidP="00866E08">
            <w:pPr>
              <w:jc w:val="center"/>
              <w:rPr>
                <w:sz w:val="20"/>
                <w:szCs w:val="20"/>
              </w:rPr>
            </w:pPr>
            <w:r w:rsidRPr="00866E08">
              <w:rPr>
                <w:sz w:val="20"/>
                <w:szCs w:val="20"/>
              </w:rPr>
              <w:t>23.6</w:t>
            </w:r>
          </w:p>
        </w:tc>
      </w:tr>
      <w:tr w:rsidR="00866E08" w:rsidRPr="00866E08" w14:paraId="055C6D84" w14:textId="77777777" w:rsidTr="00866E08">
        <w:trPr>
          <w:divId w:val="904222713"/>
          <w:trHeight w:val="288"/>
          <w:jc w:val="center"/>
        </w:trPr>
        <w:tc>
          <w:tcPr>
            <w:tcW w:w="488" w:type="dxa"/>
            <w:noWrap/>
            <w:hideMark/>
          </w:tcPr>
          <w:p w14:paraId="7BDFB5BF" w14:textId="77777777" w:rsidR="00866E08" w:rsidRPr="00866E08" w:rsidRDefault="00866E08" w:rsidP="00866E08">
            <w:pPr>
              <w:jc w:val="center"/>
              <w:rPr>
                <w:sz w:val="20"/>
                <w:szCs w:val="20"/>
              </w:rPr>
            </w:pPr>
            <w:r w:rsidRPr="00866E08">
              <w:rPr>
                <w:sz w:val="20"/>
                <w:szCs w:val="20"/>
              </w:rPr>
              <w:t>34</w:t>
            </w:r>
          </w:p>
        </w:tc>
        <w:tc>
          <w:tcPr>
            <w:tcW w:w="1019" w:type="dxa"/>
            <w:noWrap/>
            <w:hideMark/>
          </w:tcPr>
          <w:p w14:paraId="504C52CD" w14:textId="77777777" w:rsidR="00866E08" w:rsidRPr="00866E08" w:rsidRDefault="00866E08" w:rsidP="00866E08">
            <w:pPr>
              <w:jc w:val="center"/>
              <w:rPr>
                <w:sz w:val="20"/>
                <w:szCs w:val="20"/>
              </w:rPr>
            </w:pPr>
            <w:r w:rsidRPr="00866E08">
              <w:rPr>
                <w:sz w:val="20"/>
                <w:szCs w:val="20"/>
              </w:rPr>
              <w:t>47</w:t>
            </w:r>
          </w:p>
        </w:tc>
        <w:tc>
          <w:tcPr>
            <w:tcW w:w="1019" w:type="dxa"/>
            <w:noWrap/>
            <w:hideMark/>
          </w:tcPr>
          <w:p w14:paraId="1B116A67" w14:textId="77777777" w:rsidR="00866E08" w:rsidRPr="00866E08" w:rsidRDefault="00866E08" w:rsidP="00866E08">
            <w:pPr>
              <w:jc w:val="center"/>
              <w:rPr>
                <w:sz w:val="20"/>
                <w:szCs w:val="20"/>
              </w:rPr>
            </w:pPr>
            <w:r w:rsidRPr="00866E08">
              <w:rPr>
                <w:sz w:val="20"/>
                <w:szCs w:val="20"/>
              </w:rPr>
              <w:t>32.9</w:t>
            </w:r>
          </w:p>
        </w:tc>
        <w:tc>
          <w:tcPr>
            <w:tcW w:w="1019" w:type="dxa"/>
            <w:noWrap/>
            <w:hideMark/>
          </w:tcPr>
          <w:p w14:paraId="062BA26D"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5302DB21"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2F9D6F49"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45C30562"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5B24D7A"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0453291A" w14:textId="77777777" w:rsidR="00866E08" w:rsidRPr="00866E08" w:rsidRDefault="00866E08" w:rsidP="00866E08">
            <w:pPr>
              <w:jc w:val="center"/>
              <w:rPr>
                <w:sz w:val="20"/>
                <w:szCs w:val="20"/>
              </w:rPr>
            </w:pPr>
            <w:r w:rsidRPr="00866E08">
              <w:rPr>
                <w:sz w:val="20"/>
                <w:szCs w:val="20"/>
              </w:rPr>
              <w:t>23.6</w:t>
            </w:r>
          </w:p>
        </w:tc>
      </w:tr>
      <w:tr w:rsidR="00866E08" w:rsidRPr="00866E08" w14:paraId="4A4CD04A" w14:textId="77777777" w:rsidTr="00866E08">
        <w:trPr>
          <w:divId w:val="904222713"/>
          <w:trHeight w:val="288"/>
          <w:jc w:val="center"/>
        </w:trPr>
        <w:tc>
          <w:tcPr>
            <w:tcW w:w="488" w:type="dxa"/>
            <w:noWrap/>
            <w:hideMark/>
          </w:tcPr>
          <w:p w14:paraId="45E214BB" w14:textId="77777777" w:rsidR="00866E08" w:rsidRPr="00866E08" w:rsidRDefault="00866E08" w:rsidP="00866E08">
            <w:pPr>
              <w:jc w:val="center"/>
              <w:rPr>
                <w:sz w:val="20"/>
                <w:szCs w:val="20"/>
              </w:rPr>
            </w:pPr>
            <w:r w:rsidRPr="00866E08">
              <w:rPr>
                <w:sz w:val="20"/>
                <w:szCs w:val="20"/>
              </w:rPr>
              <w:t>35</w:t>
            </w:r>
          </w:p>
        </w:tc>
        <w:tc>
          <w:tcPr>
            <w:tcW w:w="1019" w:type="dxa"/>
            <w:noWrap/>
            <w:hideMark/>
          </w:tcPr>
          <w:p w14:paraId="0D42111E" w14:textId="77777777" w:rsidR="00866E08" w:rsidRPr="00866E08" w:rsidRDefault="00866E08" w:rsidP="00866E08">
            <w:pPr>
              <w:jc w:val="center"/>
              <w:rPr>
                <w:sz w:val="20"/>
                <w:szCs w:val="20"/>
              </w:rPr>
            </w:pPr>
            <w:r w:rsidRPr="00866E08">
              <w:rPr>
                <w:sz w:val="20"/>
                <w:szCs w:val="20"/>
              </w:rPr>
              <w:t>46.9</w:t>
            </w:r>
          </w:p>
        </w:tc>
        <w:tc>
          <w:tcPr>
            <w:tcW w:w="1019" w:type="dxa"/>
            <w:noWrap/>
            <w:hideMark/>
          </w:tcPr>
          <w:p w14:paraId="3A9774CE" w14:textId="77777777" w:rsidR="00866E08" w:rsidRPr="00866E08" w:rsidRDefault="00866E08" w:rsidP="00866E08">
            <w:pPr>
              <w:jc w:val="center"/>
              <w:rPr>
                <w:sz w:val="20"/>
                <w:szCs w:val="20"/>
              </w:rPr>
            </w:pPr>
            <w:r w:rsidRPr="00866E08">
              <w:rPr>
                <w:sz w:val="20"/>
                <w:szCs w:val="20"/>
              </w:rPr>
              <w:t>33.3</w:t>
            </w:r>
          </w:p>
        </w:tc>
        <w:tc>
          <w:tcPr>
            <w:tcW w:w="1019" w:type="dxa"/>
            <w:noWrap/>
            <w:hideMark/>
          </w:tcPr>
          <w:p w14:paraId="5F68D28F" w14:textId="77777777" w:rsidR="00866E08" w:rsidRPr="00866E08" w:rsidRDefault="00866E08" w:rsidP="00866E08">
            <w:pPr>
              <w:jc w:val="center"/>
              <w:rPr>
                <w:sz w:val="20"/>
                <w:szCs w:val="20"/>
              </w:rPr>
            </w:pPr>
            <w:r w:rsidRPr="00866E08">
              <w:rPr>
                <w:sz w:val="20"/>
                <w:szCs w:val="20"/>
              </w:rPr>
              <w:t>27.1</w:t>
            </w:r>
          </w:p>
        </w:tc>
        <w:tc>
          <w:tcPr>
            <w:tcW w:w="1019" w:type="dxa"/>
            <w:noWrap/>
            <w:hideMark/>
          </w:tcPr>
          <w:p w14:paraId="53629BFA" w14:textId="77777777" w:rsidR="00866E08" w:rsidRPr="00866E08" w:rsidRDefault="00866E08" w:rsidP="00866E08">
            <w:pPr>
              <w:jc w:val="center"/>
              <w:rPr>
                <w:sz w:val="20"/>
                <w:szCs w:val="20"/>
              </w:rPr>
            </w:pPr>
            <w:r w:rsidRPr="00866E08">
              <w:rPr>
                <w:sz w:val="20"/>
                <w:szCs w:val="20"/>
              </w:rPr>
              <w:t>24.5</w:t>
            </w:r>
          </w:p>
        </w:tc>
        <w:tc>
          <w:tcPr>
            <w:tcW w:w="1019" w:type="dxa"/>
            <w:noWrap/>
            <w:hideMark/>
          </w:tcPr>
          <w:p w14:paraId="0906B278"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60F9679B"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5B08801F"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702804CB" w14:textId="77777777" w:rsidR="00866E08" w:rsidRPr="00866E08" w:rsidRDefault="00866E08" w:rsidP="00866E08">
            <w:pPr>
              <w:jc w:val="center"/>
              <w:rPr>
                <w:sz w:val="20"/>
                <w:szCs w:val="20"/>
              </w:rPr>
            </w:pPr>
            <w:r w:rsidRPr="00866E08">
              <w:rPr>
                <w:sz w:val="20"/>
                <w:szCs w:val="20"/>
              </w:rPr>
              <w:t>23.6</w:t>
            </w:r>
          </w:p>
        </w:tc>
      </w:tr>
      <w:tr w:rsidR="00866E08" w:rsidRPr="00866E08" w14:paraId="580506B8" w14:textId="77777777" w:rsidTr="00866E08">
        <w:trPr>
          <w:divId w:val="904222713"/>
          <w:trHeight w:val="288"/>
          <w:jc w:val="center"/>
        </w:trPr>
        <w:tc>
          <w:tcPr>
            <w:tcW w:w="488" w:type="dxa"/>
            <w:noWrap/>
            <w:hideMark/>
          </w:tcPr>
          <w:p w14:paraId="7FDF7A20" w14:textId="77777777" w:rsidR="00866E08" w:rsidRPr="00866E08" w:rsidRDefault="00866E08" w:rsidP="00866E08">
            <w:pPr>
              <w:jc w:val="center"/>
              <w:rPr>
                <w:sz w:val="20"/>
                <w:szCs w:val="20"/>
              </w:rPr>
            </w:pPr>
            <w:r w:rsidRPr="00866E08">
              <w:rPr>
                <w:sz w:val="20"/>
                <w:szCs w:val="20"/>
              </w:rPr>
              <w:t>36</w:t>
            </w:r>
          </w:p>
        </w:tc>
        <w:tc>
          <w:tcPr>
            <w:tcW w:w="1019" w:type="dxa"/>
            <w:noWrap/>
            <w:hideMark/>
          </w:tcPr>
          <w:p w14:paraId="3B5D1643" w14:textId="77777777" w:rsidR="00866E08" w:rsidRPr="00866E08" w:rsidRDefault="00866E08" w:rsidP="00866E08">
            <w:pPr>
              <w:jc w:val="center"/>
              <w:rPr>
                <w:sz w:val="20"/>
                <w:szCs w:val="20"/>
              </w:rPr>
            </w:pPr>
            <w:r w:rsidRPr="00866E08">
              <w:rPr>
                <w:sz w:val="20"/>
                <w:szCs w:val="20"/>
              </w:rPr>
              <w:t>47.1</w:t>
            </w:r>
          </w:p>
        </w:tc>
        <w:tc>
          <w:tcPr>
            <w:tcW w:w="1019" w:type="dxa"/>
            <w:noWrap/>
            <w:hideMark/>
          </w:tcPr>
          <w:p w14:paraId="7D2BCCE5" w14:textId="77777777" w:rsidR="00866E08" w:rsidRPr="00866E08" w:rsidRDefault="00866E08" w:rsidP="00866E08">
            <w:pPr>
              <w:jc w:val="center"/>
              <w:rPr>
                <w:sz w:val="20"/>
                <w:szCs w:val="20"/>
              </w:rPr>
            </w:pPr>
            <w:r w:rsidRPr="00866E08">
              <w:rPr>
                <w:sz w:val="20"/>
                <w:szCs w:val="20"/>
              </w:rPr>
              <w:t>33</w:t>
            </w:r>
          </w:p>
        </w:tc>
        <w:tc>
          <w:tcPr>
            <w:tcW w:w="1019" w:type="dxa"/>
            <w:noWrap/>
            <w:hideMark/>
          </w:tcPr>
          <w:p w14:paraId="1460751D"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5379A031" w14:textId="77777777" w:rsidR="00866E08" w:rsidRPr="00866E08" w:rsidRDefault="00866E08" w:rsidP="00866E08">
            <w:pPr>
              <w:jc w:val="center"/>
              <w:rPr>
                <w:sz w:val="20"/>
                <w:szCs w:val="20"/>
              </w:rPr>
            </w:pPr>
            <w:r w:rsidRPr="00866E08">
              <w:rPr>
                <w:sz w:val="20"/>
                <w:szCs w:val="20"/>
              </w:rPr>
              <w:t>24.5</w:t>
            </w:r>
          </w:p>
        </w:tc>
        <w:tc>
          <w:tcPr>
            <w:tcW w:w="1019" w:type="dxa"/>
            <w:noWrap/>
            <w:hideMark/>
          </w:tcPr>
          <w:p w14:paraId="7C035CA7"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28065F3E"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78088A5"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3906E17B" w14:textId="77777777" w:rsidR="00866E08" w:rsidRPr="00866E08" w:rsidRDefault="00866E08" w:rsidP="00866E08">
            <w:pPr>
              <w:jc w:val="center"/>
              <w:rPr>
                <w:sz w:val="20"/>
                <w:szCs w:val="20"/>
              </w:rPr>
            </w:pPr>
            <w:r w:rsidRPr="00866E08">
              <w:rPr>
                <w:sz w:val="20"/>
                <w:szCs w:val="20"/>
              </w:rPr>
              <w:t>23.6</w:t>
            </w:r>
          </w:p>
        </w:tc>
      </w:tr>
      <w:tr w:rsidR="00866E08" w:rsidRPr="00866E08" w14:paraId="4CF7FFA2" w14:textId="77777777" w:rsidTr="00866E08">
        <w:trPr>
          <w:divId w:val="904222713"/>
          <w:trHeight w:val="288"/>
          <w:jc w:val="center"/>
        </w:trPr>
        <w:tc>
          <w:tcPr>
            <w:tcW w:w="488" w:type="dxa"/>
            <w:noWrap/>
            <w:hideMark/>
          </w:tcPr>
          <w:p w14:paraId="53DFB548" w14:textId="77777777" w:rsidR="00866E08" w:rsidRPr="00866E08" w:rsidRDefault="00866E08" w:rsidP="00866E08">
            <w:pPr>
              <w:jc w:val="center"/>
              <w:rPr>
                <w:sz w:val="20"/>
                <w:szCs w:val="20"/>
              </w:rPr>
            </w:pPr>
            <w:r w:rsidRPr="00866E08">
              <w:rPr>
                <w:sz w:val="20"/>
                <w:szCs w:val="20"/>
              </w:rPr>
              <w:t>37</w:t>
            </w:r>
          </w:p>
        </w:tc>
        <w:tc>
          <w:tcPr>
            <w:tcW w:w="1019" w:type="dxa"/>
            <w:noWrap/>
            <w:hideMark/>
          </w:tcPr>
          <w:p w14:paraId="483A6F56" w14:textId="77777777" w:rsidR="00866E08" w:rsidRPr="00866E08" w:rsidRDefault="00866E08" w:rsidP="00866E08">
            <w:pPr>
              <w:jc w:val="center"/>
              <w:rPr>
                <w:sz w:val="20"/>
                <w:szCs w:val="20"/>
              </w:rPr>
            </w:pPr>
            <w:r w:rsidRPr="00866E08">
              <w:rPr>
                <w:sz w:val="20"/>
                <w:szCs w:val="20"/>
              </w:rPr>
              <w:t>47.1</w:t>
            </w:r>
          </w:p>
        </w:tc>
        <w:tc>
          <w:tcPr>
            <w:tcW w:w="1019" w:type="dxa"/>
            <w:noWrap/>
            <w:hideMark/>
          </w:tcPr>
          <w:p w14:paraId="04CE0A77"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6F7430FF" w14:textId="77777777" w:rsidR="00866E08" w:rsidRPr="00866E08" w:rsidRDefault="00866E08" w:rsidP="00866E08">
            <w:pPr>
              <w:jc w:val="center"/>
              <w:rPr>
                <w:sz w:val="20"/>
                <w:szCs w:val="20"/>
              </w:rPr>
            </w:pPr>
            <w:r w:rsidRPr="00866E08">
              <w:rPr>
                <w:sz w:val="20"/>
                <w:szCs w:val="20"/>
              </w:rPr>
              <w:t>27.2</w:t>
            </w:r>
          </w:p>
        </w:tc>
        <w:tc>
          <w:tcPr>
            <w:tcW w:w="1019" w:type="dxa"/>
            <w:noWrap/>
            <w:hideMark/>
          </w:tcPr>
          <w:p w14:paraId="5788A890"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30B774F4"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090E89E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0DCD7E3F"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F70FF1F" w14:textId="77777777" w:rsidR="00866E08" w:rsidRPr="00866E08" w:rsidRDefault="00866E08" w:rsidP="00866E08">
            <w:pPr>
              <w:jc w:val="center"/>
              <w:rPr>
                <w:sz w:val="20"/>
                <w:szCs w:val="20"/>
              </w:rPr>
            </w:pPr>
            <w:r w:rsidRPr="00866E08">
              <w:rPr>
                <w:sz w:val="20"/>
                <w:szCs w:val="20"/>
              </w:rPr>
              <w:t>23.6</w:t>
            </w:r>
          </w:p>
        </w:tc>
      </w:tr>
      <w:tr w:rsidR="00866E08" w:rsidRPr="00866E08" w14:paraId="5BF406D3" w14:textId="77777777" w:rsidTr="00866E08">
        <w:trPr>
          <w:divId w:val="904222713"/>
          <w:trHeight w:val="288"/>
          <w:jc w:val="center"/>
        </w:trPr>
        <w:tc>
          <w:tcPr>
            <w:tcW w:w="488" w:type="dxa"/>
            <w:noWrap/>
            <w:hideMark/>
          </w:tcPr>
          <w:p w14:paraId="6116CC9B" w14:textId="77777777" w:rsidR="00866E08" w:rsidRPr="00866E08" w:rsidRDefault="00866E08" w:rsidP="00866E08">
            <w:pPr>
              <w:jc w:val="center"/>
              <w:rPr>
                <w:sz w:val="20"/>
                <w:szCs w:val="20"/>
              </w:rPr>
            </w:pPr>
            <w:r w:rsidRPr="00866E08">
              <w:rPr>
                <w:sz w:val="20"/>
                <w:szCs w:val="20"/>
              </w:rPr>
              <w:t>38</w:t>
            </w:r>
          </w:p>
        </w:tc>
        <w:tc>
          <w:tcPr>
            <w:tcW w:w="1019" w:type="dxa"/>
            <w:noWrap/>
            <w:hideMark/>
          </w:tcPr>
          <w:p w14:paraId="42B43F95" w14:textId="77777777" w:rsidR="00866E08" w:rsidRPr="00866E08" w:rsidRDefault="00866E08" w:rsidP="00866E08">
            <w:pPr>
              <w:jc w:val="center"/>
              <w:rPr>
                <w:sz w:val="20"/>
                <w:szCs w:val="20"/>
              </w:rPr>
            </w:pPr>
            <w:r w:rsidRPr="00866E08">
              <w:rPr>
                <w:sz w:val="20"/>
                <w:szCs w:val="20"/>
              </w:rPr>
              <w:t>46.6</w:t>
            </w:r>
          </w:p>
        </w:tc>
        <w:tc>
          <w:tcPr>
            <w:tcW w:w="1019" w:type="dxa"/>
            <w:noWrap/>
            <w:hideMark/>
          </w:tcPr>
          <w:p w14:paraId="17F818D7" w14:textId="77777777" w:rsidR="00866E08" w:rsidRPr="00866E08" w:rsidRDefault="00866E08" w:rsidP="00866E08">
            <w:pPr>
              <w:jc w:val="center"/>
              <w:rPr>
                <w:sz w:val="20"/>
                <w:szCs w:val="20"/>
              </w:rPr>
            </w:pPr>
            <w:r w:rsidRPr="00866E08">
              <w:rPr>
                <w:sz w:val="20"/>
                <w:szCs w:val="20"/>
              </w:rPr>
              <w:t>33.3</w:t>
            </w:r>
          </w:p>
        </w:tc>
        <w:tc>
          <w:tcPr>
            <w:tcW w:w="1019" w:type="dxa"/>
            <w:noWrap/>
            <w:hideMark/>
          </w:tcPr>
          <w:p w14:paraId="23DD9E30" w14:textId="77777777" w:rsidR="00866E08" w:rsidRPr="00866E08" w:rsidRDefault="00866E08" w:rsidP="00866E08">
            <w:pPr>
              <w:jc w:val="center"/>
              <w:rPr>
                <w:sz w:val="20"/>
                <w:szCs w:val="20"/>
              </w:rPr>
            </w:pPr>
            <w:r w:rsidRPr="00866E08">
              <w:rPr>
                <w:sz w:val="20"/>
                <w:szCs w:val="20"/>
              </w:rPr>
              <w:t>27.3</w:t>
            </w:r>
          </w:p>
        </w:tc>
        <w:tc>
          <w:tcPr>
            <w:tcW w:w="1019" w:type="dxa"/>
            <w:noWrap/>
            <w:hideMark/>
          </w:tcPr>
          <w:p w14:paraId="080A661E" w14:textId="77777777" w:rsidR="00866E08" w:rsidRPr="00866E08" w:rsidRDefault="00866E08" w:rsidP="00866E08">
            <w:pPr>
              <w:jc w:val="center"/>
              <w:rPr>
                <w:sz w:val="20"/>
                <w:szCs w:val="20"/>
              </w:rPr>
            </w:pPr>
            <w:r w:rsidRPr="00866E08">
              <w:rPr>
                <w:sz w:val="20"/>
                <w:szCs w:val="20"/>
              </w:rPr>
              <w:t>24.4</w:t>
            </w:r>
          </w:p>
        </w:tc>
        <w:tc>
          <w:tcPr>
            <w:tcW w:w="1019" w:type="dxa"/>
            <w:noWrap/>
            <w:hideMark/>
          </w:tcPr>
          <w:p w14:paraId="11FC35BD" w14:textId="77777777" w:rsidR="00866E08" w:rsidRPr="00866E08" w:rsidRDefault="00866E08" w:rsidP="00866E08">
            <w:pPr>
              <w:jc w:val="center"/>
              <w:rPr>
                <w:sz w:val="20"/>
                <w:szCs w:val="20"/>
              </w:rPr>
            </w:pPr>
            <w:r w:rsidRPr="00866E08">
              <w:rPr>
                <w:sz w:val="20"/>
                <w:szCs w:val="20"/>
              </w:rPr>
              <w:t>23.5</w:t>
            </w:r>
          </w:p>
        </w:tc>
        <w:tc>
          <w:tcPr>
            <w:tcW w:w="1019" w:type="dxa"/>
            <w:noWrap/>
            <w:hideMark/>
          </w:tcPr>
          <w:p w14:paraId="13A646E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CFB3BC6"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7D3100AE" w14:textId="77777777" w:rsidR="00866E08" w:rsidRPr="00866E08" w:rsidRDefault="00866E08" w:rsidP="00866E08">
            <w:pPr>
              <w:jc w:val="center"/>
              <w:rPr>
                <w:sz w:val="20"/>
                <w:szCs w:val="20"/>
              </w:rPr>
            </w:pPr>
            <w:r w:rsidRPr="00866E08">
              <w:rPr>
                <w:sz w:val="20"/>
                <w:szCs w:val="20"/>
              </w:rPr>
              <w:t>23.6</w:t>
            </w:r>
          </w:p>
        </w:tc>
      </w:tr>
      <w:tr w:rsidR="00866E08" w:rsidRPr="00866E08" w14:paraId="794642C1" w14:textId="77777777" w:rsidTr="00866E08">
        <w:trPr>
          <w:divId w:val="904222713"/>
          <w:trHeight w:val="288"/>
          <w:jc w:val="center"/>
        </w:trPr>
        <w:tc>
          <w:tcPr>
            <w:tcW w:w="488" w:type="dxa"/>
            <w:noWrap/>
            <w:hideMark/>
          </w:tcPr>
          <w:p w14:paraId="3BB6B0FB" w14:textId="77777777" w:rsidR="00866E08" w:rsidRPr="00866E08" w:rsidRDefault="00866E08" w:rsidP="00866E08">
            <w:pPr>
              <w:jc w:val="center"/>
              <w:rPr>
                <w:sz w:val="20"/>
                <w:szCs w:val="20"/>
              </w:rPr>
            </w:pPr>
            <w:r w:rsidRPr="00866E08">
              <w:rPr>
                <w:sz w:val="20"/>
                <w:szCs w:val="20"/>
              </w:rPr>
              <w:t>39</w:t>
            </w:r>
          </w:p>
        </w:tc>
        <w:tc>
          <w:tcPr>
            <w:tcW w:w="1019" w:type="dxa"/>
            <w:noWrap/>
            <w:hideMark/>
          </w:tcPr>
          <w:p w14:paraId="6AB06F56" w14:textId="77777777" w:rsidR="00866E08" w:rsidRPr="00866E08" w:rsidRDefault="00866E08" w:rsidP="00866E08">
            <w:pPr>
              <w:jc w:val="center"/>
              <w:rPr>
                <w:sz w:val="20"/>
                <w:szCs w:val="20"/>
              </w:rPr>
            </w:pPr>
            <w:r w:rsidRPr="00866E08">
              <w:rPr>
                <w:sz w:val="20"/>
                <w:szCs w:val="20"/>
              </w:rPr>
              <w:t>46.5</w:t>
            </w:r>
          </w:p>
        </w:tc>
        <w:tc>
          <w:tcPr>
            <w:tcW w:w="1019" w:type="dxa"/>
            <w:noWrap/>
            <w:hideMark/>
          </w:tcPr>
          <w:p w14:paraId="0DAC3480" w14:textId="77777777" w:rsidR="00866E08" w:rsidRPr="00866E08" w:rsidRDefault="00866E08" w:rsidP="00866E08">
            <w:pPr>
              <w:jc w:val="center"/>
              <w:rPr>
                <w:sz w:val="20"/>
                <w:szCs w:val="20"/>
              </w:rPr>
            </w:pPr>
            <w:r w:rsidRPr="00866E08">
              <w:rPr>
                <w:sz w:val="20"/>
                <w:szCs w:val="20"/>
              </w:rPr>
              <w:t>33.2</w:t>
            </w:r>
          </w:p>
        </w:tc>
        <w:tc>
          <w:tcPr>
            <w:tcW w:w="1019" w:type="dxa"/>
            <w:noWrap/>
            <w:hideMark/>
          </w:tcPr>
          <w:p w14:paraId="2266C873" w14:textId="77777777" w:rsidR="00866E08" w:rsidRPr="00866E08" w:rsidRDefault="00866E08" w:rsidP="00866E08">
            <w:pPr>
              <w:jc w:val="center"/>
              <w:rPr>
                <w:sz w:val="20"/>
                <w:szCs w:val="20"/>
              </w:rPr>
            </w:pPr>
            <w:r w:rsidRPr="00866E08">
              <w:rPr>
                <w:sz w:val="20"/>
                <w:szCs w:val="20"/>
              </w:rPr>
              <w:t>27.4</w:t>
            </w:r>
          </w:p>
        </w:tc>
        <w:tc>
          <w:tcPr>
            <w:tcW w:w="1019" w:type="dxa"/>
            <w:noWrap/>
            <w:hideMark/>
          </w:tcPr>
          <w:p w14:paraId="5C24B539" w14:textId="77777777" w:rsidR="00866E08" w:rsidRPr="00866E08" w:rsidRDefault="00866E08" w:rsidP="00866E08">
            <w:pPr>
              <w:jc w:val="center"/>
              <w:rPr>
                <w:sz w:val="20"/>
                <w:szCs w:val="20"/>
              </w:rPr>
            </w:pPr>
            <w:r w:rsidRPr="00866E08">
              <w:rPr>
                <w:sz w:val="20"/>
                <w:szCs w:val="20"/>
              </w:rPr>
              <w:t>24.5</w:t>
            </w:r>
          </w:p>
        </w:tc>
        <w:tc>
          <w:tcPr>
            <w:tcW w:w="1019" w:type="dxa"/>
            <w:noWrap/>
            <w:hideMark/>
          </w:tcPr>
          <w:p w14:paraId="0749368F"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1EBEC02D"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6DF48FB"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0EFF755E" w14:textId="77777777" w:rsidR="00866E08" w:rsidRPr="00866E08" w:rsidRDefault="00866E08" w:rsidP="00866E08">
            <w:pPr>
              <w:jc w:val="center"/>
              <w:rPr>
                <w:sz w:val="20"/>
                <w:szCs w:val="20"/>
              </w:rPr>
            </w:pPr>
            <w:r w:rsidRPr="00866E08">
              <w:rPr>
                <w:sz w:val="20"/>
                <w:szCs w:val="20"/>
              </w:rPr>
              <w:t>23.6</w:t>
            </w:r>
          </w:p>
        </w:tc>
      </w:tr>
      <w:tr w:rsidR="00866E08" w:rsidRPr="00866E08" w14:paraId="7830C493" w14:textId="77777777" w:rsidTr="00866E08">
        <w:trPr>
          <w:divId w:val="904222713"/>
          <w:trHeight w:val="288"/>
          <w:jc w:val="center"/>
        </w:trPr>
        <w:tc>
          <w:tcPr>
            <w:tcW w:w="488" w:type="dxa"/>
            <w:noWrap/>
            <w:hideMark/>
          </w:tcPr>
          <w:p w14:paraId="177BDB61" w14:textId="77777777" w:rsidR="00866E08" w:rsidRPr="00866E08" w:rsidRDefault="00866E08" w:rsidP="00866E08">
            <w:pPr>
              <w:jc w:val="center"/>
              <w:rPr>
                <w:sz w:val="20"/>
                <w:szCs w:val="20"/>
              </w:rPr>
            </w:pPr>
            <w:r w:rsidRPr="00866E08">
              <w:rPr>
                <w:sz w:val="20"/>
                <w:szCs w:val="20"/>
              </w:rPr>
              <w:t>40</w:t>
            </w:r>
          </w:p>
        </w:tc>
        <w:tc>
          <w:tcPr>
            <w:tcW w:w="1019" w:type="dxa"/>
            <w:noWrap/>
            <w:hideMark/>
          </w:tcPr>
          <w:p w14:paraId="059BD60F" w14:textId="77777777" w:rsidR="00866E08" w:rsidRPr="00866E08" w:rsidRDefault="00866E08" w:rsidP="00866E08">
            <w:pPr>
              <w:jc w:val="center"/>
              <w:rPr>
                <w:sz w:val="20"/>
                <w:szCs w:val="20"/>
              </w:rPr>
            </w:pPr>
            <w:r w:rsidRPr="00866E08">
              <w:rPr>
                <w:sz w:val="20"/>
                <w:szCs w:val="20"/>
              </w:rPr>
              <w:t>47</w:t>
            </w:r>
          </w:p>
        </w:tc>
        <w:tc>
          <w:tcPr>
            <w:tcW w:w="1019" w:type="dxa"/>
            <w:noWrap/>
            <w:hideMark/>
          </w:tcPr>
          <w:p w14:paraId="466FAB4E" w14:textId="77777777" w:rsidR="00866E08" w:rsidRPr="00866E08" w:rsidRDefault="00866E08" w:rsidP="00866E08">
            <w:pPr>
              <w:jc w:val="center"/>
              <w:rPr>
                <w:sz w:val="20"/>
                <w:szCs w:val="20"/>
              </w:rPr>
            </w:pPr>
            <w:r w:rsidRPr="00866E08">
              <w:rPr>
                <w:sz w:val="20"/>
                <w:szCs w:val="20"/>
              </w:rPr>
              <w:t>33.3</w:t>
            </w:r>
          </w:p>
        </w:tc>
        <w:tc>
          <w:tcPr>
            <w:tcW w:w="1019" w:type="dxa"/>
            <w:noWrap/>
            <w:hideMark/>
          </w:tcPr>
          <w:p w14:paraId="450BAF78" w14:textId="77777777" w:rsidR="00866E08" w:rsidRPr="00866E08" w:rsidRDefault="00866E08" w:rsidP="00866E08">
            <w:pPr>
              <w:jc w:val="center"/>
              <w:rPr>
                <w:sz w:val="20"/>
                <w:szCs w:val="20"/>
              </w:rPr>
            </w:pPr>
            <w:r w:rsidRPr="00866E08">
              <w:rPr>
                <w:sz w:val="20"/>
                <w:szCs w:val="20"/>
              </w:rPr>
              <w:t>27.5</w:t>
            </w:r>
          </w:p>
        </w:tc>
        <w:tc>
          <w:tcPr>
            <w:tcW w:w="1019" w:type="dxa"/>
            <w:noWrap/>
            <w:hideMark/>
          </w:tcPr>
          <w:p w14:paraId="6C576A27"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70905905"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6CB40295"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50D41260"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72D1DDA4" w14:textId="77777777" w:rsidR="00866E08" w:rsidRPr="00866E08" w:rsidRDefault="00866E08" w:rsidP="00866E08">
            <w:pPr>
              <w:jc w:val="center"/>
              <w:rPr>
                <w:sz w:val="20"/>
                <w:szCs w:val="20"/>
              </w:rPr>
            </w:pPr>
            <w:r w:rsidRPr="00866E08">
              <w:rPr>
                <w:sz w:val="20"/>
                <w:szCs w:val="20"/>
              </w:rPr>
              <w:t>23.6</w:t>
            </w:r>
          </w:p>
        </w:tc>
      </w:tr>
      <w:tr w:rsidR="00866E08" w:rsidRPr="00866E08" w14:paraId="5575B919" w14:textId="77777777" w:rsidTr="00866E08">
        <w:trPr>
          <w:divId w:val="904222713"/>
          <w:trHeight w:val="288"/>
          <w:jc w:val="center"/>
        </w:trPr>
        <w:tc>
          <w:tcPr>
            <w:tcW w:w="488" w:type="dxa"/>
            <w:noWrap/>
            <w:hideMark/>
          </w:tcPr>
          <w:p w14:paraId="01F2401B" w14:textId="77777777" w:rsidR="00866E08" w:rsidRPr="00866E08" w:rsidRDefault="00866E08" w:rsidP="00866E08">
            <w:pPr>
              <w:jc w:val="center"/>
              <w:rPr>
                <w:sz w:val="20"/>
                <w:szCs w:val="20"/>
              </w:rPr>
            </w:pPr>
            <w:r w:rsidRPr="00866E08">
              <w:rPr>
                <w:sz w:val="20"/>
                <w:szCs w:val="20"/>
              </w:rPr>
              <w:t>41</w:t>
            </w:r>
          </w:p>
        </w:tc>
        <w:tc>
          <w:tcPr>
            <w:tcW w:w="1019" w:type="dxa"/>
            <w:noWrap/>
            <w:hideMark/>
          </w:tcPr>
          <w:p w14:paraId="4591F34C" w14:textId="77777777" w:rsidR="00866E08" w:rsidRPr="00866E08" w:rsidRDefault="00866E08" w:rsidP="00866E08">
            <w:pPr>
              <w:jc w:val="center"/>
              <w:rPr>
                <w:sz w:val="20"/>
                <w:szCs w:val="20"/>
              </w:rPr>
            </w:pPr>
            <w:r w:rsidRPr="00866E08">
              <w:rPr>
                <w:sz w:val="20"/>
                <w:szCs w:val="20"/>
              </w:rPr>
              <w:t>47.1</w:t>
            </w:r>
          </w:p>
        </w:tc>
        <w:tc>
          <w:tcPr>
            <w:tcW w:w="1019" w:type="dxa"/>
            <w:noWrap/>
            <w:hideMark/>
          </w:tcPr>
          <w:p w14:paraId="0B2F79E4" w14:textId="77777777" w:rsidR="00866E08" w:rsidRPr="00866E08" w:rsidRDefault="00866E08" w:rsidP="00866E08">
            <w:pPr>
              <w:jc w:val="center"/>
              <w:rPr>
                <w:sz w:val="20"/>
                <w:szCs w:val="20"/>
              </w:rPr>
            </w:pPr>
            <w:r w:rsidRPr="00866E08">
              <w:rPr>
                <w:sz w:val="20"/>
                <w:szCs w:val="20"/>
              </w:rPr>
              <w:t>33.3</w:t>
            </w:r>
          </w:p>
        </w:tc>
        <w:tc>
          <w:tcPr>
            <w:tcW w:w="1019" w:type="dxa"/>
            <w:noWrap/>
            <w:hideMark/>
          </w:tcPr>
          <w:p w14:paraId="3763CAB0" w14:textId="77777777" w:rsidR="00866E08" w:rsidRPr="00866E08" w:rsidRDefault="00866E08" w:rsidP="00866E08">
            <w:pPr>
              <w:jc w:val="center"/>
              <w:rPr>
                <w:sz w:val="20"/>
                <w:szCs w:val="20"/>
              </w:rPr>
            </w:pPr>
            <w:r w:rsidRPr="00866E08">
              <w:rPr>
                <w:sz w:val="20"/>
                <w:szCs w:val="20"/>
              </w:rPr>
              <w:t>27.5</w:t>
            </w:r>
          </w:p>
        </w:tc>
        <w:tc>
          <w:tcPr>
            <w:tcW w:w="1019" w:type="dxa"/>
            <w:noWrap/>
            <w:hideMark/>
          </w:tcPr>
          <w:p w14:paraId="0A6397E2"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29C679B1"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3E3744CE"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95773F1" w14:textId="77777777" w:rsidR="00866E08" w:rsidRPr="00866E08" w:rsidRDefault="00866E08" w:rsidP="00866E08">
            <w:pPr>
              <w:jc w:val="center"/>
              <w:rPr>
                <w:sz w:val="20"/>
                <w:szCs w:val="20"/>
              </w:rPr>
            </w:pPr>
            <w:r w:rsidRPr="00866E08">
              <w:rPr>
                <w:sz w:val="20"/>
                <w:szCs w:val="20"/>
              </w:rPr>
              <w:t>22.9</w:t>
            </w:r>
          </w:p>
        </w:tc>
        <w:tc>
          <w:tcPr>
            <w:tcW w:w="1019" w:type="dxa"/>
            <w:noWrap/>
            <w:hideMark/>
          </w:tcPr>
          <w:p w14:paraId="5B07CDF9" w14:textId="77777777" w:rsidR="00866E08" w:rsidRPr="00866E08" w:rsidRDefault="00866E08" w:rsidP="00866E08">
            <w:pPr>
              <w:jc w:val="center"/>
              <w:rPr>
                <w:sz w:val="20"/>
                <w:szCs w:val="20"/>
              </w:rPr>
            </w:pPr>
            <w:r w:rsidRPr="00866E08">
              <w:rPr>
                <w:sz w:val="20"/>
                <w:szCs w:val="20"/>
              </w:rPr>
              <w:t>23.6</w:t>
            </w:r>
          </w:p>
        </w:tc>
      </w:tr>
      <w:tr w:rsidR="00866E08" w:rsidRPr="00866E08" w14:paraId="780554F6" w14:textId="77777777" w:rsidTr="00866E08">
        <w:trPr>
          <w:divId w:val="904222713"/>
          <w:trHeight w:val="288"/>
          <w:jc w:val="center"/>
        </w:trPr>
        <w:tc>
          <w:tcPr>
            <w:tcW w:w="488" w:type="dxa"/>
            <w:noWrap/>
            <w:hideMark/>
          </w:tcPr>
          <w:p w14:paraId="204AE6A6" w14:textId="77777777" w:rsidR="00866E08" w:rsidRPr="00866E08" w:rsidRDefault="00866E08" w:rsidP="00866E08">
            <w:pPr>
              <w:jc w:val="center"/>
              <w:rPr>
                <w:sz w:val="20"/>
                <w:szCs w:val="20"/>
              </w:rPr>
            </w:pPr>
            <w:r w:rsidRPr="00866E08">
              <w:rPr>
                <w:sz w:val="20"/>
                <w:szCs w:val="20"/>
              </w:rPr>
              <w:t>42</w:t>
            </w:r>
          </w:p>
        </w:tc>
        <w:tc>
          <w:tcPr>
            <w:tcW w:w="1019" w:type="dxa"/>
            <w:noWrap/>
            <w:hideMark/>
          </w:tcPr>
          <w:p w14:paraId="747F3DBA" w14:textId="77777777" w:rsidR="00866E08" w:rsidRPr="00866E08" w:rsidRDefault="00866E08" w:rsidP="00866E08">
            <w:pPr>
              <w:jc w:val="center"/>
              <w:rPr>
                <w:sz w:val="20"/>
                <w:szCs w:val="20"/>
              </w:rPr>
            </w:pPr>
            <w:r w:rsidRPr="00866E08">
              <w:rPr>
                <w:sz w:val="20"/>
                <w:szCs w:val="20"/>
              </w:rPr>
              <w:t>47.3</w:t>
            </w:r>
          </w:p>
        </w:tc>
        <w:tc>
          <w:tcPr>
            <w:tcW w:w="1019" w:type="dxa"/>
            <w:noWrap/>
            <w:hideMark/>
          </w:tcPr>
          <w:p w14:paraId="506FF717"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72670432"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7518E002"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565691A7"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521EA748"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7D045968"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2AE6EC55" w14:textId="77777777" w:rsidR="00866E08" w:rsidRPr="00866E08" w:rsidRDefault="00866E08" w:rsidP="00866E08">
            <w:pPr>
              <w:jc w:val="center"/>
              <w:rPr>
                <w:sz w:val="20"/>
                <w:szCs w:val="20"/>
              </w:rPr>
            </w:pPr>
            <w:r w:rsidRPr="00866E08">
              <w:rPr>
                <w:sz w:val="20"/>
                <w:szCs w:val="20"/>
              </w:rPr>
              <w:t>23.6</w:t>
            </w:r>
          </w:p>
        </w:tc>
      </w:tr>
      <w:tr w:rsidR="00866E08" w:rsidRPr="00866E08" w14:paraId="334EB2A8" w14:textId="77777777" w:rsidTr="00866E08">
        <w:trPr>
          <w:divId w:val="904222713"/>
          <w:trHeight w:val="288"/>
          <w:jc w:val="center"/>
        </w:trPr>
        <w:tc>
          <w:tcPr>
            <w:tcW w:w="488" w:type="dxa"/>
            <w:noWrap/>
            <w:hideMark/>
          </w:tcPr>
          <w:p w14:paraId="7F996AA2" w14:textId="77777777" w:rsidR="00866E08" w:rsidRPr="00866E08" w:rsidRDefault="00866E08" w:rsidP="00866E08">
            <w:pPr>
              <w:jc w:val="center"/>
              <w:rPr>
                <w:sz w:val="20"/>
                <w:szCs w:val="20"/>
              </w:rPr>
            </w:pPr>
            <w:r w:rsidRPr="00866E08">
              <w:rPr>
                <w:sz w:val="20"/>
                <w:szCs w:val="20"/>
              </w:rPr>
              <w:t>43</w:t>
            </w:r>
          </w:p>
        </w:tc>
        <w:tc>
          <w:tcPr>
            <w:tcW w:w="1019" w:type="dxa"/>
            <w:noWrap/>
            <w:hideMark/>
          </w:tcPr>
          <w:p w14:paraId="3B9CC010" w14:textId="77777777" w:rsidR="00866E08" w:rsidRPr="00866E08" w:rsidRDefault="00866E08" w:rsidP="00866E08">
            <w:pPr>
              <w:jc w:val="center"/>
              <w:rPr>
                <w:sz w:val="20"/>
                <w:szCs w:val="20"/>
              </w:rPr>
            </w:pPr>
            <w:r w:rsidRPr="00866E08">
              <w:rPr>
                <w:sz w:val="20"/>
                <w:szCs w:val="20"/>
              </w:rPr>
              <w:t>47.3</w:t>
            </w:r>
          </w:p>
        </w:tc>
        <w:tc>
          <w:tcPr>
            <w:tcW w:w="1019" w:type="dxa"/>
            <w:noWrap/>
            <w:hideMark/>
          </w:tcPr>
          <w:p w14:paraId="0780FF5B" w14:textId="77777777" w:rsidR="00866E08" w:rsidRPr="00866E08" w:rsidRDefault="00866E08" w:rsidP="00866E08">
            <w:pPr>
              <w:jc w:val="center"/>
              <w:rPr>
                <w:sz w:val="20"/>
                <w:szCs w:val="20"/>
              </w:rPr>
            </w:pPr>
            <w:r w:rsidRPr="00866E08">
              <w:rPr>
                <w:sz w:val="20"/>
                <w:szCs w:val="20"/>
              </w:rPr>
              <w:t>33</w:t>
            </w:r>
          </w:p>
        </w:tc>
        <w:tc>
          <w:tcPr>
            <w:tcW w:w="1019" w:type="dxa"/>
            <w:noWrap/>
            <w:hideMark/>
          </w:tcPr>
          <w:p w14:paraId="7AD0FBDB" w14:textId="77777777" w:rsidR="00866E08" w:rsidRPr="00866E08" w:rsidRDefault="00866E08" w:rsidP="00866E08">
            <w:pPr>
              <w:jc w:val="center"/>
              <w:rPr>
                <w:sz w:val="20"/>
                <w:szCs w:val="20"/>
              </w:rPr>
            </w:pPr>
            <w:r w:rsidRPr="00866E08">
              <w:rPr>
                <w:sz w:val="20"/>
                <w:szCs w:val="20"/>
              </w:rPr>
              <w:t>27.5</w:t>
            </w:r>
          </w:p>
        </w:tc>
        <w:tc>
          <w:tcPr>
            <w:tcW w:w="1019" w:type="dxa"/>
            <w:noWrap/>
            <w:hideMark/>
          </w:tcPr>
          <w:p w14:paraId="3E5AEA6F"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40E07120"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7D60B96E"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02B6A4E1"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33DFFF37" w14:textId="77777777" w:rsidR="00866E08" w:rsidRPr="00866E08" w:rsidRDefault="00866E08" w:rsidP="00866E08">
            <w:pPr>
              <w:jc w:val="center"/>
              <w:rPr>
                <w:sz w:val="20"/>
                <w:szCs w:val="20"/>
              </w:rPr>
            </w:pPr>
            <w:r w:rsidRPr="00866E08">
              <w:rPr>
                <w:sz w:val="20"/>
                <w:szCs w:val="20"/>
              </w:rPr>
              <w:t>24.7</w:t>
            </w:r>
          </w:p>
        </w:tc>
      </w:tr>
      <w:tr w:rsidR="00866E08" w:rsidRPr="00866E08" w14:paraId="182B583D" w14:textId="77777777" w:rsidTr="00866E08">
        <w:trPr>
          <w:divId w:val="904222713"/>
          <w:trHeight w:val="288"/>
          <w:jc w:val="center"/>
        </w:trPr>
        <w:tc>
          <w:tcPr>
            <w:tcW w:w="488" w:type="dxa"/>
            <w:noWrap/>
            <w:hideMark/>
          </w:tcPr>
          <w:p w14:paraId="6D28A10F" w14:textId="77777777" w:rsidR="00866E08" w:rsidRPr="00866E08" w:rsidRDefault="00866E08" w:rsidP="00866E08">
            <w:pPr>
              <w:jc w:val="center"/>
              <w:rPr>
                <w:sz w:val="20"/>
                <w:szCs w:val="20"/>
              </w:rPr>
            </w:pPr>
            <w:r w:rsidRPr="00866E08">
              <w:rPr>
                <w:sz w:val="20"/>
                <w:szCs w:val="20"/>
              </w:rPr>
              <w:t>44</w:t>
            </w:r>
          </w:p>
        </w:tc>
        <w:tc>
          <w:tcPr>
            <w:tcW w:w="1019" w:type="dxa"/>
            <w:noWrap/>
            <w:hideMark/>
          </w:tcPr>
          <w:p w14:paraId="4AB7A7F9" w14:textId="77777777" w:rsidR="00866E08" w:rsidRPr="00866E08" w:rsidRDefault="00866E08" w:rsidP="00866E08">
            <w:pPr>
              <w:jc w:val="center"/>
              <w:rPr>
                <w:sz w:val="20"/>
                <w:szCs w:val="20"/>
              </w:rPr>
            </w:pPr>
            <w:r w:rsidRPr="00866E08">
              <w:rPr>
                <w:sz w:val="20"/>
                <w:szCs w:val="20"/>
              </w:rPr>
              <w:t>47.3</w:t>
            </w:r>
          </w:p>
        </w:tc>
        <w:tc>
          <w:tcPr>
            <w:tcW w:w="1019" w:type="dxa"/>
            <w:noWrap/>
            <w:hideMark/>
          </w:tcPr>
          <w:p w14:paraId="02B3C81D" w14:textId="77777777" w:rsidR="00866E08" w:rsidRPr="00866E08" w:rsidRDefault="00866E08" w:rsidP="00866E08">
            <w:pPr>
              <w:jc w:val="center"/>
              <w:rPr>
                <w:sz w:val="20"/>
                <w:szCs w:val="20"/>
              </w:rPr>
            </w:pPr>
            <w:r w:rsidRPr="00866E08">
              <w:rPr>
                <w:sz w:val="20"/>
                <w:szCs w:val="20"/>
              </w:rPr>
              <w:t>33.4</w:t>
            </w:r>
          </w:p>
        </w:tc>
        <w:tc>
          <w:tcPr>
            <w:tcW w:w="1019" w:type="dxa"/>
            <w:noWrap/>
            <w:hideMark/>
          </w:tcPr>
          <w:p w14:paraId="4610AD0B"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08CB54CC"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7B80B966"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14556D1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2C47396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43726F79" w14:textId="77777777" w:rsidR="00866E08" w:rsidRPr="00866E08" w:rsidRDefault="00866E08" w:rsidP="00866E08">
            <w:pPr>
              <w:jc w:val="center"/>
              <w:rPr>
                <w:sz w:val="20"/>
                <w:szCs w:val="20"/>
              </w:rPr>
            </w:pPr>
            <w:r w:rsidRPr="00866E08">
              <w:rPr>
                <w:sz w:val="20"/>
                <w:szCs w:val="20"/>
              </w:rPr>
              <w:t>23.8</w:t>
            </w:r>
          </w:p>
        </w:tc>
      </w:tr>
      <w:tr w:rsidR="00866E08" w:rsidRPr="00866E08" w14:paraId="4A980F48" w14:textId="77777777" w:rsidTr="00866E08">
        <w:trPr>
          <w:divId w:val="904222713"/>
          <w:trHeight w:val="288"/>
          <w:jc w:val="center"/>
        </w:trPr>
        <w:tc>
          <w:tcPr>
            <w:tcW w:w="488" w:type="dxa"/>
            <w:noWrap/>
            <w:hideMark/>
          </w:tcPr>
          <w:p w14:paraId="51E4E97C" w14:textId="77777777" w:rsidR="00866E08" w:rsidRPr="00866E08" w:rsidRDefault="00866E08" w:rsidP="00866E08">
            <w:pPr>
              <w:jc w:val="center"/>
              <w:rPr>
                <w:sz w:val="20"/>
                <w:szCs w:val="20"/>
              </w:rPr>
            </w:pPr>
            <w:r w:rsidRPr="00866E08">
              <w:rPr>
                <w:sz w:val="20"/>
                <w:szCs w:val="20"/>
              </w:rPr>
              <w:t>45</w:t>
            </w:r>
          </w:p>
        </w:tc>
        <w:tc>
          <w:tcPr>
            <w:tcW w:w="1019" w:type="dxa"/>
            <w:noWrap/>
            <w:hideMark/>
          </w:tcPr>
          <w:p w14:paraId="55DE2545" w14:textId="77777777" w:rsidR="00866E08" w:rsidRPr="00866E08" w:rsidRDefault="00866E08" w:rsidP="00866E08">
            <w:pPr>
              <w:jc w:val="center"/>
              <w:rPr>
                <w:sz w:val="20"/>
                <w:szCs w:val="20"/>
              </w:rPr>
            </w:pPr>
            <w:r w:rsidRPr="00866E08">
              <w:rPr>
                <w:sz w:val="20"/>
                <w:szCs w:val="20"/>
              </w:rPr>
              <w:t>47.1</w:t>
            </w:r>
          </w:p>
        </w:tc>
        <w:tc>
          <w:tcPr>
            <w:tcW w:w="1019" w:type="dxa"/>
            <w:noWrap/>
            <w:hideMark/>
          </w:tcPr>
          <w:p w14:paraId="46489F22" w14:textId="77777777" w:rsidR="00866E08" w:rsidRPr="00866E08" w:rsidRDefault="00866E08" w:rsidP="00866E08">
            <w:pPr>
              <w:jc w:val="center"/>
              <w:rPr>
                <w:sz w:val="20"/>
                <w:szCs w:val="20"/>
              </w:rPr>
            </w:pPr>
            <w:r w:rsidRPr="00866E08">
              <w:rPr>
                <w:sz w:val="20"/>
                <w:szCs w:val="20"/>
              </w:rPr>
              <w:t>33.4</w:t>
            </w:r>
          </w:p>
        </w:tc>
        <w:tc>
          <w:tcPr>
            <w:tcW w:w="1019" w:type="dxa"/>
            <w:noWrap/>
            <w:hideMark/>
          </w:tcPr>
          <w:p w14:paraId="6B0DB7BC"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084EA614" w14:textId="77777777" w:rsidR="00866E08" w:rsidRPr="00866E08" w:rsidRDefault="00866E08" w:rsidP="00866E08">
            <w:pPr>
              <w:jc w:val="center"/>
              <w:rPr>
                <w:sz w:val="20"/>
                <w:szCs w:val="20"/>
              </w:rPr>
            </w:pPr>
            <w:r w:rsidRPr="00866E08">
              <w:rPr>
                <w:sz w:val="20"/>
                <w:szCs w:val="20"/>
              </w:rPr>
              <w:t>24.7</w:t>
            </w:r>
          </w:p>
        </w:tc>
        <w:tc>
          <w:tcPr>
            <w:tcW w:w="1019" w:type="dxa"/>
            <w:noWrap/>
            <w:hideMark/>
          </w:tcPr>
          <w:p w14:paraId="4C460DA1"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3685B474"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42688D3F"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3FFF9230" w14:textId="77777777" w:rsidR="00866E08" w:rsidRPr="00866E08" w:rsidRDefault="00866E08" w:rsidP="00866E08">
            <w:pPr>
              <w:jc w:val="center"/>
              <w:rPr>
                <w:sz w:val="20"/>
                <w:szCs w:val="20"/>
              </w:rPr>
            </w:pPr>
            <w:r w:rsidRPr="00866E08">
              <w:rPr>
                <w:sz w:val="20"/>
                <w:szCs w:val="20"/>
              </w:rPr>
              <w:t>23.7</w:t>
            </w:r>
          </w:p>
        </w:tc>
      </w:tr>
      <w:tr w:rsidR="00866E08" w:rsidRPr="00866E08" w14:paraId="43517CC7" w14:textId="77777777" w:rsidTr="00866E08">
        <w:trPr>
          <w:divId w:val="904222713"/>
          <w:trHeight w:val="288"/>
          <w:jc w:val="center"/>
        </w:trPr>
        <w:tc>
          <w:tcPr>
            <w:tcW w:w="488" w:type="dxa"/>
            <w:noWrap/>
            <w:hideMark/>
          </w:tcPr>
          <w:p w14:paraId="468F20D0" w14:textId="77777777" w:rsidR="00866E08" w:rsidRPr="00866E08" w:rsidRDefault="00866E08" w:rsidP="00866E08">
            <w:pPr>
              <w:jc w:val="center"/>
              <w:rPr>
                <w:sz w:val="20"/>
                <w:szCs w:val="20"/>
              </w:rPr>
            </w:pPr>
            <w:r w:rsidRPr="00866E08">
              <w:rPr>
                <w:sz w:val="20"/>
                <w:szCs w:val="20"/>
              </w:rPr>
              <w:lastRenderedPageBreak/>
              <w:t>46</w:t>
            </w:r>
          </w:p>
        </w:tc>
        <w:tc>
          <w:tcPr>
            <w:tcW w:w="1019" w:type="dxa"/>
            <w:noWrap/>
            <w:hideMark/>
          </w:tcPr>
          <w:p w14:paraId="7BEA955D" w14:textId="77777777" w:rsidR="00866E08" w:rsidRPr="00866E08" w:rsidRDefault="00866E08" w:rsidP="00866E08">
            <w:pPr>
              <w:jc w:val="center"/>
              <w:rPr>
                <w:sz w:val="20"/>
                <w:szCs w:val="20"/>
              </w:rPr>
            </w:pPr>
            <w:r w:rsidRPr="00866E08">
              <w:rPr>
                <w:sz w:val="20"/>
                <w:szCs w:val="20"/>
              </w:rPr>
              <w:t>47.4</w:t>
            </w:r>
          </w:p>
        </w:tc>
        <w:tc>
          <w:tcPr>
            <w:tcW w:w="1019" w:type="dxa"/>
            <w:noWrap/>
            <w:hideMark/>
          </w:tcPr>
          <w:p w14:paraId="71710DC3"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1929F125"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7914E34B"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31609FB2"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62DB356C"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0E9D4E33"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43CDA576" w14:textId="77777777" w:rsidR="00866E08" w:rsidRPr="00866E08" w:rsidRDefault="00866E08" w:rsidP="00866E08">
            <w:pPr>
              <w:jc w:val="center"/>
              <w:rPr>
                <w:sz w:val="20"/>
                <w:szCs w:val="20"/>
              </w:rPr>
            </w:pPr>
            <w:r w:rsidRPr="00866E08">
              <w:rPr>
                <w:sz w:val="20"/>
                <w:szCs w:val="20"/>
              </w:rPr>
              <w:t>23.7</w:t>
            </w:r>
          </w:p>
        </w:tc>
      </w:tr>
      <w:tr w:rsidR="00866E08" w:rsidRPr="00866E08" w14:paraId="43E71DB2" w14:textId="77777777" w:rsidTr="00866E08">
        <w:trPr>
          <w:divId w:val="904222713"/>
          <w:trHeight w:val="288"/>
          <w:jc w:val="center"/>
        </w:trPr>
        <w:tc>
          <w:tcPr>
            <w:tcW w:w="488" w:type="dxa"/>
            <w:noWrap/>
            <w:hideMark/>
          </w:tcPr>
          <w:p w14:paraId="282CC120" w14:textId="77777777" w:rsidR="00866E08" w:rsidRPr="00866E08" w:rsidRDefault="00866E08" w:rsidP="00866E08">
            <w:pPr>
              <w:jc w:val="center"/>
              <w:rPr>
                <w:sz w:val="20"/>
                <w:szCs w:val="20"/>
              </w:rPr>
            </w:pPr>
            <w:r w:rsidRPr="00866E08">
              <w:rPr>
                <w:sz w:val="20"/>
                <w:szCs w:val="20"/>
              </w:rPr>
              <w:t>47</w:t>
            </w:r>
          </w:p>
        </w:tc>
        <w:tc>
          <w:tcPr>
            <w:tcW w:w="1019" w:type="dxa"/>
            <w:noWrap/>
            <w:hideMark/>
          </w:tcPr>
          <w:p w14:paraId="57F9B281" w14:textId="77777777" w:rsidR="00866E08" w:rsidRPr="00866E08" w:rsidRDefault="00866E08" w:rsidP="00866E08">
            <w:pPr>
              <w:jc w:val="center"/>
              <w:rPr>
                <w:sz w:val="20"/>
                <w:szCs w:val="20"/>
              </w:rPr>
            </w:pPr>
            <w:r w:rsidRPr="00866E08">
              <w:rPr>
                <w:sz w:val="20"/>
                <w:szCs w:val="20"/>
              </w:rPr>
              <w:t>46.8</w:t>
            </w:r>
          </w:p>
        </w:tc>
        <w:tc>
          <w:tcPr>
            <w:tcW w:w="1019" w:type="dxa"/>
            <w:noWrap/>
            <w:hideMark/>
          </w:tcPr>
          <w:p w14:paraId="2141DC73" w14:textId="77777777" w:rsidR="00866E08" w:rsidRPr="00866E08" w:rsidRDefault="00866E08" w:rsidP="00866E08">
            <w:pPr>
              <w:jc w:val="center"/>
              <w:rPr>
                <w:sz w:val="20"/>
                <w:szCs w:val="20"/>
              </w:rPr>
            </w:pPr>
            <w:r w:rsidRPr="00866E08">
              <w:rPr>
                <w:sz w:val="20"/>
                <w:szCs w:val="20"/>
              </w:rPr>
              <w:t>33.5</w:t>
            </w:r>
          </w:p>
        </w:tc>
        <w:tc>
          <w:tcPr>
            <w:tcW w:w="1019" w:type="dxa"/>
            <w:noWrap/>
            <w:hideMark/>
          </w:tcPr>
          <w:p w14:paraId="76B2FC98" w14:textId="77777777" w:rsidR="00866E08" w:rsidRPr="00866E08" w:rsidRDefault="00866E08" w:rsidP="00866E08">
            <w:pPr>
              <w:jc w:val="center"/>
              <w:rPr>
                <w:sz w:val="20"/>
                <w:szCs w:val="20"/>
              </w:rPr>
            </w:pPr>
            <w:r w:rsidRPr="00866E08">
              <w:rPr>
                <w:sz w:val="20"/>
                <w:szCs w:val="20"/>
              </w:rPr>
              <w:t>27.7</w:t>
            </w:r>
          </w:p>
        </w:tc>
        <w:tc>
          <w:tcPr>
            <w:tcW w:w="1019" w:type="dxa"/>
            <w:noWrap/>
            <w:hideMark/>
          </w:tcPr>
          <w:p w14:paraId="4B9144BC"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1F06C155"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613395F8"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130D3EDC"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7E3149BF" w14:textId="77777777" w:rsidR="00866E08" w:rsidRPr="00866E08" w:rsidRDefault="00866E08" w:rsidP="00866E08">
            <w:pPr>
              <w:jc w:val="center"/>
              <w:rPr>
                <w:sz w:val="20"/>
                <w:szCs w:val="20"/>
              </w:rPr>
            </w:pPr>
            <w:r w:rsidRPr="00866E08">
              <w:rPr>
                <w:sz w:val="20"/>
                <w:szCs w:val="20"/>
              </w:rPr>
              <w:t>23.7</w:t>
            </w:r>
          </w:p>
        </w:tc>
      </w:tr>
      <w:tr w:rsidR="00866E08" w:rsidRPr="00866E08" w14:paraId="4482DB92" w14:textId="77777777" w:rsidTr="00866E08">
        <w:trPr>
          <w:divId w:val="904222713"/>
          <w:trHeight w:val="288"/>
          <w:jc w:val="center"/>
        </w:trPr>
        <w:tc>
          <w:tcPr>
            <w:tcW w:w="488" w:type="dxa"/>
            <w:noWrap/>
            <w:hideMark/>
          </w:tcPr>
          <w:p w14:paraId="146B1281" w14:textId="77777777" w:rsidR="00866E08" w:rsidRPr="00866E08" w:rsidRDefault="00866E08" w:rsidP="00866E08">
            <w:pPr>
              <w:jc w:val="center"/>
              <w:rPr>
                <w:sz w:val="20"/>
                <w:szCs w:val="20"/>
              </w:rPr>
            </w:pPr>
            <w:r w:rsidRPr="00866E08">
              <w:rPr>
                <w:sz w:val="20"/>
                <w:szCs w:val="20"/>
              </w:rPr>
              <w:t>48</w:t>
            </w:r>
          </w:p>
        </w:tc>
        <w:tc>
          <w:tcPr>
            <w:tcW w:w="1019" w:type="dxa"/>
            <w:noWrap/>
            <w:hideMark/>
          </w:tcPr>
          <w:p w14:paraId="6AB1945C" w14:textId="77777777" w:rsidR="00866E08" w:rsidRPr="00866E08" w:rsidRDefault="00866E08" w:rsidP="00866E08">
            <w:pPr>
              <w:jc w:val="center"/>
              <w:rPr>
                <w:sz w:val="20"/>
                <w:szCs w:val="20"/>
              </w:rPr>
            </w:pPr>
            <w:r w:rsidRPr="00866E08">
              <w:rPr>
                <w:sz w:val="20"/>
                <w:szCs w:val="20"/>
              </w:rPr>
              <w:t>46.7</w:t>
            </w:r>
          </w:p>
        </w:tc>
        <w:tc>
          <w:tcPr>
            <w:tcW w:w="1019" w:type="dxa"/>
            <w:noWrap/>
            <w:hideMark/>
          </w:tcPr>
          <w:p w14:paraId="399581C9" w14:textId="77777777" w:rsidR="00866E08" w:rsidRPr="00866E08" w:rsidRDefault="00866E08" w:rsidP="00866E08">
            <w:pPr>
              <w:jc w:val="center"/>
              <w:rPr>
                <w:sz w:val="20"/>
                <w:szCs w:val="20"/>
              </w:rPr>
            </w:pPr>
            <w:r w:rsidRPr="00866E08">
              <w:rPr>
                <w:sz w:val="20"/>
                <w:szCs w:val="20"/>
              </w:rPr>
              <w:t>33.5</w:t>
            </w:r>
          </w:p>
        </w:tc>
        <w:tc>
          <w:tcPr>
            <w:tcW w:w="1019" w:type="dxa"/>
            <w:noWrap/>
            <w:hideMark/>
          </w:tcPr>
          <w:p w14:paraId="37A0D93B"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30BA84C6" w14:textId="77777777" w:rsidR="00866E08" w:rsidRPr="00866E08" w:rsidRDefault="00866E08" w:rsidP="00866E08">
            <w:pPr>
              <w:jc w:val="center"/>
              <w:rPr>
                <w:sz w:val="20"/>
                <w:szCs w:val="20"/>
              </w:rPr>
            </w:pPr>
            <w:r w:rsidRPr="00866E08">
              <w:rPr>
                <w:sz w:val="20"/>
                <w:szCs w:val="20"/>
              </w:rPr>
              <w:t>24.7</w:t>
            </w:r>
          </w:p>
        </w:tc>
        <w:tc>
          <w:tcPr>
            <w:tcW w:w="1019" w:type="dxa"/>
            <w:noWrap/>
            <w:hideMark/>
          </w:tcPr>
          <w:p w14:paraId="7E847FAF"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3C236206"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347446FD"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6BD42456" w14:textId="77777777" w:rsidR="00866E08" w:rsidRPr="00866E08" w:rsidRDefault="00866E08" w:rsidP="00866E08">
            <w:pPr>
              <w:jc w:val="center"/>
              <w:rPr>
                <w:sz w:val="20"/>
                <w:szCs w:val="20"/>
              </w:rPr>
            </w:pPr>
            <w:r w:rsidRPr="00866E08">
              <w:rPr>
                <w:sz w:val="20"/>
                <w:szCs w:val="20"/>
              </w:rPr>
              <w:t>23.7</w:t>
            </w:r>
          </w:p>
        </w:tc>
      </w:tr>
      <w:tr w:rsidR="00866E08" w:rsidRPr="00866E08" w14:paraId="3E65A910" w14:textId="77777777" w:rsidTr="00866E08">
        <w:trPr>
          <w:divId w:val="904222713"/>
          <w:trHeight w:val="288"/>
          <w:jc w:val="center"/>
        </w:trPr>
        <w:tc>
          <w:tcPr>
            <w:tcW w:w="488" w:type="dxa"/>
            <w:noWrap/>
            <w:hideMark/>
          </w:tcPr>
          <w:p w14:paraId="6B2E5245" w14:textId="77777777" w:rsidR="00866E08" w:rsidRPr="00866E08" w:rsidRDefault="00866E08" w:rsidP="00866E08">
            <w:pPr>
              <w:jc w:val="center"/>
              <w:rPr>
                <w:sz w:val="20"/>
                <w:szCs w:val="20"/>
              </w:rPr>
            </w:pPr>
            <w:r w:rsidRPr="00866E08">
              <w:rPr>
                <w:sz w:val="20"/>
                <w:szCs w:val="20"/>
              </w:rPr>
              <w:t>49</w:t>
            </w:r>
          </w:p>
        </w:tc>
        <w:tc>
          <w:tcPr>
            <w:tcW w:w="1019" w:type="dxa"/>
            <w:noWrap/>
            <w:hideMark/>
          </w:tcPr>
          <w:p w14:paraId="6B16FFEC" w14:textId="77777777" w:rsidR="00866E08" w:rsidRPr="00866E08" w:rsidRDefault="00866E08" w:rsidP="00866E08">
            <w:pPr>
              <w:jc w:val="center"/>
              <w:rPr>
                <w:sz w:val="20"/>
                <w:szCs w:val="20"/>
              </w:rPr>
            </w:pPr>
            <w:r w:rsidRPr="00866E08">
              <w:rPr>
                <w:sz w:val="20"/>
                <w:szCs w:val="20"/>
              </w:rPr>
              <w:t>47.3</w:t>
            </w:r>
          </w:p>
        </w:tc>
        <w:tc>
          <w:tcPr>
            <w:tcW w:w="1019" w:type="dxa"/>
            <w:noWrap/>
            <w:hideMark/>
          </w:tcPr>
          <w:p w14:paraId="6C64FF70"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79A84B85"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48661372"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0F04C612" w14:textId="77777777" w:rsidR="00866E08" w:rsidRPr="00866E08" w:rsidRDefault="00866E08" w:rsidP="00866E08">
            <w:pPr>
              <w:jc w:val="center"/>
              <w:rPr>
                <w:sz w:val="20"/>
                <w:szCs w:val="20"/>
              </w:rPr>
            </w:pPr>
            <w:r w:rsidRPr="00866E08">
              <w:rPr>
                <w:sz w:val="20"/>
                <w:szCs w:val="20"/>
              </w:rPr>
              <w:t>23.7</w:t>
            </w:r>
          </w:p>
        </w:tc>
        <w:tc>
          <w:tcPr>
            <w:tcW w:w="1019" w:type="dxa"/>
            <w:noWrap/>
            <w:hideMark/>
          </w:tcPr>
          <w:p w14:paraId="452F6938"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46E46A87"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43D78712" w14:textId="77777777" w:rsidR="00866E08" w:rsidRPr="00866E08" w:rsidRDefault="00866E08" w:rsidP="00866E08">
            <w:pPr>
              <w:jc w:val="center"/>
              <w:rPr>
                <w:sz w:val="20"/>
                <w:szCs w:val="20"/>
              </w:rPr>
            </w:pPr>
            <w:r w:rsidRPr="00866E08">
              <w:rPr>
                <w:sz w:val="20"/>
                <w:szCs w:val="20"/>
              </w:rPr>
              <w:t>23.7</w:t>
            </w:r>
          </w:p>
        </w:tc>
      </w:tr>
      <w:tr w:rsidR="00866E08" w:rsidRPr="00866E08" w14:paraId="4239D246" w14:textId="77777777" w:rsidTr="00866E08">
        <w:trPr>
          <w:divId w:val="904222713"/>
          <w:trHeight w:val="288"/>
          <w:jc w:val="center"/>
        </w:trPr>
        <w:tc>
          <w:tcPr>
            <w:tcW w:w="488" w:type="dxa"/>
            <w:noWrap/>
            <w:hideMark/>
          </w:tcPr>
          <w:p w14:paraId="5D139763" w14:textId="77777777" w:rsidR="00866E08" w:rsidRPr="00866E08" w:rsidRDefault="00866E08" w:rsidP="00866E08">
            <w:pPr>
              <w:jc w:val="center"/>
              <w:rPr>
                <w:sz w:val="20"/>
                <w:szCs w:val="20"/>
              </w:rPr>
            </w:pPr>
            <w:r w:rsidRPr="00866E08">
              <w:rPr>
                <w:sz w:val="20"/>
                <w:szCs w:val="20"/>
              </w:rPr>
              <w:t>50</w:t>
            </w:r>
          </w:p>
        </w:tc>
        <w:tc>
          <w:tcPr>
            <w:tcW w:w="1019" w:type="dxa"/>
            <w:noWrap/>
            <w:hideMark/>
          </w:tcPr>
          <w:p w14:paraId="53A3A33B" w14:textId="77777777" w:rsidR="00866E08" w:rsidRPr="00866E08" w:rsidRDefault="00866E08" w:rsidP="00866E08">
            <w:pPr>
              <w:jc w:val="center"/>
              <w:rPr>
                <w:sz w:val="20"/>
                <w:szCs w:val="20"/>
              </w:rPr>
            </w:pPr>
            <w:r w:rsidRPr="00866E08">
              <w:rPr>
                <w:sz w:val="20"/>
                <w:szCs w:val="20"/>
              </w:rPr>
              <w:t>47.1</w:t>
            </w:r>
          </w:p>
        </w:tc>
        <w:tc>
          <w:tcPr>
            <w:tcW w:w="1019" w:type="dxa"/>
            <w:noWrap/>
            <w:hideMark/>
          </w:tcPr>
          <w:p w14:paraId="47B9E859" w14:textId="77777777" w:rsidR="00866E08" w:rsidRPr="00866E08" w:rsidRDefault="00866E08" w:rsidP="00866E08">
            <w:pPr>
              <w:jc w:val="center"/>
              <w:rPr>
                <w:sz w:val="20"/>
                <w:szCs w:val="20"/>
              </w:rPr>
            </w:pPr>
            <w:r w:rsidRPr="00866E08">
              <w:rPr>
                <w:sz w:val="20"/>
                <w:szCs w:val="20"/>
              </w:rPr>
              <w:t>33.1</w:t>
            </w:r>
          </w:p>
        </w:tc>
        <w:tc>
          <w:tcPr>
            <w:tcW w:w="1019" w:type="dxa"/>
            <w:noWrap/>
            <w:hideMark/>
          </w:tcPr>
          <w:p w14:paraId="421376F9" w14:textId="77777777" w:rsidR="00866E08" w:rsidRPr="00866E08" w:rsidRDefault="00866E08" w:rsidP="00866E08">
            <w:pPr>
              <w:jc w:val="center"/>
              <w:rPr>
                <w:sz w:val="20"/>
                <w:szCs w:val="20"/>
              </w:rPr>
            </w:pPr>
            <w:r w:rsidRPr="00866E08">
              <w:rPr>
                <w:sz w:val="20"/>
                <w:szCs w:val="20"/>
              </w:rPr>
              <w:t>27.6</w:t>
            </w:r>
          </w:p>
        </w:tc>
        <w:tc>
          <w:tcPr>
            <w:tcW w:w="1019" w:type="dxa"/>
            <w:noWrap/>
            <w:hideMark/>
          </w:tcPr>
          <w:p w14:paraId="7FC803B9" w14:textId="77777777" w:rsidR="00866E08" w:rsidRPr="00866E08" w:rsidRDefault="00866E08" w:rsidP="00866E08">
            <w:pPr>
              <w:jc w:val="center"/>
              <w:rPr>
                <w:sz w:val="20"/>
                <w:szCs w:val="20"/>
              </w:rPr>
            </w:pPr>
            <w:r w:rsidRPr="00866E08">
              <w:rPr>
                <w:sz w:val="20"/>
                <w:szCs w:val="20"/>
              </w:rPr>
              <w:t>24.6</w:t>
            </w:r>
          </w:p>
        </w:tc>
        <w:tc>
          <w:tcPr>
            <w:tcW w:w="1019" w:type="dxa"/>
            <w:noWrap/>
            <w:hideMark/>
          </w:tcPr>
          <w:p w14:paraId="3743C52C" w14:textId="77777777" w:rsidR="00866E08" w:rsidRPr="00866E08" w:rsidRDefault="00866E08" w:rsidP="00866E08">
            <w:pPr>
              <w:jc w:val="center"/>
              <w:rPr>
                <w:sz w:val="20"/>
                <w:szCs w:val="20"/>
              </w:rPr>
            </w:pPr>
            <w:r w:rsidRPr="00866E08">
              <w:rPr>
                <w:sz w:val="20"/>
                <w:szCs w:val="20"/>
              </w:rPr>
              <w:t>23.6</w:t>
            </w:r>
          </w:p>
        </w:tc>
        <w:tc>
          <w:tcPr>
            <w:tcW w:w="1019" w:type="dxa"/>
            <w:noWrap/>
            <w:hideMark/>
          </w:tcPr>
          <w:p w14:paraId="3DEFF14A" w14:textId="77777777" w:rsidR="00866E08" w:rsidRPr="00866E08" w:rsidRDefault="00866E08" w:rsidP="00866E08">
            <w:pPr>
              <w:jc w:val="center"/>
              <w:rPr>
                <w:sz w:val="20"/>
                <w:szCs w:val="20"/>
              </w:rPr>
            </w:pPr>
            <w:r w:rsidRPr="00866E08">
              <w:rPr>
                <w:sz w:val="20"/>
                <w:szCs w:val="20"/>
              </w:rPr>
              <w:t>22.8</w:t>
            </w:r>
          </w:p>
        </w:tc>
        <w:tc>
          <w:tcPr>
            <w:tcW w:w="1019" w:type="dxa"/>
            <w:noWrap/>
            <w:hideMark/>
          </w:tcPr>
          <w:p w14:paraId="39088896" w14:textId="77777777" w:rsidR="00866E08" w:rsidRPr="00866E08" w:rsidRDefault="00866E08" w:rsidP="00866E08">
            <w:pPr>
              <w:jc w:val="center"/>
              <w:rPr>
                <w:sz w:val="20"/>
                <w:szCs w:val="20"/>
              </w:rPr>
            </w:pPr>
            <w:r w:rsidRPr="00866E08">
              <w:rPr>
                <w:sz w:val="20"/>
                <w:szCs w:val="20"/>
              </w:rPr>
              <w:t>22.7</w:t>
            </w:r>
          </w:p>
        </w:tc>
        <w:tc>
          <w:tcPr>
            <w:tcW w:w="1019" w:type="dxa"/>
            <w:noWrap/>
            <w:hideMark/>
          </w:tcPr>
          <w:p w14:paraId="176CC121" w14:textId="77777777" w:rsidR="00866E08" w:rsidRPr="00866E08" w:rsidRDefault="00866E08" w:rsidP="00866E08">
            <w:pPr>
              <w:jc w:val="center"/>
              <w:rPr>
                <w:sz w:val="20"/>
                <w:szCs w:val="20"/>
              </w:rPr>
            </w:pPr>
            <w:r w:rsidRPr="00866E08">
              <w:rPr>
                <w:sz w:val="20"/>
                <w:szCs w:val="20"/>
              </w:rPr>
              <w:t>23.7</w:t>
            </w:r>
          </w:p>
        </w:tc>
      </w:tr>
    </w:tbl>
    <w:p w14:paraId="1DE8F661" w14:textId="531345D2" w:rsidR="0021748E" w:rsidRPr="00F91BE6" w:rsidRDefault="00E40496" w:rsidP="00E40496">
      <w:pPr>
        <w:rPr>
          <w:rtl/>
        </w:rPr>
      </w:pPr>
      <w:r w:rsidRPr="00F91BE6">
        <w:rPr>
          <w:rtl/>
        </w:rPr>
        <w:fldChar w:fldCharType="end"/>
      </w:r>
    </w:p>
    <w:p w14:paraId="256A77F6" w14:textId="77777777" w:rsidR="0021748E" w:rsidRPr="00F91BE6" w:rsidRDefault="0021748E">
      <w:pPr>
        <w:bidi w:val="0"/>
        <w:spacing w:after="0" w:line="240" w:lineRule="auto"/>
        <w:rPr>
          <w:rtl/>
        </w:rPr>
      </w:pPr>
      <w:r w:rsidRPr="00F91BE6">
        <w:rPr>
          <w:rtl/>
        </w:rPr>
        <w:br w:type="page"/>
      </w:r>
    </w:p>
    <w:p w14:paraId="7DAEF47B" w14:textId="1D790FE6" w:rsidR="0021748E" w:rsidRPr="00F91BE6" w:rsidRDefault="0021748E" w:rsidP="0021748E">
      <w:pPr>
        <w:pStyle w:val="Heading3"/>
        <w:rPr>
          <w:rtl/>
        </w:rPr>
      </w:pPr>
      <w:r w:rsidRPr="00F91BE6">
        <w:rPr>
          <w:rFonts w:hint="cs"/>
          <w:rtl/>
        </w:rPr>
        <w:lastRenderedPageBreak/>
        <w:t xml:space="preserve">נספח מס' 6 </w:t>
      </w:r>
      <w:r w:rsidRPr="00F91BE6">
        <w:rPr>
          <w:rtl/>
        </w:rPr>
        <w:t>–</w:t>
      </w:r>
      <w:r w:rsidRPr="00F91BE6">
        <w:rPr>
          <w:rFonts w:hint="cs"/>
          <w:rtl/>
        </w:rPr>
        <w:t xml:space="preserve"> הסבר מתמטי למעבר חום</w:t>
      </w:r>
    </w:p>
    <w:p w14:paraId="55946376" w14:textId="050AF348" w:rsidR="0021748E" w:rsidRPr="00F91BE6" w:rsidRDefault="0021748E" w:rsidP="0021748E">
      <w:pPr>
        <w:rPr>
          <w:rtl/>
        </w:rPr>
      </w:pPr>
      <w:r w:rsidRPr="00F91BE6">
        <w:rPr>
          <w:rFonts w:hint="cs"/>
          <w:rtl/>
        </w:rPr>
        <w:t xml:space="preserve">בנספח זה נסביר </w:t>
      </w:r>
      <w:r w:rsidR="002432B6">
        <w:rPr>
          <w:rFonts w:hint="cs"/>
          <w:rtl/>
        </w:rPr>
        <w:t>באמצעות חוקי התרמודינמיקה מדוע</w:t>
      </w:r>
      <w:r w:rsidRPr="00F91BE6">
        <w:rPr>
          <w:rFonts w:hint="cs"/>
          <w:rtl/>
        </w:rPr>
        <w:t xml:space="preserve"> חום עובר מגוף בעל טמפרטורה גבוה לגוף בעל טמפ' נמוכה. </w:t>
      </w:r>
    </w:p>
    <w:p w14:paraId="3376D3B3" w14:textId="4F0F9E5A" w:rsidR="0021748E" w:rsidRPr="00F91BE6" w:rsidRDefault="0021748E" w:rsidP="0021748E">
      <w:pPr>
        <w:rPr>
          <w:rtl/>
        </w:rPr>
      </w:pPr>
      <w:r w:rsidRPr="00F91BE6">
        <w:rPr>
          <w:rFonts w:hint="cs"/>
          <w:rtl/>
        </w:rPr>
        <w:t>שלושה דברים שנעסוק בהם הם אנטרופי</w:t>
      </w:r>
      <w:r w:rsidRPr="00F91BE6">
        <w:rPr>
          <w:rFonts w:hint="eastAsia"/>
          <w:rtl/>
        </w:rPr>
        <w:t>ה</w:t>
      </w:r>
      <w:r w:rsidRPr="00F91BE6">
        <w:rPr>
          <w:rFonts w:hint="cs"/>
          <w:rtl/>
        </w:rPr>
        <w:t xml:space="preserve">, אנרגיה פנימית וטמפרטורה. </w:t>
      </w:r>
    </w:p>
    <w:p w14:paraId="6A9CBF0F" w14:textId="633A40B4" w:rsidR="0021748E" w:rsidRPr="00F91BE6" w:rsidRDefault="0021748E" w:rsidP="0021748E">
      <w:pPr>
        <w:rPr>
          <w:rtl/>
        </w:rPr>
      </w:pPr>
      <w:r w:rsidRPr="00F91BE6">
        <w:rPr>
          <w:rFonts w:hint="cs"/>
          <w:rtl/>
        </w:rPr>
        <w:t>גרף האנטרופיה כתלות באנרגיה פנימית נראה כך</w:t>
      </w:r>
      <w:r w:rsidR="008F7C18">
        <w:rPr>
          <w:rFonts w:hint="cs"/>
          <w:rtl/>
        </w:rPr>
        <w:t xml:space="preserve">. </w:t>
      </w:r>
    </w:p>
    <w:p w14:paraId="4B1E540D" w14:textId="17A05E25" w:rsidR="0021748E" w:rsidRPr="00F91BE6" w:rsidRDefault="0021748E" w:rsidP="0021748E">
      <w:pPr>
        <w:rPr>
          <w:rtl/>
        </w:rPr>
      </w:pPr>
      <w:r w:rsidRPr="00F91BE6">
        <w:rPr>
          <w:noProof/>
          <w:rtl/>
          <w:lang w:val="he-IL"/>
        </w:rPr>
        <mc:AlternateContent>
          <mc:Choice Requires="wpg">
            <w:drawing>
              <wp:anchor distT="0" distB="0" distL="114300" distR="114300" simplePos="0" relativeHeight="251813888" behindDoc="0" locked="0" layoutInCell="1" allowOverlap="1" wp14:anchorId="16E13005" wp14:editId="39FD6E0E">
                <wp:simplePos x="0" y="0"/>
                <wp:positionH relativeFrom="page">
                  <wp:posOffset>3038475</wp:posOffset>
                </wp:positionH>
                <wp:positionV relativeFrom="paragraph">
                  <wp:posOffset>36830</wp:posOffset>
                </wp:positionV>
                <wp:extent cx="7172325" cy="4057650"/>
                <wp:effectExtent l="0" t="19050" r="0" b="0"/>
                <wp:wrapNone/>
                <wp:docPr id="1051" name="Group 1051"/>
                <wp:cNvGraphicFramePr/>
                <a:graphic xmlns:a="http://schemas.openxmlformats.org/drawingml/2006/main">
                  <a:graphicData uri="http://schemas.microsoft.com/office/word/2010/wordprocessingGroup">
                    <wpg:wgp>
                      <wpg:cNvGrpSpPr/>
                      <wpg:grpSpPr>
                        <a:xfrm>
                          <a:off x="0" y="0"/>
                          <a:ext cx="7172325" cy="4057650"/>
                          <a:chOff x="0" y="0"/>
                          <a:chExt cx="7172325" cy="4057650"/>
                        </a:xfrm>
                      </wpg:grpSpPr>
                      <wps:wsp>
                        <wps:cNvPr id="16" name="Straight Arrow Connector 16"/>
                        <wps:cNvCnPr/>
                        <wps:spPr>
                          <a:xfrm flipV="1">
                            <a:off x="342900" y="19050"/>
                            <a:ext cx="0" cy="2171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16" name="Straight Arrow Connector 116"/>
                        <wps:cNvCnPr/>
                        <wps:spPr>
                          <a:xfrm>
                            <a:off x="152400" y="1933575"/>
                            <a:ext cx="34766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047" name="Arc 1047"/>
                        <wps:cNvSpPr/>
                        <wps:spPr>
                          <a:xfrm>
                            <a:off x="342900" y="171450"/>
                            <a:ext cx="6829425" cy="3886200"/>
                          </a:xfrm>
                          <a:prstGeom prst="arc">
                            <a:avLst>
                              <a:gd name="adj1" fmla="val 10991012"/>
                              <a:gd name="adj2" fmla="val 15886170"/>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Text Box 1049"/>
                        <wps:cNvSpPr txBox="1"/>
                        <wps:spPr>
                          <a:xfrm>
                            <a:off x="0" y="0"/>
                            <a:ext cx="285750" cy="257175"/>
                          </a:xfrm>
                          <a:prstGeom prst="rect">
                            <a:avLst/>
                          </a:prstGeom>
                          <a:noFill/>
                          <a:ln w="6350">
                            <a:noFill/>
                          </a:ln>
                        </wps:spPr>
                        <wps:txbx>
                          <w:txbxContent>
                            <w:p w14:paraId="27D8BEBB" w14:textId="67D7AE45" w:rsidR="004B08D7" w:rsidRDefault="004B08D7" w:rsidP="0021748E">
                              <w:pPr>
                                <w:pStyle w:val="SmallText"/>
                                <w:bidi/>
                              </w:pPr>
                              <w:r>
                                <w:rPr>
                                  <w:rFonts w:hint="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Text Box 1050"/>
                        <wps:cNvSpPr txBox="1"/>
                        <wps:spPr>
                          <a:xfrm>
                            <a:off x="3438525" y="1962150"/>
                            <a:ext cx="285750" cy="257175"/>
                          </a:xfrm>
                          <a:prstGeom prst="rect">
                            <a:avLst/>
                          </a:prstGeom>
                          <a:noFill/>
                          <a:ln w="6350">
                            <a:noFill/>
                          </a:ln>
                        </wps:spPr>
                        <wps:txbx>
                          <w:txbxContent>
                            <w:p w14:paraId="5ACFD0BB" w14:textId="0C685C9C" w:rsidR="004B08D7" w:rsidRDefault="004B08D7" w:rsidP="0021748E">
                              <w:pPr>
                                <w:pStyle w:val="SmallText"/>
                                <w:bidi/>
                              </w:pPr>
                              <w:r>
                                <w:rPr>
                                  <w:rFonts w:hint="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E13005" id="Group 1051" o:spid="_x0000_s1183" style="position:absolute;left:0;text-align:left;margin-left:239.25pt;margin-top:2.9pt;width:564.75pt;height:319.5pt;z-index:251813888;mso-position-horizontal-relative:page;mso-position-vertical-relative:text" coordsize="71723,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">
                <v:shape id="Straight Arrow Connector 16" o:spid="_x0000_s1184" type="#_x0000_t32" style="position:absolute;left:3429;top:190;width:0;height:21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" strokecolor="black [3200]" strokeweight="1.5pt">
                  <v:stroke endarrow="block" joinstyle="miter"/>
                </v:shape>
                <v:shape id="Straight Arrow Connector 116" o:spid="_x0000_s1185" type="#_x0000_t32" style="position:absolute;left:1524;top:19335;width:34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" strokecolor="black [3200]" strokeweight="1.5pt">
                  <v:stroke endarrow="block" joinstyle="miter"/>
                </v:shape>
                <v:shape id="Arc 1047" o:spid="_x0000_s1186" style="position:absolute;left:3429;top:1714;width:68294;height:38862;visibility:visible;mso-wrap-style:square;v-text-anchor:middle" coordsize="6829425,38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" path="m16196,1754073nsc180553,797240,1549856,52644,3237075,2631r177638,1940469l16196,1754073xem16196,1754073nfc180553,797240,1549856,52644,3237075,2631e" filled="f" strokecolor="#70ad47 [3209]" strokeweight="1.5pt">
                  <v:stroke joinstyle="miter"/>
                  <v:path arrowok="t" o:connecttype="custom" o:connectlocs="16196,1754073;3237075,2631" o:connectangles="0,0"/>
                </v:shape>
                <v:shape id="Text Box 1049" o:spid="_x0000_s1187" type="#_x0000_t202" style="position:absolute;width:285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27D8BEBB" w14:textId="67D7AE45" w:rsidR="004B08D7" w:rsidRDefault="004B08D7" w:rsidP="0021748E">
                        <w:pPr>
                          <w:pStyle w:val="SmallText"/>
                          <w:bidi/>
                        </w:pPr>
                        <w:r>
                          <w:rPr>
                            <w:rFonts w:hint="cs"/>
                          </w:rPr>
                          <w:t>S</w:t>
                        </w:r>
                      </w:p>
                    </w:txbxContent>
                  </v:textbox>
                </v:shape>
                <v:shape id="Text Box 1050" o:spid="_x0000_s1188" type="#_x0000_t202" style="position:absolute;left:34385;top:19621;width:285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5ACFD0BB" w14:textId="0C685C9C" w:rsidR="004B08D7" w:rsidRDefault="004B08D7" w:rsidP="0021748E">
                        <w:pPr>
                          <w:pStyle w:val="SmallText"/>
                          <w:bidi/>
                        </w:pPr>
                        <w:r>
                          <w:rPr>
                            <w:rFonts w:hint="cs"/>
                          </w:rPr>
                          <w:t>E</w:t>
                        </w:r>
                      </w:p>
                    </w:txbxContent>
                  </v:textbox>
                </v:shape>
                <w10:wrap anchorx="page"/>
              </v:group>
            </w:pict>
          </mc:Fallback>
        </mc:AlternateContent>
      </w:r>
    </w:p>
    <w:p w14:paraId="351ACEF4" w14:textId="7E4880B6" w:rsidR="0021748E" w:rsidRPr="00F91BE6" w:rsidRDefault="0021748E" w:rsidP="0021748E">
      <w:pPr>
        <w:rPr>
          <w:rtl/>
        </w:rPr>
      </w:pPr>
    </w:p>
    <w:p w14:paraId="3E7ECD10" w14:textId="218DBDE6" w:rsidR="0021748E" w:rsidRPr="00F91BE6" w:rsidRDefault="0021748E" w:rsidP="0021748E">
      <w:pPr>
        <w:rPr>
          <w:rtl/>
        </w:rPr>
      </w:pPr>
    </w:p>
    <w:p w14:paraId="55BAE749" w14:textId="7E47C756" w:rsidR="0021748E" w:rsidRPr="00F91BE6" w:rsidRDefault="0021748E" w:rsidP="0021748E">
      <w:pPr>
        <w:rPr>
          <w:rtl/>
        </w:rPr>
      </w:pPr>
    </w:p>
    <w:p w14:paraId="22B73D0F" w14:textId="6AAE2404" w:rsidR="0021748E" w:rsidRPr="00F91BE6" w:rsidRDefault="0021748E" w:rsidP="0021748E">
      <w:pPr>
        <w:rPr>
          <w:rtl/>
        </w:rPr>
      </w:pPr>
    </w:p>
    <w:p w14:paraId="35A896CE" w14:textId="1FAE1F26" w:rsidR="0021748E" w:rsidRPr="00F91BE6" w:rsidRDefault="0021748E" w:rsidP="0021748E">
      <w:pPr>
        <w:rPr>
          <w:rtl/>
        </w:rPr>
      </w:pPr>
    </w:p>
    <w:p w14:paraId="75EDC520" w14:textId="3DB0520A" w:rsidR="0021748E" w:rsidRPr="00F91BE6" w:rsidRDefault="0021748E" w:rsidP="0021748E">
      <w:pPr>
        <w:rPr>
          <w:rtl/>
        </w:rPr>
      </w:pPr>
    </w:p>
    <w:p w14:paraId="30481563" w14:textId="228E01EC" w:rsidR="0021748E" w:rsidRPr="00F91BE6" w:rsidRDefault="000E2401" w:rsidP="0021748E">
      <w:pPr>
        <w:rPr>
          <w:rtl/>
        </w:rPr>
      </w:pPr>
      <w:r w:rsidRPr="00F91BE6">
        <w:rPr>
          <w:rFonts w:hint="cs"/>
          <w:noProof/>
          <w:rtl/>
          <w:lang w:val="he-IL"/>
        </w:rPr>
        <mc:AlternateContent>
          <mc:Choice Requires="wpg">
            <w:drawing>
              <wp:anchor distT="0" distB="0" distL="114300" distR="114300" simplePos="0" relativeHeight="251817984" behindDoc="0" locked="0" layoutInCell="1" allowOverlap="1" wp14:anchorId="65CFCD74" wp14:editId="4A73DC09">
                <wp:simplePos x="0" y="0"/>
                <wp:positionH relativeFrom="margin">
                  <wp:posOffset>-581025</wp:posOffset>
                </wp:positionH>
                <wp:positionV relativeFrom="paragraph">
                  <wp:posOffset>370840</wp:posOffset>
                </wp:positionV>
                <wp:extent cx="2286000" cy="876300"/>
                <wp:effectExtent l="0" t="0" r="19050" b="19050"/>
                <wp:wrapSquare wrapText="bothSides"/>
                <wp:docPr id="1056" name="Group 1056"/>
                <wp:cNvGraphicFramePr/>
                <a:graphic xmlns:a="http://schemas.openxmlformats.org/drawingml/2006/main">
                  <a:graphicData uri="http://schemas.microsoft.com/office/word/2010/wordprocessingGroup">
                    <wpg:wgp>
                      <wpg:cNvGrpSpPr/>
                      <wpg:grpSpPr>
                        <a:xfrm>
                          <a:off x="0" y="0"/>
                          <a:ext cx="2286000" cy="876300"/>
                          <a:chOff x="0" y="0"/>
                          <a:chExt cx="2286000" cy="876300"/>
                        </a:xfrm>
                      </wpg:grpSpPr>
                      <wps:wsp>
                        <wps:cNvPr id="1053" name="Rectangle 1053"/>
                        <wps:cNvSpPr/>
                        <wps:spPr>
                          <a:xfrm>
                            <a:off x="1162050" y="0"/>
                            <a:ext cx="1123950" cy="876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7283F" w14:textId="1DF1BD1D" w:rsidR="004B08D7" w:rsidRDefault="004B08D7" w:rsidP="00052129">
                              <w:pPr>
                                <w:jc w:val="center"/>
                              </w:pPr>
                              <w:r>
                                <w:rPr>
                                  <w:rFonts w:hint="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Rectangle 1054"/>
                        <wps:cNvSpPr/>
                        <wps:spPr>
                          <a:xfrm>
                            <a:off x="0" y="0"/>
                            <a:ext cx="1123950" cy="876300"/>
                          </a:xfrm>
                          <a:prstGeom prst="rect">
                            <a:avLst/>
                          </a:prstGeom>
                          <a:solidFill>
                            <a:srgbClr val="BC0000"/>
                          </a:solidFill>
                          <a:ln>
                            <a:solidFill>
                              <a:srgbClr val="70000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5A4C336" w14:textId="119F6B1B" w:rsidR="004B08D7" w:rsidRDefault="004B08D7" w:rsidP="00052129">
                              <w:pPr>
                                <w:jc w:val="center"/>
                              </w:pPr>
                              <w:r>
                                <w:rPr>
                                  <w:rFonts w:hint="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5CFCD74" id="Group 1056" o:spid="_x0000_s1189" style="position:absolute;left:0;text-align:left;margin-left:-45.75pt;margin-top:29.2pt;width:180pt;height:69pt;z-index:251817984;mso-position-horizontal-relative:margin;mso-position-vertical-relative:text;mso-height-relative:margin" coordsize="22860,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">
                <v:rect id="Rectangle 1053" o:spid="_x0000_s1190" style="position:absolute;left:11620;width:11240;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" fillcolor="#5b9bd5 [3204]" strokecolor="#1f4d78 [1604]" strokeweight="1pt">
                  <v:textbox>
                    <w:txbxContent>
                      <w:p w14:paraId="4C77283F" w14:textId="1DF1BD1D" w:rsidR="004B08D7" w:rsidRDefault="004B08D7" w:rsidP="00052129">
                        <w:pPr>
                          <w:jc w:val="center"/>
                        </w:pPr>
                        <w:r>
                          <w:rPr>
                            <w:rFonts w:hint="cs"/>
                          </w:rPr>
                          <w:t>B</w:t>
                        </w:r>
                      </w:p>
                    </w:txbxContent>
                  </v:textbox>
                </v:rect>
                <v:rect id="Rectangle 1054" o:spid="_x0000_s1191" style="position:absolute;width:11239;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" fillcolor="#bc0000" strokecolor="#700000" strokeweight="1pt">
                  <v:textbox>
                    <w:txbxContent>
                      <w:p w14:paraId="75A4C336" w14:textId="119F6B1B" w:rsidR="004B08D7" w:rsidRDefault="004B08D7" w:rsidP="00052129">
                        <w:pPr>
                          <w:jc w:val="center"/>
                        </w:pPr>
                        <w:r>
                          <w:rPr>
                            <w:rFonts w:hint="cs"/>
                          </w:rPr>
                          <w:t>A</w:t>
                        </w:r>
                      </w:p>
                    </w:txbxContent>
                  </v:textbox>
                </v:rect>
                <w10:wrap type="square" anchorx="margin"/>
              </v:group>
            </w:pict>
          </mc:Fallback>
        </mc:AlternateContent>
      </w:r>
    </w:p>
    <w:p w14:paraId="11C7BC57" w14:textId="1023B87F" w:rsidR="00D23B27" w:rsidRPr="00F91BE6" w:rsidRDefault="0021748E" w:rsidP="00D23B27">
      <w:pPr>
        <w:rPr>
          <w:rtl/>
        </w:rPr>
      </w:pPr>
      <w:r w:rsidRPr="00F91BE6">
        <w:rPr>
          <w:rFonts w:hint="cs"/>
          <w:rtl/>
        </w:rPr>
        <w:t>נתייחס לשני גופים אשר באינטראקצי</w:t>
      </w:r>
      <w:r w:rsidRPr="00F91BE6">
        <w:rPr>
          <w:rFonts w:hint="eastAsia"/>
          <w:rtl/>
        </w:rPr>
        <w:t>ה</w:t>
      </w:r>
      <w:r w:rsidR="00D23B27" w:rsidRPr="00F91BE6">
        <w:rPr>
          <w:rFonts w:hint="cs"/>
          <w:rtl/>
        </w:rPr>
        <w:t xml:space="preserve"> אחד עם השני אך בידוד עם הסביב</w:t>
      </w:r>
      <w:r w:rsidR="00ED16AE" w:rsidRPr="00F91BE6">
        <w:rPr>
          <w:rFonts w:hint="cs"/>
          <w:rtl/>
        </w:rPr>
        <w:t xml:space="preserve">ה. את אחד הגופים נסמן בצבע אדום ונקרא לו </w:t>
      </w:r>
      <w:r w:rsidR="00ED16AE" w:rsidRPr="00F91BE6">
        <w:rPr>
          <w:rFonts w:hint="cs"/>
        </w:rPr>
        <w:t>A</w:t>
      </w:r>
      <w:r w:rsidR="00ED16AE" w:rsidRPr="00F91BE6">
        <w:rPr>
          <w:rFonts w:hint="cs"/>
          <w:rtl/>
        </w:rPr>
        <w:t xml:space="preserve">, את הגוף השני נסמן בצבע כחול ונקרא לו </w:t>
      </w:r>
      <w:r w:rsidR="00ED16AE" w:rsidRPr="00F91BE6">
        <w:rPr>
          <w:rFonts w:hint="cs"/>
        </w:rPr>
        <w:t>B</w:t>
      </w:r>
      <w:r w:rsidR="00ED16AE" w:rsidRPr="00F91BE6">
        <w:rPr>
          <w:rFonts w:hint="cs"/>
          <w:rtl/>
        </w:rPr>
        <w:t xml:space="preserve">. </w:t>
      </w:r>
    </w:p>
    <w:p w14:paraId="791FD4E3" w14:textId="540E4D36" w:rsidR="00D23B27" w:rsidRPr="00F91BE6" w:rsidRDefault="00D23B27" w:rsidP="00D23B27">
      <w:pPr>
        <w:tabs>
          <w:tab w:val="left" w:pos="1290"/>
        </w:tabs>
        <w:rPr>
          <w:rtl/>
        </w:rPr>
      </w:pPr>
      <w:r w:rsidRPr="00F91BE6">
        <w:rPr>
          <w:rFonts w:hint="cs"/>
          <w:rtl/>
        </w:rPr>
        <w:t xml:space="preserve">את האנרגיה הפנימית והאנטרופיה של הגופים נסמן על פי האותיות שלהן - </w:t>
      </w:r>
      <m:oMath>
        <m:r>
          <m:rPr>
            <m:sty m:val="p"/>
          </m:rPr>
          <w:rPr>
            <w:rFonts w:ascii="Cambria Math" w:hAnsi="Cambria Math"/>
          </w:rPr>
          <m:t xml:space="preserve">A: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oMath>
      <w:r w:rsidRPr="00F91BE6">
        <w:rPr>
          <w:rFonts w:hint="cs"/>
          <w:rtl/>
        </w:rPr>
        <w:t xml:space="preserve">, </w:t>
      </w:r>
      <w:r w:rsidR="002432B6">
        <w:rPr>
          <w:rFonts w:hint="cs"/>
          <w:rtl/>
        </w:rPr>
        <w:t xml:space="preserve"> </w:t>
      </w:r>
      <m:oMath>
        <m:r>
          <m:rPr>
            <m:sty m:val="p"/>
          </m:rPr>
          <w:rPr>
            <w:rFonts w:ascii="Cambria Math" w:hAnsi="Cambria Math"/>
          </w:rPr>
          <m:t xml:space="preserve">B: </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oMath>
      <w:r w:rsidR="008F7C18">
        <w:rPr>
          <w:rFonts w:hint="cs"/>
          <w:rtl/>
        </w:rPr>
        <w:t xml:space="preserve">. </w:t>
      </w:r>
    </w:p>
    <w:p w14:paraId="6151F2F4" w14:textId="0DC9F64D" w:rsidR="000E2401" w:rsidRPr="00F91BE6" w:rsidRDefault="00D23B27" w:rsidP="0021748E">
      <w:r w:rsidRPr="00F91BE6">
        <w:rPr>
          <w:rFonts w:hint="cs"/>
          <w:rtl/>
        </w:rPr>
        <w:t>על פי חוק שימור האנרגיה ידוע כי סכום האנרגיה של שני הגופים צריך להישמר מאחר ואין איבוד או הוספת אנרגיה אל ומן הסביבה. את הסכום נסמן כ-</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oMath>
      <w:r w:rsidRPr="00F91BE6">
        <w:rPr>
          <w:rFonts w:hint="cs"/>
          <w:rtl/>
        </w:rPr>
        <w:t xml:space="preserve">,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oMath>
      <w:r w:rsidR="008F7C18">
        <w:rPr>
          <w:rFonts w:hint="cs"/>
          <w:rtl/>
        </w:rPr>
        <w:t xml:space="preserve">. </w:t>
      </w:r>
    </w:p>
    <w:p w14:paraId="54BD885F" w14:textId="7891C64C" w:rsidR="00D23B27" w:rsidRPr="00F91BE6" w:rsidRDefault="00D23B27" w:rsidP="0021748E">
      <w:pPr>
        <w:rPr>
          <w:rtl/>
        </w:rPr>
      </w:pPr>
      <w:r w:rsidRPr="00F91BE6">
        <w:rPr>
          <w:rFonts w:hint="cs"/>
          <w:rtl/>
        </w:rPr>
        <w:t xml:space="preserve">כאשר נשרטט גרף של האנטרופיה של גוף </w:t>
      </w:r>
      <w:r w:rsidRPr="00F91BE6">
        <w:rPr>
          <w:rFonts w:hint="cs"/>
        </w:rPr>
        <w:t>A</w:t>
      </w:r>
      <w:r w:rsidRPr="00F91BE6">
        <w:rPr>
          <w:rFonts w:hint="cs"/>
          <w:rtl/>
        </w:rPr>
        <w:t xml:space="preserve"> ביחס לאנרגיה שלו הגרף יהיה דומה לגרף שמעלה. אך באותו מערכת צירים נוסיף את גרף האנטרופיה של גוף </w:t>
      </w:r>
      <w:r w:rsidRPr="00F91BE6">
        <w:rPr>
          <w:rFonts w:hint="cs"/>
        </w:rPr>
        <w:t>B</w:t>
      </w:r>
      <w:r w:rsidRPr="00F91BE6">
        <w:rPr>
          <w:rFonts w:hint="cs"/>
          <w:rtl/>
        </w:rPr>
        <w:t xml:space="preserve"> ביחס לאנרגיה שלו. על מנת להביע את אותו נשתמש בנוסחה של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oMath>
      <w:r w:rsidRPr="00F91BE6">
        <w:rPr>
          <w:rFonts w:hint="cs"/>
          <w:rtl/>
        </w:rPr>
        <w:t xml:space="preserve">. </w:t>
      </w:r>
    </w:p>
    <w:p w14:paraId="7ECD8FD7" w14:textId="1AD1D2D1" w:rsidR="00D23B27" w:rsidRPr="00F91BE6" w:rsidRDefault="00011955" w:rsidP="0021748E">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m:oMathPara>
    </w:p>
    <w:p w14:paraId="6605A7FA" w14:textId="04471B29" w:rsidR="00D23B27" w:rsidRPr="00F91BE6" w:rsidRDefault="00D23B27" w:rsidP="0021748E">
      <w:pPr>
        <w:rPr>
          <w:rtl/>
        </w:rPr>
      </w:pPr>
      <w:r w:rsidRPr="00F91BE6">
        <w:rPr>
          <w:rFonts w:hint="cs"/>
          <w:rtl/>
        </w:rPr>
        <w:t xml:space="preserve">על פי הנוסחה, כאשר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w:r w:rsidRPr="00F91BE6">
        <w:rPr>
          <w:rFonts w:hint="cs"/>
          <w:rtl/>
        </w:rPr>
        <w:t xml:space="preserve"> מינימלי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oMath>
      <w:r w:rsidRPr="00F91BE6">
        <w:rPr>
          <w:rFonts w:hint="cs"/>
          <w:rtl/>
        </w:rPr>
        <w:t xml:space="preserve"> מקסימלי וההפך</w:t>
      </w:r>
      <w:r w:rsidR="008F7C18">
        <w:rPr>
          <w:rFonts w:hint="cs"/>
          <w:rtl/>
        </w:rPr>
        <w:t xml:space="preserve">. </w:t>
      </w:r>
    </w:p>
    <w:p w14:paraId="3B0156D7" w14:textId="3C483EE0" w:rsidR="00D23B27" w:rsidRPr="00F91BE6" w:rsidRDefault="00D23B27" w:rsidP="0021748E">
      <w:pPr>
        <w:rPr>
          <w:rtl/>
        </w:rPr>
      </w:pPr>
      <w:r w:rsidRPr="00F91BE6">
        <w:rPr>
          <w:rFonts w:hint="cs"/>
          <w:rtl/>
        </w:rPr>
        <w:lastRenderedPageBreak/>
        <w:t>נשרטט את הגרפים</w:t>
      </w:r>
      <w:r w:rsidR="008F7C18">
        <w:rPr>
          <w:rFonts w:hint="cs"/>
          <w:rtl/>
        </w:rPr>
        <w:t xml:space="preserve">. </w:t>
      </w:r>
    </w:p>
    <w:p w14:paraId="013B1F26" w14:textId="2EC711E5" w:rsidR="00F244F2" w:rsidRPr="00F91BE6" w:rsidRDefault="00BD4540" w:rsidP="0021748E">
      <w:pPr>
        <w:rPr>
          <w:rtl/>
        </w:rPr>
      </w:pPr>
      <w:r w:rsidRPr="00217F57">
        <w:rPr>
          <w:noProof/>
        </w:rPr>
        <mc:AlternateContent>
          <mc:Choice Requires="wps">
            <w:drawing>
              <wp:anchor distT="0" distB="0" distL="114300" distR="114300" simplePos="0" relativeHeight="251851776" behindDoc="0" locked="0" layoutInCell="1" allowOverlap="1" wp14:anchorId="2DF210B2" wp14:editId="24CC169C">
                <wp:simplePos x="0" y="0"/>
                <wp:positionH relativeFrom="column">
                  <wp:posOffset>2471738</wp:posOffset>
                </wp:positionH>
                <wp:positionV relativeFrom="paragraph">
                  <wp:posOffset>3145155</wp:posOffset>
                </wp:positionV>
                <wp:extent cx="1508443" cy="320040"/>
                <wp:effectExtent l="0" t="0" r="0" b="3810"/>
                <wp:wrapNone/>
                <wp:docPr id="226" name="תיבת טקסט 226"/>
                <wp:cNvGraphicFramePr/>
                <a:graphic xmlns:a="http://schemas.openxmlformats.org/drawingml/2006/main">
                  <a:graphicData uri="http://schemas.microsoft.com/office/word/2010/wordprocessingShape">
                    <wps:wsp>
                      <wps:cNvSpPr txBox="1"/>
                      <wps:spPr>
                        <a:xfrm>
                          <a:off x="0" y="0"/>
                          <a:ext cx="1508443"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490E4" w14:textId="3D5F2328" w:rsidR="004B08D7" w:rsidRDefault="004B08D7" w:rsidP="00BD4540">
                            <w:r>
                              <w:rPr>
                                <w:rFonts w:hint="cs"/>
                                <w:rtl/>
                              </w:rPr>
                              <w:t>מנות אנרגיה במערכת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210B2" id="תיבת טקסט 226" o:spid="_x0000_s1192" type="#_x0000_t202" style="position:absolute;left:0;text-align:left;margin-left:194.65pt;margin-top:247.65pt;width:118.8pt;height:25.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" filled="f" stroked="f" strokeweight=".5pt">
                <v:textbox>
                  <w:txbxContent>
                    <w:p w14:paraId="2C1490E4" w14:textId="3D5F2328" w:rsidR="004B08D7" w:rsidRDefault="004B08D7" w:rsidP="00BD4540">
                      <w:r>
                        <w:rPr>
                          <w:rFonts w:hint="cs"/>
                          <w:rtl/>
                        </w:rPr>
                        <w:t>מנות אנרגיה במערכת 1</w:t>
                      </w:r>
                    </w:p>
                  </w:txbxContent>
                </v:textbox>
              </v:shape>
            </w:pict>
          </mc:Fallback>
        </mc:AlternateContent>
      </w:r>
      <w:r w:rsidRPr="00217F57">
        <w:rPr>
          <w:noProof/>
        </w:rPr>
        <w:drawing>
          <wp:inline distT="0" distB="0" distL="0" distR="0" wp14:anchorId="15EEB000" wp14:editId="162E880D">
            <wp:extent cx="5486400" cy="3101931"/>
            <wp:effectExtent l="0" t="0" r="0" b="0"/>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101931"/>
                    </a:xfrm>
                    <a:prstGeom prst="rect">
                      <a:avLst/>
                    </a:prstGeom>
                    <a:noFill/>
                  </pic:spPr>
                </pic:pic>
              </a:graphicData>
            </a:graphic>
          </wp:inline>
        </w:drawing>
      </w:r>
    </w:p>
    <w:p w14:paraId="0E8C9B28" w14:textId="4328FAB7" w:rsidR="00F244F2" w:rsidRPr="00F91BE6" w:rsidRDefault="00F244F2" w:rsidP="0021748E">
      <w:pPr>
        <w:rPr>
          <w:rtl/>
        </w:rPr>
      </w:pPr>
    </w:p>
    <w:p w14:paraId="16270644" w14:textId="49AEEF89" w:rsidR="00F244F2" w:rsidRPr="00F91BE6" w:rsidRDefault="00D72D33" w:rsidP="0021748E">
      <w:pPr>
        <w:rPr>
          <w:rtl/>
        </w:rPr>
      </w:pPr>
      <w:r w:rsidRPr="00F91BE6">
        <w:rPr>
          <w:rFonts w:hint="cs"/>
          <w:rtl/>
        </w:rPr>
        <w:t>את השינוי באנטרופיה נציג במכפלה של השיפוע בשינוי בציר ה-</w:t>
      </w:r>
      <w:r w:rsidRPr="00F91BE6">
        <w:t>x</w:t>
      </w:r>
      <w:r w:rsidRPr="00F91BE6">
        <w:rPr>
          <w:rFonts w:hint="cs"/>
          <w:rtl/>
        </w:rPr>
        <w:t>, את הנוסחה נרשום בהתאמה לכל אחד מן הגופים</w:t>
      </w:r>
      <w:r w:rsidR="008F7C18">
        <w:rPr>
          <w:rFonts w:hint="cs"/>
          <w:rtl/>
        </w:rPr>
        <w:t xml:space="preserve">. </w:t>
      </w:r>
    </w:p>
    <w:p w14:paraId="0B19BDD3" w14:textId="601D8B07" w:rsidR="00D72D33" w:rsidRPr="00F91BE6" w:rsidRDefault="00F91BE6" w:rsidP="00D72D33">
      <w:pPr>
        <w:rPr>
          <w:rtl/>
        </w:rPr>
      </w:pPr>
      <m:oMathPara>
        <m:oMath>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 xml:space="preserve">,  </m:t>
          </m:r>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oMath>
      </m:oMathPara>
    </w:p>
    <w:p w14:paraId="2399F4BB" w14:textId="2763D2F9" w:rsidR="00D72D33" w:rsidRPr="00F91BE6" w:rsidRDefault="00D72D33" w:rsidP="00D72D33">
      <w:pPr>
        <w:rPr>
          <w:rtl/>
        </w:rPr>
      </w:pPr>
      <w:r w:rsidRPr="00F91BE6">
        <w:rPr>
          <w:rFonts w:hint="cs"/>
          <w:rtl/>
        </w:rPr>
        <w:t>נשתמש ביטוי שמצאנו ל</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oMath>
      <w:r w:rsidRPr="00F91BE6">
        <w:rPr>
          <w:rFonts w:hint="cs"/>
          <w:rtl/>
        </w:rPr>
        <w:t xml:space="preserve"> ונבטא את השינוי של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oMath>
      <w:r w:rsidRPr="00F91BE6">
        <w:rPr>
          <w:rFonts w:hint="cs"/>
          <w:rtl/>
        </w:rPr>
        <w:t xml:space="preserve"> בעזרת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w:r w:rsidRPr="00F91BE6">
        <w:rPr>
          <w:rFonts w:hint="cs"/>
          <w:rtl/>
        </w:rPr>
        <w:t>.</w:t>
      </w:r>
    </w:p>
    <w:p w14:paraId="1EDE4957" w14:textId="45ADD75F" w:rsidR="00D72D33" w:rsidRPr="00F91BE6" w:rsidRDefault="00011955" w:rsidP="00D72D33">
      <w:pPr>
        <w:rPr>
          <w:rtl/>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m:oMathPara>
    </w:p>
    <w:p w14:paraId="5CDB54DB" w14:textId="69D699AB" w:rsidR="00D72D33" w:rsidRPr="00F91BE6" w:rsidRDefault="00011955" w:rsidP="00D72D33">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m:t>
          </m:r>
        </m:oMath>
      </m:oMathPara>
    </w:p>
    <w:p w14:paraId="0AA5C24C" w14:textId="19D8A981" w:rsidR="00D72D33" w:rsidRPr="00F91BE6" w:rsidRDefault="00D72D33" w:rsidP="00D72D33">
      <w:pPr>
        <w:rPr>
          <w:rtl/>
        </w:rPr>
      </w:pPr>
      <w:r w:rsidRPr="00F91BE6">
        <w:rPr>
          <w:rFonts w:hint="cs"/>
          <w:rtl/>
        </w:rPr>
        <w:t>מאחר ו-</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tot</m:t>
            </m:r>
          </m:sub>
        </m:sSub>
      </m:oMath>
      <w:r w:rsidRPr="00F91BE6">
        <w:rPr>
          <w:rFonts w:hint="cs"/>
          <w:rtl/>
        </w:rPr>
        <w:t xml:space="preserve"> קבוע השינוי שלו שווה ל-0.</w:t>
      </w:r>
    </w:p>
    <w:p w14:paraId="4B2D204B" w14:textId="031F610A" w:rsidR="00D72D33" w:rsidRPr="00F91BE6" w:rsidRDefault="00011955" w:rsidP="00D72D33">
      <w:pPr>
        <w:rPr>
          <w:rtl/>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m:oMathPara>
    </w:p>
    <w:p w14:paraId="6B7A46E7" w14:textId="3A942C12" w:rsidR="00906414" w:rsidRPr="00F91BE6" w:rsidRDefault="00906414" w:rsidP="00D72D33">
      <w:pPr>
        <w:rPr>
          <w:rtl/>
        </w:rPr>
      </w:pPr>
      <w:r w:rsidRPr="00F91BE6">
        <w:rPr>
          <w:rFonts w:hint="cs"/>
          <w:rtl/>
        </w:rPr>
        <w:t>נציב זאת בנוסחה שמצאנו קודם לכן</w:t>
      </w:r>
      <w:r w:rsidR="008F7C18">
        <w:rPr>
          <w:rFonts w:hint="cs"/>
          <w:rtl/>
        </w:rPr>
        <w:t xml:space="preserve">. </w:t>
      </w:r>
    </w:p>
    <w:p w14:paraId="085AE9A3" w14:textId="1D41B2E5" w:rsidR="00906414" w:rsidRPr="00F91BE6" w:rsidRDefault="00F91BE6" w:rsidP="00D72D33">
      <w:pPr>
        <w:rPr>
          <w:rtl/>
        </w:rPr>
      </w:pPr>
      <m:oMathPara>
        <m:oMath>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 xml:space="preserve">,  </m:t>
          </m:r>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m:oMathPara>
    </w:p>
    <w:p w14:paraId="735487B2" w14:textId="45FF901D" w:rsidR="00E525AD" w:rsidRPr="00F91BE6" w:rsidRDefault="00E525AD" w:rsidP="00E525AD">
      <w:pPr>
        <w:rPr>
          <w:rtl/>
        </w:rPr>
      </w:pPr>
      <w:r w:rsidRPr="00F91BE6">
        <w:rPr>
          <w:rFonts w:hint="cs"/>
          <w:rtl/>
        </w:rPr>
        <w:lastRenderedPageBreak/>
        <w:t>כעת נשתמש בחוק השני של התרמודינמיקה אשר קובע כי השינוי באנטרופיה של כל מערכת תרמודינמי</w:t>
      </w:r>
      <w:r w:rsidRPr="00F91BE6">
        <w:rPr>
          <w:rFonts w:hint="eastAsia"/>
          <w:rtl/>
        </w:rPr>
        <w:t>ת</w:t>
      </w:r>
      <w:r w:rsidRPr="00F91BE6">
        <w:rPr>
          <w:rFonts w:hint="cs"/>
          <w:rtl/>
        </w:rPr>
        <w:t xml:space="preserve"> </w:t>
      </w:r>
      <w:r w:rsidR="003A40F4">
        <w:rPr>
          <w:rFonts w:hint="cs"/>
          <w:rtl/>
        </w:rPr>
        <w:t xml:space="preserve">סגורה </w:t>
      </w:r>
      <w:r w:rsidRPr="00F91BE6">
        <w:rPr>
          <w:rFonts w:hint="cs"/>
          <w:rtl/>
        </w:rPr>
        <w:t>גדול או שווה ל-0</w:t>
      </w:r>
    </w:p>
    <w:p w14:paraId="7B49EAA6" w14:textId="6E7C2C96" w:rsidR="00E525AD" w:rsidRPr="00F91BE6" w:rsidRDefault="00F91BE6" w:rsidP="00E525AD">
      <m:oMathPara>
        <m:oMath>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tot</m:t>
              </m:r>
            </m:sub>
          </m:sSub>
          <m:r>
            <m:rPr>
              <m:sty m:val="p"/>
            </m:rPr>
            <w:rPr>
              <w:rFonts w:ascii="Cambria Math" w:hAnsi="Cambria Math"/>
            </w:rPr>
            <m:t>≥0</m:t>
          </m:r>
        </m:oMath>
      </m:oMathPara>
    </w:p>
    <w:p w14:paraId="19C7F237" w14:textId="6E54D82B" w:rsidR="00E525AD" w:rsidRPr="00F91BE6" w:rsidRDefault="00E525AD" w:rsidP="00E525AD">
      <w:pPr>
        <w:rPr>
          <w:rtl/>
        </w:rPr>
      </w:pPr>
      <w:r w:rsidRPr="00F91BE6">
        <w:rPr>
          <w:rFonts w:hint="cs"/>
          <w:rtl/>
        </w:rPr>
        <w:t>את ה</w:t>
      </w:r>
      <w:r w:rsidR="003A40F4">
        <w:rPr>
          <w:rFonts w:hint="cs"/>
          <w:rtl/>
        </w:rPr>
        <w:t>שינוי ב</w:t>
      </w:r>
      <w:r w:rsidRPr="00F91BE6">
        <w:rPr>
          <w:rFonts w:hint="cs"/>
          <w:rtl/>
        </w:rPr>
        <w:t>אנטרופיה הכוללת נרשום כסכום ה</w:t>
      </w:r>
      <w:r w:rsidR="003A40F4">
        <w:rPr>
          <w:rFonts w:hint="cs"/>
          <w:rtl/>
        </w:rPr>
        <w:t>שינויים ב</w:t>
      </w:r>
      <w:r w:rsidRPr="00F91BE6">
        <w:rPr>
          <w:rFonts w:hint="cs"/>
          <w:rtl/>
        </w:rPr>
        <w:t>אנטרופיה של המערכות</w:t>
      </w:r>
      <w:r w:rsidR="008F7C18">
        <w:rPr>
          <w:rFonts w:hint="cs"/>
          <w:rtl/>
        </w:rPr>
        <w:t xml:space="preserve"> </w:t>
      </w:r>
    </w:p>
    <w:p w14:paraId="74E4A28C" w14:textId="1D6149F8" w:rsidR="00E525AD" w:rsidRPr="00F91BE6" w:rsidRDefault="00F91BE6" w:rsidP="00E525AD">
      <w:pPr>
        <w:rPr>
          <w:rtl/>
        </w:rPr>
      </w:pPr>
      <m:oMathPara>
        <m:oMath>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r>
            <m:rPr>
              <m:sty m:val="p"/>
            </m:rPr>
            <w:rPr>
              <w:rFonts w:ascii="Cambria Math" w:hAnsi="Cambria Math"/>
            </w:rPr>
            <m:t>+</m:t>
          </m:r>
          <m:r>
            <m:rPr>
              <m:sty m:val="p"/>
            </m:rPr>
            <w:rPr>
              <w:rFonts w:ascii="Cambria Math" w:hAnsi="Cambria Math" w:cs="Arial" w:hint="cs"/>
              <w:rtl/>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r>
            <m:rPr>
              <m:sty m:val="p"/>
            </m:rPr>
            <w:rPr>
              <w:rFonts w:ascii="Cambria Math" w:hAnsi="Cambria Math"/>
            </w:rPr>
            <m:t>≥0</m:t>
          </m:r>
        </m:oMath>
      </m:oMathPara>
    </w:p>
    <w:p w14:paraId="73D77FED" w14:textId="3C5DC056" w:rsidR="00097B7A" w:rsidRPr="00F91BE6" w:rsidRDefault="00097B7A" w:rsidP="00E525AD">
      <w:pPr>
        <w:rPr>
          <w:rtl/>
        </w:rPr>
      </w:pPr>
      <w:r w:rsidRPr="00F91BE6">
        <w:rPr>
          <w:rFonts w:hint="cs"/>
          <w:rtl/>
        </w:rPr>
        <w:t>נציב את המשוואות שמצאנו</w:t>
      </w:r>
    </w:p>
    <w:p w14:paraId="49A3493C" w14:textId="7C9CD1D3" w:rsidR="00884307" w:rsidRPr="00F91BE6" w:rsidRDefault="00011955" w:rsidP="00884307">
      <m:oMathPara>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≥0</m:t>
          </m:r>
        </m:oMath>
      </m:oMathPara>
    </w:p>
    <w:p w14:paraId="002D6BAA" w14:textId="6AA02020" w:rsidR="00884307" w:rsidRPr="00F91BE6" w:rsidRDefault="00884307" w:rsidP="00884307">
      <w:r w:rsidRPr="00F91BE6">
        <w:rPr>
          <w:rFonts w:hint="cs"/>
          <w:rtl/>
        </w:rPr>
        <w:t>נוציא גורם משותף מאגף שמאל</w:t>
      </w:r>
      <w:r w:rsidR="008F7C18">
        <w:rPr>
          <w:rFonts w:hint="cs"/>
          <w:rtl/>
        </w:rPr>
        <w:t xml:space="preserve">. </w:t>
      </w:r>
    </w:p>
    <w:p w14:paraId="74819454" w14:textId="5F547F6F" w:rsidR="00884307" w:rsidRPr="00F91BE6" w:rsidRDefault="00011955" w:rsidP="00884307">
      <w:pPr>
        <w:rPr>
          <w:rtl/>
        </w:rPr>
      </w:pPr>
      <m:oMathPara>
        <m:oMath>
          <m:d>
            <m:dPr>
              <m:ctrlPr>
                <w:rPr>
                  <w:rFonts w:ascii="Cambria Math" w:hAnsi="Cambria Math"/>
                </w:rPr>
              </m:ctrlPr>
            </m:dPr>
            <m:e>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A</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B</m:t>
                      </m:r>
                    </m:sub>
                  </m:sSub>
                </m:num>
                <m:den>
                  <m:r>
                    <m:rPr>
                      <m:sty m:val="p"/>
                    </m:rPr>
                    <w:rPr>
                      <w:rFonts w:ascii="Cambria Math" w:hAnsi="Cambria Math"/>
                    </w:rPr>
                    <m:t>d</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B</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≥0</m:t>
          </m:r>
        </m:oMath>
      </m:oMathPara>
    </w:p>
    <w:p w14:paraId="64DC7360" w14:textId="3901FEAD" w:rsidR="00884307" w:rsidRPr="00F91BE6" w:rsidRDefault="00884307" w:rsidP="00884307">
      <w:pPr>
        <w:rPr>
          <w:rtl/>
        </w:rPr>
      </w:pPr>
      <w:r w:rsidRPr="00F91BE6">
        <w:rPr>
          <w:rFonts w:hint="cs"/>
          <w:rtl/>
        </w:rPr>
        <w:t xml:space="preserve">טמפרטורה מוגדרת </w:t>
      </w:r>
      <w:r w:rsidR="003A40F4">
        <w:rPr>
          <w:rFonts w:hint="cs"/>
          <w:rtl/>
        </w:rPr>
        <w:t xml:space="preserve">כיחס בין השינוי באנטרופיה לשינוי באנרגיה (מהגדרה זו נובע גם שטמפרטורה היא </w:t>
      </w:r>
      <w:r w:rsidRPr="00F91BE6">
        <w:rPr>
          <w:rFonts w:hint="cs"/>
          <w:rtl/>
        </w:rPr>
        <w:t xml:space="preserve"> ממוצע האנרגיה הקינטית</w:t>
      </w:r>
      <w:r w:rsidR="003A40F4">
        <w:rPr>
          <w:rFonts w:hint="cs"/>
          <w:rtl/>
        </w:rPr>
        <w:t xml:space="preserve"> לחלקיק</w:t>
      </w:r>
      <w:r w:rsidRPr="00F91BE6">
        <w:rPr>
          <w:rFonts w:hint="cs"/>
          <w:rtl/>
        </w:rPr>
        <w:t xml:space="preserve"> של מולקולות</w:t>
      </w:r>
      <w:r w:rsidR="003A40F4">
        <w:rPr>
          <w:rFonts w:hint="cs"/>
          <w:rtl/>
        </w:rPr>
        <w:t xml:space="preserve"> החומר)</w:t>
      </w:r>
      <w:r w:rsidRPr="00F91BE6">
        <w:rPr>
          <w:rFonts w:hint="cs"/>
          <w:rtl/>
        </w:rPr>
        <w:t xml:space="preserve"> </w:t>
      </w:r>
    </w:p>
    <w:p w14:paraId="365EBB5D" w14:textId="37CD03E4" w:rsidR="00884307" w:rsidRPr="00F91BE6" w:rsidRDefault="00011955" w:rsidP="00884307">
      <w:pPr>
        <w:rPr>
          <w:rtl/>
        </w:rP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dS</m:t>
              </m:r>
            </m:num>
            <m:den>
              <m:r>
                <m:rPr>
                  <m:sty m:val="p"/>
                </m:rPr>
                <w:rPr>
                  <w:rFonts w:ascii="Cambria Math" w:hAnsi="Cambria Math"/>
                </w:rPr>
                <m:t>dE</m:t>
              </m:r>
            </m:den>
          </m:f>
        </m:oMath>
      </m:oMathPara>
    </w:p>
    <w:p w14:paraId="178BE8CE" w14:textId="3E146310" w:rsidR="00332A25" w:rsidRPr="00F91BE6" w:rsidRDefault="003A40F4" w:rsidP="00884307">
      <w:pPr>
        <w:rPr>
          <w:rtl/>
        </w:rPr>
      </w:pPr>
      <w:r>
        <w:rPr>
          <w:rFonts w:hint="cs"/>
          <w:rtl/>
        </w:rPr>
        <w:t xml:space="preserve">בנוסחה זו הטמפרטורה מוגדרת במעלות קלווין. </w:t>
      </w:r>
      <w:r w:rsidR="00332A25" w:rsidRPr="00F91BE6">
        <w:rPr>
          <w:rFonts w:hint="cs"/>
          <w:rtl/>
        </w:rPr>
        <w:t>נשתמש בהגדרה זו ונציב בנוסחה שלנו</w:t>
      </w:r>
      <w:r w:rsidR="008F7C18">
        <w:rPr>
          <w:rFonts w:hint="cs"/>
          <w:rtl/>
        </w:rPr>
        <w:t xml:space="preserve">. </w:t>
      </w:r>
    </w:p>
    <w:p w14:paraId="65B99EB3" w14:textId="4E895DB1" w:rsidR="00332A25" w:rsidRPr="00F91BE6" w:rsidRDefault="00011955" w:rsidP="00884307">
      <w:pPr>
        <w:rPr>
          <w:rtl/>
        </w:rPr>
      </w:pPr>
      <m:oMathPara>
        <m:oMath>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≥0</m:t>
          </m:r>
        </m:oMath>
      </m:oMathPara>
    </w:p>
    <w:p w14:paraId="6AC121F3" w14:textId="4F0AE9AE" w:rsidR="00332A25" w:rsidRPr="00F91BE6" w:rsidRDefault="00332A25" w:rsidP="00884307">
      <w:pPr>
        <w:rPr>
          <w:rtl/>
        </w:rPr>
      </w:pPr>
      <w:r w:rsidRPr="00F91BE6">
        <w:rPr>
          <w:rFonts w:hint="cs"/>
          <w:rtl/>
        </w:rPr>
        <w:t>על מנת לעזור בהמשך נכתוב את צד שמאל כך</w:t>
      </w:r>
      <w:r w:rsidR="008F7C18">
        <w:rPr>
          <w:rFonts w:hint="cs"/>
          <w:rtl/>
        </w:rPr>
        <w:t xml:space="preserve">. </w:t>
      </w:r>
    </w:p>
    <w:p w14:paraId="72140E45" w14:textId="1AAF3814" w:rsidR="00332A25" w:rsidRPr="00F91BE6" w:rsidRDefault="00011955" w:rsidP="00884307">
      <w:pPr>
        <w:rPr>
          <w:b/>
          <w:bCs/>
          <w:rtl/>
        </w:rPr>
      </w:pPr>
      <m:oMathPara>
        <m:oMath>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den>
              </m:f>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r>
            <m:rPr>
              <m:sty m:val="p"/>
            </m:rPr>
            <w:rPr>
              <w:rFonts w:ascii="Cambria Math" w:hAnsi="Cambria Math"/>
            </w:rPr>
            <m:t>≥0</m:t>
          </m:r>
        </m:oMath>
      </m:oMathPara>
    </w:p>
    <w:p w14:paraId="00EC4CF6" w14:textId="57E41432" w:rsidR="00332A25" w:rsidRPr="00F91BE6" w:rsidRDefault="00332A25" w:rsidP="0080416F">
      <w:pPr>
        <w:rPr>
          <w:rtl/>
        </w:rPr>
      </w:pPr>
      <w:r w:rsidRPr="00F91BE6">
        <w:rPr>
          <w:rFonts w:hint="cs"/>
          <w:rtl/>
        </w:rPr>
        <w:t xml:space="preserve">במידה וטמפרטורת גוף </w:t>
      </w:r>
      <w:r w:rsidRPr="00F91BE6">
        <w:rPr>
          <w:rFonts w:hint="cs"/>
        </w:rPr>
        <w:t>A</w:t>
      </w:r>
      <w:r w:rsidRPr="00F91BE6">
        <w:rPr>
          <w:rFonts w:hint="cs"/>
          <w:rtl/>
        </w:rPr>
        <w:t xml:space="preserve"> </w:t>
      </w:r>
      <w:r w:rsidRPr="00F91BE6">
        <w:rPr>
          <w:rFonts w:hint="cs"/>
          <w:u w:val="single"/>
          <w:rtl/>
        </w:rPr>
        <w:t>גדול</w:t>
      </w:r>
      <w:r w:rsidR="0080416F" w:rsidRPr="00F91BE6">
        <w:rPr>
          <w:rFonts w:hint="cs"/>
          <w:u w:val="single"/>
          <w:rtl/>
        </w:rPr>
        <w:t>ה</w:t>
      </w:r>
      <w:r w:rsidRPr="00F91BE6">
        <w:rPr>
          <w:rFonts w:hint="cs"/>
          <w:rtl/>
        </w:rPr>
        <w:t xml:space="preserve"> מטמפרטורת גוף </w:t>
      </w:r>
      <w:r w:rsidRPr="00F91BE6">
        <w:rPr>
          <w:rFonts w:hint="cs"/>
        </w:rPr>
        <w:t>B</w:t>
      </w:r>
      <w:r w:rsidR="0080416F" w:rsidRPr="00F91BE6">
        <w:rPr>
          <w:rFonts w:hint="cs"/>
          <w:rtl/>
        </w:rPr>
        <w:t xml:space="preserve"> כלומר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oMath>
      <w:r w:rsidR="0080416F" w:rsidRPr="00F91BE6">
        <w:t xml:space="preserve"> </w:t>
      </w:r>
      <w:r w:rsidR="0080416F" w:rsidRPr="00F91BE6">
        <w:rPr>
          <w:rFonts w:hint="cs"/>
          <w:rtl/>
        </w:rPr>
        <w:t xml:space="preserve">החלק שבסוגריים יהיה </w:t>
      </w:r>
      <w:r w:rsidR="0080416F" w:rsidRPr="00F91BE6">
        <w:rPr>
          <w:rFonts w:hint="cs"/>
          <w:u w:val="single"/>
          <w:rtl/>
        </w:rPr>
        <w:t>שלילי</w:t>
      </w:r>
      <w:r w:rsidR="0080416F" w:rsidRPr="00F91BE6">
        <w:rPr>
          <w:rFonts w:hint="cs"/>
          <w:rtl/>
        </w:rPr>
        <w:t xml:space="preserve">, על מנת לקיים את המשוואה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w:r w:rsidR="0080416F" w:rsidRPr="00F91BE6">
        <w:rPr>
          <w:rFonts w:hint="cs"/>
          <w:rtl/>
        </w:rPr>
        <w:t xml:space="preserve"> יהיה גם כן שלילי כלומר האנרגיה ת</w:t>
      </w:r>
      <w:r w:rsidR="003A40F4">
        <w:rPr>
          <w:rFonts w:hint="cs"/>
          <w:rtl/>
        </w:rPr>
        <w:t>עבור</w:t>
      </w:r>
      <w:r w:rsidR="0080416F" w:rsidRPr="00F91BE6">
        <w:rPr>
          <w:rFonts w:hint="cs"/>
          <w:rtl/>
        </w:rPr>
        <w:t xml:space="preserve"> מגוף </w:t>
      </w:r>
      <w:r w:rsidR="0080416F" w:rsidRPr="00F91BE6">
        <w:rPr>
          <w:rFonts w:hint="cs"/>
        </w:rPr>
        <w:t>A</w:t>
      </w:r>
      <w:r w:rsidR="0080416F" w:rsidRPr="00F91BE6">
        <w:rPr>
          <w:rFonts w:hint="cs"/>
          <w:rtl/>
        </w:rPr>
        <w:t xml:space="preserve"> לגוף </w:t>
      </w:r>
      <w:r w:rsidR="0080416F" w:rsidRPr="00F91BE6">
        <w:rPr>
          <w:rFonts w:hint="cs"/>
        </w:rPr>
        <w:t>B</w:t>
      </w:r>
      <w:r w:rsidR="0080416F" w:rsidRPr="00F91BE6">
        <w:rPr>
          <w:rFonts w:hint="cs"/>
          <w:rtl/>
        </w:rPr>
        <w:t xml:space="preserve">. </w:t>
      </w:r>
    </w:p>
    <w:p w14:paraId="7B1A02B4" w14:textId="67994F24" w:rsidR="0080416F" w:rsidRPr="00F91BE6" w:rsidRDefault="0080416F" w:rsidP="0080416F">
      <w:pPr>
        <w:rPr>
          <w:rtl/>
        </w:rPr>
      </w:pPr>
      <w:r w:rsidRPr="00F91BE6">
        <w:rPr>
          <w:rFonts w:hint="cs"/>
          <w:rtl/>
        </w:rPr>
        <w:t>נבדוק גם את האפשרות ההפוכה</w:t>
      </w:r>
      <w:r w:rsidR="008F7C18">
        <w:rPr>
          <w:rFonts w:hint="cs"/>
          <w:rtl/>
        </w:rPr>
        <w:t xml:space="preserve">. </w:t>
      </w:r>
    </w:p>
    <w:p w14:paraId="4F32BDD9" w14:textId="63CE5A7F" w:rsidR="0080416F" w:rsidRPr="00F91BE6" w:rsidRDefault="0080416F" w:rsidP="0080416F">
      <w:pPr>
        <w:rPr>
          <w:rtl/>
        </w:rPr>
      </w:pPr>
      <w:r w:rsidRPr="00F91BE6">
        <w:rPr>
          <w:rFonts w:hint="cs"/>
          <w:rtl/>
        </w:rPr>
        <w:t xml:space="preserve">במידה וטמפרטורת גוף </w:t>
      </w:r>
      <w:r w:rsidRPr="00F91BE6">
        <w:rPr>
          <w:rFonts w:hint="cs"/>
        </w:rPr>
        <w:t>A</w:t>
      </w:r>
      <w:r w:rsidRPr="00F91BE6">
        <w:rPr>
          <w:rFonts w:hint="cs"/>
          <w:rtl/>
        </w:rPr>
        <w:t xml:space="preserve"> </w:t>
      </w:r>
      <w:r w:rsidRPr="00F91BE6">
        <w:rPr>
          <w:rFonts w:hint="cs"/>
          <w:u w:val="single"/>
          <w:rtl/>
        </w:rPr>
        <w:t>קטנה</w:t>
      </w:r>
      <w:r w:rsidRPr="00F91BE6">
        <w:rPr>
          <w:rFonts w:hint="cs"/>
          <w:rtl/>
        </w:rPr>
        <w:t xml:space="preserve"> מטמפרטורת גוף </w:t>
      </w:r>
      <w:r w:rsidRPr="00F91BE6">
        <w:rPr>
          <w:rFonts w:hint="cs"/>
        </w:rPr>
        <w:t>B</w:t>
      </w:r>
      <w:r w:rsidRPr="00F91BE6">
        <w:rPr>
          <w:rFonts w:hint="cs"/>
          <w:rtl/>
        </w:rPr>
        <w:t xml:space="preserve"> כלומר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A</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B</m:t>
            </m:r>
          </m:sub>
        </m:sSub>
      </m:oMath>
      <w:r w:rsidRPr="00F91BE6">
        <w:t xml:space="preserve"> </w:t>
      </w:r>
      <w:r w:rsidRPr="00F91BE6">
        <w:rPr>
          <w:rFonts w:hint="cs"/>
          <w:rtl/>
        </w:rPr>
        <w:t xml:space="preserve">החלק שבסוגריים יהיה </w:t>
      </w:r>
      <w:r w:rsidRPr="00F91BE6">
        <w:rPr>
          <w:rFonts w:hint="cs"/>
          <w:u w:val="single"/>
          <w:rtl/>
        </w:rPr>
        <w:t>חיובי</w:t>
      </w:r>
      <w:r w:rsidRPr="00F91BE6">
        <w:rPr>
          <w:rFonts w:hint="cs"/>
          <w:rtl/>
        </w:rPr>
        <w:t xml:space="preserve">, על מנת לקיים את המשוואה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A</m:t>
            </m:r>
          </m:sub>
        </m:sSub>
      </m:oMath>
      <w:r w:rsidRPr="00F91BE6">
        <w:rPr>
          <w:rFonts w:hint="cs"/>
          <w:rtl/>
        </w:rPr>
        <w:t xml:space="preserve"> יהיה גם כן חיובי כלומר האנרגיה </w:t>
      </w:r>
      <w:r w:rsidR="003A40F4">
        <w:rPr>
          <w:rFonts w:hint="cs"/>
          <w:rtl/>
        </w:rPr>
        <w:t>תעבור</w:t>
      </w:r>
      <w:r w:rsidRPr="00F91BE6">
        <w:rPr>
          <w:rFonts w:hint="cs"/>
          <w:rtl/>
        </w:rPr>
        <w:t xml:space="preserve"> לגוף </w:t>
      </w:r>
      <w:r w:rsidRPr="00F91BE6">
        <w:rPr>
          <w:rFonts w:hint="cs"/>
        </w:rPr>
        <w:t>A</w:t>
      </w:r>
      <w:r w:rsidRPr="00F91BE6">
        <w:rPr>
          <w:rFonts w:hint="cs"/>
          <w:rtl/>
        </w:rPr>
        <w:t xml:space="preserve"> מגוף </w:t>
      </w:r>
      <w:r w:rsidRPr="00F91BE6">
        <w:rPr>
          <w:rFonts w:hint="cs"/>
        </w:rPr>
        <w:t>B</w:t>
      </w:r>
      <w:r w:rsidRPr="00F91BE6">
        <w:rPr>
          <w:rFonts w:hint="cs"/>
          <w:rtl/>
        </w:rPr>
        <w:t xml:space="preserve">. </w:t>
      </w:r>
    </w:p>
    <w:p w14:paraId="3BE42AC7" w14:textId="10F4BCA9" w:rsidR="0080416F" w:rsidRPr="00F91BE6" w:rsidRDefault="00AD3132" w:rsidP="001F08ED">
      <w:pPr>
        <w:rPr>
          <w:rtl/>
        </w:rPr>
      </w:pPr>
      <w:r w:rsidRPr="00F91BE6">
        <w:rPr>
          <w:rFonts w:hint="cs"/>
          <w:rtl/>
        </w:rPr>
        <w:lastRenderedPageBreak/>
        <w:t xml:space="preserve">משני המקרים הללו ניתן לראות כי האנרגיה תעבור מן הגוף בעל הטמפרטורה הגבוהה יותר לגוף בעל הטמפרטורה הנמוכה יותר. </w:t>
      </w:r>
    </w:p>
    <w:sectPr w:rsidR="0080416F" w:rsidRPr="00F91BE6" w:rsidSect="008A304D">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2628F" w14:textId="77777777" w:rsidR="00011955" w:rsidRDefault="00011955" w:rsidP="00AA302D">
      <w:r>
        <w:separator/>
      </w:r>
    </w:p>
    <w:p w14:paraId="2A1BC8FD" w14:textId="77777777" w:rsidR="00011955" w:rsidRDefault="00011955"/>
  </w:endnote>
  <w:endnote w:type="continuationSeparator" w:id="0">
    <w:p w14:paraId="4E160CAA" w14:textId="77777777" w:rsidR="00011955" w:rsidRDefault="00011955" w:rsidP="00AA302D">
      <w:r>
        <w:continuationSeparator/>
      </w:r>
    </w:p>
    <w:p w14:paraId="3EF0C16E" w14:textId="77777777" w:rsidR="00011955" w:rsidRDefault="000119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517531694"/>
      <w:docPartObj>
        <w:docPartGallery w:val="Page Numbers (Bottom of Page)"/>
        <w:docPartUnique/>
      </w:docPartObj>
    </w:sdtPr>
    <w:sdtEndPr>
      <w:rPr>
        <w:noProof/>
      </w:rPr>
    </w:sdtEndPr>
    <w:sdtContent>
      <w:p w14:paraId="2DFD97EB" w14:textId="191842C7" w:rsidR="004B08D7" w:rsidRDefault="004B08D7" w:rsidP="00AA302D">
        <w:pPr>
          <w:pStyle w:val="Footer"/>
        </w:pPr>
        <w:r>
          <w:fldChar w:fldCharType="begin"/>
        </w:r>
        <w:r>
          <w:instrText xml:space="preserve"> PAGE   \* MERGEFORMAT </w:instrText>
        </w:r>
        <w:r>
          <w:fldChar w:fldCharType="separate"/>
        </w:r>
        <w:r>
          <w:rPr>
            <w:noProof/>
          </w:rPr>
          <w:t>2</w:t>
        </w:r>
        <w:r>
          <w:rPr>
            <w:noProof/>
          </w:rPr>
          <w:fldChar w:fldCharType="end"/>
        </w:r>
      </w:p>
    </w:sdtContent>
  </w:sdt>
  <w:p w14:paraId="1B87DC8E" w14:textId="77777777" w:rsidR="004B08D7" w:rsidRDefault="004B08D7" w:rsidP="00AA302D">
    <w:pPr>
      <w:pStyle w:val="Footer"/>
    </w:pPr>
  </w:p>
  <w:p w14:paraId="0D5A6FE3" w14:textId="77777777" w:rsidR="004B08D7" w:rsidRDefault="004B08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71613" w14:textId="77777777" w:rsidR="00011955" w:rsidRDefault="00011955" w:rsidP="00AA302D">
      <w:r>
        <w:separator/>
      </w:r>
    </w:p>
    <w:p w14:paraId="250689EE" w14:textId="77777777" w:rsidR="00011955" w:rsidRDefault="00011955"/>
  </w:footnote>
  <w:footnote w:type="continuationSeparator" w:id="0">
    <w:p w14:paraId="49D96031" w14:textId="77777777" w:rsidR="00011955" w:rsidRDefault="00011955" w:rsidP="00AA302D">
      <w:r>
        <w:continuationSeparator/>
      </w:r>
    </w:p>
    <w:p w14:paraId="334C126D" w14:textId="77777777" w:rsidR="00011955" w:rsidRDefault="0001195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B54D5"/>
    <w:multiLevelType w:val="hybridMultilevel"/>
    <w:tmpl w:val="4202C9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9F078BD"/>
    <w:multiLevelType w:val="hybridMultilevel"/>
    <w:tmpl w:val="DCA2AC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912D81"/>
    <w:multiLevelType w:val="hybridMultilevel"/>
    <w:tmpl w:val="EC02BF0E"/>
    <w:lvl w:ilvl="0" w:tplc="685C22BC">
      <w:start w:val="1"/>
      <w:numFmt w:val="bullet"/>
      <w:lvlText w:val=""/>
      <w:lvlJc w:val="left"/>
      <w:pPr>
        <w:ind w:left="360" w:hanging="360"/>
      </w:pPr>
      <w:rPr>
        <w:rFonts w:ascii="Symbol" w:eastAsia="Calibri" w:hAnsi="Symbol"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7862A24"/>
    <w:multiLevelType w:val="hybridMultilevel"/>
    <w:tmpl w:val="BE1A6950"/>
    <w:lvl w:ilvl="0" w:tplc="D5301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683575"/>
    <w:multiLevelType w:val="hybridMultilevel"/>
    <w:tmpl w:val="1E6208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3152759"/>
    <w:multiLevelType w:val="hybridMultilevel"/>
    <w:tmpl w:val="8DF6A9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EC376D"/>
    <w:multiLevelType w:val="hybridMultilevel"/>
    <w:tmpl w:val="05E0DDF4"/>
    <w:lvl w:ilvl="0" w:tplc="991EBCC6">
      <w:start w:val="1"/>
      <w:numFmt w:val="bullet"/>
      <w:lvlText w:val="•"/>
      <w:lvlJc w:val="left"/>
      <w:pPr>
        <w:tabs>
          <w:tab w:val="num" w:pos="720"/>
        </w:tabs>
        <w:ind w:left="720" w:hanging="360"/>
      </w:pPr>
      <w:rPr>
        <w:rFonts w:ascii="Arial" w:hAnsi="Arial" w:hint="default"/>
      </w:rPr>
    </w:lvl>
    <w:lvl w:ilvl="1" w:tplc="81FE5378" w:tentative="1">
      <w:start w:val="1"/>
      <w:numFmt w:val="bullet"/>
      <w:lvlText w:val="•"/>
      <w:lvlJc w:val="left"/>
      <w:pPr>
        <w:tabs>
          <w:tab w:val="num" w:pos="1440"/>
        </w:tabs>
        <w:ind w:left="1440" w:hanging="360"/>
      </w:pPr>
      <w:rPr>
        <w:rFonts w:ascii="Arial" w:hAnsi="Arial" w:hint="default"/>
      </w:rPr>
    </w:lvl>
    <w:lvl w:ilvl="2" w:tplc="762CF6B0" w:tentative="1">
      <w:start w:val="1"/>
      <w:numFmt w:val="bullet"/>
      <w:lvlText w:val="•"/>
      <w:lvlJc w:val="left"/>
      <w:pPr>
        <w:tabs>
          <w:tab w:val="num" w:pos="2160"/>
        </w:tabs>
        <w:ind w:left="2160" w:hanging="360"/>
      </w:pPr>
      <w:rPr>
        <w:rFonts w:ascii="Arial" w:hAnsi="Arial" w:hint="default"/>
      </w:rPr>
    </w:lvl>
    <w:lvl w:ilvl="3" w:tplc="71068ADC" w:tentative="1">
      <w:start w:val="1"/>
      <w:numFmt w:val="bullet"/>
      <w:lvlText w:val="•"/>
      <w:lvlJc w:val="left"/>
      <w:pPr>
        <w:tabs>
          <w:tab w:val="num" w:pos="2880"/>
        </w:tabs>
        <w:ind w:left="2880" w:hanging="360"/>
      </w:pPr>
      <w:rPr>
        <w:rFonts w:ascii="Arial" w:hAnsi="Arial" w:hint="default"/>
      </w:rPr>
    </w:lvl>
    <w:lvl w:ilvl="4" w:tplc="7BC4B354" w:tentative="1">
      <w:start w:val="1"/>
      <w:numFmt w:val="bullet"/>
      <w:lvlText w:val="•"/>
      <w:lvlJc w:val="left"/>
      <w:pPr>
        <w:tabs>
          <w:tab w:val="num" w:pos="3600"/>
        </w:tabs>
        <w:ind w:left="3600" w:hanging="360"/>
      </w:pPr>
      <w:rPr>
        <w:rFonts w:ascii="Arial" w:hAnsi="Arial" w:hint="default"/>
      </w:rPr>
    </w:lvl>
    <w:lvl w:ilvl="5" w:tplc="3E72EB9C" w:tentative="1">
      <w:start w:val="1"/>
      <w:numFmt w:val="bullet"/>
      <w:lvlText w:val="•"/>
      <w:lvlJc w:val="left"/>
      <w:pPr>
        <w:tabs>
          <w:tab w:val="num" w:pos="4320"/>
        </w:tabs>
        <w:ind w:left="4320" w:hanging="360"/>
      </w:pPr>
      <w:rPr>
        <w:rFonts w:ascii="Arial" w:hAnsi="Arial" w:hint="default"/>
      </w:rPr>
    </w:lvl>
    <w:lvl w:ilvl="6" w:tplc="73A626D0" w:tentative="1">
      <w:start w:val="1"/>
      <w:numFmt w:val="bullet"/>
      <w:lvlText w:val="•"/>
      <w:lvlJc w:val="left"/>
      <w:pPr>
        <w:tabs>
          <w:tab w:val="num" w:pos="5040"/>
        </w:tabs>
        <w:ind w:left="5040" w:hanging="360"/>
      </w:pPr>
      <w:rPr>
        <w:rFonts w:ascii="Arial" w:hAnsi="Arial" w:hint="default"/>
      </w:rPr>
    </w:lvl>
    <w:lvl w:ilvl="7" w:tplc="4A8EB0B0" w:tentative="1">
      <w:start w:val="1"/>
      <w:numFmt w:val="bullet"/>
      <w:lvlText w:val="•"/>
      <w:lvlJc w:val="left"/>
      <w:pPr>
        <w:tabs>
          <w:tab w:val="num" w:pos="5760"/>
        </w:tabs>
        <w:ind w:left="5760" w:hanging="360"/>
      </w:pPr>
      <w:rPr>
        <w:rFonts w:ascii="Arial" w:hAnsi="Arial" w:hint="default"/>
      </w:rPr>
    </w:lvl>
    <w:lvl w:ilvl="8" w:tplc="D5CEBEB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4E252A72"/>
    <w:multiLevelType w:val="hybridMultilevel"/>
    <w:tmpl w:val="B436F8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5E161A5"/>
    <w:multiLevelType w:val="hybridMultilevel"/>
    <w:tmpl w:val="4E104F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6595B2E"/>
    <w:multiLevelType w:val="hybridMultilevel"/>
    <w:tmpl w:val="CF7C854A"/>
    <w:lvl w:ilvl="0" w:tplc="7312F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AA122DB"/>
    <w:multiLevelType w:val="hybridMultilevel"/>
    <w:tmpl w:val="7388ABFA"/>
    <w:lvl w:ilvl="0" w:tplc="2710EAD0">
      <w:start w:val="1"/>
      <w:numFmt w:val="decimal"/>
      <w:lvlText w:val="%1."/>
      <w:lvlJc w:val="left"/>
      <w:pPr>
        <w:tabs>
          <w:tab w:val="num" w:pos="360"/>
        </w:tabs>
        <w:ind w:left="360" w:hanging="360"/>
      </w:pPr>
      <w:rPr>
        <w:rFonts w:ascii="David" w:eastAsia="Calibri" w:hAnsi="David" w:cs="David"/>
      </w:rPr>
    </w:lvl>
    <w:lvl w:ilvl="1" w:tplc="B1E2DED8" w:tentative="1">
      <w:start w:val="1"/>
      <w:numFmt w:val="decimal"/>
      <w:lvlText w:val="%2."/>
      <w:lvlJc w:val="left"/>
      <w:pPr>
        <w:tabs>
          <w:tab w:val="num" w:pos="1080"/>
        </w:tabs>
        <w:ind w:left="1080" w:hanging="360"/>
      </w:pPr>
    </w:lvl>
    <w:lvl w:ilvl="2" w:tplc="8472789C" w:tentative="1">
      <w:start w:val="1"/>
      <w:numFmt w:val="decimal"/>
      <w:lvlText w:val="%3."/>
      <w:lvlJc w:val="left"/>
      <w:pPr>
        <w:tabs>
          <w:tab w:val="num" w:pos="1800"/>
        </w:tabs>
        <w:ind w:left="1800" w:hanging="360"/>
      </w:pPr>
    </w:lvl>
    <w:lvl w:ilvl="3" w:tplc="8A3221A2" w:tentative="1">
      <w:start w:val="1"/>
      <w:numFmt w:val="decimal"/>
      <w:lvlText w:val="%4."/>
      <w:lvlJc w:val="left"/>
      <w:pPr>
        <w:tabs>
          <w:tab w:val="num" w:pos="2520"/>
        </w:tabs>
        <w:ind w:left="2520" w:hanging="360"/>
      </w:pPr>
    </w:lvl>
    <w:lvl w:ilvl="4" w:tplc="C276AFE4" w:tentative="1">
      <w:start w:val="1"/>
      <w:numFmt w:val="decimal"/>
      <w:lvlText w:val="%5."/>
      <w:lvlJc w:val="left"/>
      <w:pPr>
        <w:tabs>
          <w:tab w:val="num" w:pos="3240"/>
        </w:tabs>
        <w:ind w:left="3240" w:hanging="360"/>
      </w:pPr>
    </w:lvl>
    <w:lvl w:ilvl="5" w:tplc="505C6998" w:tentative="1">
      <w:start w:val="1"/>
      <w:numFmt w:val="decimal"/>
      <w:lvlText w:val="%6."/>
      <w:lvlJc w:val="left"/>
      <w:pPr>
        <w:tabs>
          <w:tab w:val="num" w:pos="3960"/>
        </w:tabs>
        <w:ind w:left="3960" w:hanging="360"/>
      </w:pPr>
    </w:lvl>
    <w:lvl w:ilvl="6" w:tplc="45B0F8E8" w:tentative="1">
      <w:start w:val="1"/>
      <w:numFmt w:val="decimal"/>
      <w:lvlText w:val="%7."/>
      <w:lvlJc w:val="left"/>
      <w:pPr>
        <w:tabs>
          <w:tab w:val="num" w:pos="4680"/>
        </w:tabs>
        <w:ind w:left="4680" w:hanging="360"/>
      </w:pPr>
    </w:lvl>
    <w:lvl w:ilvl="7" w:tplc="641C0E50" w:tentative="1">
      <w:start w:val="1"/>
      <w:numFmt w:val="decimal"/>
      <w:lvlText w:val="%8."/>
      <w:lvlJc w:val="left"/>
      <w:pPr>
        <w:tabs>
          <w:tab w:val="num" w:pos="5400"/>
        </w:tabs>
        <w:ind w:left="5400" w:hanging="360"/>
      </w:pPr>
    </w:lvl>
    <w:lvl w:ilvl="8" w:tplc="8326D5B6" w:tentative="1">
      <w:start w:val="1"/>
      <w:numFmt w:val="decimal"/>
      <w:lvlText w:val="%9."/>
      <w:lvlJc w:val="left"/>
      <w:pPr>
        <w:tabs>
          <w:tab w:val="num" w:pos="6120"/>
        </w:tabs>
        <w:ind w:left="6120" w:hanging="360"/>
      </w:pPr>
    </w:lvl>
  </w:abstractNum>
  <w:abstractNum w:abstractNumId="31"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64696E45"/>
    <w:multiLevelType w:val="hybridMultilevel"/>
    <w:tmpl w:val="54966E88"/>
    <w:lvl w:ilvl="0" w:tplc="42647E00">
      <w:numFmt w:val="bullet"/>
      <w:lvlText w:val=""/>
      <w:lvlJc w:val="left"/>
      <w:pPr>
        <w:ind w:left="360" w:hanging="360"/>
      </w:pPr>
      <w:rPr>
        <w:rFonts w:ascii="Symbol" w:eastAsia="Calibri" w:hAnsi="Symbol"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C6F3360"/>
    <w:multiLevelType w:val="hybridMultilevel"/>
    <w:tmpl w:val="6D3859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C178DA"/>
    <w:multiLevelType w:val="hybridMultilevel"/>
    <w:tmpl w:val="6464A4B2"/>
    <w:lvl w:ilvl="0" w:tplc="B8E238E0">
      <w:numFmt w:val="bullet"/>
      <w:lvlText w:val=""/>
      <w:lvlJc w:val="left"/>
      <w:pPr>
        <w:ind w:left="360" w:hanging="360"/>
      </w:pPr>
      <w:rPr>
        <w:rFonts w:ascii="Symbol" w:eastAsia="Calibri" w:hAnsi="Symbol"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9"/>
  </w:num>
  <w:num w:numId="2">
    <w:abstractNumId w:val="14"/>
  </w:num>
  <w:num w:numId="3">
    <w:abstractNumId w:val="11"/>
  </w:num>
  <w:num w:numId="4">
    <w:abstractNumId w:val="34"/>
  </w:num>
  <w:num w:numId="5">
    <w:abstractNumId w:val="16"/>
  </w:num>
  <w:num w:numId="6">
    <w:abstractNumId w:val="23"/>
  </w:num>
  <w:num w:numId="7">
    <w:abstractNumId w:val="25"/>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0"/>
  </w:num>
  <w:num w:numId="19">
    <w:abstractNumId w:val="21"/>
  </w:num>
  <w:num w:numId="20">
    <w:abstractNumId w:val="31"/>
  </w:num>
  <w:num w:numId="21">
    <w:abstractNumId w:val="24"/>
  </w:num>
  <w:num w:numId="22">
    <w:abstractNumId w:val="12"/>
  </w:num>
  <w:num w:numId="23">
    <w:abstractNumId w:val="36"/>
  </w:num>
  <w:num w:numId="24">
    <w:abstractNumId w:val="10"/>
  </w:num>
  <w:num w:numId="25">
    <w:abstractNumId w:val="13"/>
  </w:num>
  <w:num w:numId="26">
    <w:abstractNumId w:val="35"/>
  </w:num>
  <w:num w:numId="27">
    <w:abstractNumId w:val="32"/>
  </w:num>
  <w:num w:numId="28">
    <w:abstractNumId w:val="33"/>
  </w:num>
  <w:num w:numId="29">
    <w:abstractNumId w:val="22"/>
  </w:num>
  <w:num w:numId="30">
    <w:abstractNumId w:val="18"/>
  </w:num>
  <w:num w:numId="31">
    <w:abstractNumId w:val="19"/>
  </w:num>
  <w:num w:numId="32">
    <w:abstractNumId w:val="30"/>
  </w:num>
  <w:num w:numId="33">
    <w:abstractNumId w:val="27"/>
  </w:num>
  <w:num w:numId="34">
    <w:abstractNumId w:val="17"/>
  </w:num>
  <w:num w:numId="35">
    <w:abstractNumId w:val="28"/>
  </w:num>
  <w:num w:numId="36">
    <w:abstractNumId w:val="26"/>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A75"/>
    <w:rsid w:val="00000521"/>
    <w:rsid w:val="000069B9"/>
    <w:rsid w:val="00006F29"/>
    <w:rsid w:val="00011955"/>
    <w:rsid w:val="00011ECE"/>
    <w:rsid w:val="0001423B"/>
    <w:rsid w:val="00014FCC"/>
    <w:rsid w:val="00015C93"/>
    <w:rsid w:val="00015EAA"/>
    <w:rsid w:val="00025B4A"/>
    <w:rsid w:val="00025D11"/>
    <w:rsid w:val="0002755F"/>
    <w:rsid w:val="0003188C"/>
    <w:rsid w:val="00032F76"/>
    <w:rsid w:val="00033FB1"/>
    <w:rsid w:val="00036403"/>
    <w:rsid w:val="00037569"/>
    <w:rsid w:val="00040399"/>
    <w:rsid w:val="00042D06"/>
    <w:rsid w:val="000474DF"/>
    <w:rsid w:val="00050787"/>
    <w:rsid w:val="00050970"/>
    <w:rsid w:val="00051094"/>
    <w:rsid w:val="000511F1"/>
    <w:rsid w:val="00051809"/>
    <w:rsid w:val="00052129"/>
    <w:rsid w:val="000521AB"/>
    <w:rsid w:val="00054E90"/>
    <w:rsid w:val="000552A3"/>
    <w:rsid w:val="00060099"/>
    <w:rsid w:val="000600A4"/>
    <w:rsid w:val="000613AC"/>
    <w:rsid w:val="000624F0"/>
    <w:rsid w:val="00063783"/>
    <w:rsid w:val="0006406B"/>
    <w:rsid w:val="00065ED9"/>
    <w:rsid w:val="00065FAA"/>
    <w:rsid w:val="000660CA"/>
    <w:rsid w:val="00066CE0"/>
    <w:rsid w:val="00066E6B"/>
    <w:rsid w:val="000709D4"/>
    <w:rsid w:val="00071371"/>
    <w:rsid w:val="0007346C"/>
    <w:rsid w:val="00080222"/>
    <w:rsid w:val="00080276"/>
    <w:rsid w:val="00080635"/>
    <w:rsid w:val="00081434"/>
    <w:rsid w:val="0008289A"/>
    <w:rsid w:val="00084E3E"/>
    <w:rsid w:val="00087BD7"/>
    <w:rsid w:val="000900D1"/>
    <w:rsid w:val="00090FF0"/>
    <w:rsid w:val="00091094"/>
    <w:rsid w:val="00091914"/>
    <w:rsid w:val="00092E13"/>
    <w:rsid w:val="00094C5D"/>
    <w:rsid w:val="00097B7A"/>
    <w:rsid w:val="000A1F22"/>
    <w:rsid w:val="000A298F"/>
    <w:rsid w:val="000A4EF0"/>
    <w:rsid w:val="000A541F"/>
    <w:rsid w:val="000A5809"/>
    <w:rsid w:val="000A6087"/>
    <w:rsid w:val="000A61D1"/>
    <w:rsid w:val="000A6875"/>
    <w:rsid w:val="000A7319"/>
    <w:rsid w:val="000A7E5F"/>
    <w:rsid w:val="000B091D"/>
    <w:rsid w:val="000B35A3"/>
    <w:rsid w:val="000B67C7"/>
    <w:rsid w:val="000B6B27"/>
    <w:rsid w:val="000B7968"/>
    <w:rsid w:val="000B79B7"/>
    <w:rsid w:val="000B7E6A"/>
    <w:rsid w:val="000C1607"/>
    <w:rsid w:val="000C1D3A"/>
    <w:rsid w:val="000C2E87"/>
    <w:rsid w:val="000C52DE"/>
    <w:rsid w:val="000D1A94"/>
    <w:rsid w:val="000D2B66"/>
    <w:rsid w:val="000D55D9"/>
    <w:rsid w:val="000D5D8A"/>
    <w:rsid w:val="000D78BF"/>
    <w:rsid w:val="000E1C6D"/>
    <w:rsid w:val="000E2401"/>
    <w:rsid w:val="000E2694"/>
    <w:rsid w:val="000E2C85"/>
    <w:rsid w:val="000E7792"/>
    <w:rsid w:val="000F1748"/>
    <w:rsid w:val="000F315E"/>
    <w:rsid w:val="000F5B63"/>
    <w:rsid w:val="000F68A5"/>
    <w:rsid w:val="000F7822"/>
    <w:rsid w:val="00105F61"/>
    <w:rsid w:val="00107387"/>
    <w:rsid w:val="00107416"/>
    <w:rsid w:val="00110075"/>
    <w:rsid w:val="001137FE"/>
    <w:rsid w:val="00113A8D"/>
    <w:rsid w:val="00114157"/>
    <w:rsid w:val="00115A24"/>
    <w:rsid w:val="001255D7"/>
    <w:rsid w:val="001359D0"/>
    <w:rsid w:val="001376BE"/>
    <w:rsid w:val="00137768"/>
    <w:rsid w:val="0014016E"/>
    <w:rsid w:val="001409A7"/>
    <w:rsid w:val="0014595D"/>
    <w:rsid w:val="00147EEB"/>
    <w:rsid w:val="0015264D"/>
    <w:rsid w:val="00154127"/>
    <w:rsid w:val="00154BCE"/>
    <w:rsid w:val="00154D29"/>
    <w:rsid w:val="00156336"/>
    <w:rsid w:val="001567AD"/>
    <w:rsid w:val="001568DB"/>
    <w:rsid w:val="0016007E"/>
    <w:rsid w:val="00160EB8"/>
    <w:rsid w:val="001616A8"/>
    <w:rsid w:val="00161842"/>
    <w:rsid w:val="00163AFD"/>
    <w:rsid w:val="0016655C"/>
    <w:rsid w:val="00167214"/>
    <w:rsid w:val="0017026E"/>
    <w:rsid w:val="00171009"/>
    <w:rsid w:val="00171D89"/>
    <w:rsid w:val="00172CD4"/>
    <w:rsid w:val="00173291"/>
    <w:rsid w:val="00173363"/>
    <w:rsid w:val="00173CCF"/>
    <w:rsid w:val="00174388"/>
    <w:rsid w:val="00176E0C"/>
    <w:rsid w:val="00177D64"/>
    <w:rsid w:val="00185261"/>
    <w:rsid w:val="00185565"/>
    <w:rsid w:val="00185840"/>
    <w:rsid w:val="00191CED"/>
    <w:rsid w:val="00192377"/>
    <w:rsid w:val="00195285"/>
    <w:rsid w:val="001A10FF"/>
    <w:rsid w:val="001A4672"/>
    <w:rsid w:val="001A58D4"/>
    <w:rsid w:val="001A5B69"/>
    <w:rsid w:val="001A635A"/>
    <w:rsid w:val="001A70FE"/>
    <w:rsid w:val="001A7AF5"/>
    <w:rsid w:val="001B2A16"/>
    <w:rsid w:val="001B6092"/>
    <w:rsid w:val="001B6179"/>
    <w:rsid w:val="001B6429"/>
    <w:rsid w:val="001B7683"/>
    <w:rsid w:val="001C0577"/>
    <w:rsid w:val="001C0D7F"/>
    <w:rsid w:val="001C11F6"/>
    <w:rsid w:val="001C12D2"/>
    <w:rsid w:val="001C23ED"/>
    <w:rsid w:val="001C2932"/>
    <w:rsid w:val="001C2ED9"/>
    <w:rsid w:val="001C306F"/>
    <w:rsid w:val="001C383A"/>
    <w:rsid w:val="001C7311"/>
    <w:rsid w:val="001D05DD"/>
    <w:rsid w:val="001D18C6"/>
    <w:rsid w:val="001D33A3"/>
    <w:rsid w:val="001D5228"/>
    <w:rsid w:val="001D5FB0"/>
    <w:rsid w:val="001D7761"/>
    <w:rsid w:val="001E1879"/>
    <w:rsid w:val="001E411A"/>
    <w:rsid w:val="001E419A"/>
    <w:rsid w:val="001E471A"/>
    <w:rsid w:val="001E5662"/>
    <w:rsid w:val="001E5906"/>
    <w:rsid w:val="001E7CB9"/>
    <w:rsid w:val="001F08ED"/>
    <w:rsid w:val="001F236A"/>
    <w:rsid w:val="001F3302"/>
    <w:rsid w:val="001F45DC"/>
    <w:rsid w:val="001F68B6"/>
    <w:rsid w:val="0020014C"/>
    <w:rsid w:val="00200255"/>
    <w:rsid w:val="0020054A"/>
    <w:rsid w:val="00200AB2"/>
    <w:rsid w:val="00200CB5"/>
    <w:rsid w:val="002051AC"/>
    <w:rsid w:val="00205226"/>
    <w:rsid w:val="002067AA"/>
    <w:rsid w:val="00207576"/>
    <w:rsid w:val="002075A0"/>
    <w:rsid w:val="00207D87"/>
    <w:rsid w:val="002101BC"/>
    <w:rsid w:val="0021049C"/>
    <w:rsid w:val="0021102C"/>
    <w:rsid w:val="00212B04"/>
    <w:rsid w:val="00214239"/>
    <w:rsid w:val="002150C8"/>
    <w:rsid w:val="0021748E"/>
    <w:rsid w:val="00220133"/>
    <w:rsid w:val="00220C5E"/>
    <w:rsid w:val="002218AC"/>
    <w:rsid w:val="00222078"/>
    <w:rsid w:val="00222756"/>
    <w:rsid w:val="00223315"/>
    <w:rsid w:val="00224892"/>
    <w:rsid w:val="00227637"/>
    <w:rsid w:val="0023217F"/>
    <w:rsid w:val="00233538"/>
    <w:rsid w:val="00233FC9"/>
    <w:rsid w:val="00235FA1"/>
    <w:rsid w:val="00240896"/>
    <w:rsid w:val="002432B6"/>
    <w:rsid w:val="00247512"/>
    <w:rsid w:val="00251C4E"/>
    <w:rsid w:val="002536B8"/>
    <w:rsid w:val="00254BFB"/>
    <w:rsid w:val="00255618"/>
    <w:rsid w:val="002568D3"/>
    <w:rsid w:val="0026011D"/>
    <w:rsid w:val="0026018E"/>
    <w:rsid w:val="00260C82"/>
    <w:rsid w:val="002613B6"/>
    <w:rsid w:val="00262B03"/>
    <w:rsid w:val="0026386A"/>
    <w:rsid w:val="00267BBB"/>
    <w:rsid w:val="00270EB8"/>
    <w:rsid w:val="00272D0D"/>
    <w:rsid w:val="0027550B"/>
    <w:rsid w:val="00280AEA"/>
    <w:rsid w:val="0028134B"/>
    <w:rsid w:val="00281760"/>
    <w:rsid w:val="002821C3"/>
    <w:rsid w:val="0028241E"/>
    <w:rsid w:val="00283725"/>
    <w:rsid w:val="002846EA"/>
    <w:rsid w:val="002850E9"/>
    <w:rsid w:val="0029013F"/>
    <w:rsid w:val="002913D6"/>
    <w:rsid w:val="002941D2"/>
    <w:rsid w:val="00294334"/>
    <w:rsid w:val="00294D76"/>
    <w:rsid w:val="00295429"/>
    <w:rsid w:val="002959D8"/>
    <w:rsid w:val="00297A96"/>
    <w:rsid w:val="002A1839"/>
    <w:rsid w:val="002A1EE6"/>
    <w:rsid w:val="002A3ED3"/>
    <w:rsid w:val="002A4243"/>
    <w:rsid w:val="002A4F2F"/>
    <w:rsid w:val="002A738E"/>
    <w:rsid w:val="002A73DB"/>
    <w:rsid w:val="002B191B"/>
    <w:rsid w:val="002B2250"/>
    <w:rsid w:val="002B3354"/>
    <w:rsid w:val="002B6E6A"/>
    <w:rsid w:val="002B7CCE"/>
    <w:rsid w:val="002C187A"/>
    <w:rsid w:val="002C1E65"/>
    <w:rsid w:val="002C34FA"/>
    <w:rsid w:val="002C3720"/>
    <w:rsid w:val="002C472F"/>
    <w:rsid w:val="002D1D77"/>
    <w:rsid w:val="002D3DA0"/>
    <w:rsid w:val="002D5747"/>
    <w:rsid w:val="002D585D"/>
    <w:rsid w:val="002D5A2D"/>
    <w:rsid w:val="002D5AF4"/>
    <w:rsid w:val="002D6788"/>
    <w:rsid w:val="002D7102"/>
    <w:rsid w:val="002D73B3"/>
    <w:rsid w:val="002E169B"/>
    <w:rsid w:val="002E2940"/>
    <w:rsid w:val="002E33D9"/>
    <w:rsid w:val="002E3527"/>
    <w:rsid w:val="002E4CC6"/>
    <w:rsid w:val="002F03CA"/>
    <w:rsid w:val="002F09CB"/>
    <w:rsid w:val="002F170B"/>
    <w:rsid w:val="002F4F57"/>
    <w:rsid w:val="00301CB8"/>
    <w:rsid w:val="00302B91"/>
    <w:rsid w:val="00303DBB"/>
    <w:rsid w:val="00304B86"/>
    <w:rsid w:val="00305CDB"/>
    <w:rsid w:val="00305EBC"/>
    <w:rsid w:val="00307DF2"/>
    <w:rsid w:val="00313FCC"/>
    <w:rsid w:val="0031486A"/>
    <w:rsid w:val="00316684"/>
    <w:rsid w:val="00317C2B"/>
    <w:rsid w:val="00321F2C"/>
    <w:rsid w:val="00322DDD"/>
    <w:rsid w:val="003232A3"/>
    <w:rsid w:val="0032408E"/>
    <w:rsid w:val="00324447"/>
    <w:rsid w:val="00324EBA"/>
    <w:rsid w:val="00327589"/>
    <w:rsid w:val="00327811"/>
    <w:rsid w:val="00327C40"/>
    <w:rsid w:val="003309FC"/>
    <w:rsid w:val="00331598"/>
    <w:rsid w:val="003329E7"/>
    <w:rsid w:val="00332A25"/>
    <w:rsid w:val="00334760"/>
    <w:rsid w:val="00334E16"/>
    <w:rsid w:val="003351E0"/>
    <w:rsid w:val="00340CD4"/>
    <w:rsid w:val="0034163D"/>
    <w:rsid w:val="00344B55"/>
    <w:rsid w:val="0034536F"/>
    <w:rsid w:val="00347024"/>
    <w:rsid w:val="00351322"/>
    <w:rsid w:val="00352462"/>
    <w:rsid w:val="00352E6E"/>
    <w:rsid w:val="003574A1"/>
    <w:rsid w:val="00357713"/>
    <w:rsid w:val="00361A75"/>
    <w:rsid w:val="003624B5"/>
    <w:rsid w:val="003642F1"/>
    <w:rsid w:val="00367651"/>
    <w:rsid w:val="0037601D"/>
    <w:rsid w:val="00380F16"/>
    <w:rsid w:val="0038151A"/>
    <w:rsid w:val="0038218E"/>
    <w:rsid w:val="0038382A"/>
    <w:rsid w:val="00384468"/>
    <w:rsid w:val="003862C2"/>
    <w:rsid w:val="003873F5"/>
    <w:rsid w:val="00390A57"/>
    <w:rsid w:val="00392CE9"/>
    <w:rsid w:val="00393606"/>
    <w:rsid w:val="0039378E"/>
    <w:rsid w:val="00395752"/>
    <w:rsid w:val="00395D86"/>
    <w:rsid w:val="00396CEE"/>
    <w:rsid w:val="003A0754"/>
    <w:rsid w:val="003A33D1"/>
    <w:rsid w:val="003A40F4"/>
    <w:rsid w:val="003A449B"/>
    <w:rsid w:val="003B0BBC"/>
    <w:rsid w:val="003B44E1"/>
    <w:rsid w:val="003B65A4"/>
    <w:rsid w:val="003B699A"/>
    <w:rsid w:val="003B71B1"/>
    <w:rsid w:val="003C0856"/>
    <w:rsid w:val="003C3024"/>
    <w:rsid w:val="003C422F"/>
    <w:rsid w:val="003C496C"/>
    <w:rsid w:val="003D0062"/>
    <w:rsid w:val="003D0B95"/>
    <w:rsid w:val="003D3FF7"/>
    <w:rsid w:val="003D44B6"/>
    <w:rsid w:val="003E19B1"/>
    <w:rsid w:val="003E29C8"/>
    <w:rsid w:val="003E70A0"/>
    <w:rsid w:val="003E73A9"/>
    <w:rsid w:val="003F063F"/>
    <w:rsid w:val="003F0EF4"/>
    <w:rsid w:val="003F54E0"/>
    <w:rsid w:val="003F56D4"/>
    <w:rsid w:val="0040207F"/>
    <w:rsid w:val="004048D7"/>
    <w:rsid w:val="004058BC"/>
    <w:rsid w:val="00406714"/>
    <w:rsid w:val="004077FC"/>
    <w:rsid w:val="0041017D"/>
    <w:rsid w:val="00411A76"/>
    <w:rsid w:val="00412077"/>
    <w:rsid w:val="00412170"/>
    <w:rsid w:val="00413D96"/>
    <w:rsid w:val="0041588B"/>
    <w:rsid w:val="00416C1D"/>
    <w:rsid w:val="00417AC4"/>
    <w:rsid w:val="00421798"/>
    <w:rsid w:val="004236A1"/>
    <w:rsid w:val="0042548B"/>
    <w:rsid w:val="00425886"/>
    <w:rsid w:val="00425A3C"/>
    <w:rsid w:val="004307BD"/>
    <w:rsid w:val="00431387"/>
    <w:rsid w:val="004320A1"/>
    <w:rsid w:val="004327CA"/>
    <w:rsid w:val="00433074"/>
    <w:rsid w:val="00434FF0"/>
    <w:rsid w:val="0044341B"/>
    <w:rsid w:val="00443BE4"/>
    <w:rsid w:val="00450031"/>
    <w:rsid w:val="00450518"/>
    <w:rsid w:val="004520AC"/>
    <w:rsid w:val="004535BD"/>
    <w:rsid w:val="00454F21"/>
    <w:rsid w:val="00455A83"/>
    <w:rsid w:val="00455F39"/>
    <w:rsid w:val="00456424"/>
    <w:rsid w:val="00456950"/>
    <w:rsid w:val="00456A9F"/>
    <w:rsid w:val="00460A73"/>
    <w:rsid w:val="00460B47"/>
    <w:rsid w:val="00460DD0"/>
    <w:rsid w:val="00462730"/>
    <w:rsid w:val="00470B7D"/>
    <w:rsid w:val="00471078"/>
    <w:rsid w:val="004711E0"/>
    <w:rsid w:val="0047422E"/>
    <w:rsid w:val="004752D0"/>
    <w:rsid w:val="004763DB"/>
    <w:rsid w:val="004779BF"/>
    <w:rsid w:val="004851AE"/>
    <w:rsid w:val="00485BFE"/>
    <w:rsid w:val="00485C28"/>
    <w:rsid w:val="00486738"/>
    <w:rsid w:val="004871DB"/>
    <w:rsid w:val="0049290E"/>
    <w:rsid w:val="00496B1B"/>
    <w:rsid w:val="00497662"/>
    <w:rsid w:val="004A334A"/>
    <w:rsid w:val="004A4E5F"/>
    <w:rsid w:val="004B08D7"/>
    <w:rsid w:val="004B183A"/>
    <w:rsid w:val="004B68E7"/>
    <w:rsid w:val="004B6AA9"/>
    <w:rsid w:val="004C2058"/>
    <w:rsid w:val="004C37C6"/>
    <w:rsid w:val="004C37CA"/>
    <w:rsid w:val="004C3EB8"/>
    <w:rsid w:val="004C4BD4"/>
    <w:rsid w:val="004C587F"/>
    <w:rsid w:val="004D4821"/>
    <w:rsid w:val="004D4F56"/>
    <w:rsid w:val="004D5A75"/>
    <w:rsid w:val="004E145B"/>
    <w:rsid w:val="004E1DAC"/>
    <w:rsid w:val="004E52F4"/>
    <w:rsid w:val="004E5A3D"/>
    <w:rsid w:val="004E6D1A"/>
    <w:rsid w:val="004F068A"/>
    <w:rsid w:val="004F2EA4"/>
    <w:rsid w:val="004F6BD0"/>
    <w:rsid w:val="004F6E13"/>
    <w:rsid w:val="004F795A"/>
    <w:rsid w:val="0050283B"/>
    <w:rsid w:val="00502E5F"/>
    <w:rsid w:val="00502EF3"/>
    <w:rsid w:val="00505EC9"/>
    <w:rsid w:val="00510374"/>
    <w:rsid w:val="00511169"/>
    <w:rsid w:val="00511249"/>
    <w:rsid w:val="0051143D"/>
    <w:rsid w:val="00515900"/>
    <w:rsid w:val="005170CA"/>
    <w:rsid w:val="00520833"/>
    <w:rsid w:val="00524151"/>
    <w:rsid w:val="005248CC"/>
    <w:rsid w:val="00524C49"/>
    <w:rsid w:val="00525A33"/>
    <w:rsid w:val="005266AF"/>
    <w:rsid w:val="00526CCF"/>
    <w:rsid w:val="00526D10"/>
    <w:rsid w:val="00530EA7"/>
    <w:rsid w:val="00531059"/>
    <w:rsid w:val="005317B7"/>
    <w:rsid w:val="0053303B"/>
    <w:rsid w:val="00534C21"/>
    <w:rsid w:val="00537339"/>
    <w:rsid w:val="005412E5"/>
    <w:rsid w:val="005449DA"/>
    <w:rsid w:val="00544AB9"/>
    <w:rsid w:val="005456BB"/>
    <w:rsid w:val="00545AB7"/>
    <w:rsid w:val="00545E52"/>
    <w:rsid w:val="00545F7C"/>
    <w:rsid w:val="00546063"/>
    <w:rsid w:val="005462B3"/>
    <w:rsid w:val="005512BB"/>
    <w:rsid w:val="0055344F"/>
    <w:rsid w:val="0055391B"/>
    <w:rsid w:val="00554DCC"/>
    <w:rsid w:val="005553EB"/>
    <w:rsid w:val="0056011D"/>
    <w:rsid w:val="00560E88"/>
    <w:rsid w:val="00560FB4"/>
    <w:rsid w:val="0056546F"/>
    <w:rsid w:val="005657D8"/>
    <w:rsid w:val="00570466"/>
    <w:rsid w:val="00570911"/>
    <w:rsid w:val="00570BDC"/>
    <w:rsid w:val="00570C92"/>
    <w:rsid w:val="00572618"/>
    <w:rsid w:val="00573D1C"/>
    <w:rsid w:val="0057428E"/>
    <w:rsid w:val="005745A8"/>
    <w:rsid w:val="00575E8A"/>
    <w:rsid w:val="00580B9D"/>
    <w:rsid w:val="00580E1E"/>
    <w:rsid w:val="00582B3B"/>
    <w:rsid w:val="00585846"/>
    <w:rsid w:val="0058695F"/>
    <w:rsid w:val="005870D3"/>
    <w:rsid w:val="0059011E"/>
    <w:rsid w:val="005946CD"/>
    <w:rsid w:val="00594CC1"/>
    <w:rsid w:val="00595937"/>
    <w:rsid w:val="005A3530"/>
    <w:rsid w:val="005A7921"/>
    <w:rsid w:val="005A792F"/>
    <w:rsid w:val="005B0342"/>
    <w:rsid w:val="005B036D"/>
    <w:rsid w:val="005B300E"/>
    <w:rsid w:val="005B4DE9"/>
    <w:rsid w:val="005B556A"/>
    <w:rsid w:val="005B5D23"/>
    <w:rsid w:val="005B69B5"/>
    <w:rsid w:val="005B778A"/>
    <w:rsid w:val="005C0491"/>
    <w:rsid w:val="005C15BF"/>
    <w:rsid w:val="005C289E"/>
    <w:rsid w:val="005C3009"/>
    <w:rsid w:val="005C6A8A"/>
    <w:rsid w:val="005C7E39"/>
    <w:rsid w:val="005D036A"/>
    <w:rsid w:val="005D0398"/>
    <w:rsid w:val="005D098F"/>
    <w:rsid w:val="005D256B"/>
    <w:rsid w:val="005D71A8"/>
    <w:rsid w:val="005E0D16"/>
    <w:rsid w:val="005E133F"/>
    <w:rsid w:val="005E2DE3"/>
    <w:rsid w:val="005E4979"/>
    <w:rsid w:val="005F1243"/>
    <w:rsid w:val="005F2EEA"/>
    <w:rsid w:val="005F561A"/>
    <w:rsid w:val="005F6FA7"/>
    <w:rsid w:val="005F776C"/>
    <w:rsid w:val="006070F0"/>
    <w:rsid w:val="006127E5"/>
    <w:rsid w:val="00613066"/>
    <w:rsid w:val="00613D08"/>
    <w:rsid w:val="006146BC"/>
    <w:rsid w:val="00615AA7"/>
    <w:rsid w:val="0061784D"/>
    <w:rsid w:val="00622897"/>
    <w:rsid w:val="006228E8"/>
    <w:rsid w:val="00623466"/>
    <w:rsid w:val="006264E2"/>
    <w:rsid w:val="00627BB3"/>
    <w:rsid w:val="0063204E"/>
    <w:rsid w:val="006339C7"/>
    <w:rsid w:val="00633C83"/>
    <w:rsid w:val="006357FF"/>
    <w:rsid w:val="00636865"/>
    <w:rsid w:val="006436A8"/>
    <w:rsid w:val="00643D86"/>
    <w:rsid w:val="0064453D"/>
    <w:rsid w:val="00645252"/>
    <w:rsid w:val="00651B8C"/>
    <w:rsid w:val="0065242D"/>
    <w:rsid w:val="00653068"/>
    <w:rsid w:val="006550D6"/>
    <w:rsid w:val="00660EF9"/>
    <w:rsid w:val="006611FC"/>
    <w:rsid w:val="00662EF5"/>
    <w:rsid w:val="00664CDD"/>
    <w:rsid w:val="00666ED9"/>
    <w:rsid w:val="0067005A"/>
    <w:rsid w:val="00672912"/>
    <w:rsid w:val="00673463"/>
    <w:rsid w:val="00673C77"/>
    <w:rsid w:val="00674F29"/>
    <w:rsid w:val="00680E22"/>
    <w:rsid w:val="00680E51"/>
    <w:rsid w:val="00681BBF"/>
    <w:rsid w:val="006820EE"/>
    <w:rsid w:val="00683820"/>
    <w:rsid w:val="00684BEC"/>
    <w:rsid w:val="006931ED"/>
    <w:rsid w:val="00694BE3"/>
    <w:rsid w:val="00696D4C"/>
    <w:rsid w:val="006979FB"/>
    <w:rsid w:val="006A34D6"/>
    <w:rsid w:val="006A7A16"/>
    <w:rsid w:val="006B0897"/>
    <w:rsid w:val="006B104E"/>
    <w:rsid w:val="006B6BEC"/>
    <w:rsid w:val="006B6EF1"/>
    <w:rsid w:val="006B7E2F"/>
    <w:rsid w:val="006C1C5E"/>
    <w:rsid w:val="006C3C5B"/>
    <w:rsid w:val="006C597E"/>
    <w:rsid w:val="006D1C32"/>
    <w:rsid w:val="006D1D95"/>
    <w:rsid w:val="006D2AE4"/>
    <w:rsid w:val="006D3BD0"/>
    <w:rsid w:val="006D3D74"/>
    <w:rsid w:val="006D42A6"/>
    <w:rsid w:val="006D547C"/>
    <w:rsid w:val="006E0636"/>
    <w:rsid w:val="006E26EA"/>
    <w:rsid w:val="006E27CA"/>
    <w:rsid w:val="006E6ABB"/>
    <w:rsid w:val="006E7BD7"/>
    <w:rsid w:val="006F0017"/>
    <w:rsid w:val="006F1276"/>
    <w:rsid w:val="006F4776"/>
    <w:rsid w:val="006F58AD"/>
    <w:rsid w:val="006F6E78"/>
    <w:rsid w:val="006F71D2"/>
    <w:rsid w:val="006F7A91"/>
    <w:rsid w:val="007000EE"/>
    <w:rsid w:val="00700987"/>
    <w:rsid w:val="007034EA"/>
    <w:rsid w:val="007046F4"/>
    <w:rsid w:val="0070608B"/>
    <w:rsid w:val="007143A8"/>
    <w:rsid w:val="0071737B"/>
    <w:rsid w:val="00721505"/>
    <w:rsid w:val="00722824"/>
    <w:rsid w:val="007303AC"/>
    <w:rsid w:val="00730E57"/>
    <w:rsid w:val="00731B36"/>
    <w:rsid w:val="007329DC"/>
    <w:rsid w:val="007334F2"/>
    <w:rsid w:val="007335CE"/>
    <w:rsid w:val="00733D94"/>
    <w:rsid w:val="00734B86"/>
    <w:rsid w:val="00734B9D"/>
    <w:rsid w:val="007354D9"/>
    <w:rsid w:val="00736A23"/>
    <w:rsid w:val="0074484C"/>
    <w:rsid w:val="00744DDF"/>
    <w:rsid w:val="007472D7"/>
    <w:rsid w:val="00752407"/>
    <w:rsid w:val="0075318F"/>
    <w:rsid w:val="00754029"/>
    <w:rsid w:val="00756CBD"/>
    <w:rsid w:val="007570AB"/>
    <w:rsid w:val="007577B7"/>
    <w:rsid w:val="00761A4A"/>
    <w:rsid w:val="00761C31"/>
    <w:rsid w:val="0076358C"/>
    <w:rsid w:val="00763E01"/>
    <w:rsid w:val="007646DE"/>
    <w:rsid w:val="007665C8"/>
    <w:rsid w:val="0076744F"/>
    <w:rsid w:val="00770D51"/>
    <w:rsid w:val="007715F0"/>
    <w:rsid w:val="007743B0"/>
    <w:rsid w:val="00775A2D"/>
    <w:rsid w:val="00776BA2"/>
    <w:rsid w:val="00783BDB"/>
    <w:rsid w:val="00783D5A"/>
    <w:rsid w:val="00787651"/>
    <w:rsid w:val="00790A3A"/>
    <w:rsid w:val="00791CF9"/>
    <w:rsid w:val="00794039"/>
    <w:rsid w:val="00795D2A"/>
    <w:rsid w:val="00797504"/>
    <w:rsid w:val="007A1EB7"/>
    <w:rsid w:val="007A22DC"/>
    <w:rsid w:val="007A3455"/>
    <w:rsid w:val="007A5DC1"/>
    <w:rsid w:val="007A77A8"/>
    <w:rsid w:val="007B1BD9"/>
    <w:rsid w:val="007B2469"/>
    <w:rsid w:val="007B40A6"/>
    <w:rsid w:val="007B448D"/>
    <w:rsid w:val="007B592A"/>
    <w:rsid w:val="007B6666"/>
    <w:rsid w:val="007B72FF"/>
    <w:rsid w:val="007C09D7"/>
    <w:rsid w:val="007C2C9F"/>
    <w:rsid w:val="007C2ECC"/>
    <w:rsid w:val="007C6F00"/>
    <w:rsid w:val="007C7E07"/>
    <w:rsid w:val="007D105E"/>
    <w:rsid w:val="007D4090"/>
    <w:rsid w:val="007D6F4E"/>
    <w:rsid w:val="007E3977"/>
    <w:rsid w:val="007E4F60"/>
    <w:rsid w:val="007E6BEE"/>
    <w:rsid w:val="007F2769"/>
    <w:rsid w:val="007F2FF5"/>
    <w:rsid w:val="007F3489"/>
    <w:rsid w:val="007F3844"/>
    <w:rsid w:val="007F3DA0"/>
    <w:rsid w:val="007F5AE2"/>
    <w:rsid w:val="007F76F9"/>
    <w:rsid w:val="007F78C7"/>
    <w:rsid w:val="008007E8"/>
    <w:rsid w:val="00801EF2"/>
    <w:rsid w:val="0080314D"/>
    <w:rsid w:val="0080416F"/>
    <w:rsid w:val="00807233"/>
    <w:rsid w:val="0081150E"/>
    <w:rsid w:val="00815B15"/>
    <w:rsid w:val="00815D38"/>
    <w:rsid w:val="00817168"/>
    <w:rsid w:val="00821499"/>
    <w:rsid w:val="00823B26"/>
    <w:rsid w:val="00825F4A"/>
    <w:rsid w:val="00834027"/>
    <w:rsid w:val="0083569A"/>
    <w:rsid w:val="0083780C"/>
    <w:rsid w:val="00842DC8"/>
    <w:rsid w:val="00847649"/>
    <w:rsid w:val="00850EEF"/>
    <w:rsid w:val="00854F30"/>
    <w:rsid w:val="008569B7"/>
    <w:rsid w:val="00857302"/>
    <w:rsid w:val="00857853"/>
    <w:rsid w:val="008600B6"/>
    <w:rsid w:val="0086025C"/>
    <w:rsid w:val="00860B57"/>
    <w:rsid w:val="00862DD7"/>
    <w:rsid w:val="00866E08"/>
    <w:rsid w:val="008675BF"/>
    <w:rsid w:val="00867D2F"/>
    <w:rsid w:val="00870CAD"/>
    <w:rsid w:val="00870F1B"/>
    <w:rsid w:val="008722F7"/>
    <w:rsid w:val="00873690"/>
    <w:rsid w:val="008738CB"/>
    <w:rsid w:val="008748E5"/>
    <w:rsid w:val="00875065"/>
    <w:rsid w:val="00875889"/>
    <w:rsid w:val="00876F66"/>
    <w:rsid w:val="00877581"/>
    <w:rsid w:val="008775FF"/>
    <w:rsid w:val="0088091C"/>
    <w:rsid w:val="00882A86"/>
    <w:rsid w:val="00883EDE"/>
    <w:rsid w:val="00884307"/>
    <w:rsid w:val="00886726"/>
    <w:rsid w:val="00887450"/>
    <w:rsid w:val="00891D82"/>
    <w:rsid w:val="008955F3"/>
    <w:rsid w:val="008957AE"/>
    <w:rsid w:val="00896257"/>
    <w:rsid w:val="008A00F5"/>
    <w:rsid w:val="008A085E"/>
    <w:rsid w:val="008A304D"/>
    <w:rsid w:val="008A5E2B"/>
    <w:rsid w:val="008B099C"/>
    <w:rsid w:val="008B0E14"/>
    <w:rsid w:val="008B4F20"/>
    <w:rsid w:val="008B577C"/>
    <w:rsid w:val="008C1E44"/>
    <w:rsid w:val="008C2EC6"/>
    <w:rsid w:val="008C3795"/>
    <w:rsid w:val="008C41C4"/>
    <w:rsid w:val="008C5880"/>
    <w:rsid w:val="008C722D"/>
    <w:rsid w:val="008D00A7"/>
    <w:rsid w:val="008D0C46"/>
    <w:rsid w:val="008D1714"/>
    <w:rsid w:val="008D17D2"/>
    <w:rsid w:val="008D226A"/>
    <w:rsid w:val="008D27E5"/>
    <w:rsid w:val="008D3305"/>
    <w:rsid w:val="008D6357"/>
    <w:rsid w:val="008D7BB5"/>
    <w:rsid w:val="008E0F9C"/>
    <w:rsid w:val="008E1A01"/>
    <w:rsid w:val="008E26BF"/>
    <w:rsid w:val="008E29F4"/>
    <w:rsid w:val="008E2CA1"/>
    <w:rsid w:val="008E4814"/>
    <w:rsid w:val="008E4822"/>
    <w:rsid w:val="008E536E"/>
    <w:rsid w:val="008E5BD7"/>
    <w:rsid w:val="008F0250"/>
    <w:rsid w:val="008F0B77"/>
    <w:rsid w:val="008F0ED1"/>
    <w:rsid w:val="008F2BA0"/>
    <w:rsid w:val="008F3EF8"/>
    <w:rsid w:val="008F4D52"/>
    <w:rsid w:val="008F7C18"/>
    <w:rsid w:val="00902A9A"/>
    <w:rsid w:val="009045BC"/>
    <w:rsid w:val="00906414"/>
    <w:rsid w:val="00906D70"/>
    <w:rsid w:val="009078E2"/>
    <w:rsid w:val="0091089D"/>
    <w:rsid w:val="00914AFC"/>
    <w:rsid w:val="00917BBA"/>
    <w:rsid w:val="009202A1"/>
    <w:rsid w:val="00922B96"/>
    <w:rsid w:val="00923533"/>
    <w:rsid w:val="00923D75"/>
    <w:rsid w:val="00924923"/>
    <w:rsid w:val="0092716A"/>
    <w:rsid w:val="00927DE5"/>
    <w:rsid w:val="00930BEA"/>
    <w:rsid w:val="00930DAC"/>
    <w:rsid w:val="00931AA1"/>
    <w:rsid w:val="00936A79"/>
    <w:rsid w:val="00936C6E"/>
    <w:rsid w:val="00936F1D"/>
    <w:rsid w:val="009406C9"/>
    <w:rsid w:val="00941306"/>
    <w:rsid w:val="0094177A"/>
    <w:rsid w:val="009435B6"/>
    <w:rsid w:val="00944751"/>
    <w:rsid w:val="00945D25"/>
    <w:rsid w:val="00946773"/>
    <w:rsid w:val="009504FB"/>
    <w:rsid w:val="00950B14"/>
    <w:rsid w:val="00952EB1"/>
    <w:rsid w:val="009538BB"/>
    <w:rsid w:val="00954007"/>
    <w:rsid w:val="00954963"/>
    <w:rsid w:val="009569A5"/>
    <w:rsid w:val="00957558"/>
    <w:rsid w:val="00965176"/>
    <w:rsid w:val="00972DE3"/>
    <w:rsid w:val="00973FBA"/>
    <w:rsid w:val="00975F6E"/>
    <w:rsid w:val="009764C1"/>
    <w:rsid w:val="00976C99"/>
    <w:rsid w:val="00976F1E"/>
    <w:rsid w:val="00976F85"/>
    <w:rsid w:val="009804FA"/>
    <w:rsid w:val="00981F63"/>
    <w:rsid w:val="009859D3"/>
    <w:rsid w:val="00985ED0"/>
    <w:rsid w:val="009860DC"/>
    <w:rsid w:val="00987669"/>
    <w:rsid w:val="009903C0"/>
    <w:rsid w:val="009914F9"/>
    <w:rsid w:val="00991D97"/>
    <w:rsid w:val="009921A4"/>
    <w:rsid w:val="00995B5F"/>
    <w:rsid w:val="009A1834"/>
    <w:rsid w:val="009A1C8F"/>
    <w:rsid w:val="009A216D"/>
    <w:rsid w:val="009A2A3E"/>
    <w:rsid w:val="009A3224"/>
    <w:rsid w:val="009A41BB"/>
    <w:rsid w:val="009A6786"/>
    <w:rsid w:val="009A6DA6"/>
    <w:rsid w:val="009B1604"/>
    <w:rsid w:val="009B1CDA"/>
    <w:rsid w:val="009B49B2"/>
    <w:rsid w:val="009B6727"/>
    <w:rsid w:val="009C04AA"/>
    <w:rsid w:val="009C1B25"/>
    <w:rsid w:val="009C56EB"/>
    <w:rsid w:val="009C7506"/>
    <w:rsid w:val="009D1044"/>
    <w:rsid w:val="009D1929"/>
    <w:rsid w:val="009D1AD8"/>
    <w:rsid w:val="009D380E"/>
    <w:rsid w:val="009E0E32"/>
    <w:rsid w:val="009E3A70"/>
    <w:rsid w:val="009E427A"/>
    <w:rsid w:val="009F0123"/>
    <w:rsid w:val="009F0784"/>
    <w:rsid w:val="009F17C0"/>
    <w:rsid w:val="009F2DAF"/>
    <w:rsid w:val="009F3DB7"/>
    <w:rsid w:val="009F436F"/>
    <w:rsid w:val="009F6023"/>
    <w:rsid w:val="009F6916"/>
    <w:rsid w:val="009F79BC"/>
    <w:rsid w:val="00A02B51"/>
    <w:rsid w:val="00A07B68"/>
    <w:rsid w:val="00A11772"/>
    <w:rsid w:val="00A1413B"/>
    <w:rsid w:val="00A175B0"/>
    <w:rsid w:val="00A17B7C"/>
    <w:rsid w:val="00A17C8B"/>
    <w:rsid w:val="00A227D4"/>
    <w:rsid w:val="00A22A99"/>
    <w:rsid w:val="00A255B6"/>
    <w:rsid w:val="00A271E0"/>
    <w:rsid w:val="00A30A88"/>
    <w:rsid w:val="00A31A1A"/>
    <w:rsid w:val="00A41236"/>
    <w:rsid w:val="00A45FAE"/>
    <w:rsid w:val="00A46D91"/>
    <w:rsid w:val="00A47E73"/>
    <w:rsid w:val="00A50E15"/>
    <w:rsid w:val="00A511A2"/>
    <w:rsid w:val="00A524E6"/>
    <w:rsid w:val="00A52940"/>
    <w:rsid w:val="00A52E14"/>
    <w:rsid w:val="00A52ED3"/>
    <w:rsid w:val="00A537E1"/>
    <w:rsid w:val="00A57031"/>
    <w:rsid w:val="00A642FD"/>
    <w:rsid w:val="00A65648"/>
    <w:rsid w:val="00A67F57"/>
    <w:rsid w:val="00A70C2E"/>
    <w:rsid w:val="00A80D08"/>
    <w:rsid w:val="00A82E56"/>
    <w:rsid w:val="00A838AC"/>
    <w:rsid w:val="00A84755"/>
    <w:rsid w:val="00A87398"/>
    <w:rsid w:val="00A91579"/>
    <w:rsid w:val="00A9204E"/>
    <w:rsid w:val="00A921C6"/>
    <w:rsid w:val="00A94F19"/>
    <w:rsid w:val="00A95779"/>
    <w:rsid w:val="00A9588B"/>
    <w:rsid w:val="00A96335"/>
    <w:rsid w:val="00AA23DF"/>
    <w:rsid w:val="00AA302D"/>
    <w:rsid w:val="00AA3341"/>
    <w:rsid w:val="00AA67C7"/>
    <w:rsid w:val="00AB2FE9"/>
    <w:rsid w:val="00AB63CB"/>
    <w:rsid w:val="00AB6600"/>
    <w:rsid w:val="00AB6920"/>
    <w:rsid w:val="00AB7A49"/>
    <w:rsid w:val="00AB7D7F"/>
    <w:rsid w:val="00AC224F"/>
    <w:rsid w:val="00AC4AB7"/>
    <w:rsid w:val="00AC592A"/>
    <w:rsid w:val="00AD058B"/>
    <w:rsid w:val="00AD1D70"/>
    <w:rsid w:val="00AD266B"/>
    <w:rsid w:val="00AD2EBD"/>
    <w:rsid w:val="00AD2FC7"/>
    <w:rsid w:val="00AD3132"/>
    <w:rsid w:val="00AD6577"/>
    <w:rsid w:val="00AD6994"/>
    <w:rsid w:val="00AE22E5"/>
    <w:rsid w:val="00AE2344"/>
    <w:rsid w:val="00AE2524"/>
    <w:rsid w:val="00AE27C2"/>
    <w:rsid w:val="00AE7823"/>
    <w:rsid w:val="00AE7E5A"/>
    <w:rsid w:val="00AF16D3"/>
    <w:rsid w:val="00AF27BC"/>
    <w:rsid w:val="00AF3136"/>
    <w:rsid w:val="00AF4009"/>
    <w:rsid w:val="00AF6578"/>
    <w:rsid w:val="00AF737E"/>
    <w:rsid w:val="00AF78D6"/>
    <w:rsid w:val="00B022D5"/>
    <w:rsid w:val="00B03BBE"/>
    <w:rsid w:val="00B03BDD"/>
    <w:rsid w:val="00B03E55"/>
    <w:rsid w:val="00B04970"/>
    <w:rsid w:val="00B04D33"/>
    <w:rsid w:val="00B0596B"/>
    <w:rsid w:val="00B12D95"/>
    <w:rsid w:val="00B13382"/>
    <w:rsid w:val="00B2134D"/>
    <w:rsid w:val="00B21A93"/>
    <w:rsid w:val="00B21B80"/>
    <w:rsid w:val="00B24E44"/>
    <w:rsid w:val="00B25952"/>
    <w:rsid w:val="00B25D41"/>
    <w:rsid w:val="00B272DD"/>
    <w:rsid w:val="00B30F44"/>
    <w:rsid w:val="00B31C67"/>
    <w:rsid w:val="00B32D05"/>
    <w:rsid w:val="00B3393E"/>
    <w:rsid w:val="00B35BCC"/>
    <w:rsid w:val="00B3721B"/>
    <w:rsid w:val="00B37894"/>
    <w:rsid w:val="00B37D0C"/>
    <w:rsid w:val="00B42454"/>
    <w:rsid w:val="00B435F3"/>
    <w:rsid w:val="00B43E2F"/>
    <w:rsid w:val="00B4469F"/>
    <w:rsid w:val="00B47FF9"/>
    <w:rsid w:val="00B50FA6"/>
    <w:rsid w:val="00B524CA"/>
    <w:rsid w:val="00B544D5"/>
    <w:rsid w:val="00B54B84"/>
    <w:rsid w:val="00B54C71"/>
    <w:rsid w:val="00B56013"/>
    <w:rsid w:val="00B562B4"/>
    <w:rsid w:val="00B562FE"/>
    <w:rsid w:val="00B60CDC"/>
    <w:rsid w:val="00B64B0A"/>
    <w:rsid w:val="00B656D1"/>
    <w:rsid w:val="00B67932"/>
    <w:rsid w:val="00B71857"/>
    <w:rsid w:val="00B73F25"/>
    <w:rsid w:val="00B76885"/>
    <w:rsid w:val="00B76EB7"/>
    <w:rsid w:val="00B77A5C"/>
    <w:rsid w:val="00B801EC"/>
    <w:rsid w:val="00B8138F"/>
    <w:rsid w:val="00B81A3B"/>
    <w:rsid w:val="00B8225D"/>
    <w:rsid w:val="00B83A70"/>
    <w:rsid w:val="00B84FD4"/>
    <w:rsid w:val="00B86572"/>
    <w:rsid w:val="00B871C0"/>
    <w:rsid w:val="00B87E73"/>
    <w:rsid w:val="00B93911"/>
    <w:rsid w:val="00B9406A"/>
    <w:rsid w:val="00BA0EBD"/>
    <w:rsid w:val="00BA7AE4"/>
    <w:rsid w:val="00BB00CD"/>
    <w:rsid w:val="00BB55B6"/>
    <w:rsid w:val="00BB5665"/>
    <w:rsid w:val="00BB6B07"/>
    <w:rsid w:val="00BC180C"/>
    <w:rsid w:val="00BC1CAD"/>
    <w:rsid w:val="00BC67C0"/>
    <w:rsid w:val="00BC7CC1"/>
    <w:rsid w:val="00BC7EC5"/>
    <w:rsid w:val="00BD3687"/>
    <w:rsid w:val="00BD3888"/>
    <w:rsid w:val="00BD4540"/>
    <w:rsid w:val="00BD4978"/>
    <w:rsid w:val="00BD49CC"/>
    <w:rsid w:val="00BE28FF"/>
    <w:rsid w:val="00BE427D"/>
    <w:rsid w:val="00BE4F72"/>
    <w:rsid w:val="00BE61C5"/>
    <w:rsid w:val="00BF0134"/>
    <w:rsid w:val="00BF2FCF"/>
    <w:rsid w:val="00BF5826"/>
    <w:rsid w:val="00BF5B9B"/>
    <w:rsid w:val="00BF5C56"/>
    <w:rsid w:val="00BF623F"/>
    <w:rsid w:val="00BF738E"/>
    <w:rsid w:val="00C03912"/>
    <w:rsid w:val="00C03B9A"/>
    <w:rsid w:val="00C056AB"/>
    <w:rsid w:val="00C07BA8"/>
    <w:rsid w:val="00C10EBF"/>
    <w:rsid w:val="00C143E5"/>
    <w:rsid w:val="00C14E3A"/>
    <w:rsid w:val="00C16F2B"/>
    <w:rsid w:val="00C17F07"/>
    <w:rsid w:val="00C21C1C"/>
    <w:rsid w:val="00C22F9E"/>
    <w:rsid w:val="00C2309E"/>
    <w:rsid w:val="00C23858"/>
    <w:rsid w:val="00C23BAE"/>
    <w:rsid w:val="00C2468F"/>
    <w:rsid w:val="00C26AD9"/>
    <w:rsid w:val="00C3326E"/>
    <w:rsid w:val="00C33FE7"/>
    <w:rsid w:val="00C34EE7"/>
    <w:rsid w:val="00C36624"/>
    <w:rsid w:val="00C40150"/>
    <w:rsid w:val="00C41BA8"/>
    <w:rsid w:val="00C44736"/>
    <w:rsid w:val="00C45E2D"/>
    <w:rsid w:val="00C47BCF"/>
    <w:rsid w:val="00C50B15"/>
    <w:rsid w:val="00C54BC8"/>
    <w:rsid w:val="00C56B52"/>
    <w:rsid w:val="00C572E8"/>
    <w:rsid w:val="00C6221A"/>
    <w:rsid w:val="00C62DFD"/>
    <w:rsid w:val="00C64217"/>
    <w:rsid w:val="00C64433"/>
    <w:rsid w:val="00C6570D"/>
    <w:rsid w:val="00C65C5F"/>
    <w:rsid w:val="00C6658F"/>
    <w:rsid w:val="00C70D7A"/>
    <w:rsid w:val="00C75055"/>
    <w:rsid w:val="00C76EA8"/>
    <w:rsid w:val="00C77F80"/>
    <w:rsid w:val="00C80153"/>
    <w:rsid w:val="00C8160C"/>
    <w:rsid w:val="00C87495"/>
    <w:rsid w:val="00C908DE"/>
    <w:rsid w:val="00C90F67"/>
    <w:rsid w:val="00C9315A"/>
    <w:rsid w:val="00C95B0C"/>
    <w:rsid w:val="00CA0A1A"/>
    <w:rsid w:val="00CA0FCC"/>
    <w:rsid w:val="00CA1263"/>
    <w:rsid w:val="00CA164B"/>
    <w:rsid w:val="00CA1F32"/>
    <w:rsid w:val="00CB180B"/>
    <w:rsid w:val="00CB3619"/>
    <w:rsid w:val="00CB4A0B"/>
    <w:rsid w:val="00CB5FF0"/>
    <w:rsid w:val="00CB73F6"/>
    <w:rsid w:val="00CC27B1"/>
    <w:rsid w:val="00CC2BCE"/>
    <w:rsid w:val="00CC383D"/>
    <w:rsid w:val="00CC471A"/>
    <w:rsid w:val="00CC4A91"/>
    <w:rsid w:val="00CC5976"/>
    <w:rsid w:val="00CC59AE"/>
    <w:rsid w:val="00CC69E0"/>
    <w:rsid w:val="00CC7379"/>
    <w:rsid w:val="00CC7FC2"/>
    <w:rsid w:val="00CD1B92"/>
    <w:rsid w:val="00CD1C86"/>
    <w:rsid w:val="00CD40B7"/>
    <w:rsid w:val="00CE1F83"/>
    <w:rsid w:val="00CE233C"/>
    <w:rsid w:val="00CE24A6"/>
    <w:rsid w:val="00CE339B"/>
    <w:rsid w:val="00CE3AE9"/>
    <w:rsid w:val="00CE4F5C"/>
    <w:rsid w:val="00CE60FD"/>
    <w:rsid w:val="00CE67ED"/>
    <w:rsid w:val="00CE6F1F"/>
    <w:rsid w:val="00CE7AFC"/>
    <w:rsid w:val="00CF0F05"/>
    <w:rsid w:val="00CF291C"/>
    <w:rsid w:val="00CF59B2"/>
    <w:rsid w:val="00CF644F"/>
    <w:rsid w:val="00D0175E"/>
    <w:rsid w:val="00D01E72"/>
    <w:rsid w:val="00D02897"/>
    <w:rsid w:val="00D04A9A"/>
    <w:rsid w:val="00D07DE7"/>
    <w:rsid w:val="00D14A55"/>
    <w:rsid w:val="00D1596C"/>
    <w:rsid w:val="00D15B45"/>
    <w:rsid w:val="00D15D7E"/>
    <w:rsid w:val="00D16726"/>
    <w:rsid w:val="00D21247"/>
    <w:rsid w:val="00D230D2"/>
    <w:rsid w:val="00D23227"/>
    <w:rsid w:val="00D23B27"/>
    <w:rsid w:val="00D2616F"/>
    <w:rsid w:val="00D30015"/>
    <w:rsid w:val="00D33302"/>
    <w:rsid w:val="00D35838"/>
    <w:rsid w:val="00D360EF"/>
    <w:rsid w:val="00D36ACC"/>
    <w:rsid w:val="00D37361"/>
    <w:rsid w:val="00D37EB5"/>
    <w:rsid w:val="00D40213"/>
    <w:rsid w:val="00D409D4"/>
    <w:rsid w:val="00D41050"/>
    <w:rsid w:val="00D42A45"/>
    <w:rsid w:val="00D430D4"/>
    <w:rsid w:val="00D468E2"/>
    <w:rsid w:val="00D510FB"/>
    <w:rsid w:val="00D51A32"/>
    <w:rsid w:val="00D53ECD"/>
    <w:rsid w:val="00D57C46"/>
    <w:rsid w:val="00D60DE8"/>
    <w:rsid w:val="00D624BA"/>
    <w:rsid w:val="00D70835"/>
    <w:rsid w:val="00D710E8"/>
    <w:rsid w:val="00D72D33"/>
    <w:rsid w:val="00D750CC"/>
    <w:rsid w:val="00D75786"/>
    <w:rsid w:val="00D76406"/>
    <w:rsid w:val="00D7767E"/>
    <w:rsid w:val="00D814D5"/>
    <w:rsid w:val="00D81933"/>
    <w:rsid w:val="00D83B4F"/>
    <w:rsid w:val="00D83FFD"/>
    <w:rsid w:val="00D876F5"/>
    <w:rsid w:val="00D92D60"/>
    <w:rsid w:val="00D94BCE"/>
    <w:rsid w:val="00D96A13"/>
    <w:rsid w:val="00DA0418"/>
    <w:rsid w:val="00DA12D5"/>
    <w:rsid w:val="00DA1DCA"/>
    <w:rsid w:val="00DA2163"/>
    <w:rsid w:val="00DA2F03"/>
    <w:rsid w:val="00DA5716"/>
    <w:rsid w:val="00DB1136"/>
    <w:rsid w:val="00DB1624"/>
    <w:rsid w:val="00DB2E05"/>
    <w:rsid w:val="00DB4ECB"/>
    <w:rsid w:val="00DB6584"/>
    <w:rsid w:val="00DC08BD"/>
    <w:rsid w:val="00DC48F0"/>
    <w:rsid w:val="00DC51EC"/>
    <w:rsid w:val="00DC5349"/>
    <w:rsid w:val="00DC5E17"/>
    <w:rsid w:val="00DC6253"/>
    <w:rsid w:val="00DC64BF"/>
    <w:rsid w:val="00DD330F"/>
    <w:rsid w:val="00DD3F1A"/>
    <w:rsid w:val="00DD491F"/>
    <w:rsid w:val="00DD7A7A"/>
    <w:rsid w:val="00DD7D0B"/>
    <w:rsid w:val="00DE120D"/>
    <w:rsid w:val="00DE167E"/>
    <w:rsid w:val="00DE27C4"/>
    <w:rsid w:val="00DE3B97"/>
    <w:rsid w:val="00DE6302"/>
    <w:rsid w:val="00DE726B"/>
    <w:rsid w:val="00DE7436"/>
    <w:rsid w:val="00DF001E"/>
    <w:rsid w:val="00DF0083"/>
    <w:rsid w:val="00DF164E"/>
    <w:rsid w:val="00DF21DE"/>
    <w:rsid w:val="00DF2368"/>
    <w:rsid w:val="00DF26ED"/>
    <w:rsid w:val="00DF3AFE"/>
    <w:rsid w:val="00DF534E"/>
    <w:rsid w:val="00DF5E87"/>
    <w:rsid w:val="00DF6AA1"/>
    <w:rsid w:val="00E01D46"/>
    <w:rsid w:val="00E03D22"/>
    <w:rsid w:val="00E044DA"/>
    <w:rsid w:val="00E0536E"/>
    <w:rsid w:val="00E10CB9"/>
    <w:rsid w:val="00E123D6"/>
    <w:rsid w:val="00E12771"/>
    <w:rsid w:val="00E13ECB"/>
    <w:rsid w:val="00E14B86"/>
    <w:rsid w:val="00E15BC6"/>
    <w:rsid w:val="00E21A40"/>
    <w:rsid w:val="00E22CAF"/>
    <w:rsid w:val="00E22E52"/>
    <w:rsid w:val="00E23EE8"/>
    <w:rsid w:val="00E256E8"/>
    <w:rsid w:val="00E30257"/>
    <w:rsid w:val="00E307AB"/>
    <w:rsid w:val="00E320BB"/>
    <w:rsid w:val="00E334F1"/>
    <w:rsid w:val="00E336EE"/>
    <w:rsid w:val="00E34E3C"/>
    <w:rsid w:val="00E36BE0"/>
    <w:rsid w:val="00E40341"/>
    <w:rsid w:val="00E40496"/>
    <w:rsid w:val="00E42A27"/>
    <w:rsid w:val="00E4511E"/>
    <w:rsid w:val="00E47D04"/>
    <w:rsid w:val="00E50623"/>
    <w:rsid w:val="00E516BB"/>
    <w:rsid w:val="00E525AD"/>
    <w:rsid w:val="00E550C4"/>
    <w:rsid w:val="00E574C1"/>
    <w:rsid w:val="00E57BA4"/>
    <w:rsid w:val="00E61147"/>
    <w:rsid w:val="00E62365"/>
    <w:rsid w:val="00E670C5"/>
    <w:rsid w:val="00E70C51"/>
    <w:rsid w:val="00E773E1"/>
    <w:rsid w:val="00E77587"/>
    <w:rsid w:val="00E82622"/>
    <w:rsid w:val="00E83272"/>
    <w:rsid w:val="00E84FE5"/>
    <w:rsid w:val="00E85C8F"/>
    <w:rsid w:val="00E87A02"/>
    <w:rsid w:val="00E933D7"/>
    <w:rsid w:val="00EA05B1"/>
    <w:rsid w:val="00EA125D"/>
    <w:rsid w:val="00EA5528"/>
    <w:rsid w:val="00EA6286"/>
    <w:rsid w:val="00EA7050"/>
    <w:rsid w:val="00EA72EB"/>
    <w:rsid w:val="00EB1140"/>
    <w:rsid w:val="00EB2E0E"/>
    <w:rsid w:val="00EB2E94"/>
    <w:rsid w:val="00EB3EA2"/>
    <w:rsid w:val="00EC0010"/>
    <w:rsid w:val="00EC3739"/>
    <w:rsid w:val="00EC47E4"/>
    <w:rsid w:val="00EC4B72"/>
    <w:rsid w:val="00EC4BD8"/>
    <w:rsid w:val="00EC52EC"/>
    <w:rsid w:val="00EC683C"/>
    <w:rsid w:val="00EC6F15"/>
    <w:rsid w:val="00EC7A80"/>
    <w:rsid w:val="00ED16AE"/>
    <w:rsid w:val="00ED1703"/>
    <w:rsid w:val="00ED2B49"/>
    <w:rsid w:val="00ED590E"/>
    <w:rsid w:val="00ED71A2"/>
    <w:rsid w:val="00ED7F43"/>
    <w:rsid w:val="00EE1BD4"/>
    <w:rsid w:val="00EE2377"/>
    <w:rsid w:val="00EE41F4"/>
    <w:rsid w:val="00EE51DF"/>
    <w:rsid w:val="00EE5563"/>
    <w:rsid w:val="00EE7BCB"/>
    <w:rsid w:val="00EF5171"/>
    <w:rsid w:val="00F01730"/>
    <w:rsid w:val="00F02196"/>
    <w:rsid w:val="00F02F88"/>
    <w:rsid w:val="00F0427F"/>
    <w:rsid w:val="00F04306"/>
    <w:rsid w:val="00F04F6D"/>
    <w:rsid w:val="00F102EA"/>
    <w:rsid w:val="00F115CA"/>
    <w:rsid w:val="00F1626E"/>
    <w:rsid w:val="00F16A18"/>
    <w:rsid w:val="00F17887"/>
    <w:rsid w:val="00F204DC"/>
    <w:rsid w:val="00F20804"/>
    <w:rsid w:val="00F212B8"/>
    <w:rsid w:val="00F22695"/>
    <w:rsid w:val="00F244F2"/>
    <w:rsid w:val="00F251D6"/>
    <w:rsid w:val="00F25860"/>
    <w:rsid w:val="00F26351"/>
    <w:rsid w:val="00F2636F"/>
    <w:rsid w:val="00F26B55"/>
    <w:rsid w:val="00F33FC8"/>
    <w:rsid w:val="00F37912"/>
    <w:rsid w:val="00F4007D"/>
    <w:rsid w:val="00F40155"/>
    <w:rsid w:val="00F40581"/>
    <w:rsid w:val="00F40888"/>
    <w:rsid w:val="00F41263"/>
    <w:rsid w:val="00F412AC"/>
    <w:rsid w:val="00F4240A"/>
    <w:rsid w:val="00F43671"/>
    <w:rsid w:val="00F55D92"/>
    <w:rsid w:val="00F563C9"/>
    <w:rsid w:val="00F566C4"/>
    <w:rsid w:val="00F60836"/>
    <w:rsid w:val="00F667CD"/>
    <w:rsid w:val="00F669F2"/>
    <w:rsid w:val="00F66E3A"/>
    <w:rsid w:val="00F67541"/>
    <w:rsid w:val="00F705EC"/>
    <w:rsid w:val="00F70B81"/>
    <w:rsid w:val="00F72636"/>
    <w:rsid w:val="00F72995"/>
    <w:rsid w:val="00F72DD4"/>
    <w:rsid w:val="00F747A5"/>
    <w:rsid w:val="00F76943"/>
    <w:rsid w:val="00F80ED8"/>
    <w:rsid w:val="00F815DD"/>
    <w:rsid w:val="00F81BCF"/>
    <w:rsid w:val="00F839E3"/>
    <w:rsid w:val="00F849BB"/>
    <w:rsid w:val="00F851C7"/>
    <w:rsid w:val="00F90782"/>
    <w:rsid w:val="00F9078C"/>
    <w:rsid w:val="00F91169"/>
    <w:rsid w:val="00F91BE6"/>
    <w:rsid w:val="00F93163"/>
    <w:rsid w:val="00F934EE"/>
    <w:rsid w:val="00F93634"/>
    <w:rsid w:val="00F93BA4"/>
    <w:rsid w:val="00F942FD"/>
    <w:rsid w:val="00F94845"/>
    <w:rsid w:val="00F9600C"/>
    <w:rsid w:val="00FA1B55"/>
    <w:rsid w:val="00FA1DFE"/>
    <w:rsid w:val="00FA22C7"/>
    <w:rsid w:val="00FA2313"/>
    <w:rsid w:val="00FA3A9E"/>
    <w:rsid w:val="00FB3D9D"/>
    <w:rsid w:val="00FB5502"/>
    <w:rsid w:val="00FB7047"/>
    <w:rsid w:val="00FB7332"/>
    <w:rsid w:val="00FB77A0"/>
    <w:rsid w:val="00FC272A"/>
    <w:rsid w:val="00FC2EE1"/>
    <w:rsid w:val="00FC3494"/>
    <w:rsid w:val="00FC3DCE"/>
    <w:rsid w:val="00FD421C"/>
    <w:rsid w:val="00FE0D4F"/>
    <w:rsid w:val="00FE1302"/>
    <w:rsid w:val="00FE25B8"/>
    <w:rsid w:val="00FE298F"/>
    <w:rsid w:val="00FE2C41"/>
    <w:rsid w:val="00FE5B0C"/>
    <w:rsid w:val="00FE6246"/>
    <w:rsid w:val="00FF12B8"/>
    <w:rsid w:val="00FF161A"/>
    <w:rsid w:val="00FF1FDA"/>
    <w:rsid w:val="00FF25F2"/>
    <w:rsid w:val="00FF4E85"/>
    <w:rsid w:val="00FF632E"/>
    <w:rsid w:val="00FF6837"/>
    <w:rsid w:val="00FF7C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F7911"/>
  <w15:chartTrackingRefBased/>
  <w15:docId w15:val="{26B4D8A1-5A67-42CD-B265-D81A3F7E5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8CB"/>
    <w:pPr>
      <w:bidi/>
      <w:spacing w:after="160" w:line="360" w:lineRule="auto"/>
    </w:pPr>
    <w:rPr>
      <w:rFonts w:ascii="David" w:eastAsia="Calibri" w:hAnsi="David" w:cs="David"/>
      <w:sz w:val="24"/>
      <w:szCs w:val="24"/>
      <w:lang w:bidi="he-IL"/>
    </w:rPr>
  </w:style>
  <w:style w:type="paragraph" w:styleId="Heading1">
    <w:name w:val="heading 1"/>
    <w:basedOn w:val="Normal"/>
    <w:next w:val="Normal"/>
    <w:link w:val="Heading1Char"/>
    <w:uiPriority w:val="9"/>
    <w:qFormat/>
    <w:rsid w:val="001E1879"/>
    <w:pPr>
      <w:outlineLvl w:val="0"/>
    </w:pPr>
    <w:rPr>
      <w:sz w:val="36"/>
      <w:szCs w:val="36"/>
      <w:u w:val="single"/>
    </w:rPr>
  </w:style>
  <w:style w:type="paragraph" w:styleId="Heading2">
    <w:name w:val="heading 2"/>
    <w:basedOn w:val="Normal"/>
    <w:next w:val="Normal"/>
    <w:link w:val="Heading2Char"/>
    <w:uiPriority w:val="9"/>
    <w:unhideWhenUsed/>
    <w:qFormat/>
    <w:rsid w:val="007F3DA0"/>
    <w:pPr>
      <w:outlineLvl w:val="1"/>
    </w:pPr>
    <w:rPr>
      <w:noProof/>
      <w:sz w:val="28"/>
      <w:szCs w:val="28"/>
      <w:u w:val="single"/>
    </w:rPr>
  </w:style>
  <w:style w:type="paragraph" w:styleId="Heading3">
    <w:name w:val="heading 3"/>
    <w:basedOn w:val="Normal"/>
    <w:next w:val="Normal"/>
    <w:link w:val="Heading3Char"/>
    <w:uiPriority w:val="9"/>
    <w:unhideWhenUsed/>
    <w:qFormat/>
    <w:rsid w:val="00AA302D"/>
    <w:pPr>
      <w:outlineLvl w:val="2"/>
    </w:pPr>
    <w:rPr>
      <w:u w:val="single"/>
    </w:rPr>
  </w:style>
  <w:style w:type="paragraph" w:styleId="Heading4">
    <w:name w:val="heading 4"/>
    <w:basedOn w:val="Normal"/>
    <w:next w:val="Normal"/>
    <w:link w:val="Heading4Char"/>
    <w:uiPriority w:val="9"/>
    <w:unhideWhenUsed/>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879"/>
    <w:rPr>
      <w:rFonts w:ascii="David" w:eastAsia="Calibri" w:hAnsi="David" w:cs="David"/>
      <w:i/>
      <w:sz w:val="36"/>
      <w:szCs w:val="36"/>
      <w:u w:val="single"/>
      <w:lang w:bidi="he-IL"/>
    </w:rPr>
  </w:style>
  <w:style w:type="character" w:customStyle="1" w:styleId="Heading2Char">
    <w:name w:val="Heading 2 Char"/>
    <w:basedOn w:val="DefaultParagraphFont"/>
    <w:link w:val="Heading2"/>
    <w:uiPriority w:val="9"/>
    <w:rsid w:val="007F3DA0"/>
    <w:rPr>
      <w:rFonts w:ascii="David" w:eastAsia="Calibri" w:hAnsi="David" w:cs="David"/>
      <w:noProof/>
      <w:sz w:val="28"/>
      <w:szCs w:val="28"/>
      <w:u w:val="single"/>
      <w:lang w:bidi="he-IL"/>
    </w:rPr>
  </w:style>
  <w:style w:type="character" w:customStyle="1" w:styleId="Heading3Char">
    <w:name w:val="Heading 3 Char"/>
    <w:basedOn w:val="DefaultParagraphFont"/>
    <w:link w:val="Heading3"/>
    <w:uiPriority w:val="9"/>
    <w:rsid w:val="00AA302D"/>
    <w:rPr>
      <w:rFonts w:ascii="David" w:eastAsia="Calibri" w:hAnsi="David" w:cs="David"/>
      <w:i/>
      <w:sz w:val="24"/>
      <w:szCs w:val="24"/>
      <w:u w:val="single"/>
      <w:lang w:bidi="he-IL"/>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rPr>
      <w:i/>
      <w:iCs/>
      <w:color w:val="404040" w:themeColor="text1" w:themeTint="BF"/>
    </w:rPr>
  </w:style>
  <w:style w:type="character" w:styleId="Emphasis">
    <w:name w:val="Emphasis"/>
    <w:basedOn w:val="DefaultParagraphFont"/>
    <w:uiPriority w:val="20"/>
    <w:rPr>
      <w:i/>
      <w:iCs/>
    </w:rPr>
  </w:style>
  <w:style w:type="character" w:styleId="IntenseEmphasis">
    <w:name w:val="Intense Emphasis"/>
    <w:basedOn w:val="DefaultParagraphFont"/>
    <w:uiPriority w:val="21"/>
    <w:rsid w:val="00645252"/>
    <w:rPr>
      <w:i/>
      <w:iCs/>
      <w:color w:val="1F4E79" w:themeColor="accent1" w:themeShade="80"/>
    </w:rPr>
  </w:style>
  <w:style w:type="character" w:styleId="Strong">
    <w:name w:val="Strong"/>
    <w:basedOn w:val="DefaultParagraphFont"/>
    <w:uiPriority w:val="22"/>
    <w:rPr>
      <w:b/>
      <w:bCs/>
    </w:rPr>
  </w:style>
  <w:style w:type="paragraph" w:styleId="Quote">
    <w:name w:val="Quote"/>
    <w:basedOn w:val="Normal"/>
    <w:next w:val="Normal"/>
    <w:link w:val="QuoteChar"/>
    <w:uiPriority w:val="2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rPr>
      <w:smallCaps/>
      <w:color w:val="5A5A5A" w:themeColor="text1" w:themeTint="A5"/>
    </w:rPr>
  </w:style>
  <w:style w:type="character" w:styleId="IntenseReference">
    <w:name w:val="Intense Reference"/>
    <w:basedOn w:val="DefaultParagraphFont"/>
    <w:uiPriority w:val="32"/>
    <w:rsid w:val="00645252"/>
    <w:rPr>
      <w:b/>
      <w:bCs/>
      <w:caps w:val="0"/>
      <w:smallCaps/>
      <w:color w:val="1F4E79" w:themeColor="accent1" w:themeShade="80"/>
      <w:spacing w:val="5"/>
    </w:rPr>
  </w:style>
  <w:style w:type="character" w:styleId="BookTitle">
    <w:name w:val="Book Title"/>
    <w:basedOn w:val="DefaultParagraphFont"/>
    <w:uiPriority w:val="33"/>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rsid w:val="007329DC"/>
    <w:pPr>
      <w:ind w:left="720"/>
      <w:contextualSpacing/>
    </w:pPr>
  </w:style>
  <w:style w:type="paragraph" w:styleId="TOCHeading">
    <w:name w:val="TOC Heading"/>
    <w:basedOn w:val="Heading1"/>
    <w:next w:val="Normal"/>
    <w:uiPriority w:val="39"/>
    <w:unhideWhenUsed/>
    <w:rsid w:val="001E1879"/>
    <w:pPr>
      <w:bidi w:val="0"/>
      <w:spacing w:after="0" w:line="259" w:lineRule="auto"/>
      <w:outlineLvl w:val="9"/>
    </w:pPr>
    <w:rPr>
      <w:i/>
      <w:color w:val="2E74B5" w:themeColor="accent1" w:themeShade="BF"/>
      <w:lang w:bidi="ar-SA"/>
    </w:rPr>
  </w:style>
  <w:style w:type="paragraph" w:styleId="TOC2">
    <w:name w:val="toc 2"/>
    <w:basedOn w:val="Normal"/>
    <w:next w:val="Normal"/>
    <w:autoRedefine/>
    <w:uiPriority w:val="39"/>
    <w:unhideWhenUsed/>
    <w:rsid w:val="001E1879"/>
    <w:pPr>
      <w:bidi w:val="0"/>
      <w:spacing w:after="100" w:line="259" w:lineRule="auto"/>
      <w:ind w:left="220"/>
    </w:pPr>
    <w:rPr>
      <w:rFonts w:asciiTheme="minorHAnsi" w:eastAsiaTheme="minorEastAsia" w:hAnsiTheme="minorHAnsi" w:cs="Times New Roman"/>
      <w:i/>
      <w:sz w:val="22"/>
      <w:szCs w:val="22"/>
      <w:lang w:bidi="ar-SA"/>
    </w:rPr>
  </w:style>
  <w:style w:type="paragraph" w:styleId="TOC1">
    <w:name w:val="toc 1"/>
    <w:basedOn w:val="Normal"/>
    <w:next w:val="Normal"/>
    <w:autoRedefine/>
    <w:uiPriority w:val="39"/>
    <w:unhideWhenUsed/>
    <w:rsid w:val="001E1879"/>
    <w:pPr>
      <w:spacing w:after="100" w:line="259" w:lineRule="auto"/>
    </w:pPr>
    <w:rPr>
      <w:rFonts w:eastAsiaTheme="minorEastAsia"/>
      <w:i/>
    </w:rPr>
  </w:style>
  <w:style w:type="paragraph" w:styleId="TOC3">
    <w:name w:val="toc 3"/>
    <w:basedOn w:val="Normal"/>
    <w:next w:val="Normal"/>
    <w:autoRedefine/>
    <w:uiPriority w:val="39"/>
    <w:unhideWhenUsed/>
    <w:rsid w:val="001E1879"/>
    <w:pPr>
      <w:bidi w:val="0"/>
      <w:spacing w:after="100" w:line="259" w:lineRule="auto"/>
      <w:ind w:left="440"/>
    </w:pPr>
    <w:rPr>
      <w:rFonts w:asciiTheme="minorHAnsi" w:eastAsiaTheme="minorEastAsia" w:hAnsiTheme="minorHAnsi" w:cs="Times New Roman"/>
      <w:i/>
      <w:sz w:val="22"/>
      <w:szCs w:val="22"/>
      <w:lang w:bidi="ar-SA"/>
    </w:rPr>
  </w:style>
  <w:style w:type="paragraph" w:customStyle="1" w:styleId="BasicCalibiri">
    <w:name w:val="Basic Calibiri"/>
    <w:basedOn w:val="Normal"/>
    <w:link w:val="BasicCalibiriChar"/>
    <w:qFormat/>
    <w:rsid w:val="004E6D1A"/>
    <w:pPr>
      <w:spacing w:line="240" w:lineRule="auto"/>
    </w:pPr>
    <w:rPr>
      <w:rFonts w:ascii="Calibri Light" w:hAnsi="Calibri Light" w:cs="Calibri Light"/>
      <w:sz w:val="22"/>
      <w:szCs w:val="22"/>
    </w:rPr>
  </w:style>
  <w:style w:type="paragraph" w:customStyle="1" w:styleId="SmallText">
    <w:name w:val="Small Text"/>
    <w:basedOn w:val="Normal"/>
    <w:link w:val="SmallTextChar"/>
    <w:qFormat/>
    <w:rsid w:val="00902A9A"/>
    <w:pPr>
      <w:autoSpaceDE w:val="0"/>
      <w:autoSpaceDN w:val="0"/>
      <w:bidi w:val="0"/>
      <w:adjustRightInd w:val="0"/>
      <w:spacing w:after="0" w:line="240" w:lineRule="auto"/>
    </w:pPr>
    <w:rPr>
      <w:rFonts w:ascii="Consolas" w:eastAsiaTheme="minorHAnsi" w:hAnsi="Consolas" w:cs="Consolas"/>
      <w:color w:val="000000"/>
      <w:sz w:val="19"/>
      <w:szCs w:val="19"/>
    </w:rPr>
  </w:style>
  <w:style w:type="character" w:customStyle="1" w:styleId="BasicCalibiriChar">
    <w:name w:val="Basic Calibiri Char"/>
    <w:basedOn w:val="DefaultParagraphFont"/>
    <w:link w:val="BasicCalibiri"/>
    <w:rsid w:val="004E6D1A"/>
    <w:rPr>
      <w:rFonts w:ascii="Calibri Light" w:eastAsia="Calibri" w:hAnsi="Calibri Light" w:cs="Calibri Light"/>
      <w:i/>
      <w:lang w:bidi="he-IL"/>
    </w:rPr>
  </w:style>
  <w:style w:type="character" w:customStyle="1" w:styleId="SmallTextChar">
    <w:name w:val="Small Text Char"/>
    <w:basedOn w:val="DefaultParagraphFont"/>
    <w:link w:val="SmallText"/>
    <w:rsid w:val="00902A9A"/>
    <w:rPr>
      <w:rFonts w:ascii="Consolas" w:hAnsi="Consolas" w:cs="Consolas"/>
      <w:color w:val="000000"/>
      <w:sz w:val="19"/>
      <w:szCs w:val="19"/>
      <w:lang w:bidi="he-IL"/>
    </w:rPr>
  </w:style>
  <w:style w:type="character" w:styleId="UnresolvedMention">
    <w:name w:val="Unresolved Mention"/>
    <w:basedOn w:val="DefaultParagraphFont"/>
    <w:uiPriority w:val="99"/>
    <w:semiHidden/>
    <w:unhideWhenUsed/>
    <w:rsid w:val="006F0017"/>
    <w:rPr>
      <w:color w:val="605E5C"/>
      <w:shd w:val="clear" w:color="auto" w:fill="E1DFDD"/>
    </w:rPr>
  </w:style>
  <w:style w:type="table" w:styleId="TableGrid">
    <w:name w:val="Table Grid"/>
    <w:basedOn w:val="TableNormal"/>
    <w:uiPriority w:val="39"/>
    <w:rsid w:val="00E404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15BC6"/>
    <w:rPr>
      <w:vertAlign w:val="superscript"/>
    </w:rPr>
  </w:style>
  <w:style w:type="character" w:styleId="EndnoteReference">
    <w:name w:val="endnote reference"/>
    <w:basedOn w:val="DefaultParagraphFont"/>
    <w:uiPriority w:val="99"/>
    <w:semiHidden/>
    <w:unhideWhenUsed/>
    <w:rsid w:val="00E15BC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1293">
      <w:bodyDiv w:val="1"/>
      <w:marLeft w:val="0"/>
      <w:marRight w:val="0"/>
      <w:marTop w:val="0"/>
      <w:marBottom w:val="0"/>
      <w:divBdr>
        <w:top w:val="none" w:sz="0" w:space="0" w:color="auto"/>
        <w:left w:val="none" w:sz="0" w:space="0" w:color="auto"/>
        <w:bottom w:val="none" w:sz="0" w:space="0" w:color="auto"/>
        <w:right w:val="none" w:sz="0" w:space="0" w:color="auto"/>
      </w:divBdr>
      <w:divsChild>
        <w:div w:id="757362639">
          <w:marLeft w:val="0"/>
          <w:marRight w:val="446"/>
          <w:marTop w:val="0"/>
          <w:marBottom w:val="120"/>
          <w:divBdr>
            <w:top w:val="none" w:sz="0" w:space="0" w:color="auto"/>
            <w:left w:val="none" w:sz="0" w:space="0" w:color="auto"/>
            <w:bottom w:val="none" w:sz="0" w:space="0" w:color="auto"/>
            <w:right w:val="none" w:sz="0" w:space="0" w:color="auto"/>
          </w:divBdr>
        </w:div>
      </w:divsChild>
    </w:div>
    <w:div w:id="171451735">
      <w:bodyDiv w:val="1"/>
      <w:marLeft w:val="0"/>
      <w:marRight w:val="0"/>
      <w:marTop w:val="0"/>
      <w:marBottom w:val="0"/>
      <w:divBdr>
        <w:top w:val="none" w:sz="0" w:space="0" w:color="auto"/>
        <w:left w:val="none" w:sz="0" w:space="0" w:color="auto"/>
        <w:bottom w:val="none" w:sz="0" w:space="0" w:color="auto"/>
        <w:right w:val="none" w:sz="0" w:space="0" w:color="auto"/>
      </w:divBdr>
      <w:divsChild>
        <w:div w:id="1046492558">
          <w:marLeft w:val="0"/>
          <w:marRight w:val="0"/>
          <w:marTop w:val="0"/>
          <w:marBottom w:val="0"/>
          <w:divBdr>
            <w:top w:val="none" w:sz="0" w:space="0" w:color="auto"/>
            <w:left w:val="none" w:sz="0" w:space="0" w:color="auto"/>
            <w:bottom w:val="none" w:sz="0" w:space="0" w:color="auto"/>
            <w:right w:val="none" w:sz="0" w:space="0" w:color="auto"/>
          </w:divBdr>
          <w:divsChild>
            <w:div w:id="67043373">
              <w:marLeft w:val="0"/>
              <w:marRight w:val="0"/>
              <w:marTop w:val="0"/>
              <w:marBottom w:val="0"/>
              <w:divBdr>
                <w:top w:val="none" w:sz="0" w:space="0" w:color="auto"/>
                <w:left w:val="none" w:sz="0" w:space="0" w:color="auto"/>
                <w:bottom w:val="none" w:sz="0" w:space="0" w:color="auto"/>
                <w:right w:val="none" w:sz="0" w:space="0" w:color="auto"/>
              </w:divBdr>
              <w:divsChild>
                <w:div w:id="771702975">
                  <w:marLeft w:val="0"/>
                  <w:marRight w:val="0"/>
                  <w:marTop w:val="0"/>
                  <w:marBottom w:val="0"/>
                  <w:divBdr>
                    <w:top w:val="none" w:sz="0" w:space="0" w:color="auto"/>
                    <w:left w:val="none" w:sz="0" w:space="0" w:color="auto"/>
                    <w:bottom w:val="none" w:sz="0" w:space="0" w:color="auto"/>
                    <w:right w:val="none" w:sz="0" w:space="0" w:color="auto"/>
                  </w:divBdr>
                  <w:divsChild>
                    <w:div w:id="2062167495">
                      <w:marLeft w:val="0"/>
                      <w:marRight w:val="0"/>
                      <w:marTop w:val="0"/>
                      <w:marBottom w:val="0"/>
                      <w:divBdr>
                        <w:top w:val="none" w:sz="0" w:space="0" w:color="auto"/>
                        <w:left w:val="none" w:sz="0" w:space="0" w:color="auto"/>
                        <w:bottom w:val="none" w:sz="0" w:space="0" w:color="auto"/>
                        <w:right w:val="none" w:sz="0" w:space="0" w:color="auto"/>
                      </w:divBdr>
                      <w:divsChild>
                        <w:div w:id="2007900209">
                          <w:marLeft w:val="0"/>
                          <w:marRight w:val="0"/>
                          <w:marTop w:val="0"/>
                          <w:marBottom w:val="0"/>
                          <w:divBdr>
                            <w:top w:val="none" w:sz="0" w:space="0" w:color="auto"/>
                            <w:left w:val="none" w:sz="0" w:space="0" w:color="auto"/>
                            <w:bottom w:val="none" w:sz="0" w:space="0" w:color="auto"/>
                            <w:right w:val="none" w:sz="0" w:space="0" w:color="auto"/>
                          </w:divBdr>
                          <w:divsChild>
                            <w:div w:id="1678266437">
                              <w:marLeft w:val="0"/>
                              <w:marRight w:val="0"/>
                              <w:marTop w:val="0"/>
                              <w:marBottom w:val="0"/>
                              <w:divBdr>
                                <w:top w:val="none" w:sz="0" w:space="0" w:color="auto"/>
                                <w:left w:val="none" w:sz="0" w:space="0" w:color="auto"/>
                                <w:bottom w:val="none" w:sz="0" w:space="0" w:color="auto"/>
                                <w:right w:val="none" w:sz="0" w:space="0" w:color="auto"/>
                              </w:divBdr>
                              <w:divsChild>
                                <w:div w:id="14447661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774260">
          <w:marLeft w:val="0"/>
          <w:marRight w:val="0"/>
          <w:marTop w:val="0"/>
          <w:marBottom w:val="360"/>
          <w:divBdr>
            <w:top w:val="none" w:sz="0" w:space="0" w:color="auto"/>
            <w:left w:val="none" w:sz="0" w:space="0" w:color="auto"/>
            <w:bottom w:val="none" w:sz="0" w:space="0" w:color="auto"/>
            <w:right w:val="none" w:sz="0" w:space="0" w:color="auto"/>
          </w:divBdr>
          <w:divsChild>
            <w:div w:id="552085596">
              <w:marLeft w:val="0"/>
              <w:marRight w:val="0"/>
              <w:marTop w:val="0"/>
              <w:marBottom w:val="0"/>
              <w:divBdr>
                <w:top w:val="none" w:sz="0" w:space="0" w:color="auto"/>
                <w:left w:val="none" w:sz="0" w:space="0" w:color="auto"/>
                <w:bottom w:val="none" w:sz="0" w:space="0" w:color="auto"/>
                <w:right w:val="none" w:sz="0" w:space="0" w:color="auto"/>
              </w:divBdr>
              <w:divsChild>
                <w:div w:id="2097286796">
                  <w:marLeft w:val="0"/>
                  <w:marRight w:val="0"/>
                  <w:marTop w:val="0"/>
                  <w:marBottom w:val="0"/>
                  <w:divBdr>
                    <w:top w:val="none" w:sz="0" w:space="0" w:color="auto"/>
                    <w:left w:val="none" w:sz="0" w:space="0" w:color="auto"/>
                    <w:bottom w:val="none" w:sz="0" w:space="0" w:color="auto"/>
                    <w:right w:val="none" w:sz="0" w:space="0" w:color="auto"/>
                  </w:divBdr>
                  <w:divsChild>
                    <w:div w:id="1796681354">
                      <w:marLeft w:val="0"/>
                      <w:marRight w:val="0"/>
                      <w:marTop w:val="0"/>
                      <w:marBottom w:val="0"/>
                      <w:divBdr>
                        <w:top w:val="none" w:sz="0" w:space="0" w:color="auto"/>
                        <w:left w:val="none" w:sz="0" w:space="0" w:color="auto"/>
                        <w:bottom w:val="none" w:sz="0" w:space="0" w:color="auto"/>
                        <w:right w:val="none" w:sz="0" w:space="0" w:color="auto"/>
                      </w:divBdr>
                      <w:divsChild>
                        <w:div w:id="47923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61197">
      <w:bodyDiv w:val="1"/>
      <w:marLeft w:val="0"/>
      <w:marRight w:val="0"/>
      <w:marTop w:val="0"/>
      <w:marBottom w:val="0"/>
      <w:divBdr>
        <w:top w:val="none" w:sz="0" w:space="0" w:color="auto"/>
        <w:left w:val="none" w:sz="0" w:space="0" w:color="auto"/>
        <w:bottom w:val="none" w:sz="0" w:space="0" w:color="auto"/>
        <w:right w:val="none" w:sz="0" w:space="0" w:color="auto"/>
      </w:divBdr>
    </w:div>
    <w:div w:id="342392700">
      <w:bodyDiv w:val="1"/>
      <w:marLeft w:val="0"/>
      <w:marRight w:val="0"/>
      <w:marTop w:val="0"/>
      <w:marBottom w:val="0"/>
      <w:divBdr>
        <w:top w:val="none" w:sz="0" w:space="0" w:color="auto"/>
        <w:left w:val="none" w:sz="0" w:space="0" w:color="auto"/>
        <w:bottom w:val="none" w:sz="0" w:space="0" w:color="auto"/>
        <w:right w:val="none" w:sz="0" w:space="0" w:color="auto"/>
      </w:divBdr>
      <w:divsChild>
        <w:div w:id="2042196060">
          <w:marLeft w:val="0"/>
          <w:marRight w:val="446"/>
          <w:marTop w:val="0"/>
          <w:marBottom w:val="120"/>
          <w:divBdr>
            <w:top w:val="none" w:sz="0" w:space="0" w:color="auto"/>
            <w:left w:val="none" w:sz="0" w:space="0" w:color="auto"/>
            <w:bottom w:val="none" w:sz="0" w:space="0" w:color="auto"/>
            <w:right w:val="none" w:sz="0" w:space="0" w:color="auto"/>
          </w:divBdr>
        </w:div>
      </w:divsChild>
    </w:div>
    <w:div w:id="472143865">
      <w:bodyDiv w:val="1"/>
      <w:marLeft w:val="0"/>
      <w:marRight w:val="0"/>
      <w:marTop w:val="0"/>
      <w:marBottom w:val="0"/>
      <w:divBdr>
        <w:top w:val="none" w:sz="0" w:space="0" w:color="auto"/>
        <w:left w:val="none" w:sz="0" w:space="0" w:color="auto"/>
        <w:bottom w:val="none" w:sz="0" w:space="0" w:color="auto"/>
        <w:right w:val="none" w:sz="0" w:space="0" w:color="auto"/>
      </w:divBdr>
    </w:div>
    <w:div w:id="688335862">
      <w:bodyDiv w:val="1"/>
      <w:marLeft w:val="0"/>
      <w:marRight w:val="0"/>
      <w:marTop w:val="0"/>
      <w:marBottom w:val="0"/>
      <w:divBdr>
        <w:top w:val="none" w:sz="0" w:space="0" w:color="auto"/>
        <w:left w:val="none" w:sz="0" w:space="0" w:color="auto"/>
        <w:bottom w:val="none" w:sz="0" w:space="0" w:color="auto"/>
        <w:right w:val="none" w:sz="0" w:space="0" w:color="auto"/>
      </w:divBdr>
    </w:div>
    <w:div w:id="703603993">
      <w:bodyDiv w:val="1"/>
      <w:marLeft w:val="0"/>
      <w:marRight w:val="0"/>
      <w:marTop w:val="0"/>
      <w:marBottom w:val="0"/>
      <w:divBdr>
        <w:top w:val="none" w:sz="0" w:space="0" w:color="auto"/>
        <w:left w:val="none" w:sz="0" w:space="0" w:color="auto"/>
        <w:bottom w:val="none" w:sz="0" w:space="0" w:color="auto"/>
        <w:right w:val="none" w:sz="0" w:space="0" w:color="auto"/>
      </w:divBdr>
    </w:div>
    <w:div w:id="801733615">
      <w:bodyDiv w:val="1"/>
      <w:marLeft w:val="0"/>
      <w:marRight w:val="0"/>
      <w:marTop w:val="0"/>
      <w:marBottom w:val="0"/>
      <w:divBdr>
        <w:top w:val="none" w:sz="0" w:space="0" w:color="auto"/>
        <w:left w:val="none" w:sz="0" w:space="0" w:color="auto"/>
        <w:bottom w:val="none" w:sz="0" w:space="0" w:color="auto"/>
        <w:right w:val="none" w:sz="0" w:space="0" w:color="auto"/>
      </w:divBdr>
    </w:div>
    <w:div w:id="904222713">
      <w:bodyDiv w:val="1"/>
      <w:marLeft w:val="0"/>
      <w:marRight w:val="0"/>
      <w:marTop w:val="0"/>
      <w:marBottom w:val="0"/>
      <w:divBdr>
        <w:top w:val="none" w:sz="0" w:space="0" w:color="auto"/>
        <w:left w:val="none" w:sz="0" w:space="0" w:color="auto"/>
        <w:bottom w:val="none" w:sz="0" w:space="0" w:color="auto"/>
        <w:right w:val="none" w:sz="0" w:space="0" w:color="auto"/>
      </w:divBdr>
    </w:div>
    <w:div w:id="1014117533">
      <w:bodyDiv w:val="1"/>
      <w:marLeft w:val="0"/>
      <w:marRight w:val="0"/>
      <w:marTop w:val="0"/>
      <w:marBottom w:val="0"/>
      <w:divBdr>
        <w:top w:val="none" w:sz="0" w:space="0" w:color="auto"/>
        <w:left w:val="none" w:sz="0" w:space="0" w:color="auto"/>
        <w:bottom w:val="none" w:sz="0" w:space="0" w:color="auto"/>
        <w:right w:val="none" w:sz="0" w:space="0" w:color="auto"/>
      </w:divBdr>
    </w:div>
    <w:div w:id="1024987649">
      <w:bodyDiv w:val="1"/>
      <w:marLeft w:val="0"/>
      <w:marRight w:val="0"/>
      <w:marTop w:val="0"/>
      <w:marBottom w:val="0"/>
      <w:divBdr>
        <w:top w:val="none" w:sz="0" w:space="0" w:color="auto"/>
        <w:left w:val="none" w:sz="0" w:space="0" w:color="auto"/>
        <w:bottom w:val="none" w:sz="0" w:space="0" w:color="auto"/>
        <w:right w:val="none" w:sz="0" w:space="0" w:color="auto"/>
      </w:divBdr>
    </w:div>
    <w:div w:id="1084840259">
      <w:bodyDiv w:val="1"/>
      <w:marLeft w:val="0"/>
      <w:marRight w:val="0"/>
      <w:marTop w:val="0"/>
      <w:marBottom w:val="0"/>
      <w:divBdr>
        <w:top w:val="none" w:sz="0" w:space="0" w:color="auto"/>
        <w:left w:val="none" w:sz="0" w:space="0" w:color="auto"/>
        <w:bottom w:val="none" w:sz="0" w:space="0" w:color="auto"/>
        <w:right w:val="none" w:sz="0" w:space="0" w:color="auto"/>
      </w:divBdr>
      <w:divsChild>
        <w:div w:id="2071731420">
          <w:marLeft w:val="0"/>
          <w:marRight w:val="547"/>
          <w:marTop w:val="0"/>
          <w:marBottom w:val="120"/>
          <w:divBdr>
            <w:top w:val="none" w:sz="0" w:space="0" w:color="auto"/>
            <w:left w:val="none" w:sz="0" w:space="0" w:color="auto"/>
            <w:bottom w:val="none" w:sz="0" w:space="0" w:color="auto"/>
            <w:right w:val="none" w:sz="0" w:space="0" w:color="auto"/>
          </w:divBdr>
        </w:div>
        <w:div w:id="1201168243">
          <w:marLeft w:val="0"/>
          <w:marRight w:val="547"/>
          <w:marTop w:val="0"/>
          <w:marBottom w:val="120"/>
          <w:divBdr>
            <w:top w:val="none" w:sz="0" w:space="0" w:color="auto"/>
            <w:left w:val="none" w:sz="0" w:space="0" w:color="auto"/>
            <w:bottom w:val="none" w:sz="0" w:space="0" w:color="auto"/>
            <w:right w:val="none" w:sz="0" w:space="0" w:color="auto"/>
          </w:divBdr>
        </w:div>
        <w:div w:id="216203686">
          <w:marLeft w:val="0"/>
          <w:marRight w:val="547"/>
          <w:marTop w:val="0"/>
          <w:marBottom w:val="120"/>
          <w:divBdr>
            <w:top w:val="none" w:sz="0" w:space="0" w:color="auto"/>
            <w:left w:val="none" w:sz="0" w:space="0" w:color="auto"/>
            <w:bottom w:val="none" w:sz="0" w:space="0" w:color="auto"/>
            <w:right w:val="none" w:sz="0" w:space="0" w:color="auto"/>
          </w:divBdr>
        </w:div>
      </w:divsChild>
    </w:div>
    <w:div w:id="1089153066">
      <w:bodyDiv w:val="1"/>
      <w:marLeft w:val="0"/>
      <w:marRight w:val="0"/>
      <w:marTop w:val="0"/>
      <w:marBottom w:val="0"/>
      <w:divBdr>
        <w:top w:val="none" w:sz="0" w:space="0" w:color="auto"/>
        <w:left w:val="none" w:sz="0" w:space="0" w:color="auto"/>
        <w:bottom w:val="none" w:sz="0" w:space="0" w:color="auto"/>
        <w:right w:val="none" w:sz="0" w:space="0" w:color="auto"/>
      </w:divBdr>
    </w:div>
    <w:div w:id="1117290040">
      <w:bodyDiv w:val="1"/>
      <w:marLeft w:val="0"/>
      <w:marRight w:val="0"/>
      <w:marTop w:val="0"/>
      <w:marBottom w:val="0"/>
      <w:divBdr>
        <w:top w:val="none" w:sz="0" w:space="0" w:color="auto"/>
        <w:left w:val="none" w:sz="0" w:space="0" w:color="auto"/>
        <w:bottom w:val="none" w:sz="0" w:space="0" w:color="auto"/>
        <w:right w:val="none" w:sz="0" w:space="0" w:color="auto"/>
      </w:divBdr>
    </w:div>
    <w:div w:id="1260454044">
      <w:bodyDiv w:val="1"/>
      <w:marLeft w:val="0"/>
      <w:marRight w:val="0"/>
      <w:marTop w:val="0"/>
      <w:marBottom w:val="0"/>
      <w:divBdr>
        <w:top w:val="none" w:sz="0" w:space="0" w:color="auto"/>
        <w:left w:val="none" w:sz="0" w:space="0" w:color="auto"/>
        <w:bottom w:val="none" w:sz="0" w:space="0" w:color="auto"/>
        <w:right w:val="none" w:sz="0" w:space="0" w:color="auto"/>
      </w:divBdr>
    </w:div>
    <w:div w:id="1273128723">
      <w:bodyDiv w:val="1"/>
      <w:marLeft w:val="0"/>
      <w:marRight w:val="0"/>
      <w:marTop w:val="0"/>
      <w:marBottom w:val="0"/>
      <w:divBdr>
        <w:top w:val="none" w:sz="0" w:space="0" w:color="auto"/>
        <w:left w:val="none" w:sz="0" w:space="0" w:color="auto"/>
        <w:bottom w:val="none" w:sz="0" w:space="0" w:color="auto"/>
        <w:right w:val="none" w:sz="0" w:space="0" w:color="auto"/>
      </w:divBdr>
    </w:div>
    <w:div w:id="1278029694">
      <w:bodyDiv w:val="1"/>
      <w:marLeft w:val="0"/>
      <w:marRight w:val="0"/>
      <w:marTop w:val="0"/>
      <w:marBottom w:val="0"/>
      <w:divBdr>
        <w:top w:val="none" w:sz="0" w:space="0" w:color="auto"/>
        <w:left w:val="none" w:sz="0" w:space="0" w:color="auto"/>
        <w:bottom w:val="none" w:sz="0" w:space="0" w:color="auto"/>
        <w:right w:val="none" w:sz="0" w:space="0" w:color="auto"/>
      </w:divBdr>
    </w:div>
    <w:div w:id="1310019884">
      <w:bodyDiv w:val="1"/>
      <w:marLeft w:val="0"/>
      <w:marRight w:val="0"/>
      <w:marTop w:val="0"/>
      <w:marBottom w:val="0"/>
      <w:divBdr>
        <w:top w:val="none" w:sz="0" w:space="0" w:color="auto"/>
        <w:left w:val="none" w:sz="0" w:space="0" w:color="auto"/>
        <w:bottom w:val="none" w:sz="0" w:space="0" w:color="auto"/>
        <w:right w:val="none" w:sz="0" w:space="0" w:color="auto"/>
      </w:divBdr>
    </w:div>
    <w:div w:id="1574389867">
      <w:bodyDiv w:val="1"/>
      <w:marLeft w:val="0"/>
      <w:marRight w:val="0"/>
      <w:marTop w:val="0"/>
      <w:marBottom w:val="0"/>
      <w:divBdr>
        <w:top w:val="none" w:sz="0" w:space="0" w:color="auto"/>
        <w:left w:val="none" w:sz="0" w:space="0" w:color="auto"/>
        <w:bottom w:val="none" w:sz="0" w:space="0" w:color="auto"/>
        <w:right w:val="none" w:sz="0" w:space="0" w:color="auto"/>
      </w:divBdr>
    </w:div>
    <w:div w:id="1876775349">
      <w:bodyDiv w:val="1"/>
      <w:marLeft w:val="0"/>
      <w:marRight w:val="0"/>
      <w:marTop w:val="0"/>
      <w:marBottom w:val="0"/>
      <w:divBdr>
        <w:top w:val="none" w:sz="0" w:space="0" w:color="auto"/>
        <w:left w:val="none" w:sz="0" w:space="0" w:color="auto"/>
        <w:bottom w:val="none" w:sz="0" w:space="0" w:color="auto"/>
        <w:right w:val="none" w:sz="0" w:space="0" w:color="auto"/>
      </w:divBdr>
    </w:div>
    <w:div w:id="1949505826">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20040156">
      <w:bodyDiv w:val="1"/>
      <w:marLeft w:val="0"/>
      <w:marRight w:val="0"/>
      <w:marTop w:val="0"/>
      <w:marBottom w:val="0"/>
      <w:divBdr>
        <w:top w:val="none" w:sz="0" w:space="0" w:color="auto"/>
        <w:left w:val="none" w:sz="0" w:space="0" w:color="auto"/>
        <w:bottom w:val="none" w:sz="0" w:space="0" w:color="auto"/>
        <w:right w:val="none" w:sz="0" w:space="0" w:color="auto"/>
      </w:divBdr>
      <w:divsChild>
        <w:div w:id="751858210">
          <w:marLeft w:val="0"/>
          <w:marRight w:val="0"/>
          <w:marTop w:val="0"/>
          <w:marBottom w:val="0"/>
          <w:divBdr>
            <w:top w:val="none" w:sz="0" w:space="0" w:color="auto"/>
            <w:left w:val="none" w:sz="0" w:space="0" w:color="auto"/>
            <w:bottom w:val="none" w:sz="0" w:space="0" w:color="auto"/>
            <w:right w:val="none" w:sz="0" w:space="0" w:color="auto"/>
          </w:divBdr>
        </w:div>
        <w:div w:id="799616727">
          <w:marLeft w:val="0"/>
          <w:marRight w:val="0"/>
          <w:marTop w:val="0"/>
          <w:marBottom w:val="0"/>
          <w:divBdr>
            <w:top w:val="none" w:sz="0" w:space="0" w:color="auto"/>
            <w:left w:val="none" w:sz="0" w:space="0" w:color="auto"/>
            <w:bottom w:val="none" w:sz="0" w:space="0" w:color="auto"/>
            <w:right w:val="none" w:sz="0" w:space="0" w:color="auto"/>
          </w:divBdr>
        </w:div>
        <w:div w:id="1991324961">
          <w:marLeft w:val="0"/>
          <w:marRight w:val="0"/>
          <w:marTop w:val="0"/>
          <w:marBottom w:val="0"/>
          <w:divBdr>
            <w:top w:val="none" w:sz="0" w:space="0" w:color="auto"/>
            <w:left w:val="none" w:sz="0" w:space="0" w:color="auto"/>
            <w:bottom w:val="none" w:sz="0" w:space="0" w:color="auto"/>
            <w:right w:val="none" w:sz="0" w:space="0" w:color="auto"/>
          </w:divBdr>
        </w:div>
        <w:div w:id="1533372653">
          <w:marLeft w:val="0"/>
          <w:marRight w:val="0"/>
          <w:marTop w:val="0"/>
          <w:marBottom w:val="0"/>
          <w:divBdr>
            <w:top w:val="none" w:sz="0" w:space="0" w:color="auto"/>
            <w:left w:val="none" w:sz="0" w:space="0" w:color="auto"/>
            <w:bottom w:val="none" w:sz="0" w:space="0" w:color="auto"/>
            <w:right w:val="none" w:sz="0" w:space="0" w:color="auto"/>
          </w:divBdr>
        </w:div>
        <w:div w:id="1837912370">
          <w:marLeft w:val="0"/>
          <w:marRight w:val="0"/>
          <w:marTop w:val="0"/>
          <w:marBottom w:val="0"/>
          <w:divBdr>
            <w:top w:val="none" w:sz="0" w:space="0" w:color="auto"/>
            <w:left w:val="none" w:sz="0" w:space="0" w:color="auto"/>
            <w:bottom w:val="none" w:sz="0" w:space="0" w:color="auto"/>
            <w:right w:val="none" w:sz="0" w:space="0" w:color="auto"/>
          </w:divBdr>
        </w:div>
      </w:divsChild>
    </w:div>
    <w:div w:id="2069301723">
      <w:bodyDiv w:val="1"/>
      <w:marLeft w:val="0"/>
      <w:marRight w:val="0"/>
      <w:marTop w:val="0"/>
      <w:marBottom w:val="0"/>
      <w:divBdr>
        <w:top w:val="none" w:sz="0" w:space="0" w:color="auto"/>
        <w:left w:val="none" w:sz="0" w:space="0" w:color="auto"/>
        <w:bottom w:val="none" w:sz="0" w:space="0" w:color="auto"/>
        <w:right w:val="none" w:sz="0" w:space="0" w:color="auto"/>
      </w:divBdr>
    </w:div>
    <w:div w:id="211042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5.xml"/><Relationship Id="rId39" Type="http://schemas.openxmlformats.org/officeDocument/2006/relationships/chart" Target="charts/chart18.xml"/><Relationship Id="rId21" Type="http://schemas.openxmlformats.org/officeDocument/2006/relationships/image" Target="media/image9.jpeg"/><Relationship Id="rId34" Type="http://schemas.openxmlformats.org/officeDocument/2006/relationships/chart" Target="charts/chart13.xml"/><Relationship Id="rId42" Type="http://schemas.openxmlformats.org/officeDocument/2006/relationships/chart" Target="charts/chart21.xml"/><Relationship Id="rId47" Type="http://schemas.openxmlformats.org/officeDocument/2006/relationships/chart" Target="charts/chart26.xml"/><Relationship Id="rId50" Type="http://schemas.openxmlformats.org/officeDocument/2006/relationships/hyperlink" Target="http://hyperphysics.phy-astr.gsu.edu/hbase/thermo/therid.html" TargetMode="External"/><Relationship Id="rId55" Type="http://schemas.openxmlformats.org/officeDocument/2006/relationships/hyperlink" Target="https://en.wikipedia.org/wiki/Heat_transfer"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chart" Target="charts/chart8.xml"/><Relationship Id="rId11" Type="http://schemas.openxmlformats.org/officeDocument/2006/relationships/image" Target="media/image1.png"/><Relationship Id="rId24" Type="http://schemas.openxmlformats.org/officeDocument/2006/relationships/chart" Target="charts/chart3.xml"/><Relationship Id="rId32" Type="http://schemas.openxmlformats.org/officeDocument/2006/relationships/chart" Target="charts/chart11.xml"/><Relationship Id="rId37" Type="http://schemas.openxmlformats.org/officeDocument/2006/relationships/chart" Target="charts/chart16.xml"/><Relationship Id="rId40" Type="http://schemas.openxmlformats.org/officeDocument/2006/relationships/chart" Target="charts/chart19.xml"/><Relationship Id="rId45" Type="http://schemas.openxmlformats.org/officeDocument/2006/relationships/chart" Target="charts/chart24.xml"/><Relationship Id="rId53" Type="http://schemas.openxmlformats.org/officeDocument/2006/relationships/hyperlink" Target="http://www.physics.emory.edu/faculty/brody/Advanced%20Lab/phys%20222%20lecture%20notes.pdf" TargetMode="External"/><Relationship Id="rId58" Type="http://schemas.openxmlformats.org/officeDocument/2006/relationships/image" Target="media/image10.png"/><Relationship Id="rId5" Type="http://schemas.openxmlformats.org/officeDocument/2006/relationships/numbering" Target="numbering.xml"/><Relationship Id="rId61" Type="http://schemas.openxmlformats.org/officeDocument/2006/relationships/theme" Target="theme/theme1.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chart" Target="charts/chart6.xml"/><Relationship Id="rId30" Type="http://schemas.openxmlformats.org/officeDocument/2006/relationships/chart" Target="charts/chart9.xml"/><Relationship Id="rId35" Type="http://schemas.openxmlformats.org/officeDocument/2006/relationships/chart" Target="charts/chart14.xml"/><Relationship Id="rId43" Type="http://schemas.openxmlformats.org/officeDocument/2006/relationships/chart" Target="charts/chart22.xml"/><Relationship Id="rId48" Type="http://schemas.openxmlformats.org/officeDocument/2006/relationships/chart" Target="charts/chart27.xml"/><Relationship Id="rId56" Type="http://schemas.openxmlformats.org/officeDocument/2006/relationships/hyperlink" Target="https://en.wikipedia.org/wiki/Thermal_conduction" TargetMode="External"/><Relationship Id="rId8" Type="http://schemas.openxmlformats.org/officeDocument/2006/relationships/webSettings" Target="webSettings.xml"/><Relationship Id="rId51" Type="http://schemas.openxmlformats.org/officeDocument/2006/relationships/hyperlink" Target="https://web.mit.edu/16.unified/www/FALL/thermodynamics/notes/node128.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hart" Target="charts/chart4.xml"/><Relationship Id="rId33" Type="http://schemas.openxmlformats.org/officeDocument/2006/relationships/chart" Target="charts/chart12.xml"/><Relationship Id="rId38" Type="http://schemas.openxmlformats.org/officeDocument/2006/relationships/chart" Target="charts/chart17.xml"/><Relationship Id="rId46" Type="http://schemas.openxmlformats.org/officeDocument/2006/relationships/chart" Target="charts/chart25.xml"/><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chart" Target="charts/chart20.xml"/><Relationship Id="rId54" Type="http://schemas.openxmlformats.org/officeDocument/2006/relationships/hyperlink" Target="https://www.engineeringtoolbox.com/thermal-conductivity-d_429.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chart" Target="charts/chart2.xml"/><Relationship Id="rId28" Type="http://schemas.openxmlformats.org/officeDocument/2006/relationships/chart" Target="charts/chart7.xml"/><Relationship Id="rId36" Type="http://schemas.openxmlformats.org/officeDocument/2006/relationships/chart" Target="charts/chart15.xml"/><Relationship Id="rId49" Type="http://schemas.openxmlformats.org/officeDocument/2006/relationships/hyperlink" Target="https://sciencing.com/difference-convection-advection-heat-transfers-8479535.html" TargetMode="External"/><Relationship Id="rId57" Type="http://schemas.openxmlformats.org/officeDocument/2006/relationships/hyperlink" Target="https://en.wikipedia.org/wiki/Newton%27s_law_of_cooling" TargetMode="External"/><Relationship Id="rId10" Type="http://schemas.openxmlformats.org/officeDocument/2006/relationships/endnotes" Target="endnotes.xml"/><Relationship Id="rId31" Type="http://schemas.openxmlformats.org/officeDocument/2006/relationships/chart" Target="charts/chart10.xml"/><Relationship Id="rId44" Type="http://schemas.openxmlformats.org/officeDocument/2006/relationships/chart" Target="charts/chart23.xml"/><Relationship Id="rId52" Type="http://schemas.openxmlformats.org/officeDocument/2006/relationships/hyperlink" Target="http://thegateacademy.com/files/wppdf/Heat-transfer-through-fins.pdf"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am\AppData\Roaming\Microsoft\Templates\Single%20spaced%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9.xml"/><Relationship Id="rId1" Type="http://schemas.microsoft.com/office/2011/relationships/chartStyle" Target="style19.xml"/><Relationship Id="rId5" Type="http://schemas.openxmlformats.org/officeDocument/2006/relationships/chartUserShapes" Target="../drawings/drawing1.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0.xml"/><Relationship Id="rId1" Type="http://schemas.microsoft.com/office/2011/relationships/chartStyle" Target="style20.xml"/><Relationship Id="rId5" Type="http://schemas.openxmlformats.org/officeDocument/2006/relationships/chartUserShapes" Target="../drawings/drawing2.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21.xml"/><Relationship Id="rId1" Type="http://schemas.microsoft.com/office/2011/relationships/chartStyle" Target="style21.xml"/><Relationship Id="rId5" Type="http://schemas.openxmlformats.org/officeDocument/2006/relationships/chartUserShapes" Target="../drawings/drawing3.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2.xml"/><Relationship Id="rId1" Type="http://schemas.microsoft.com/office/2011/relationships/chartStyle" Target="style22.xml"/><Relationship Id="rId5" Type="http://schemas.openxmlformats.org/officeDocument/2006/relationships/chartUserShapes" Target="../drawings/drawing4.xml"/><Relationship Id="rId4"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23.xml"/><Relationship Id="rId1" Type="http://schemas.microsoft.com/office/2011/relationships/chartStyle" Target="style23.xml"/><Relationship Id="rId5" Type="http://schemas.openxmlformats.org/officeDocument/2006/relationships/chartUserShapes" Target="../drawings/drawing5.xml"/><Relationship Id="rId4"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24.xml"/><Relationship Id="rId1" Type="http://schemas.microsoft.com/office/2011/relationships/chartStyle" Target="style24.xml"/><Relationship Id="rId5" Type="http://schemas.openxmlformats.org/officeDocument/2006/relationships/chartUserShapes" Target="../drawings/drawing6.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D:\PersonalFiles\physics\&#1504;&#1497;&#1505;&#1493;&#1497;&#1497;&#1501;\&#1504;&#1497;&#1505;&#1493;&#1497;%20&#1497;&#1489;%20&#1488;&#1500;&#1493;&#1502;&#1497;&#1504;&#1497;&#1493;&#1501;.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גרף</a:t>
            </a:r>
            <a:r>
              <a:rPr lang="he-IL" baseline="0"/>
              <a:t> </a:t>
            </a:r>
            <a:r>
              <a:rPr lang="he-IL" sz="1400" b="0" i="0" u="none" strike="noStrike" kern="1200" spc="0" baseline="0">
                <a:solidFill>
                  <a:sysClr val="windowText" lastClr="000000">
                    <a:lumMod val="65000"/>
                    <a:lumOff val="35000"/>
                  </a:sysClr>
                </a:solidFill>
                <a:latin typeface="+mn-lt"/>
                <a:ea typeface="+mn-ea"/>
                <a:cs typeface="+mn-cs"/>
              </a:rPr>
              <a:t>טמפרטורה</a:t>
            </a:r>
            <a:r>
              <a:rPr lang="he-IL" baseline="0"/>
              <a:t> בזמנים שונים</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דקה 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טמפ'!$C$3:$J$3</c:f>
              <c:numCache>
                <c:formatCode>General</c:formatCode>
                <c:ptCount val="8"/>
                <c:pt idx="0">
                  <c:v>25.3</c:v>
                </c:pt>
                <c:pt idx="1">
                  <c:v>23.1</c:v>
                </c:pt>
                <c:pt idx="2">
                  <c:v>24.3</c:v>
                </c:pt>
                <c:pt idx="3">
                  <c:v>24.7</c:v>
                </c:pt>
                <c:pt idx="4">
                  <c:v>24.6</c:v>
                </c:pt>
                <c:pt idx="5">
                  <c:v>24.9</c:v>
                </c:pt>
                <c:pt idx="6">
                  <c:v>25.3</c:v>
                </c:pt>
                <c:pt idx="7">
                  <c:v>24.8</c:v>
                </c:pt>
              </c:numCache>
            </c:numRef>
          </c:yVal>
          <c:smooth val="1"/>
          <c:extLst>
            <c:ext xmlns:c16="http://schemas.microsoft.com/office/drawing/2014/chart" uri="{C3380CC4-5D6E-409C-BE32-E72D297353CC}">
              <c16:uniqueId val="{00000000-BDE9-486F-99C9-535F5E9ED0C8}"/>
            </c:ext>
          </c:extLst>
        </c:ser>
        <c:ser>
          <c:idx val="1"/>
          <c:order val="1"/>
          <c:tx>
            <c:v>דקה 1</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טמפ'!$C$4:$J$4</c:f>
              <c:numCache>
                <c:formatCode>General</c:formatCode>
                <c:ptCount val="8"/>
                <c:pt idx="0">
                  <c:v>28.7</c:v>
                </c:pt>
                <c:pt idx="1">
                  <c:v>25.7</c:v>
                </c:pt>
                <c:pt idx="2">
                  <c:v>24.6</c:v>
                </c:pt>
                <c:pt idx="3">
                  <c:v>24.3</c:v>
                </c:pt>
                <c:pt idx="4">
                  <c:v>24.6</c:v>
                </c:pt>
                <c:pt idx="5">
                  <c:v>24.6</c:v>
                </c:pt>
                <c:pt idx="6">
                  <c:v>25.1</c:v>
                </c:pt>
                <c:pt idx="7">
                  <c:v>24.5</c:v>
                </c:pt>
              </c:numCache>
            </c:numRef>
          </c:yVal>
          <c:smooth val="1"/>
          <c:extLst>
            <c:ext xmlns:c16="http://schemas.microsoft.com/office/drawing/2014/chart" uri="{C3380CC4-5D6E-409C-BE32-E72D297353CC}">
              <c16:uniqueId val="{00000001-BDE9-486F-99C9-535F5E9ED0C8}"/>
            </c:ext>
          </c:extLst>
        </c:ser>
        <c:ser>
          <c:idx val="2"/>
          <c:order val="2"/>
          <c:tx>
            <c:v>דקה 2</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טמפ'!$C$5:$J$5</c:f>
              <c:numCache>
                <c:formatCode>General</c:formatCode>
                <c:ptCount val="8"/>
                <c:pt idx="0">
                  <c:v>32.299999999999997</c:v>
                </c:pt>
                <c:pt idx="1">
                  <c:v>27.6</c:v>
                </c:pt>
                <c:pt idx="2">
                  <c:v>24.4</c:v>
                </c:pt>
                <c:pt idx="3">
                  <c:v>24.1</c:v>
                </c:pt>
                <c:pt idx="4">
                  <c:v>24.4</c:v>
                </c:pt>
                <c:pt idx="5">
                  <c:v>24.4</c:v>
                </c:pt>
                <c:pt idx="6">
                  <c:v>24.9</c:v>
                </c:pt>
                <c:pt idx="7">
                  <c:v>24.4</c:v>
                </c:pt>
              </c:numCache>
            </c:numRef>
          </c:yVal>
          <c:smooth val="1"/>
          <c:extLst>
            <c:ext xmlns:c16="http://schemas.microsoft.com/office/drawing/2014/chart" uri="{C3380CC4-5D6E-409C-BE32-E72D297353CC}">
              <c16:uniqueId val="{00000002-BDE9-486F-99C9-535F5E9ED0C8}"/>
            </c:ext>
          </c:extLst>
        </c:ser>
        <c:ser>
          <c:idx val="3"/>
          <c:order val="3"/>
          <c:tx>
            <c:v>דקה 3</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טמפ'!$C$6:$J$6</c:f>
              <c:numCache>
                <c:formatCode>General</c:formatCode>
                <c:ptCount val="8"/>
                <c:pt idx="0">
                  <c:v>34.9</c:v>
                </c:pt>
                <c:pt idx="1">
                  <c:v>27.7</c:v>
                </c:pt>
                <c:pt idx="2">
                  <c:v>24.2</c:v>
                </c:pt>
                <c:pt idx="3">
                  <c:v>24</c:v>
                </c:pt>
                <c:pt idx="4">
                  <c:v>24.2</c:v>
                </c:pt>
                <c:pt idx="5">
                  <c:v>24.2</c:v>
                </c:pt>
                <c:pt idx="6">
                  <c:v>24.8</c:v>
                </c:pt>
                <c:pt idx="7">
                  <c:v>24.1</c:v>
                </c:pt>
              </c:numCache>
            </c:numRef>
          </c:yVal>
          <c:smooth val="1"/>
          <c:extLst>
            <c:ext xmlns:c16="http://schemas.microsoft.com/office/drawing/2014/chart" uri="{C3380CC4-5D6E-409C-BE32-E72D297353CC}">
              <c16:uniqueId val="{00000003-BDE9-486F-99C9-535F5E9ED0C8}"/>
            </c:ext>
          </c:extLst>
        </c:ser>
        <c:ser>
          <c:idx val="4"/>
          <c:order val="4"/>
          <c:tx>
            <c:v>דקה 4</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טמפ'!$C$7:$J$7</c:f>
              <c:numCache>
                <c:formatCode>General</c:formatCode>
                <c:ptCount val="8"/>
                <c:pt idx="0">
                  <c:v>37.1</c:v>
                </c:pt>
                <c:pt idx="1">
                  <c:v>28.3</c:v>
                </c:pt>
                <c:pt idx="2">
                  <c:v>24.2</c:v>
                </c:pt>
                <c:pt idx="3">
                  <c:v>23.9</c:v>
                </c:pt>
                <c:pt idx="4">
                  <c:v>24.1</c:v>
                </c:pt>
                <c:pt idx="5">
                  <c:v>24.1</c:v>
                </c:pt>
                <c:pt idx="6">
                  <c:v>24.7</c:v>
                </c:pt>
                <c:pt idx="7">
                  <c:v>23.9</c:v>
                </c:pt>
              </c:numCache>
            </c:numRef>
          </c:yVal>
          <c:smooth val="1"/>
          <c:extLst>
            <c:ext xmlns:c16="http://schemas.microsoft.com/office/drawing/2014/chart" uri="{C3380CC4-5D6E-409C-BE32-E72D297353CC}">
              <c16:uniqueId val="{00000004-BDE9-486F-99C9-535F5E9ED0C8}"/>
            </c:ext>
          </c:extLst>
        </c:ser>
        <c:ser>
          <c:idx val="9"/>
          <c:order val="9"/>
          <c:tx>
            <c:v>דקה 9</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טמפ'!$C$12:$J$12</c:f>
              <c:numCache>
                <c:formatCode>General</c:formatCode>
                <c:ptCount val="8"/>
                <c:pt idx="0">
                  <c:v>43.2</c:v>
                </c:pt>
                <c:pt idx="1">
                  <c:v>30.1</c:v>
                </c:pt>
                <c:pt idx="2">
                  <c:v>25</c:v>
                </c:pt>
                <c:pt idx="3">
                  <c:v>23.4</c:v>
                </c:pt>
                <c:pt idx="4">
                  <c:v>23.5</c:v>
                </c:pt>
                <c:pt idx="5">
                  <c:v>23.5</c:v>
                </c:pt>
                <c:pt idx="6">
                  <c:v>23.9</c:v>
                </c:pt>
                <c:pt idx="7">
                  <c:v>23.6</c:v>
                </c:pt>
              </c:numCache>
            </c:numRef>
          </c:yVal>
          <c:smooth val="1"/>
          <c:extLst>
            <c:ext xmlns:c16="http://schemas.microsoft.com/office/drawing/2014/chart" uri="{C3380CC4-5D6E-409C-BE32-E72D297353CC}">
              <c16:uniqueId val="{00000009-BDE9-486F-99C9-535F5E9ED0C8}"/>
            </c:ext>
          </c:extLst>
        </c:ser>
        <c:ser>
          <c:idx val="14"/>
          <c:order val="14"/>
          <c:tx>
            <c:v>דקה 14</c:v>
          </c:tx>
          <c:spPr>
            <a:ln w="19050"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טמפ'!$C$17:$J$17</c:f>
              <c:numCache>
                <c:formatCode>General</c:formatCode>
                <c:ptCount val="8"/>
                <c:pt idx="0">
                  <c:v>44.3</c:v>
                </c:pt>
                <c:pt idx="1">
                  <c:v>31.5</c:v>
                </c:pt>
                <c:pt idx="2">
                  <c:v>26.3</c:v>
                </c:pt>
                <c:pt idx="3">
                  <c:v>23.7</c:v>
                </c:pt>
                <c:pt idx="4">
                  <c:v>23.3</c:v>
                </c:pt>
                <c:pt idx="5">
                  <c:v>23</c:v>
                </c:pt>
                <c:pt idx="6">
                  <c:v>23.4</c:v>
                </c:pt>
                <c:pt idx="7">
                  <c:v>23.7</c:v>
                </c:pt>
              </c:numCache>
            </c:numRef>
          </c:yVal>
          <c:smooth val="1"/>
          <c:extLst>
            <c:ext xmlns:c16="http://schemas.microsoft.com/office/drawing/2014/chart" uri="{C3380CC4-5D6E-409C-BE32-E72D297353CC}">
              <c16:uniqueId val="{0000000E-BDE9-486F-99C9-535F5E9ED0C8}"/>
            </c:ext>
          </c:extLst>
        </c:ser>
        <c:ser>
          <c:idx val="19"/>
          <c:order val="19"/>
          <c:tx>
            <c:v>דקה 19</c:v>
          </c:tx>
          <c:spPr>
            <a:ln w="19050"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טמפ'!$C$22:$J$22</c:f>
              <c:numCache>
                <c:formatCode>General</c:formatCode>
                <c:ptCount val="8"/>
                <c:pt idx="0">
                  <c:v>45.7</c:v>
                </c:pt>
                <c:pt idx="1">
                  <c:v>31.9</c:v>
                </c:pt>
                <c:pt idx="2">
                  <c:v>26.8</c:v>
                </c:pt>
                <c:pt idx="3">
                  <c:v>23.9</c:v>
                </c:pt>
                <c:pt idx="4">
                  <c:v>23.3</c:v>
                </c:pt>
                <c:pt idx="5">
                  <c:v>22.8</c:v>
                </c:pt>
                <c:pt idx="6">
                  <c:v>23.1</c:v>
                </c:pt>
                <c:pt idx="7">
                  <c:v>23.9</c:v>
                </c:pt>
              </c:numCache>
            </c:numRef>
          </c:yVal>
          <c:smooth val="1"/>
          <c:extLst>
            <c:ext xmlns:c16="http://schemas.microsoft.com/office/drawing/2014/chart" uri="{C3380CC4-5D6E-409C-BE32-E72D297353CC}">
              <c16:uniqueId val="{00000013-BDE9-486F-99C9-535F5E9ED0C8}"/>
            </c:ext>
          </c:extLst>
        </c:ser>
        <c:ser>
          <c:idx val="29"/>
          <c:order val="29"/>
          <c:tx>
            <c:v>דקה 29</c:v>
          </c:tx>
          <c:spPr>
            <a:ln w="19050"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טמפ'!$C$32:$J$32</c:f>
              <c:numCache>
                <c:formatCode>General</c:formatCode>
                <c:ptCount val="8"/>
                <c:pt idx="0">
                  <c:v>46.7</c:v>
                </c:pt>
                <c:pt idx="1">
                  <c:v>33</c:v>
                </c:pt>
                <c:pt idx="2">
                  <c:v>27.1</c:v>
                </c:pt>
                <c:pt idx="3">
                  <c:v>24.3</c:v>
                </c:pt>
                <c:pt idx="4">
                  <c:v>23.5</c:v>
                </c:pt>
                <c:pt idx="5">
                  <c:v>22.8</c:v>
                </c:pt>
                <c:pt idx="6">
                  <c:v>22.9</c:v>
                </c:pt>
                <c:pt idx="7">
                  <c:v>23.7</c:v>
                </c:pt>
              </c:numCache>
            </c:numRef>
          </c:yVal>
          <c:smooth val="1"/>
          <c:extLst>
            <c:ext xmlns:c16="http://schemas.microsoft.com/office/drawing/2014/chart" uri="{C3380CC4-5D6E-409C-BE32-E72D297353CC}">
              <c16:uniqueId val="{0000001D-BDE9-486F-99C9-535F5E9ED0C8}"/>
            </c:ext>
          </c:extLst>
        </c:ser>
        <c:ser>
          <c:idx val="39"/>
          <c:order val="39"/>
          <c:tx>
            <c:v>דקה 39</c:v>
          </c:tx>
          <c:spPr>
            <a:ln w="19050" cap="rnd">
              <a:solidFill>
                <a:schemeClr val="accent4">
                  <a:lumMod val="70000"/>
                  <a:lumOff val="30000"/>
                </a:schemeClr>
              </a:solidFill>
              <a:round/>
            </a:ln>
            <a:effectLst/>
          </c:spPr>
          <c:marker>
            <c:symbol val="circle"/>
            <c:size val="5"/>
            <c:spPr>
              <a:solidFill>
                <a:schemeClr val="accent4">
                  <a:lumMod val="70000"/>
                  <a:lumOff val="30000"/>
                </a:schemeClr>
              </a:solidFill>
              <a:ln w="9525">
                <a:solidFill>
                  <a:schemeClr val="accent4">
                    <a:lumMod val="70000"/>
                    <a:lumOff val="3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טמפ'!$C$42:$J$42</c:f>
              <c:numCache>
                <c:formatCode>General</c:formatCode>
                <c:ptCount val="8"/>
                <c:pt idx="0">
                  <c:v>46.5</c:v>
                </c:pt>
                <c:pt idx="1">
                  <c:v>33.200000000000003</c:v>
                </c:pt>
                <c:pt idx="2">
                  <c:v>27.4</c:v>
                </c:pt>
                <c:pt idx="3">
                  <c:v>24.5</c:v>
                </c:pt>
                <c:pt idx="4">
                  <c:v>23.6</c:v>
                </c:pt>
                <c:pt idx="5">
                  <c:v>22.8</c:v>
                </c:pt>
                <c:pt idx="6">
                  <c:v>22.8</c:v>
                </c:pt>
                <c:pt idx="7">
                  <c:v>23.6</c:v>
                </c:pt>
              </c:numCache>
            </c:numRef>
          </c:yVal>
          <c:smooth val="1"/>
          <c:extLst>
            <c:ext xmlns:c16="http://schemas.microsoft.com/office/drawing/2014/chart" uri="{C3380CC4-5D6E-409C-BE32-E72D297353CC}">
              <c16:uniqueId val="{00000027-BDE9-486F-99C9-535F5E9ED0C8}"/>
            </c:ext>
          </c:extLst>
        </c:ser>
        <c:ser>
          <c:idx val="50"/>
          <c:order val="50"/>
          <c:tx>
            <c:v>דקה 50</c:v>
          </c:tx>
          <c:spPr>
            <a:ln w="19050" cap="rnd">
              <a:solidFill>
                <a:schemeClr val="accent3">
                  <a:lumMod val="50000"/>
                  <a:lumOff val="50000"/>
                </a:schemeClr>
              </a:solidFill>
              <a:round/>
            </a:ln>
            <a:effectLst/>
          </c:spPr>
          <c:marker>
            <c:symbol val="circle"/>
            <c:size val="5"/>
            <c:spPr>
              <a:solidFill>
                <a:schemeClr val="accent3">
                  <a:lumMod val="50000"/>
                  <a:lumOff val="50000"/>
                </a:schemeClr>
              </a:solidFill>
              <a:ln w="9525">
                <a:solidFill>
                  <a:schemeClr val="accent3">
                    <a:lumMod val="50000"/>
                    <a:lumOff val="50000"/>
                  </a:schemeClr>
                </a:solidFill>
              </a:ln>
              <a:effectLst/>
            </c:spPr>
          </c:marker>
          <c:xVal>
            <c:numRef>
              <c:f>'נתוני טמפ'!$C$2:$J$2</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'נתוני טמפ'!$C$53:$J$53</c:f>
              <c:numCache>
                <c:formatCode>General</c:formatCode>
                <c:ptCount val="8"/>
                <c:pt idx="0">
                  <c:v>47.1</c:v>
                </c:pt>
                <c:pt idx="1">
                  <c:v>33.1</c:v>
                </c:pt>
                <c:pt idx="2">
                  <c:v>27.6</c:v>
                </c:pt>
                <c:pt idx="3">
                  <c:v>24.6</c:v>
                </c:pt>
                <c:pt idx="4">
                  <c:v>23.6</c:v>
                </c:pt>
                <c:pt idx="5">
                  <c:v>22.8</c:v>
                </c:pt>
                <c:pt idx="6">
                  <c:v>22.7</c:v>
                </c:pt>
                <c:pt idx="7">
                  <c:v>23.7</c:v>
                </c:pt>
              </c:numCache>
            </c:numRef>
          </c:yVal>
          <c:smooth val="1"/>
          <c:extLst>
            <c:ext xmlns:c16="http://schemas.microsoft.com/office/drawing/2014/chart" uri="{C3380CC4-5D6E-409C-BE32-E72D297353CC}">
              <c16:uniqueId val="{00000032-BDE9-486F-99C9-535F5E9ED0C8}"/>
            </c:ext>
          </c:extLst>
        </c:ser>
        <c:dLbls>
          <c:showLegendKey val="0"/>
          <c:showVal val="0"/>
          <c:showCatName val="0"/>
          <c:showSerName val="0"/>
          <c:showPercent val="0"/>
          <c:showBubbleSize val="0"/>
        </c:dLbls>
        <c:axId val="166228088"/>
        <c:axId val="166228480"/>
        <c:extLst>
          <c:ext xmlns:c15="http://schemas.microsoft.com/office/drawing/2012/chart" uri="{02D57815-91ED-43cb-92C2-25804820EDAC}">
            <c15:filteredScatterSeries>
              <c15:ser>
                <c:idx val="5"/>
                <c:order val="5"/>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c:ex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c:ext uri="{02D57815-91ED-43cb-92C2-25804820EDAC}">
                        <c15:formulaRef>
                          <c15:sqref>'נתוני טמפ'!$C$8:$J$8</c15:sqref>
                        </c15:formulaRef>
                      </c:ext>
                    </c:extLst>
                    <c:numCache>
                      <c:formatCode>General</c:formatCode>
                      <c:ptCount val="8"/>
                      <c:pt idx="0">
                        <c:v>39.1</c:v>
                      </c:pt>
                      <c:pt idx="1">
                        <c:v>28.7</c:v>
                      </c:pt>
                      <c:pt idx="2">
                        <c:v>24.2</c:v>
                      </c:pt>
                      <c:pt idx="3">
                        <c:v>23.7</c:v>
                      </c:pt>
                      <c:pt idx="4">
                        <c:v>24</c:v>
                      </c:pt>
                      <c:pt idx="5">
                        <c:v>23.9</c:v>
                      </c:pt>
                      <c:pt idx="6">
                        <c:v>24.9</c:v>
                      </c:pt>
                      <c:pt idx="7">
                        <c:v>23.9</c:v>
                      </c:pt>
                    </c:numCache>
                  </c:numRef>
                </c:yVal>
                <c:smooth val="1"/>
                <c:extLst>
                  <c:ext xmlns:c16="http://schemas.microsoft.com/office/drawing/2014/chart" uri="{C3380CC4-5D6E-409C-BE32-E72D297353CC}">
                    <c16:uniqueId val="{00000005-BDE9-486F-99C9-535F5E9ED0C8}"/>
                  </c:ext>
                </c:extLst>
              </c15:ser>
            </c15:filteredScatterSeries>
            <c15:filteredScatterSeries>
              <c15:ser>
                <c:idx val="6"/>
                <c:order val="6"/>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טמפ'!$C$9:$J$9</c15:sqref>
                        </c15:formulaRef>
                      </c:ext>
                    </c:extLst>
                    <c:numCache>
                      <c:formatCode>General</c:formatCode>
                      <c:ptCount val="8"/>
                      <c:pt idx="0">
                        <c:v>40.299999999999997</c:v>
                      </c:pt>
                      <c:pt idx="1">
                        <c:v>29.4</c:v>
                      </c:pt>
                      <c:pt idx="2">
                        <c:v>24.3</c:v>
                      </c:pt>
                      <c:pt idx="3">
                        <c:v>23.6</c:v>
                      </c:pt>
                      <c:pt idx="4">
                        <c:v>23.8</c:v>
                      </c:pt>
                      <c:pt idx="5">
                        <c:v>23.8</c:v>
                      </c:pt>
                      <c:pt idx="6">
                        <c:v>24.3</c:v>
                      </c:pt>
                      <c:pt idx="7">
                        <c:v>23.7</c:v>
                      </c:pt>
                    </c:numCache>
                  </c:numRef>
                </c:yVal>
                <c:smooth val="1"/>
                <c:extLst xmlns:c15="http://schemas.microsoft.com/office/drawing/2012/chart">
                  <c:ext xmlns:c16="http://schemas.microsoft.com/office/drawing/2014/chart" uri="{C3380CC4-5D6E-409C-BE32-E72D297353CC}">
                    <c16:uniqueId val="{00000006-BDE9-486F-99C9-535F5E9ED0C8}"/>
                  </c:ext>
                </c:extLst>
              </c15:ser>
            </c15:filteredScatterSeries>
            <c15:filteredScatterSeries>
              <c15:ser>
                <c:idx val="7"/>
                <c:order val="7"/>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טמפ'!$C$10:$J$10</c15:sqref>
                        </c15:formulaRef>
                      </c:ext>
                    </c:extLst>
                    <c:numCache>
                      <c:formatCode>General</c:formatCode>
                      <c:ptCount val="8"/>
                      <c:pt idx="0">
                        <c:v>41.6</c:v>
                      </c:pt>
                      <c:pt idx="1">
                        <c:v>29.5</c:v>
                      </c:pt>
                      <c:pt idx="2">
                        <c:v>24.5</c:v>
                      </c:pt>
                      <c:pt idx="3">
                        <c:v>23.4</c:v>
                      </c:pt>
                      <c:pt idx="4">
                        <c:v>23.7</c:v>
                      </c:pt>
                      <c:pt idx="5">
                        <c:v>23.6</c:v>
                      </c:pt>
                      <c:pt idx="6">
                        <c:v>24.1</c:v>
                      </c:pt>
                      <c:pt idx="7">
                        <c:v>23.6</c:v>
                      </c:pt>
                    </c:numCache>
                  </c:numRef>
                </c:yVal>
                <c:smooth val="1"/>
                <c:extLst xmlns:c15="http://schemas.microsoft.com/office/drawing/2012/chart">
                  <c:ext xmlns:c16="http://schemas.microsoft.com/office/drawing/2014/chart" uri="{C3380CC4-5D6E-409C-BE32-E72D297353CC}">
                    <c16:uniqueId val="{00000007-BDE9-486F-99C9-535F5E9ED0C8}"/>
                  </c:ext>
                </c:extLst>
              </c15:ser>
            </c15:filteredScatterSeries>
            <c15:filteredScatterSeries>
              <c15:ser>
                <c:idx val="8"/>
                <c:order val="8"/>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טמפ'!$C$11:$J$11</c15:sqref>
                        </c15:formulaRef>
                      </c:ext>
                    </c:extLst>
                    <c:numCache>
                      <c:formatCode>General</c:formatCode>
                      <c:ptCount val="8"/>
                      <c:pt idx="0">
                        <c:v>42.5</c:v>
                      </c:pt>
                      <c:pt idx="1">
                        <c:v>29.9</c:v>
                      </c:pt>
                      <c:pt idx="2">
                        <c:v>24.6</c:v>
                      </c:pt>
                      <c:pt idx="3">
                        <c:v>23.4</c:v>
                      </c:pt>
                      <c:pt idx="4">
                        <c:v>23.6</c:v>
                      </c:pt>
                      <c:pt idx="5">
                        <c:v>23.5</c:v>
                      </c:pt>
                      <c:pt idx="6">
                        <c:v>24</c:v>
                      </c:pt>
                      <c:pt idx="7">
                        <c:v>23.6</c:v>
                      </c:pt>
                    </c:numCache>
                  </c:numRef>
                </c:yVal>
                <c:smooth val="1"/>
                <c:extLst xmlns:c15="http://schemas.microsoft.com/office/drawing/2012/chart">
                  <c:ext xmlns:c16="http://schemas.microsoft.com/office/drawing/2014/chart" uri="{C3380CC4-5D6E-409C-BE32-E72D297353CC}">
                    <c16:uniqueId val="{00000008-BDE9-486F-99C9-535F5E9ED0C8}"/>
                  </c:ext>
                </c:extLst>
              </c15:ser>
            </c15:filteredScatterSeries>
            <c15:filteredScatterSeries>
              <c15:ser>
                <c:idx val="10"/>
                <c:order val="10"/>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טמפ'!$C$13:$J$13</c15:sqref>
                        </c15:formulaRef>
                      </c:ext>
                    </c:extLst>
                    <c:numCache>
                      <c:formatCode>General</c:formatCode>
                      <c:ptCount val="8"/>
                      <c:pt idx="0">
                        <c:v>43.8</c:v>
                      </c:pt>
                      <c:pt idx="1">
                        <c:v>30.3</c:v>
                      </c:pt>
                      <c:pt idx="2">
                        <c:v>25.4</c:v>
                      </c:pt>
                      <c:pt idx="3">
                        <c:v>23.4</c:v>
                      </c:pt>
                      <c:pt idx="4">
                        <c:v>23.5</c:v>
                      </c:pt>
                      <c:pt idx="5">
                        <c:v>23.5</c:v>
                      </c:pt>
                      <c:pt idx="6">
                        <c:v>23.9</c:v>
                      </c:pt>
                      <c:pt idx="7">
                        <c:v>23.6</c:v>
                      </c:pt>
                    </c:numCache>
                  </c:numRef>
                </c:yVal>
                <c:smooth val="1"/>
                <c:extLst xmlns:c15="http://schemas.microsoft.com/office/drawing/2012/chart">
                  <c:ext xmlns:c16="http://schemas.microsoft.com/office/drawing/2014/chart" uri="{C3380CC4-5D6E-409C-BE32-E72D297353CC}">
                    <c16:uniqueId val="{0000000A-BDE9-486F-99C9-535F5E9ED0C8}"/>
                  </c:ext>
                </c:extLst>
              </c15:ser>
            </c15:filteredScatterSeries>
            <c15:filteredScatterSeries>
              <c15:ser>
                <c:idx val="11"/>
                <c:order val="11"/>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טמפ'!$C$14:$J$14</c15:sqref>
                        </c15:formulaRef>
                      </c:ext>
                    </c:extLst>
                    <c:numCache>
                      <c:formatCode>General</c:formatCode>
                      <c:ptCount val="8"/>
                      <c:pt idx="0">
                        <c:v>44.3</c:v>
                      </c:pt>
                      <c:pt idx="1">
                        <c:v>30.5</c:v>
                      </c:pt>
                      <c:pt idx="2">
                        <c:v>25.8</c:v>
                      </c:pt>
                      <c:pt idx="3">
                        <c:v>23.3</c:v>
                      </c:pt>
                      <c:pt idx="4">
                        <c:v>23.3</c:v>
                      </c:pt>
                      <c:pt idx="5">
                        <c:v>23.2</c:v>
                      </c:pt>
                      <c:pt idx="6">
                        <c:v>23.6</c:v>
                      </c:pt>
                      <c:pt idx="7">
                        <c:v>23.6</c:v>
                      </c:pt>
                    </c:numCache>
                  </c:numRef>
                </c:yVal>
                <c:smooth val="1"/>
                <c:extLst xmlns:c15="http://schemas.microsoft.com/office/drawing/2012/chart">
                  <c:ext xmlns:c16="http://schemas.microsoft.com/office/drawing/2014/chart" uri="{C3380CC4-5D6E-409C-BE32-E72D297353CC}">
                    <c16:uniqueId val="{0000000B-BDE9-486F-99C9-535F5E9ED0C8}"/>
                  </c:ext>
                </c:extLst>
              </c15:ser>
            </c15:filteredScatterSeries>
            <c15:filteredScatterSeries>
              <c15:ser>
                <c:idx val="12"/>
                <c:order val="12"/>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טמפ'!$C$15:$J$15</c15:sqref>
                        </c15:formulaRef>
                      </c:ext>
                    </c:extLst>
                    <c:numCache>
                      <c:formatCode>General</c:formatCode>
                      <c:ptCount val="8"/>
                      <c:pt idx="0">
                        <c:v>44.4</c:v>
                      </c:pt>
                      <c:pt idx="1">
                        <c:v>30.7</c:v>
                      </c:pt>
                      <c:pt idx="2">
                        <c:v>25.9</c:v>
                      </c:pt>
                      <c:pt idx="3">
                        <c:v>23.5</c:v>
                      </c:pt>
                      <c:pt idx="4">
                        <c:v>23.3</c:v>
                      </c:pt>
                      <c:pt idx="5">
                        <c:v>23.1</c:v>
                      </c:pt>
                      <c:pt idx="6">
                        <c:v>23.5</c:v>
                      </c:pt>
                      <c:pt idx="7">
                        <c:v>23.6</c:v>
                      </c:pt>
                    </c:numCache>
                  </c:numRef>
                </c:yVal>
                <c:smooth val="1"/>
                <c:extLst xmlns:c15="http://schemas.microsoft.com/office/drawing/2012/chart">
                  <c:ext xmlns:c16="http://schemas.microsoft.com/office/drawing/2014/chart" uri="{C3380CC4-5D6E-409C-BE32-E72D297353CC}">
                    <c16:uniqueId val="{0000000C-BDE9-486F-99C9-535F5E9ED0C8}"/>
                  </c:ext>
                </c:extLst>
              </c15:ser>
            </c15:filteredScatterSeries>
            <c15:filteredScatterSeries>
              <c15:ser>
                <c:idx val="13"/>
                <c:order val="13"/>
                <c:spPr>
                  <a:ln w="19050"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טמפ'!$C$16:$J$16</c15:sqref>
                        </c15:formulaRef>
                      </c:ext>
                    </c:extLst>
                    <c:numCache>
                      <c:formatCode>General</c:formatCode>
                      <c:ptCount val="8"/>
                      <c:pt idx="0">
                        <c:v>44.7</c:v>
                      </c:pt>
                      <c:pt idx="1">
                        <c:v>31.3</c:v>
                      </c:pt>
                      <c:pt idx="2">
                        <c:v>26.1</c:v>
                      </c:pt>
                      <c:pt idx="3">
                        <c:v>23.6</c:v>
                      </c:pt>
                      <c:pt idx="4">
                        <c:v>23.2</c:v>
                      </c:pt>
                      <c:pt idx="5">
                        <c:v>23.1</c:v>
                      </c:pt>
                      <c:pt idx="6">
                        <c:v>23.5</c:v>
                      </c:pt>
                      <c:pt idx="7">
                        <c:v>23.6</c:v>
                      </c:pt>
                    </c:numCache>
                  </c:numRef>
                </c:yVal>
                <c:smooth val="1"/>
                <c:extLst xmlns:c15="http://schemas.microsoft.com/office/drawing/2012/chart">
                  <c:ext xmlns:c16="http://schemas.microsoft.com/office/drawing/2014/chart" uri="{C3380CC4-5D6E-409C-BE32-E72D297353CC}">
                    <c16:uniqueId val="{0000000D-BDE9-486F-99C9-535F5E9ED0C8}"/>
                  </c:ext>
                </c:extLst>
              </c15:ser>
            </c15:filteredScatterSeries>
            <c15:filteredScatterSeries>
              <c15:ser>
                <c:idx val="15"/>
                <c:order val="15"/>
                <c:spPr>
                  <a:ln w="19050"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טמפ'!$C$18:$J$18</c15:sqref>
                        </c15:formulaRef>
                      </c:ext>
                    </c:extLst>
                    <c:numCache>
                      <c:formatCode>General</c:formatCode>
                      <c:ptCount val="8"/>
                      <c:pt idx="0">
                        <c:v>45.1</c:v>
                      </c:pt>
                      <c:pt idx="1">
                        <c:v>31.5</c:v>
                      </c:pt>
                      <c:pt idx="2">
                        <c:v>26.4</c:v>
                      </c:pt>
                      <c:pt idx="3">
                        <c:v>23.7</c:v>
                      </c:pt>
                      <c:pt idx="4">
                        <c:v>23.2</c:v>
                      </c:pt>
                      <c:pt idx="5">
                        <c:v>23</c:v>
                      </c:pt>
                      <c:pt idx="6">
                        <c:v>23.4</c:v>
                      </c:pt>
                      <c:pt idx="7">
                        <c:v>23.8</c:v>
                      </c:pt>
                    </c:numCache>
                  </c:numRef>
                </c:yVal>
                <c:smooth val="1"/>
                <c:extLst xmlns:c15="http://schemas.microsoft.com/office/drawing/2012/chart">
                  <c:ext xmlns:c16="http://schemas.microsoft.com/office/drawing/2014/chart" uri="{C3380CC4-5D6E-409C-BE32-E72D297353CC}">
                    <c16:uniqueId val="{0000000F-BDE9-486F-99C9-535F5E9ED0C8}"/>
                  </c:ext>
                </c:extLst>
              </c15:ser>
            </c15:filteredScatterSeries>
            <c15:filteredScatterSeries>
              <c15:ser>
                <c:idx val="16"/>
                <c:order val="16"/>
                <c:spPr>
                  <a:ln w="19050"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טמפ'!$C$19:$J$19</c15:sqref>
                        </c15:formulaRef>
                      </c:ext>
                    </c:extLst>
                    <c:numCache>
                      <c:formatCode>General</c:formatCode>
                      <c:ptCount val="8"/>
                      <c:pt idx="0">
                        <c:v>45.2</c:v>
                      </c:pt>
                      <c:pt idx="1">
                        <c:v>31.4</c:v>
                      </c:pt>
                      <c:pt idx="2">
                        <c:v>26.5</c:v>
                      </c:pt>
                      <c:pt idx="3">
                        <c:v>23.7</c:v>
                      </c:pt>
                      <c:pt idx="4">
                        <c:v>23.3</c:v>
                      </c:pt>
                      <c:pt idx="5">
                        <c:v>22.9</c:v>
                      </c:pt>
                      <c:pt idx="6">
                        <c:v>23.3</c:v>
                      </c:pt>
                      <c:pt idx="7">
                        <c:v>23.8</c:v>
                      </c:pt>
                    </c:numCache>
                  </c:numRef>
                </c:yVal>
                <c:smooth val="1"/>
                <c:extLst xmlns:c15="http://schemas.microsoft.com/office/drawing/2012/chart">
                  <c:ext xmlns:c16="http://schemas.microsoft.com/office/drawing/2014/chart" uri="{C3380CC4-5D6E-409C-BE32-E72D297353CC}">
                    <c16:uniqueId val="{00000010-BDE9-486F-99C9-535F5E9ED0C8}"/>
                  </c:ext>
                </c:extLst>
              </c15:ser>
            </c15:filteredScatterSeries>
            <c15:filteredScatterSeries>
              <c15:ser>
                <c:idx val="17"/>
                <c:order val="17"/>
                <c:spPr>
                  <a:ln w="19050"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טמפ'!$C$20:$J$20</c15:sqref>
                        </c15:formulaRef>
                      </c:ext>
                    </c:extLst>
                    <c:numCache>
                      <c:formatCode>General</c:formatCode>
                      <c:ptCount val="8"/>
                      <c:pt idx="0">
                        <c:v>45.1</c:v>
                      </c:pt>
                      <c:pt idx="1">
                        <c:v>31.9</c:v>
                      </c:pt>
                      <c:pt idx="2">
                        <c:v>26.6</c:v>
                      </c:pt>
                      <c:pt idx="3">
                        <c:v>23.7</c:v>
                      </c:pt>
                      <c:pt idx="4">
                        <c:v>23.2</c:v>
                      </c:pt>
                      <c:pt idx="5">
                        <c:v>22.7</c:v>
                      </c:pt>
                      <c:pt idx="6">
                        <c:v>23.2</c:v>
                      </c:pt>
                      <c:pt idx="7">
                        <c:v>23.9</c:v>
                      </c:pt>
                    </c:numCache>
                  </c:numRef>
                </c:yVal>
                <c:smooth val="1"/>
                <c:extLst xmlns:c15="http://schemas.microsoft.com/office/drawing/2012/chart">
                  <c:ext xmlns:c16="http://schemas.microsoft.com/office/drawing/2014/chart" uri="{C3380CC4-5D6E-409C-BE32-E72D297353CC}">
                    <c16:uniqueId val="{00000011-BDE9-486F-99C9-535F5E9ED0C8}"/>
                  </c:ext>
                </c:extLst>
              </c15:ser>
            </c15:filteredScatterSeries>
            <c15:filteredScatterSeries>
              <c15:ser>
                <c:idx val="18"/>
                <c:order val="18"/>
                <c:spPr>
                  <a:ln w="19050"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טמפ'!$C$21:$J$21</c15:sqref>
                        </c15:formulaRef>
                      </c:ext>
                    </c:extLst>
                    <c:numCache>
                      <c:formatCode>General</c:formatCode>
                      <c:ptCount val="8"/>
                      <c:pt idx="0">
                        <c:v>45.3</c:v>
                      </c:pt>
                      <c:pt idx="1">
                        <c:v>31.8</c:v>
                      </c:pt>
                      <c:pt idx="2">
                        <c:v>26.7</c:v>
                      </c:pt>
                      <c:pt idx="3">
                        <c:v>23.8</c:v>
                      </c:pt>
                      <c:pt idx="4">
                        <c:v>23.3</c:v>
                      </c:pt>
                      <c:pt idx="5">
                        <c:v>22.8</c:v>
                      </c:pt>
                      <c:pt idx="6">
                        <c:v>23.2</c:v>
                      </c:pt>
                      <c:pt idx="7">
                        <c:v>23.9</c:v>
                      </c:pt>
                    </c:numCache>
                  </c:numRef>
                </c:yVal>
                <c:smooth val="1"/>
                <c:extLst xmlns:c15="http://schemas.microsoft.com/office/drawing/2012/chart">
                  <c:ext xmlns:c16="http://schemas.microsoft.com/office/drawing/2014/chart" uri="{C3380CC4-5D6E-409C-BE32-E72D297353CC}">
                    <c16:uniqueId val="{00000012-BDE9-486F-99C9-535F5E9ED0C8}"/>
                  </c:ext>
                </c:extLst>
              </c15:ser>
            </c15:filteredScatterSeries>
            <c15:filteredScatterSeries>
              <c15:ser>
                <c:idx val="20"/>
                <c:order val="20"/>
                <c:spPr>
                  <a:ln w="19050"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טמפ'!$C$23:$J$23</c15:sqref>
                        </c15:formulaRef>
                      </c:ext>
                    </c:extLst>
                    <c:numCache>
                      <c:formatCode>General</c:formatCode>
                      <c:ptCount val="8"/>
                      <c:pt idx="0">
                        <c:v>45.8</c:v>
                      </c:pt>
                      <c:pt idx="1">
                        <c:v>31.8</c:v>
                      </c:pt>
                      <c:pt idx="2">
                        <c:v>26.8</c:v>
                      </c:pt>
                      <c:pt idx="3">
                        <c:v>23.9</c:v>
                      </c:pt>
                      <c:pt idx="4">
                        <c:v>23.3</c:v>
                      </c:pt>
                      <c:pt idx="5">
                        <c:v>22.8</c:v>
                      </c:pt>
                      <c:pt idx="6">
                        <c:v>23.1</c:v>
                      </c:pt>
                      <c:pt idx="7">
                        <c:v>23.8</c:v>
                      </c:pt>
                    </c:numCache>
                  </c:numRef>
                </c:yVal>
                <c:smooth val="1"/>
                <c:extLst xmlns:c15="http://schemas.microsoft.com/office/drawing/2012/chart">
                  <c:ext xmlns:c16="http://schemas.microsoft.com/office/drawing/2014/chart" uri="{C3380CC4-5D6E-409C-BE32-E72D297353CC}">
                    <c16:uniqueId val="{00000014-BDE9-486F-99C9-535F5E9ED0C8}"/>
                  </c:ext>
                </c:extLst>
              </c15:ser>
            </c15:filteredScatterSeries>
            <c15:filteredScatterSeries>
              <c15:ser>
                <c:idx val="21"/>
                <c:order val="21"/>
                <c:spPr>
                  <a:ln w="19050"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טמפ'!$C$24:$J$24</c15:sqref>
                        </c15:formulaRef>
                      </c:ext>
                    </c:extLst>
                    <c:numCache>
                      <c:formatCode>General</c:formatCode>
                      <c:ptCount val="8"/>
                      <c:pt idx="0">
                        <c:v>46</c:v>
                      </c:pt>
                      <c:pt idx="1">
                        <c:v>31.9</c:v>
                      </c:pt>
                      <c:pt idx="2">
                        <c:v>27</c:v>
                      </c:pt>
                      <c:pt idx="3">
                        <c:v>24</c:v>
                      </c:pt>
                      <c:pt idx="4">
                        <c:v>23.3</c:v>
                      </c:pt>
                      <c:pt idx="5">
                        <c:v>22.8</c:v>
                      </c:pt>
                      <c:pt idx="6">
                        <c:v>23.1</c:v>
                      </c:pt>
                      <c:pt idx="7">
                        <c:v>23.8</c:v>
                      </c:pt>
                    </c:numCache>
                  </c:numRef>
                </c:yVal>
                <c:smooth val="1"/>
                <c:extLst xmlns:c15="http://schemas.microsoft.com/office/drawing/2012/chart">
                  <c:ext xmlns:c16="http://schemas.microsoft.com/office/drawing/2014/chart" uri="{C3380CC4-5D6E-409C-BE32-E72D297353CC}">
                    <c16:uniqueId val="{00000015-BDE9-486F-99C9-535F5E9ED0C8}"/>
                  </c:ext>
                </c:extLst>
              </c15:ser>
            </c15:filteredScatterSeries>
            <c15:filteredScatterSeries>
              <c15:ser>
                <c:idx val="22"/>
                <c:order val="22"/>
                <c:spPr>
                  <a:ln w="19050"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טמפ'!$C$25:$J$25</c15:sqref>
                        </c15:formulaRef>
                      </c:ext>
                    </c:extLst>
                    <c:numCache>
                      <c:formatCode>General</c:formatCode>
                      <c:ptCount val="8"/>
                      <c:pt idx="0">
                        <c:v>46.1</c:v>
                      </c:pt>
                      <c:pt idx="1">
                        <c:v>32.1</c:v>
                      </c:pt>
                      <c:pt idx="2">
                        <c:v>27</c:v>
                      </c:pt>
                      <c:pt idx="3">
                        <c:v>24</c:v>
                      </c:pt>
                      <c:pt idx="4">
                        <c:v>23.3</c:v>
                      </c:pt>
                      <c:pt idx="5">
                        <c:v>22.8</c:v>
                      </c:pt>
                      <c:pt idx="6">
                        <c:v>23</c:v>
                      </c:pt>
                      <c:pt idx="7">
                        <c:v>23.7</c:v>
                      </c:pt>
                    </c:numCache>
                  </c:numRef>
                </c:yVal>
                <c:smooth val="1"/>
                <c:extLst xmlns:c15="http://schemas.microsoft.com/office/drawing/2012/chart">
                  <c:ext xmlns:c16="http://schemas.microsoft.com/office/drawing/2014/chart" uri="{C3380CC4-5D6E-409C-BE32-E72D297353CC}">
                    <c16:uniqueId val="{00000016-BDE9-486F-99C9-535F5E9ED0C8}"/>
                  </c:ext>
                </c:extLst>
              </c15:ser>
            </c15:filteredScatterSeries>
            <c15:filteredScatterSeries>
              <c15:ser>
                <c:idx val="23"/>
                <c:order val="23"/>
                <c:spPr>
                  <a:ln w="19050"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טמפ'!$C$26:$J$26</c15:sqref>
                        </c15:formulaRef>
                      </c:ext>
                    </c:extLst>
                    <c:numCache>
                      <c:formatCode>General</c:formatCode>
                      <c:ptCount val="8"/>
                      <c:pt idx="0">
                        <c:v>46</c:v>
                      </c:pt>
                      <c:pt idx="1">
                        <c:v>32.5</c:v>
                      </c:pt>
                      <c:pt idx="2">
                        <c:v>27.1</c:v>
                      </c:pt>
                      <c:pt idx="3">
                        <c:v>24</c:v>
                      </c:pt>
                      <c:pt idx="4">
                        <c:v>23.4</c:v>
                      </c:pt>
                      <c:pt idx="5">
                        <c:v>22.8</c:v>
                      </c:pt>
                      <c:pt idx="6">
                        <c:v>23</c:v>
                      </c:pt>
                      <c:pt idx="7">
                        <c:v>23.7</c:v>
                      </c:pt>
                    </c:numCache>
                  </c:numRef>
                </c:yVal>
                <c:smooth val="1"/>
                <c:extLst xmlns:c15="http://schemas.microsoft.com/office/drawing/2012/chart">
                  <c:ext xmlns:c16="http://schemas.microsoft.com/office/drawing/2014/chart" uri="{C3380CC4-5D6E-409C-BE32-E72D297353CC}">
                    <c16:uniqueId val="{00000017-BDE9-486F-99C9-535F5E9ED0C8}"/>
                  </c:ext>
                </c:extLst>
              </c15:ser>
            </c15:filteredScatterSeries>
            <c15:filteredScatterSeries>
              <c15:ser>
                <c:idx val="24"/>
                <c:order val="24"/>
                <c:spPr>
                  <a:ln w="19050"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טמפ'!$C$27:$J$27</c15:sqref>
                        </c15:formulaRef>
                      </c:ext>
                    </c:extLst>
                    <c:numCache>
                      <c:formatCode>General</c:formatCode>
                      <c:ptCount val="8"/>
                      <c:pt idx="0">
                        <c:v>46.2</c:v>
                      </c:pt>
                      <c:pt idx="1">
                        <c:v>32.6</c:v>
                      </c:pt>
                      <c:pt idx="2">
                        <c:v>27.3</c:v>
                      </c:pt>
                      <c:pt idx="3">
                        <c:v>24.1</c:v>
                      </c:pt>
                      <c:pt idx="4">
                        <c:v>23.4</c:v>
                      </c:pt>
                      <c:pt idx="5">
                        <c:v>22.7</c:v>
                      </c:pt>
                      <c:pt idx="6">
                        <c:v>23</c:v>
                      </c:pt>
                      <c:pt idx="7">
                        <c:v>23.8</c:v>
                      </c:pt>
                    </c:numCache>
                  </c:numRef>
                </c:yVal>
                <c:smooth val="1"/>
                <c:extLst xmlns:c15="http://schemas.microsoft.com/office/drawing/2012/chart">
                  <c:ext xmlns:c16="http://schemas.microsoft.com/office/drawing/2014/chart" uri="{C3380CC4-5D6E-409C-BE32-E72D297353CC}">
                    <c16:uniqueId val="{00000018-BDE9-486F-99C9-535F5E9ED0C8}"/>
                  </c:ext>
                </c:extLst>
              </c15:ser>
            </c15:filteredScatterSeries>
            <c15:filteredScatterSeries>
              <c15:ser>
                <c:idx val="25"/>
                <c:order val="25"/>
                <c:spPr>
                  <a:ln w="19050"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טמפ'!$C$28:$J$28</c15:sqref>
                        </c15:formulaRef>
                      </c:ext>
                    </c:extLst>
                    <c:numCache>
                      <c:formatCode>General</c:formatCode>
                      <c:ptCount val="8"/>
                      <c:pt idx="0">
                        <c:v>46.5</c:v>
                      </c:pt>
                      <c:pt idx="1">
                        <c:v>32.299999999999997</c:v>
                      </c:pt>
                      <c:pt idx="2">
                        <c:v>27.2</c:v>
                      </c:pt>
                      <c:pt idx="3">
                        <c:v>24.1</c:v>
                      </c:pt>
                      <c:pt idx="4">
                        <c:v>23.4</c:v>
                      </c:pt>
                      <c:pt idx="5">
                        <c:v>22.8</c:v>
                      </c:pt>
                      <c:pt idx="6">
                        <c:v>22.9</c:v>
                      </c:pt>
                      <c:pt idx="7">
                        <c:v>23.7</c:v>
                      </c:pt>
                    </c:numCache>
                  </c:numRef>
                </c:yVal>
                <c:smooth val="1"/>
                <c:extLst xmlns:c15="http://schemas.microsoft.com/office/drawing/2012/chart">
                  <c:ext xmlns:c16="http://schemas.microsoft.com/office/drawing/2014/chart" uri="{C3380CC4-5D6E-409C-BE32-E72D297353CC}">
                    <c16:uniqueId val="{00000019-BDE9-486F-99C9-535F5E9ED0C8}"/>
                  </c:ext>
                </c:extLst>
              </c15:ser>
            </c15:filteredScatterSeries>
            <c15:filteredScatterSeries>
              <c15:ser>
                <c:idx val="26"/>
                <c:order val="26"/>
                <c:spPr>
                  <a:ln w="19050"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טמפ'!$C$29:$J$29</c15:sqref>
                        </c15:formulaRef>
                      </c:ext>
                    </c:extLst>
                    <c:numCache>
                      <c:formatCode>General</c:formatCode>
                      <c:ptCount val="8"/>
                      <c:pt idx="0">
                        <c:v>46.6</c:v>
                      </c:pt>
                      <c:pt idx="1">
                        <c:v>32.5</c:v>
                      </c:pt>
                      <c:pt idx="2">
                        <c:v>27.1</c:v>
                      </c:pt>
                      <c:pt idx="3">
                        <c:v>24.2</c:v>
                      </c:pt>
                      <c:pt idx="4">
                        <c:v>23.4</c:v>
                      </c:pt>
                      <c:pt idx="5">
                        <c:v>22.7</c:v>
                      </c:pt>
                      <c:pt idx="6">
                        <c:v>22.9</c:v>
                      </c:pt>
                      <c:pt idx="7">
                        <c:v>23.7</c:v>
                      </c:pt>
                    </c:numCache>
                  </c:numRef>
                </c:yVal>
                <c:smooth val="1"/>
                <c:extLst xmlns:c15="http://schemas.microsoft.com/office/drawing/2012/chart">
                  <c:ext xmlns:c16="http://schemas.microsoft.com/office/drawing/2014/chart" uri="{C3380CC4-5D6E-409C-BE32-E72D297353CC}">
                    <c16:uniqueId val="{0000001A-BDE9-486F-99C9-535F5E9ED0C8}"/>
                  </c:ext>
                </c:extLst>
              </c15:ser>
            </c15:filteredScatterSeries>
            <c15:filteredScatterSeries>
              <c15:ser>
                <c:idx val="27"/>
                <c:order val="27"/>
                <c:spPr>
                  <a:ln w="19050"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טמפ'!$C$30:$J$30</c15:sqref>
                        </c15:formulaRef>
                      </c:ext>
                    </c:extLst>
                    <c:numCache>
                      <c:formatCode>General</c:formatCode>
                      <c:ptCount val="8"/>
                      <c:pt idx="0">
                        <c:v>46.8</c:v>
                      </c:pt>
                      <c:pt idx="1">
                        <c:v>32.799999999999997</c:v>
                      </c:pt>
                      <c:pt idx="2">
                        <c:v>27.1</c:v>
                      </c:pt>
                      <c:pt idx="3">
                        <c:v>24.2</c:v>
                      </c:pt>
                      <c:pt idx="4">
                        <c:v>23.4</c:v>
                      </c:pt>
                      <c:pt idx="5">
                        <c:v>22.8</c:v>
                      </c:pt>
                      <c:pt idx="6">
                        <c:v>22.9</c:v>
                      </c:pt>
                      <c:pt idx="7">
                        <c:v>23.7</c:v>
                      </c:pt>
                    </c:numCache>
                  </c:numRef>
                </c:yVal>
                <c:smooth val="1"/>
                <c:extLst xmlns:c15="http://schemas.microsoft.com/office/drawing/2012/chart">
                  <c:ext xmlns:c16="http://schemas.microsoft.com/office/drawing/2014/chart" uri="{C3380CC4-5D6E-409C-BE32-E72D297353CC}">
                    <c16:uniqueId val="{0000001B-BDE9-486F-99C9-535F5E9ED0C8}"/>
                  </c:ext>
                </c:extLst>
              </c15:ser>
            </c15:filteredScatterSeries>
            <c15:filteredScatterSeries>
              <c15:ser>
                <c:idx val="28"/>
                <c:order val="28"/>
                <c:spPr>
                  <a:ln w="19050"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טמפ'!$C$31:$J$31</c15:sqref>
                        </c15:formulaRef>
                      </c:ext>
                    </c:extLst>
                    <c:numCache>
                      <c:formatCode>General</c:formatCode>
                      <c:ptCount val="8"/>
                      <c:pt idx="0">
                        <c:v>46.8</c:v>
                      </c:pt>
                      <c:pt idx="1">
                        <c:v>32.799999999999997</c:v>
                      </c:pt>
                      <c:pt idx="2">
                        <c:v>27.2</c:v>
                      </c:pt>
                      <c:pt idx="3">
                        <c:v>24.3</c:v>
                      </c:pt>
                      <c:pt idx="4">
                        <c:v>23.5</c:v>
                      </c:pt>
                      <c:pt idx="5">
                        <c:v>22.8</c:v>
                      </c:pt>
                      <c:pt idx="6">
                        <c:v>22.9</c:v>
                      </c:pt>
                      <c:pt idx="7">
                        <c:v>23.7</c:v>
                      </c:pt>
                    </c:numCache>
                  </c:numRef>
                </c:yVal>
                <c:smooth val="1"/>
                <c:extLst xmlns:c15="http://schemas.microsoft.com/office/drawing/2012/chart">
                  <c:ext xmlns:c16="http://schemas.microsoft.com/office/drawing/2014/chart" uri="{C3380CC4-5D6E-409C-BE32-E72D297353CC}">
                    <c16:uniqueId val="{0000001C-BDE9-486F-99C9-535F5E9ED0C8}"/>
                  </c:ext>
                </c:extLst>
              </c15:ser>
            </c15:filteredScatterSeries>
            <c15:filteredScatterSeries>
              <c15:ser>
                <c:idx val="30"/>
                <c:order val="30"/>
                <c:spPr>
                  <a:ln w="19050"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טמפ'!$C$33:$J$33</c15:sqref>
                        </c15:formulaRef>
                      </c:ext>
                    </c:extLst>
                    <c:numCache>
                      <c:formatCode>General</c:formatCode>
                      <c:ptCount val="8"/>
                      <c:pt idx="0">
                        <c:v>46.9</c:v>
                      </c:pt>
                      <c:pt idx="1">
                        <c:v>32.700000000000003</c:v>
                      </c:pt>
                      <c:pt idx="2">
                        <c:v>27.2</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1E-BDE9-486F-99C9-535F5E9ED0C8}"/>
                  </c:ext>
                </c:extLst>
              </c15:ser>
            </c15:filteredScatterSeries>
            <c15:filteredScatterSeries>
              <c15:ser>
                <c:idx val="31"/>
                <c:order val="31"/>
                <c:spPr>
                  <a:ln w="19050"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טמפ'!$C$34:$J$34</c15:sqref>
                        </c15:formulaRef>
                      </c:ext>
                    </c:extLst>
                    <c:numCache>
                      <c:formatCode>General</c:formatCode>
                      <c:ptCount val="8"/>
                      <c:pt idx="0">
                        <c:v>46.9</c:v>
                      </c:pt>
                      <c:pt idx="1">
                        <c:v>33.1</c:v>
                      </c:pt>
                      <c:pt idx="2">
                        <c:v>27.2</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1F-BDE9-486F-99C9-535F5E9ED0C8}"/>
                  </c:ext>
                </c:extLst>
              </c15:ser>
            </c15:filteredScatterSeries>
            <c15:filteredScatterSeries>
              <c15:ser>
                <c:idx val="32"/>
                <c:order val="32"/>
                <c:spPr>
                  <a:ln w="19050"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טמפ'!$C$35:$J$35</c15:sqref>
                        </c15:formulaRef>
                      </c:ext>
                    </c:extLst>
                    <c:numCache>
                      <c:formatCode>General</c:formatCode>
                      <c:ptCount val="8"/>
                      <c:pt idx="0">
                        <c:v>47</c:v>
                      </c:pt>
                      <c:pt idx="1">
                        <c:v>32.700000000000003</c:v>
                      </c:pt>
                      <c:pt idx="2">
                        <c:v>27.1</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0-BDE9-486F-99C9-535F5E9ED0C8}"/>
                  </c:ext>
                </c:extLst>
              </c15:ser>
            </c15:filteredScatterSeries>
            <c15:filteredScatterSeries>
              <c15:ser>
                <c:idx val="33"/>
                <c:order val="33"/>
                <c:spPr>
                  <a:ln w="19050"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טמפ'!$C$36:$J$36</c15:sqref>
                        </c15:formulaRef>
                      </c:ext>
                    </c:extLst>
                    <c:numCache>
                      <c:formatCode>General</c:formatCode>
                      <c:ptCount val="8"/>
                      <c:pt idx="0">
                        <c:v>46.9</c:v>
                      </c:pt>
                      <c:pt idx="1">
                        <c:v>32.700000000000003</c:v>
                      </c:pt>
                      <c:pt idx="2">
                        <c:v>27.1</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1-BDE9-486F-99C9-535F5E9ED0C8}"/>
                  </c:ext>
                </c:extLst>
              </c15:ser>
            </c15:filteredScatterSeries>
            <c15:filteredScatterSeries>
              <c15:ser>
                <c:idx val="34"/>
                <c:order val="34"/>
                <c:spPr>
                  <a:ln w="19050"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טמפ'!$C$37:$J$37</c15:sqref>
                        </c15:formulaRef>
                      </c:ext>
                    </c:extLst>
                    <c:numCache>
                      <c:formatCode>General</c:formatCode>
                      <c:ptCount val="8"/>
                      <c:pt idx="0">
                        <c:v>47</c:v>
                      </c:pt>
                      <c:pt idx="1">
                        <c:v>32.9</c:v>
                      </c:pt>
                      <c:pt idx="2">
                        <c:v>27.1</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2-BDE9-486F-99C9-535F5E9ED0C8}"/>
                  </c:ext>
                </c:extLst>
              </c15:ser>
            </c15:filteredScatterSeries>
            <c15:filteredScatterSeries>
              <c15:ser>
                <c:idx val="35"/>
                <c:order val="35"/>
                <c:spPr>
                  <a:ln w="19050"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טמפ'!$C$38:$J$38</c15:sqref>
                        </c15:formulaRef>
                      </c:ext>
                    </c:extLst>
                    <c:numCache>
                      <c:formatCode>General</c:formatCode>
                      <c:ptCount val="8"/>
                      <c:pt idx="0">
                        <c:v>46.9</c:v>
                      </c:pt>
                      <c:pt idx="1">
                        <c:v>33.299999999999997</c:v>
                      </c:pt>
                      <c:pt idx="2">
                        <c:v>27.1</c:v>
                      </c:pt>
                      <c:pt idx="3">
                        <c:v>24.5</c:v>
                      </c:pt>
                      <c:pt idx="4">
                        <c:v>23.6</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3-BDE9-486F-99C9-535F5E9ED0C8}"/>
                  </c:ext>
                </c:extLst>
              </c15:ser>
            </c15:filteredScatterSeries>
            <c15:filteredScatterSeries>
              <c15:ser>
                <c:idx val="36"/>
                <c:order val="36"/>
                <c:spPr>
                  <a:ln w="19050" cap="rnd">
                    <a:solidFill>
                      <a:schemeClr val="accent1">
                        <a:lumMod val="70000"/>
                        <a:lumOff val="30000"/>
                      </a:schemeClr>
                    </a:solidFill>
                    <a:round/>
                  </a:ln>
                  <a:effectLst/>
                </c:spPr>
                <c:marker>
                  <c:symbol val="circle"/>
                  <c:size val="5"/>
                  <c:spPr>
                    <a:solidFill>
                      <a:schemeClr val="accent1">
                        <a:lumMod val="70000"/>
                        <a:lumOff val="30000"/>
                      </a:schemeClr>
                    </a:solidFill>
                    <a:ln w="9525">
                      <a:solidFill>
                        <a:schemeClr val="accent1">
                          <a:lumMod val="70000"/>
                          <a:lumOff val="3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טמפ'!$C$39:$J$39</c15:sqref>
                        </c15:formulaRef>
                      </c:ext>
                    </c:extLst>
                    <c:numCache>
                      <c:formatCode>General</c:formatCode>
                      <c:ptCount val="8"/>
                      <c:pt idx="0">
                        <c:v>47.1</c:v>
                      </c:pt>
                      <c:pt idx="1">
                        <c:v>33</c:v>
                      </c:pt>
                      <c:pt idx="2">
                        <c:v>27.2</c:v>
                      </c:pt>
                      <c:pt idx="3">
                        <c:v>24.5</c:v>
                      </c:pt>
                      <c:pt idx="4">
                        <c:v>23.6</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4-BDE9-486F-99C9-535F5E9ED0C8}"/>
                  </c:ext>
                </c:extLst>
              </c15:ser>
            </c15:filteredScatterSeries>
            <c15:filteredScatterSeries>
              <c15:ser>
                <c:idx val="37"/>
                <c:order val="37"/>
                <c:spPr>
                  <a:ln w="19050" cap="rnd">
                    <a:solidFill>
                      <a:schemeClr val="accent2">
                        <a:lumMod val="70000"/>
                        <a:lumOff val="30000"/>
                      </a:schemeClr>
                    </a:solidFill>
                    <a:round/>
                  </a:ln>
                  <a:effectLst/>
                </c:spPr>
                <c:marker>
                  <c:symbol val="circle"/>
                  <c:size val="5"/>
                  <c:spPr>
                    <a:solidFill>
                      <a:schemeClr val="accent2">
                        <a:lumMod val="70000"/>
                        <a:lumOff val="30000"/>
                      </a:schemeClr>
                    </a:solidFill>
                    <a:ln w="9525">
                      <a:solidFill>
                        <a:schemeClr val="accent2">
                          <a:lumMod val="70000"/>
                          <a:lumOff val="3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טמפ'!$C$40:$J$40</c15:sqref>
                        </c15:formulaRef>
                      </c:ext>
                    </c:extLst>
                    <c:numCache>
                      <c:formatCode>General</c:formatCode>
                      <c:ptCount val="8"/>
                      <c:pt idx="0">
                        <c:v>47.1</c:v>
                      </c:pt>
                      <c:pt idx="1">
                        <c:v>33.1</c:v>
                      </c:pt>
                      <c:pt idx="2">
                        <c:v>27.2</c:v>
                      </c:pt>
                      <c:pt idx="3">
                        <c:v>24.6</c:v>
                      </c:pt>
                      <c:pt idx="4">
                        <c:v>23.6</c:v>
                      </c:pt>
                      <c:pt idx="5">
                        <c:v>22.8</c:v>
                      </c:pt>
                      <c:pt idx="6">
                        <c:v>22.8</c:v>
                      </c:pt>
                      <c:pt idx="7">
                        <c:v>23.6</c:v>
                      </c:pt>
                    </c:numCache>
                  </c:numRef>
                </c:yVal>
                <c:smooth val="1"/>
                <c:extLst xmlns:c15="http://schemas.microsoft.com/office/drawing/2012/chart">
                  <c:ext xmlns:c16="http://schemas.microsoft.com/office/drawing/2014/chart" uri="{C3380CC4-5D6E-409C-BE32-E72D297353CC}">
                    <c16:uniqueId val="{00000025-BDE9-486F-99C9-535F5E9ED0C8}"/>
                  </c:ext>
                </c:extLst>
              </c15:ser>
            </c15:filteredScatterSeries>
            <c15:filteredScatterSeries>
              <c15:ser>
                <c:idx val="38"/>
                <c:order val="38"/>
                <c:spPr>
                  <a:ln w="19050" cap="rnd">
                    <a:solidFill>
                      <a:schemeClr val="accent3">
                        <a:lumMod val="70000"/>
                        <a:lumOff val="30000"/>
                      </a:schemeClr>
                    </a:solidFill>
                    <a:round/>
                  </a:ln>
                  <a:effectLst/>
                </c:spPr>
                <c:marker>
                  <c:symbol val="circle"/>
                  <c:size val="5"/>
                  <c:spPr>
                    <a:solidFill>
                      <a:schemeClr val="accent3">
                        <a:lumMod val="70000"/>
                        <a:lumOff val="30000"/>
                      </a:schemeClr>
                    </a:solidFill>
                    <a:ln w="9525">
                      <a:solidFill>
                        <a:schemeClr val="accent3">
                          <a:lumMod val="70000"/>
                          <a:lumOff val="3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טמפ'!$C$41:$J$41</c15:sqref>
                        </c15:formulaRef>
                      </c:ext>
                    </c:extLst>
                    <c:numCache>
                      <c:formatCode>General</c:formatCode>
                      <c:ptCount val="8"/>
                      <c:pt idx="0">
                        <c:v>46.6</c:v>
                      </c:pt>
                      <c:pt idx="1">
                        <c:v>33.299999999999997</c:v>
                      </c:pt>
                      <c:pt idx="2">
                        <c:v>27.3</c:v>
                      </c:pt>
                      <c:pt idx="3">
                        <c:v>24.4</c:v>
                      </c:pt>
                      <c:pt idx="4">
                        <c:v>23.5</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6-BDE9-486F-99C9-535F5E9ED0C8}"/>
                  </c:ext>
                </c:extLst>
              </c15:ser>
            </c15:filteredScatterSeries>
            <c15:filteredScatterSeries>
              <c15:ser>
                <c:idx val="40"/>
                <c:order val="40"/>
                <c:spPr>
                  <a:ln w="19050" cap="rnd">
                    <a:solidFill>
                      <a:schemeClr val="accent5">
                        <a:lumMod val="70000"/>
                        <a:lumOff val="30000"/>
                      </a:schemeClr>
                    </a:solidFill>
                    <a:round/>
                  </a:ln>
                  <a:effectLst/>
                </c:spPr>
                <c:marker>
                  <c:symbol val="circle"/>
                  <c:size val="5"/>
                  <c:spPr>
                    <a:solidFill>
                      <a:schemeClr val="accent5">
                        <a:lumMod val="70000"/>
                        <a:lumOff val="30000"/>
                      </a:schemeClr>
                    </a:solidFill>
                    <a:ln w="9525">
                      <a:solidFill>
                        <a:schemeClr val="accent5">
                          <a:lumMod val="70000"/>
                          <a:lumOff val="3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טמפ'!$C$43:$J$43</c15:sqref>
                        </c15:formulaRef>
                      </c:ext>
                    </c:extLst>
                    <c:numCache>
                      <c:formatCode>General</c:formatCode>
                      <c:ptCount val="8"/>
                      <c:pt idx="0">
                        <c:v>47</c:v>
                      </c:pt>
                      <c:pt idx="1">
                        <c:v>33.299999999999997</c:v>
                      </c:pt>
                      <c:pt idx="2">
                        <c:v>27.5</c:v>
                      </c:pt>
                      <c:pt idx="3">
                        <c:v>24.6</c:v>
                      </c:pt>
                      <c:pt idx="4">
                        <c:v>23.6</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8-BDE9-486F-99C9-535F5E9ED0C8}"/>
                  </c:ext>
                </c:extLst>
              </c15:ser>
            </c15:filteredScatterSeries>
            <c15:filteredScatterSeries>
              <c15:ser>
                <c:idx val="41"/>
                <c:order val="41"/>
                <c:spPr>
                  <a:ln w="19050" cap="rnd">
                    <a:solidFill>
                      <a:schemeClr val="accent6">
                        <a:lumMod val="70000"/>
                        <a:lumOff val="30000"/>
                      </a:schemeClr>
                    </a:solidFill>
                    <a:round/>
                  </a:ln>
                  <a:effectLst/>
                </c:spPr>
                <c:marker>
                  <c:symbol val="circle"/>
                  <c:size val="5"/>
                  <c:spPr>
                    <a:solidFill>
                      <a:schemeClr val="accent6">
                        <a:lumMod val="70000"/>
                        <a:lumOff val="30000"/>
                      </a:schemeClr>
                    </a:solidFill>
                    <a:ln w="9525">
                      <a:solidFill>
                        <a:schemeClr val="accent6">
                          <a:lumMod val="70000"/>
                          <a:lumOff val="3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טמפ'!$C$44:$J$44</c15:sqref>
                        </c15:formulaRef>
                      </c:ext>
                    </c:extLst>
                    <c:numCache>
                      <c:formatCode>General</c:formatCode>
                      <c:ptCount val="8"/>
                      <c:pt idx="0">
                        <c:v>47.1</c:v>
                      </c:pt>
                      <c:pt idx="1">
                        <c:v>33.299999999999997</c:v>
                      </c:pt>
                      <c:pt idx="2">
                        <c:v>27.5</c:v>
                      </c:pt>
                      <c:pt idx="3">
                        <c:v>24.6</c:v>
                      </c:pt>
                      <c:pt idx="4">
                        <c:v>23.6</c:v>
                      </c:pt>
                      <c:pt idx="5">
                        <c:v>22.8</c:v>
                      </c:pt>
                      <c:pt idx="6">
                        <c:v>22.9</c:v>
                      </c:pt>
                      <c:pt idx="7">
                        <c:v>23.6</c:v>
                      </c:pt>
                    </c:numCache>
                  </c:numRef>
                </c:yVal>
                <c:smooth val="1"/>
                <c:extLst xmlns:c15="http://schemas.microsoft.com/office/drawing/2012/chart">
                  <c:ext xmlns:c16="http://schemas.microsoft.com/office/drawing/2014/chart" uri="{C3380CC4-5D6E-409C-BE32-E72D297353CC}">
                    <c16:uniqueId val="{00000029-BDE9-486F-99C9-535F5E9ED0C8}"/>
                  </c:ext>
                </c:extLst>
              </c15:ser>
            </c15:filteredScatterSeries>
            <c15:filteredScatterSeries>
              <c15:ser>
                <c:idx val="42"/>
                <c:order val="42"/>
                <c:spPr>
                  <a:ln w="19050" cap="rnd">
                    <a:solidFill>
                      <a:schemeClr val="accent1">
                        <a:lumMod val="70000"/>
                      </a:schemeClr>
                    </a:solidFill>
                    <a:round/>
                  </a:ln>
                  <a:effectLst/>
                </c:spPr>
                <c:marker>
                  <c:symbol val="circle"/>
                  <c:size val="5"/>
                  <c:spPr>
                    <a:solidFill>
                      <a:schemeClr val="accent1">
                        <a:lumMod val="70000"/>
                      </a:schemeClr>
                    </a:solidFill>
                    <a:ln w="9525">
                      <a:solidFill>
                        <a:schemeClr val="accent1">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טמפ'!$C$45:$J$45</c15:sqref>
                        </c15:formulaRef>
                      </c:ext>
                    </c:extLst>
                    <c:numCache>
                      <c:formatCode>General</c:formatCode>
                      <c:ptCount val="8"/>
                      <c:pt idx="0">
                        <c:v>47.3</c:v>
                      </c:pt>
                      <c:pt idx="1">
                        <c:v>33.1</c:v>
                      </c:pt>
                      <c:pt idx="2">
                        <c:v>27.6</c:v>
                      </c:pt>
                      <c:pt idx="3">
                        <c:v>24.6</c:v>
                      </c:pt>
                      <c:pt idx="4">
                        <c:v>23.6</c:v>
                      </c:pt>
                      <c:pt idx="5">
                        <c:v>22.8</c:v>
                      </c:pt>
                      <c:pt idx="6">
                        <c:v>22.8</c:v>
                      </c:pt>
                      <c:pt idx="7">
                        <c:v>23.6</c:v>
                      </c:pt>
                    </c:numCache>
                  </c:numRef>
                </c:yVal>
                <c:smooth val="1"/>
                <c:extLst xmlns:c15="http://schemas.microsoft.com/office/drawing/2012/chart">
                  <c:ext xmlns:c16="http://schemas.microsoft.com/office/drawing/2014/chart" uri="{C3380CC4-5D6E-409C-BE32-E72D297353CC}">
                    <c16:uniqueId val="{0000002A-BDE9-486F-99C9-535F5E9ED0C8}"/>
                  </c:ext>
                </c:extLst>
              </c15:ser>
            </c15:filteredScatterSeries>
            <c15:filteredScatterSeries>
              <c15:ser>
                <c:idx val="43"/>
                <c:order val="43"/>
                <c:spPr>
                  <a:ln w="19050" cap="rnd">
                    <a:solidFill>
                      <a:schemeClr val="accent2">
                        <a:lumMod val="70000"/>
                      </a:schemeClr>
                    </a:solidFill>
                    <a:round/>
                  </a:ln>
                  <a:effectLst/>
                </c:spPr>
                <c:marker>
                  <c:symbol val="circle"/>
                  <c:size val="5"/>
                  <c:spPr>
                    <a:solidFill>
                      <a:schemeClr val="accent2">
                        <a:lumMod val="70000"/>
                      </a:schemeClr>
                    </a:solidFill>
                    <a:ln w="9525">
                      <a:solidFill>
                        <a:schemeClr val="accent2">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טמפ'!$C$46:$J$46</c15:sqref>
                        </c15:formulaRef>
                      </c:ext>
                    </c:extLst>
                    <c:numCache>
                      <c:formatCode>General</c:formatCode>
                      <c:ptCount val="8"/>
                      <c:pt idx="0">
                        <c:v>47.3</c:v>
                      </c:pt>
                      <c:pt idx="1">
                        <c:v>33</c:v>
                      </c:pt>
                      <c:pt idx="2">
                        <c:v>27.5</c:v>
                      </c:pt>
                      <c:pt idx="3">
                        <c:v>24.6</c:v>
                      </c:pt>
                      <c:pt idx="4">
                        <c:v>23.6</c:v>
                      </c:pt>
                      <c:pt idx="5">
                        <c:v>22.8</c:v>
                      </c:pt>
                      <c:pt idx="6">
                        <c:v>22.8</c:v>
                      </c:pt>
                      <c:pt idx="7">
                        <c:v>24.7</c:v>
                      </c:pt>
                    </c:numCache>
                  </c:numRef>
                </c:yVal>
                <c:smooth val="1"/>
                <c:extLst xmlns:c15="http://schemas.microsoft.com/office/drawing/2012/chart">
                  <c:ext xmlns:c16="http://schemas.microsoft.com/office/drawing/2014/chart" uri="{C3380CC4-5D6E-409C-BE32-E72D297353CC}">
                    <c16:uniqueId val="{0000002B-BDE9-486F-99C9-535F5E9ED0C8}"/>
                  </c:ext>
                </c:extLst>
              </c15:ser>
            </c15:filteredScatterSeries>
            <c15:filteredScatterSeries>
              <c15:ser>
                <c:idx val="44"/>
                <c:order val="44"/>
                <c:spPr>
                  <a:ln w="19050" cap="rnd">
                    <a:solidFill>
                      <a:schemeClr val="accent3">
                        <a:lumMod val="70000"/>
                      </a:schemeClr>
                    </a:solidFill>
                    <a:round/>
                  </a:ln>
                  <a:effectLst/>
                </c:spPr>
                <c:marker>
                  <c:symbol val="circle"/>
                  <c:size val="5"/>
                  <c:spPr>
                    <a:solidFill>
                      <a:schemeClr val="accent3">
                        <a:lumMod val="70000"/>
                      </a:schemeClr>
                    </a:solidFill>
                    <a:ln w="9525">
                      <a:solidFill>
                        <a:schemeClr val="accent3">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טמפ'!$C$47:$J$47</c15:sqref>
                        </c15:formulaRef>
                      </c:ext>
                    </c:extLst>
                    <c:numCache>
                      <c:formatCode>General</c:formatCode>
                      <c:ptCount val="8"/>
                      <c:pt idx="0">
                        <c:v>47.3</c:v>
                      </c:pt>
                      <c:pt idx="1">
                        <c:v>33.4</c:v>
                      </c:pt>
                      <c:pt idx="2">
                        <c:v>27.6</c:v>
                      </c:pt>
                      <c:pt idx="3">
                        <c:v>24.6</c:v>
                      </c:pt>
                      <c:pt idx="4">
                        <c:v>23.6</c:v>
                      </c:pt>
                      <c:pt idx="5">
                        <c:v>22.8</c:v>
                      </c:pt>
                      <c:pt idx="6">
                        <c:v>22.8</c:v>
                      </c:pt>
                      <c:pt idx="7">
                        <c:v>23.8</c:v>
                      </c:pt>
                    </c:numCache>
                  </c:numRef>
                </c:yVal>
                <c:smooth val="1"/>
                <c:extLst xmlns:c15="http://schemas.microsoft.com/office/drawing/2012/chart">
                  <c:ext xmlns:c16="http://schemas.microsoft.com/office/drawing/2014/chart" uri="{C3380CC4-5D6E-409C-BE32-E72D297353CC}">
                    <c16:uniqueId val="{0000002C-BDE9-486F-99C9-535F5E9ED0C8}"/>
                  </c:ext>
                </c:extLst>
              </c15:ser>
            </c15:filteredScatterSeries>
            <c15:filteredScatterSeries>
              <c15:ser>
                <c:idx val="45"/>
                <c:order val="45"/>
                <c:spPr>
                  <a:ln w="19050" cap="rnd">
                    <a:solidFill>
                      <a:schemeClr val="accent4">
                        <a:lumMod val="70000"/>
                      </a:schemeClr>
                    </a:solidFill>
                    <a:round/>
                  </a:ln>
                  <a:effectLst/>
                </c:spPr>
                <c:marker>
                  <c:symbol val="circle"/>
                  <c:size val="5"/>
                  <c:spPr>
                    <a:solidFill>
                      <a:schemeClr val="accent4">
                        <a:lumMod val="70000"/>
                      </a:schemeClr>
                    </a:solidFill>
                    <a:ln w="9525">
                      <a:solidFill>
                        <a:schemeClr val="accent4">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טמפ'!$C$48:$J$48</c15:sqref>
                        </c15:formulaRef>
                      </c:ext>
                    </c:extLst>
                    <c:numCache>
                      <c:formatCode>General</c:formatCode>
                      <c:ptCount val="8"/>
                      <c:pt idx="0">
                        <c:v>47.1</c:v>
                      </c:pt>
                      <c:pt idx="1">
                        <c:v>33.4</c:v>
                      </c:pt>
                      <c:pt idx="2">
                        <c:v>27.6</c:v>
                      </c:pt>
                      <c:pt idx="3">
                        <c:v>24.7</c:v>
                      </c:pt>
                      <c:pt idx="4">
                        <c:v>23.6</c:v>
                      </c:pt>
                      <c:pt idx="5">
                        <c:v>22.8</c:v>
                      </c:pt>
                      <c:pt idx="6">
                        <c:v>22.8</c:v>
                      </c:pt>
                      <c:pt idx="7">
                        <c:v>23.7</c:v>
                      </c:pt>
                    </c:numCache>
                  </c:numRef>
                </c:yVal>
                <c:smooth val="1"/>
                <c:extLst xmlns:c15="http://schemas.microsoft.com/office/drawing/2012/chart">
                  <c:ext xmlns:c16="http://schemas.microsoft.com/office/drawing/2014/chart" uri="{C3380CC4-5D6E-409C-BE32-E72D297353CC}">
                    <c16:uniqueId val="{0000002D-BDE9-486F-99C9-535F5E9ED0C8}"/>
                  </c:ext>
                </c:extLst>
              </c15:ser>
            </c15:filteredScatterSeries>
            <c15:filteredScatterSeries>
              <c15:ser>
                <c:idx val="46"/>
                <c:order val="46"/>
                <c:spPr>
                  <a:ln w="19050" cap="rnd">
                    <a:solidFill>
                      <a:schemeClr val="accent5">
                        <a:lumMod val="70000"/>
                      </a:schemeClr>
                    </a:solidFill>
                    <a:round/>
                  </a:ln>
                  <a:effectLst/>
                </c:spPr>
                <c:marker>
                  <c:symbol val="circle"/>
                  <c:size val="5"/>
                  <c:spPr>
                    <a:solidFill>
                      <a:schemeClr val="accent5">
                        <a:lumMod val="70000"/>
                      </a:schemeClr>
                    </a:solidFill>
                    <a:ln w="9525">
                      <a:solidFill>
                        <a:schemeClr val="accent5">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טמפ'!$C$49:$J$49</c15:sqref>
                        </c15:formulaRef>
                      </c:ext>
                    </c:extLst>
                    <c:numCache>
                      <c:formatCode>General</c:formatCode>
                      <c:ptCount val="8"/>
                      <c:pt idx="0">
                        <c:v>47.4</c:v>
                      </c:pt>
                      <c:pt idx="1">
                        <c:v>33.1</c:v>
                      </c:pt>
                      <c:pt idx="2">
                        <c:v>27.6</c:v>
                      </c:pt>
                      <c:pt idx="3">
                        <c:v>24.6</c:v>
                      </c:pt>
                      <c:pt idx="4">
                        <c:v>23.6</c:v>
                      </c:pt>
                      <c:pt idx="5">
                        <c:v>22.8</c:v>
                      </c:pt>
                      <c:pt idx="6">
                        <c:v>22.7</c:v>
                      </c:pt>
                      <c:pt idx="7">
                        <c:v>23.7</c:v>
                      </c:pt>
                    </c:numCache>
                  </c:numRef>
                </c:yVal>
                <c:smooth val="1"/>
                <c:extLst xmlns:c15="http://schemas.microsoft.com/office/drawing/2012/chart">
                  <c:ext xmlns:c16="http://schemas.microsoft.com/office/drawing/2014/chart" uri="{C3380CC4-5D6E-409C-BE32-E72D297353CC}">
                    <c16:uniqueId val="{0000002E-BDE9-486F-99C9-535F5E9ED0C8}"/>
                  </c:ext>
                </c:extLst>
              </c15:ser>
            </c15:filteredScatterSeries>
            <c15:filteredScatterSeries>
              <c15:ser>
                <c:idx val="47"/>
                <c:order val="47"/>
                <c:spPr>
                  <a:ln w="19050" cap="rnd">
                    <a:solidFill>
                      <a:schemeClr val="accent6">
                        <a:lumMod val="70000"/>
                      </a:schemeClr>
                    </a:solidFill>
                    <a:round/>
                  </a:ln>
                  <a:effectLst/>
                </c:spPr>
                <c:marker>
                  <c:symbol val="circle"/>
                  <c:size val="5"/>
                  <c:spPr>
                    <a:solidFill>
                      <a:schemeClr val="accent6">
                        <a:lumMod val="70000"/>
                      </a:schemeClr>
                    </a:solidFill>
                    <a:ln w="9525">
                      <a:solidFill>
                        <a:schemeClr val="accent6">
                          <a:lumMod val="7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טמפ'!$C$50:$J$50</c15:sqref>
                        </c15:formulaRef>
                      </c:ext>
                    </c:extLst>
                    <c:numCache>
                      <c:formatCode>General</c:formatCode>
                      <c:ptCount val="8"/>
                      <c:pt idx="0">
                        <c:v>46.8</c:v>
                      </c:pt>
                      <c:pt idx="1">
                        <c:v>33.5</c:v>
                      </c:pt>
                      <c:pt idx="2">
                        <c:v>27.7</c:v>
                      </c:pt>
                      <c:pt idx="3">
                        <c:v>24.6</c:v>
                      </c:pt>
                      <c:pt idx="4">
                        <c:v>23.7</c:v>
                      </c:pt>
                      <c:pt idx="5">
                        <c:v>22.8</c:v>
                      </c:pt>
                      <c:pt idx="6">
                        <c:v>22.7</c:v>
                      </c:pt>
                      <c:pt idx="7">
                        <c:v>23.7</c:v>
                      </c:pt>
                    </c:numCache>
                  </c:numRef>
                </c:yVal>
                <c:smooth val="1"/>
                <c:extLst xmlns:c15="http://schemas.microsoft.com/office/drawing/2012/chart">
                  <c:ext xmlns:c16="http://schemas.microsoft.com/office/drawing/2014/chart" uri="{C3380CC4-5D6E-409C-BE32-E72D297353CC}">
                    <c16:uniqueId val="{0000002F-BDE9-486F-99C9-535F5E9ED0C8}"/>
                  </c:ext>
                </c:extLst>
              </c15:ser>
            </c15:filteredScatterSeries>
            <c15:filteredScatterSeries>
              <c15:ser>
                <c:idx val="48"/>
                <c:order val="48"/>
                <c:tx>
                  <c:v>דקה 48</c:v>
                </c:tx>
                <c:spPr>
                  <a:ln w="19050" cap="rnd">
                    <a:solidFill>
                      <a:schemeClr val="accent1">
                        <a:lumMod val="50000"/>
                        <a:lumOff val="50000"/>
                      </a:schemeClr>
                    </a:solidFill>
                    <a:round/>
                  </a:ln>
                  <a:effectLst/>
                </c:spPr>
                <c:marker>
                  <c:symbol val="circle"/>
                  <c:size val="5"/>
                  <c:spPr>
                    <a:solidFill>
                      <a:schemeClr val="accent1">
                        <a:lumMod val="50000"/>
                        <a:lumOff val="50000"/>
                      </a:schemeClr>
                    </a:solidFill>
                    <a:ln w="9525">
                      <a:solidFill>
                        <a:schemeClr val="accent1">
                          <a:lumMod val="50000"/>
                          <a:lumOff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טמפ'!$C$51:$J$51</c15:sqref>
                        </c15:formulaRef>
                      </c:ext>
                    </c:extLst>
                    <c:numCache>
                      <c:formatCode>General</c:formatCode>
                      <c:ptCount val="8"/>
                      <c:pt idx="0">
                        <c:v>46.7</c:v>
                      </c:pt>
                      <c:pt idx="1">
                        <c:v>33.5</c:v>
                      </c:pt>
                      <c:pt idx="2">
                        <c:v>27.6</c:v>
                      </c:pt>
                      <c:pt idx="3">
                        <c:v>24.7</c:v>
                      </c:pt>
                      <c:pt idx="4">
                        <c:v>23.7</c:v>
                      </c:pt>
                      <c:pt idx="5">
                        <c:v>22.8</c:v>
                      </c:pt>
                      <c:pt idx="6">
                        <c:v>22.8</c:v>
                      </c:pt>
                      <c:pt idx="7">
                        <c:v>23.7</c:v>
                      </c:pt>
                    </c:numCache>
                  </c:numRef>
                </c:yVal>
                <c:smooth val="1"/>
                <c:extLst xmlns:c15="http://schemas.microsoft.com/office/drawing/2012/chart">
                  <c:ext xmlns:c16="http://schemas.microsoft.com/office/drawing/2014/chart" uri="{C3380CC4-5D6E-409C-BE32-E72D297353CC}">
                    <c16:uniqueId val="{00000030-BDE9-486F-99C9-535F5E9ED0C8}"/>
                  </c:ext>
                </c:extLst>
              </c15:ser>
            </c15:filteredScatterSeries>
            <c15:filteredScatterSeries>
              <c15:ser>
                <c:idx val="49"/>
                <c:order val="49"/>
                <c:tx>
                  <c:v>דקה 49</c:v>
                </c:tx>
                <c:spPr>
                  <a:ln w="19050" cap="rnd">
                    <a:solidFill>
                      <a:schemeClr val="accent2">
                        <a:lumMod val="50000"/>
                        <a:lumOff val="50000"/>
                      </a:schemeClr>
                    </a:solidFill>
                    <a:round/>
                  </a:ln>
                  <a:effectLst/>
                </c:spPr>
                <c:marker>
                  <c:symbol val="circle"/>
                  <c:size val="5"/>
                  <c:spPr>
                    <a:solidFill>
                      <a:schemeClr val="accent2">
                        <a:lumMod val="50000"/>
                        <a:lumOff val="50000"/>
                      </a:schemeClr>
                    </a:solidFill>
                    <a:ln w="9525">
                      <a:solidFill>
                        <a:schemeClr val="accent2">
                          <a:lumMod val="50000"/>
                          <a:lumOff val="50000"/>
                        </a:schemeClr>
                      </a:solidFill>
                    </a:ln>
                    <a:effectLst/>
                  </c:spPr>
                </c:marker>
                <c:xVal>
                  <c:numRef>
                    <c:extLst xmlns:c15="http://schemas.microsoft.com/office/drawing/2012/chart">
                      <c:ext xmlns:c15="http://schemas.microsoft.com/office/drawing/2012/chart" uri="{02D57815-91ED-43cb-92C2-25804820EDAC}">
                        <c15:formulaRef>
                          <c15:sqref>'נתוני טמפ'!$C$2:$J$2</c15:sqref>
                        </c15:formulaRef>
                      </c:ext>
                    </c:extLst>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extLst xmlns:c15="http://schemas.microsoft.com/office/drawing/2012/chart">
                      <c:ext xmlns:c15="http://schemas.microsoft.com/office/drawing/2012/chart" uri="{02D57815-91ED-43cb-92C2-25804820EDAC}">
                        <c15:formulaRef>
                          <c15:sqref>'נתוני טמפ'!$C$52:$J$52</c15:sqref>
                        </c15:formulaRef>
                      </c:ext>
                    </c:extLst>
                    <c:numCache>
                      <c:formatCode>General</c:formatCode>
                      <c:ptCount val="8"/>
                      <c:pt idx="0">
                        <c:v>47.3</c:v>
                      </c:pt>
                      <c:pt idx="1">
                        <c:v>33.1</c:v>
                      </c:pt>
                      <c:pt idx="2">
                        <c:v>27.6</c:v>
                      </c:pt>
                      <c:pt idx="3">
                        <c:v>24.6</c:v>
                      </c:pt>
                      <c:pt idx="4">
                        <c:v>23.7</c:v>
                      </c:pt>
                      <c:pt idx="5">
                        <c:v>22.8</c:v>
                      </c:pt>
                      <c:pt idx="6">
                        <c:v>22.7</c:v>
                      </c:pt>
                      <c:pt idx="7">
                        <c:v>23.7</c:v>
                      </c:pt>
                    </c:numCache>
                  </c:numRef>
                </c:yVal>
                <c:smooth val="1"/>
                <c:extLst xmlns:c15="http://schemas.microsoft.com/office/drawing/2012/chart">
                  <c:ext xmlns:c16="http://schemas.microsoft.com/office/drawing/2014/chart" uri="{C3380CC4-5D6E-409C-BE32-E72D297353CC}">
                    <c16:uniqueId val="{00000031-BDE9-486F-99C9-535F5E9ED0C8}"/>
                  </c:ext>
                </c:extLst>
              </c15:ser>
            </c15:filteredScatterSeries>
          </c:ext>
        </c:extLst>
      </c:scatterChart>
      <c:valAx>
        <c:axId val="166228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28480"/>
        <c:crosses val="autoZero"/>
        <c:crossBetween val="midCat"/>
      </c:valAx>
      <c:valAx>
        <c:axId val="166228480"/>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baseline="0"/>
                  <a:t> צלזיוס</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280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בכתלות בזמן במיקום של 0.231 מטר</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טמפ'!LocationErrorY</c:f>
                <c:numCache>
                  <c:formatCode>General</c:formatCode>
                  <c:ptCount val="50"/>
                  <c:pt idx="0">
                    <c:v>1.1493827160493824</c:v>
                  </c:pt>
                  <c:pt idx="1">
                    <c:v>1.1432098765432095</c:v>
                  </c:pt>
                  <c:pt idx="2">
                    <c:v>1.2080246913580244</c:v>
                  </c:pt>
                  <c:pt idx="3">
                    <c:v>1.2141975308641972</c:v>
                  </c:pt>
                  <c:pt idx="4">
                    <c:v>1.2358024691358023</c:v>
                  </c:pt>
                  <c:pt idx="5">
                    <c:v>1.2543209876543207</c:v>
                  </c:pt>
                  <c:pt idx="6">
                    <c:v>1.2790123456790119</c:v>
                  </c:pt>
                  <c:pt idx="7">
                    <c:v>1.2882716049382714</c:v>
                  </c:pt>
                  <c:pt idx="8">
                    <c:v>1.3006172839506169</c:v>
                  </c:pt>
                  <c:pt idx="9">
                    <c:v>1.3067901234567898</c:v>
                  </c:pt>
                  <c:pt idx="10">
                    <c:v>1.3129629629629627</c:v>
                  </c:pt>
                  <c:pt idx="11">
                    <c:v>1.322222222222222</c:v>
                  </c:pt>
                  <c:pt idx="12">
                    <c:v>1.322222222222222</c:v>
                  </c:pt>
                  <c:pt idx="13">
                    <c:v>1.3376543209876539</c:v>
                  </c:pt>
                  <c:pt idx="14">
                    <c:v>1.3407407407407403</c:v>
                  </c:pt>
                  <c:pt idx="15">
                    <c:v>1.3407407407407403</c:v>
                  </c:pt>
                  <c:pt idx="16">
                    <c:v>1.3376543209876539</c:v>
                  </c:pt>
                  <c:pt idx="17">
                    <c:v>1.3530864197530861</c:v>
                  </c:pt>
                  <c:pt idx="18">
                    <c:v>1.3469135802469132</c:v>
                  </c:pt>
                  <c:pt idx="19">
                    <c:v>1.3469135802469132</c:v>
                  </c:pt>
                  <c:pt idx="20">
                    <c:v>1.3438271604938268</c:v>
                  </c:pt>
                  <c:pt idx="21">
                    <c:v>1.3438271604938268</c:v>
                  </c:pt>
                  <c:pt idx="22">
                    <c:v>1.3499999999999996</c:v>
                  </c:pt>
                  <c:pt idx="23">
                    <c:v>1.3623456790123454</c:v>
                  </c:pt>
                  <c:pt idx="24">
                    <c:v>1.3623456790123454</c:v>
                  </c:pt>
                  <c:pt idx="25">
                    <c:v>1.3530864197530859</c:v>
                  </c:pt>
                  <c:pt idx="26">
                    <c:v>1.3561728395061725</c:v>
                  </c:pt>
                  <c:pt idx="27">
                    <c:v>1.3654320987654316</c:v>
                  </c:pt>
                  <c:pt idx="28">
                    <c:v>1.3623456790123452</c:v>
                  </c:pt>
                  <c:pt idx="29">
                    <c:v>1.3685185185185182</c:v>
                  </c:pt>
                  <c:pt idx="30">
                    <c:v>1.3561728395061725</c:v>
                  </c:pt>
                  <c:pt idx="31">
                    <c:v>1.3685185185185182</c:v>
                  </c:pt>
                  <c:pt idx="32">
                    <c:v>1.3561728395061725</c:v>
                  </c:pt>
                  <c:pt idx="33">
                    <c:v>1.3561728395061725</c:v>
                  </c:pt>
                  <c:pt idx="34">
                    <c:v>1.3623456790123454</c:v>
                  </c:pt>
                  <c:pt idx="35">
                    <c:v>1.3716049382716045</c:v>
                  </c:pt>
                  <c:pt idx="36">
                    <c:v>1.3623456790123454</c:v>
                  </c:pt>
                  <c:pt idx="37">
                    <c:v>1.3623456790123454</c:v>
                  </c:pt>
                  <c:pt idx="38">
                    <c:v>1.3746913580246911</c:v>
                  </c:pt>
                  <c:pt idx="39">
                    <c:v>1.3685185185185182</c:v>
                  </c:pt>
                  <c:pt idx="40">
                    <c:v>1.368518518518518</c:v>
                  </c:pt>
                  <c:pt idx="41">
                    <c:v>1.368518518518518</c:v>
                  </c:pt>
                  <c:pt idx="42">
                    <c:v>1.3623456790123454</c:v>
                  </c:pt>
                  <c:pt idx="43">
                    <c:v>1.3592592592592587</c:v>
                  </c:pt>
                  <c:pt idx="44">
                    <c:v>1.3716049382716045</c:v>
                  </c:pt>
                  <c:pt idx="45">
                    <c:v>1.3685185185185182</c:v>
                  </c:pt>
                  <c:pt idx="46">
                    <c:v>1.3623456790123454</c:v>
                  </c:pt>
                  <c:pt idx="47">
                    <c:v>1.3746913580246911</c:v>
                  </c:pt>
                  <c:pt idx="48">
                    <c:v>1.3716049382716047</c:v>
                  </c:pt>
                  <c:pt idx="49">
                    <c:v>1.3623456790123454</c:v>
                  </c:pt>
                </c:numCache>
              </c:numRef>
            </c:plus>
            <c:minus>
              <c:numRef>
                <c:f>'גרף טמפ'!LocationErrorY</c:f>
                <c:numCache>
                  <c:formatCode>General</c:formatCode>
                  <c:ptCount val="50"/>
                  <c:pt idx="0">
                    <c:v>1.1493827160493824</c:v>
                  </c:pt>
                  <c:pt idx="1">
                    <c:v>1.1432098765432095</c:v>
                  </c:pt>
                  <c:pt idx="2">
                    <c:v>1.2080246913580244</c:v>
                  </c:pt>
                  <c:pt idx="3">
                    <c:v>1.2141975308641972</c:v>
                  </c:pt>
                  <c:pt idx="4">
                    <c:v>1.2358024691358023</c:v>
                  </c:pt>
                  <c:pt idx="5">
                    <c:v>1.2543209876543207</c:v>
                  </c:pt>
                  <c:pt idx="6">
                    <c:v>1.2790123456790119</c:v>
                  </c:pt>
                  <c:pt idx="7">
                    <c:v>1.2882716049382714</c:v>
                  </c:pt>
                  <c:pt idx="8">
                    <c:v>1.3006172839506169</c:v>
                  </c:pt>
                  <c:pt idx="9">
                    <c:v>1.3067901234567898</c:v>
                  </c:pt>
                  <c:pt idx="10">
                    <c:v>1.3129629629629627</c:v>
                  </c:pt>
                  <c:pt idx="11">
                    <c:v>1.322222222222222</c:v>
                  </c:pt>
                  <c:pt idx="12">
                    <c:v>1.322222222222222</c:v>
                  </c:pt>
                  <c:pt idx="13">
                    <c:v>1.3376543209876539</c:v>
                  </c:pt>
                  <c:pt idx="14">
                    <c:v>1.3407407407407403</c:v>
                  </c:pt>
                  <c:pt idx="15">
                    <c:v>1.3407407407407403</c:v>
                  </c:pt>
                  <c:pt idx="16">
                    <c:v>1.3376543209876539</c:v>
                  </c:pt>
                  <c:pt idx="17">
                    <c:v>1.3530864197530861</c:v>
                  </c:pt>
                  <c:pt idx="18">
                    <c:v>1.3469135802469132</c:v>
                  </c:pt>
                  <c:pt idx="19">
                    <c:v>1.3469135802469132</c:v>
                  </c:pt>
                  <c:pt idx="20">
                    <c:v>1.3438271604938268</c:v>
                  </c:pt>
                  <c:pt idx="21">
                    <c:v>1.3438271604938268</c:v>
                  </c:pt>
                  <c:pt idx="22">
                    <c:v>1.3499999999999996</c:v>
                  </c:pt>
                  <c:pt idx="23">
                    <c:v>1.3623456790123454</c:v>
                  </c:pt>
                  <c:pt idx="24">
                    <c:v>1.3623456790123454</c:v>
                  </c:pt>
                  <c:pt idx="25">
                    <c:v>1.3530864197530859</c:v>
                  </c:pt>
                  <c:pt idx="26">
                    <c:v>1.3561728395061725</c:v>
                  </c:pt>
                  <c:pt idx="27">
                    <c:v>1.3654320987654316</c:v>
                  </c:pt>
                  <c:pt idx="28">
                    <c:v>1.3623456790123452</c:v>
                  </c:pt>
                  <c:pt idx="29">
                    <c:v>1.3685185185185182</c:v>
                  </c:pt>
                  <c:pt idx="30">
                    <c:v>1.3561728395061725</c:v>
                  </c:pt>
                  <c:pt idx="31">
                    <c:v>1.3685185185185182</c:v>
                  </c:pt>
                  <c:pt idx="32">
                    <c:v>1.3561728395061725</c:v>
                  </c:pt>
                  <c:pt idx="33">
                    <c:v>1.3561728395061725</c:v>
                  </c:pt>
                  <c:pt idx="34">
                    <c:v>1.3623456790123454</c:v>
                  </c:pt>
                  <c:pt idx="35">
                    <c:v>1.3716049382716045</c:v>
                  </c:pt>
                  <c:pt idx="36">
                    <c:v>1.3623456790123454</c:v>
                  </c:pt>
                  <c:pt idx="37">
                    <c:v>1.3623456790123454</c:v>
                  </c:pt>
                  <c:pt idx="38">
                    <c:v>1.3746913580246911</c:v>
                  </c:pt>
                  <c:pt idx="39">
                    <c:v>1.3685185185185182</c:v>
                  </c:pt>
                  <c:pt idx="40">
                    <c:v>1.368518518518518</c:v>
                  </c:pt>
                  <c:pt idx="41">
                    <c:v>1.368518518518518</c:v>
                  </c:pt>
                  <c:pt idx="42">
                    <c:v>1.3623456790123454</c:v>
                  </c:pt>
                  <c:pt idx="43">
                    <c:v>1.3592592592592587</c:v>
                  </c:pt>
                  <c:pt idx="44">
                    <c:v>1.3716049382716045</c:v>
                  </c:pt>
                  <c:pt idx="45">
                    <c:v>1.3685185185185182</c:v>
                  </c:pt>
                  <c:pt idx="46">
                    <c:v>1.3623456790123454</c:v>
                  </c:pt>
                  <c:pt idx="47">
                    <c:v>1.3746913580246911</c:v>
                  </c:pt>
                  <c:pt idx="48">
                    <c:v>1.3716049382716047</c:v>
                  </c:pt>
                  <c:pt idx="49">
                    <c:v>1.3623456790123454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0"/>
            <c:spPr>
              <a:noFill/>
              <a:ln w="9525" cap="flat" cmpd="sng" algn="ctr">
                <a:solidFill>
                  <a:schemeClr val="tx1">
                    <a:lumMod val="65000"/>
                    <a:lumOff val="35000"/>
                  </a:schemeClr>
                </a:solidFill>
                <a:round/>
              </a:ln>
              <a:effectLst/>
            </c:spPr>
          </c:errBars>
          <c:xVal>
            <c:numRef>
              <c:f>'גרף טמפ'!LocationX</c:f>
              <c:numCache>
                <c:formatCode>General</c:formatCode>
                <c:ptCount val="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'גרף טמפ'!LocationY</c:f>
              <c:numCache>
                <c:formatCode>General</c:formatCode>
                <c:ptCount val="50"/>
                <c:pt idx="0">
                  <c:v>24.3</c:v>
                </c:pt>
                <c:pt idx="1">
                  <c:v>24.6</c:v>
                </c:pt>
                <c:pt idx="2">
                  <c:v>24.4</c:v>
                </c:pt>
                <c:pt idx="3">
                  <c:v>24.2</c:v>
                </c:pt>
                <c:pt idx="4">
                  <c:v>24.2</c:v>
                </c:pt>
                <c:pt idx="5">
                  <c:v>24.2</c:v>
                </c:pt>
                <c:pt idx="6">
                  <c:v>24.3</c:v>
                </c:pt>
                <c:pt idx="7">
                  <c:v>24.5</c:v>
                </c:pt>
                <c:pt idx="8">
                  <c:v>24.6</c:v>
                </c:pt>
                <c:pt idx="9">
                  <c:v>25</c:v>
                </c:pt>
                <c:pt idx="10">
                  <c:v>25.4</c:v>
                </c:pt>
                <c:pt idx="11">
                  <c:v>25.8</c:v>
                </c:pt>
                <c:pt idx="12">
                  <c:v>25.9</c:v>
                </c:pt>
                <c:pt idx="13">
                  <c:v>26.1</c:v>
                </c:pt>
                <c:pt idx="14">
                  <c:v>26.3</c:v>
                </c:pt>
                <c:pt idx="15">
                  <c:v>26.4</c:v>
                </c:pt>
                <c:pt idx="16">
                  <c:v>26.5</c:v>
                </c:pt>
                <c:pt idx="17">
                  <c:v>26.6</c:v>
                </c:pt>
                <c:pt idx="18">
                  <c:v>26.7</c:v>
                </c:pt>
                <c:pt idx="19">
                  <c:v>26.8</c:v>
                </c:pt>
                <c:pt idx="20">
                  <c:v>26.8</c:v>
                </c:pt>
                <c:pt idx="21">
                  <c:v>27</c:v>
                </c:pt>
                <c:pt idx="22">
                  <c:v>27</c:v>
                </c:pt>
                <c:pt idx="23">
                  <c:v>27.1</c:v>
                </c:pt>
                <c:pt idx="24">
                  <c:v>27.3</c:v>
                </c:pt>
                <c:pt idx="25">
                  <c:v>27.2</c:v>
                </c:pt>
                <c:pt idx="26">
                  <c:v>27.1</c:v>
                </c:pt>
                <c:pt idx="27">
                  <c:v>27.1</c:v>
                </c:pt>
                <c:pt idx="28">
                  <c:v>27.2</c:v>
                </c:pt>
                <c:pt idx="29">
                  <c:v>27.1</c:v>
                </c:pt>
                <c:pt idx="30">
                  <c:v>27.2</c:v>
                </c:pt>
                <c:pt idx="31">
                  <c:v>27.2</c:v>
                </c:pt>
                <c:pt idx="32">
                  <c:v>27.1</c:v>
                </c:pt>
                <c:pt idx="33">
                  <c:v>27.1</c:v>
                </c:pt>
                <c:pt idx="34">
                  <c:v>27.1</c:v>
                </c:pt>
                <c:pt idx="35">
                  <c:v>27.1</c:v>
                </c:pt>
                <c:pt idx="36">
                  <c:v>27.2</c:v>
                </c:pt>
                <c:pt idx="37">
                  <c:v>27.2</c:v>
                </c:pt>
                <c:pt idx="38">
                  <c:v>27.3</c:v>
                </c:pt>
                <c:pt idx="39">
                  <c:v>27.4</c:v>
                </c:pt>
                <c:pt idx="40">
                  <c:v>27.5</c:v>
                </c:pt>
                <c:pt idx="41">
                  <c:v>27.5</c:v>
                </c:pt>
                <c:pt idx="42">
                  <c:v>27.6</c:v>
                </c:pt>
                <c:pt idx="43">
                  <c:v>27.5</c:v>
                </c:pt>
                <c:pt idx="44">
                  <c:v>27.6</c:v>
                </c:pt>
                <c:pt idx="45">
                  <c:v>27.6</c:v>
                </c:pt>
                <c:pt idx="46">
                  <c:v>27.6</c:v>
                </c:pt>
                <c:pt idx="47">
                  <c:v>27.7</c:v>
                </c:pt>
                <c:pt idx="48">
                  <c:v>27.6</c:v>
                </c:pt>
                <c:pt idx="49">
                  <c:v>27.6</c:v>
                </c:pt>
              </c:numCache>
            </c:numRef>
          </c:yVal>
          <c:smooth val="0"/>
          <c:extLst>
            <c:ext xmlns:c16="http://schemas.microsoft.com/office/drawing/2014/chart" uri="{C3380CC4-5D6E-409C-BE32-E72D297353CC}">
              <c16:uniqueId val="{00000000-D6CE-4162-BECC-7C2E16AC9660}"/>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baseline="0"/>
                  <a:t>זמן בדקות</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בכתלות בזמן במיקום של 0.306 מטר</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טמפ'!LocationErrorY</c:f>
                <c:numCache>
                  <c:formatCode>General</c:formatCode>
                  <c:ptCount val="50"/>
                  <c:pt idx="0">
                    <c:v>1.1092592592592589</c:v>
                  </c:pt>
                  <c:pt idx="1">
                    <c:v>1.0999999999999996</c:v>
                  </c:pt>
                  <c:pt idx="2">
                    <c:v>1.0999999999999996</c:v>
                  </c:pt>
                  <c:pt idx="3">
                    <c:v>1.0999999999999996</c:v>
                  </c:pt>
                  <c:pt idx="4">
                    <c:v>1.1030864197530861</c:v>
                  </c:pt>
                  <c:pt idx="5">
                    <c:v>1.1061728395061725</c:v>
                  </c:pt>
                  <c:pt idx="6">
                    <c:v>1.1154320987654318</c:v>
                  </c:pt>
                  <c:pt idx="7">
                    <c:v>1.1246913580246911</c:v>
                  </c:pt>
                  <c:pt idx="8">
                    <c:v>1.1308641975308638</c:v>
                  </c:pt>
                  <c:pt idx="9">
                    <c:v>1.1462962962962959</c:v>
                  </c:pt>
                  <c:pt idx="10">
                    <c:v>1.1586419753086417</c:v>
                  </c:pt>
                  <c:pt idx="11">
                    <c:v>1.17716049382716</c:v>
                  </c:pt>
                  <c:pt idx="12">
                    <c:v>1.1802469135802465</c:v>
                  </c:pt>
                  <c:pt idx="13">
                    <c:v>1.189506172839506</c:v>
                  </c:pt>
                  <c:pt idx="14">
                    <c:v>1.1925925925925922</c:v>
                  </c:pt>
                  <c:pt idx="15">
                    <c:v>1.1987654320987651</c:v>
                  </c:pt>
                  <c:pt idx="16">
                    <c:v>1.1987654320987651</c:v>
                  </c:pt>
                  <c:pt idx="17">
                    <c:v>1.2049382716049379</c:v>
                  </c:pt>
                  <c:pt idx="18">
                    <c:v>1.2049382716049379</c:v>
                  </c:pt>
                  <c:pt idx="19">
                    <c:v>1.2080246913580244</c:v>
                  </c:pt>
                  <c:pt idx="20">
                    <c:v>1.2080246913580244</c:v>
                  </c:pt>
                  <c:pt idx="21">
                    <c:v>1.2141975308641972</c:v>
                  </c:pt>
                  <c:pt idx="22">
                    <c:v>1.2141975308641972</c:v>
                  </c:pt>
                  <c:pt idx="23">
                    <c:v>1.2141975308641972</c:v>
                  </c:pt>
                  <c:pt idx="24">
                    <c:v>1.2203703703703701</c:v>
                  </c:pt>
                  <c:pt idx="25">
                    <c:v>1.2172839506172837</c:v>
                  </c:pt>
                  <c:pt idx="26">
                    <c:v>1.2141975308641972</c:v>
                  </c:pt>
                  <c:pt idx="27">
                    <c:v>1.2141975308641972</c:v>
                  </c:pt>
                  <c:pt idx="28">
                    <c:v>1.2141975308641972</c:v>
                  </c:pt>
                  <c:pt idx="29">
                    <c:v>1.2111111111111108</c:v>
                  </c:pt>
                  <c:pt idx="30">
                    <c:v>1.2141975308641972</c:v>
                  </c:pt>
                  <c:pt idx="31">
                    <c:v>1.2141975308641972</c:v>
                  </c:pt>
                  <c:pt idx="32">
                    <c:v>1.2111111111111108</c:v>
                  </c:pt>
                  <c:pt idx="33">
                    <c:v>1.2111111111111108</c:v>
                  </c:pt>
                  <c:pt idx="34">
                    <c:v>1.2111111111111108</c:v>
                  </c:pt>
                  <c:pt idx="35">
                    <c:v>1.2080246913580244</c:v>
                  </c:pt>
                  <c:pt idx="36">
                    <c:v>1.2111111111111106</c:v>
                  </c:pt>
                  <c:pt idx="37">
                    <c:v>1.2111111111111106</c:v>
                  </c:pt>
                  <c:pt idx="38">
                    <c:v>1.2172839506172837</c:v>
                  </c:pt>
                  <c:pt idx="39">
                    <c:v>1.2172839506172835</c:v>
                  </c:pt>
                  <c:pt idx="40">
                    <c:v>1.2203703703703699</c:v>
                  </c:pt>
                  <c:pt idx="41">
                    <c:v>1.2203703703703699</c:v>
                  </c:pt>
                  <c:pt idx="42">
                    <c:v>1.2234567901234565</c:v>
                  </c:pt>
                  <c:pt idx="43">
                    <c:v>1.2203703703703699</c:v>
                  </c:pt>
                  <c:pt idx="44">
                    <c:v>1.2234567901234565</c:v>
                  </c:pt>
                  <c:pt idx="45">
                    <c:v>1.2234567901234565</c:v>
                  </c:pt>
                  <c:pt idx="46">
                    <c:v>1.2234567901234565</c:v>
                  </c:pt>
                  <c:pt idx="47">
                    <c:v>1.2234567901234565</c:v>
                  </c:pt>
                  <c:pt idx="48">
                    <c:v>1.2203703703703701</c:v>
                  </c:pt>
                  <c:pt idx="49">
                    <c:v>1.2203703703703701</c:v>
                  </c:pt>
                </c:numCache>
              </c:numRef>
            </c:plus>
            <c:minus>
              <c:numRef>
                <c:f>'גרף טמפ'!LocationErrorY</c:f>
                <c:numCache>
                  <c:formatCode>General</c:formatCode>
                  <c:ptCount val="50"/>
                  <c:pt idx="0">
                    <c:v>1.1092592592592589</c:v>
                  </c:pt>
                  <c:pt idx="1">
                    <c:v>1.0999999999999996</c:v>
                  </c:pt>
                  <c:pt idx="2">
                    <c:v>1.0999999999999996</c:v>
                  </c:pt>
                  <c:pt idx="3">
                    <c:v>1.0999999999999996</c:v>
                  </c:pt>
                  <c:pt idx="4">
                    <c:v>1.1030864197530861</c:v>
                  </c:pt>
                  <c:pt idx="5">
                    <c:v>1.1061728395061725</c:v>
                  </c:pt>
                  <c:pt idx="6">
                    <c:v>1.1154320987654318</c:v>
                  </c:pt>
                  <c:pt idx="7">
                    <c:v>1.1246913580246911</c:v>
                  </c:pt>
                  <c:pt idx="8">
                    <c:v>1.1308641975308638</c:v>
                  </c:pt>
                  <c:pt idx="9">
                    <c:v>1.1462962962962959</c:v>
                  </c:pt>
                  <c:pt idx="10">
                    <c:v>1.1586419753086417</c:v>
                  </c:pt>
                  <c:pt idx="11">
                    <c:v>1.17716049382716</c:v>
                  </c:pt>
                  <c:pt idx="12">
                    <c:v>1.1802469135802465</c:v>
                  </c:pt>
                  <c:pt idx="13">
                    <c:v>1.189506172839506</c:v>
                  </c:pt>
                  <c:pt idx="14">
                    <c:v>1.1925925925925922</c:v>
                  </c:pt>
                  <c:pt idx="15">
                    <c:v>1.1987654320987651</c:v>
                  </c:pt>
                  <c:pt idx="16">
                    <c:v>1.1987654320987651</c:v>
                  </c:pt>
                  <c:pt idx="17">
                    <c:v>1.2049382716049379</c:v>
                  </c:pt>
                  <c:pt idx="18">
                    <c:v>1.2049382716049379</c:v>
                  </c:pt>
                  <c:pt idx="19">
                    <c:v>1.2080246913580244</c:v>
                  </c:pt>
                  <c:pt idx="20">
                    <c:v>1.2080246913580244</c:v>
                  </c:pt>
                  <c:pt idx="21">
                    <c:v>1.2141975308641972</c:v>
                  </c:pt>
                  <c:pt idx="22">
                    <c:v>1.2141975308641972</c:v>
                  </c:pt>
                  <c:pt idx="23">
                    <c:v>1.2141975308641972</c:v>
                  </c:pt>
                  <c:pt idx="24">
                    <c:v>1.2203703703703701</c:v>
                  </c:pt>
                  <c:pt idx="25">
                    <c:v>1.2172839506172837</c:v>
                  </c:pt>
                  <c:pt idx="26">
                    <c:v>1.2141975308641972</c:v>
                  </c:pt>
                  <c:pt idx="27">
                    <c:v>1.2141975308641972</c:v>
                  </c:pt>
                  <c:pt idx="28">
                    <c:v>1.2141975308641972</c:v>
                  </c:pt>
                  <c:pt idx="29">
                    <c:v>1.2111111111111108</c:v>
                  </c:pt>
                  <c:pt idx="30">
                    <c:v>1.2141975308641972</c:v>
                  </c:pt>
                  <c:pt idx="31">
                    <c:v>1.2141975308641972</c:v>
                  </c:pt>
                  <c:pt idx="32">
                    <c:v>1.2111111111111108</c:v>
                  </c:pt>
                  <c:pt idx="33">
                    <c:v>1.2111111111111108</c:v>
                  </c:pt>
                  <c:pt idx="34">
                    <c:v>1.2111111111111108</c:v>
                  </c:pt>
                  <c:pt idx="35">
                    <c:v>1.2080246913580244</c:v>
                  </c:pt>
                  <c:pt idx="36">
                    <c:v>1.2111111111111106</c:v>
                  </c:pt>
                  <c:pt idx="37">
                    <c:v>1.2111111111111106</c:v>
                  </c:pt>
                  <c:pt idx="38">
                    <c:v>1.2172839506172837</c:v>
                  </c:pt>
                  <c:pt idx="39">
                    <c:v>1.2172839506172835</c:v>
                  </c:pt>
                  <c:pt idx="40">
                    <c:v>1.2203703703703699</c:v>
                  </c:pt>
                  <c:pt idx="41">
                    <c:v>1.2203703703703699</c:v>
                  </c:pt>
                  <c:pt idx="42">
                    <c:v>1.2234567901234565</c:v>
                  </c:pt>
                  <c:pt idx="43">
                    <c:v>1.2203703703703699</c:v>
                  </c:pt>
                  <c:pt idx="44">
                    <c:v>1.2234567901234565</c:v>
                  </c:pt>
                  <c:pt idx="45">
                    <c:v>1.2234567901234565</c:v>
                  </c:pt>
                  <c:pt idx="46">
                    <c:v>1.2234567901234565</c:v>
                  </c:pt>
                  <c:pt idx="47">
                    <c:v>1.2234567901234565</c:v>
                  </c:pt>
                  <c:pt idx="48">
                    <c:v>1.2203703703703701</c:v>
                  </c:pt>
                  <c:pt idx="49">
                    <c:v>1.2203703703703701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0"/>
            <c:spPr>
              <a:noFill/>
              <a:ln w="9525" cap="flat" cmpd="sng" algn="ctr">
                <a:solidFill>
                  <a:schemeClr val="tx1">
                    <a:lumMod val="65000"/>
                    <a:lumOff val="35000"/>
                  </a:schemeClr>
                </a:solidFill>
                <a:round/>
              </a:ln>
              <a:effectLst/>
            </c:spPr>
          </c:errBars>
          <c:xVal>
            <c:numRef>
              <c:f>'גרף טמפ'!LocationX</c:f>
              <c:numCache>
                <c:formatCode>General</c:formatCode>
                <c:ptCount val="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'גרף טמפ'!LocationY</c:f>
              <c:numCache>
                <c:formatCode>General</c:formatCode>
                <c:ptCount val="50"/>
                <c:pt idx="0">
                  <c:v>24.7</c:v>
                </c:pt>
                <c:pt idx="1">
                  <c:v>24.3</c:v>
                </c:pt>
                <c:pt idx="2">
                  <c:v>24.1</c:v>
                </c:pt>
                <c:pt idx="3">
                  <c:v>24</c:v>
                </c:pt>
                <c:pt idx="4">
                  <c:v>23.9</c:v>
                </c:pt>
                <c:pt idx="5">
                  <c:v>23.7</c:v>
                </c:pt>
                <c:pt idx="6">
                  <c:v>23.6</c:v>
                </c:pt>
                <c:pt idx="7">
                  <c:v>23.4</c:v>
                </c:pt>
                <c:pt idx="8">
                  <c:v>23.4</c:v>
                </c:pt>
                <c:pt idx="9">
                  <c:v>23.4</c:v>
                </c:pt>
                <c:pt idx="10">
                  <c:v>23.4</c:v>
                </c:pt>
                <c:pt idx="11">
                  <c:v>23.3</c:v>
                </c:pt>
                <c:pt idx="12">
                  <c:v>23.5</c:v>
                </c:pt>
                <c:pt idx="13">
                  <c:v>23.6</c:v>
                </c:pt>
                <c:pt idx="14">
                  <c:v>23.7</c:v>
                </c:pt>
                <c:pt idx="15">
                  <c:v>23.7</c:v>
                </c:pt>
                <c:pt idx="16">
                  <c:v>23.7</c:v>
                </c:pt>
                <c:pt idx="17">
                  <c:v>23.7</c:v>
                </c:pt>
                <c:pt idx="18">
                  <c:v>23.8</c:v>
                </c:pt>
                <c:pt idx="19">
                  <c:v>23.9</c:v>
                </c:pt>
                <c:pt idx="20">
                  <c:v>23.9</c:v>
                </c:pt>
                <c:pt idx="21">
                  <c:v>24</c:v>
                </c:pt>
                <c:pt idx="22">
                  <c:v>24</c:v>
                </c:pt>
                <c:pt idx="23">
                  <c:v>24</c:v>
                </c:pt>
                <c:pt idx="24">
                  <c:v>24.1</c:v>
                </c:pt>
                <c:pt idx="25">
                  <c:v>24.1</c:v>
                </c:pt>
                <c:pt idx="26">
                  <c:v>24.2</c:v>
                </c:pt>
                <c:pt idx="27">
                  <c:v>24.2</c:v>
                </c:pt>
                <c:pt idx="28">
                  <c:v>24.3</c:v>
                </c:pt>
                <c:pt idx="29">
                  <c:v>24.3</c:v>
                </c:pt>
                <c:pt idx="30">
                  <c:v>24.4</c:v>
                </c:pt>
                <c:pt idx="31">
                  <c:v>24.4</c:v>
                </c:pt>
                <c:pt idx="32">
                  <c:v>24.4</c:v>
                </c:pt>
                <c:pt idx="33">
                  <c:v>24.4</c:v>
                </c:pt>
                <c:pt idx="34">
                  <c:v>24.4</c:v>
                </c:pt>
                <c:pt idx="35">
                  <c:v>24.5</c:v>
                </c:pt>
                <c:pt idx="36">
                  <c:v>24.5</c:v>
                </c:pt>
                <c:pt idx="37">
                  <c:v>24.6</c:v>
                </c:pt>
                <c:pt idx="38">
                  <c:v>24.4</c:v>
                </c:pt>
                <c:pt idx="39">
                  <c:v>24.5</c:v>
                </c:pt>
                <c:pt idx="40">
                  <c:v>24.6</c:v>
                </c:pt>
                <c:pt idx="41">
                  <c:v>24.6</c:v>
                </c:pt>
                <c:pt idx="42">
                  <c:v>24.6</c:v>
                </c:pt>
                <c:pt idx="43">
                  <c:v>24.6</c:v>
                </c:pt>
                <c:pt idx="44">
                  <c:v>24.6</c:v>
                </c:pt>
                <c:pt idx="45">
                  <c:v>24.7</c:v>
                </c:pt>
                <c:pt idx="46">
                  <c:v>24.6</c:v>
                </c:pt>
                <c:pt idx="47">
                  <c:v>24.6</c:v>
                </c:pt>
                <c:pt idx="48">
                  <c:v>24.7</c:v>
                </c:pt>
                <c:pt idx="49">
                  <c:v>24.6</c:v>
                </c:pt>
              </c:numCache>
            </c:numRef>
          </c:yVal>
          <c:smooth val="0"/>
          <c:extLst>
            <c:ext xmlns:c16="http://schemas.microsoft.com/office/drawing/2014/chart" uri="{C3380CC4-5D6E-409C-BE32-E72D297353CC}">
              <c16:uniqueId val="{00000000-3E7D-4A7A-BE57-8688902A27A8}"/>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baseline="0"/>
                  <a:t>זמן בדקות</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טמפרטורה</a:t>
            </a:r>
            <a:r>
              <a:rPr lang="he-IL" baseline="0"/>
              <a:t> כתלות במיקום בדקה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Sheet1!$A$2</c:f>
              <c:strCache>
                <c:ptCount val="1"/>
                <c:pt idx="0">
                  <c:v>פלדה</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Sheet1!$B$5:$I$5</c:f>
                <c:numCache>
                  <c:formatCode>General</c:formatCode>
                  <c:ptCount val="8"/>
                  <c:pt idx="0">
                    <c:v>1.9333333333333327</c:v>
                  </c:pt>
                  <c:pt idx="1">
                    <c:v>1.6679012345679007</c:v>
                  </c:pt>
                  <c:pt idx="2">
                    <c:v>1.3129629629629627</c:v>
                  </c:pt>
                  <c:pt idx="3">
                    <c:v>1.1586419753086417</c:v>
                  </c:pt>
                  <c:pt idx="4">
                    <c:v>1.1030864197530861</c:v>
                  </c:pt>
                  <c:pt idx="5">
                    <c:v>1.1123456790123454</c:v>
                  </c:pt>
                  <c:pt idx="6">
                    <c:v>1.1030864197530861</c:v>
                  </c:pt>
                  <c:pt idx="7">
                    <c:v>1.118518518518518</c:v>
                  </c:pt>
                </c:numCache>
              </c:numRef>
            </c:plus>
            <c:minus>
              <c:numRef>
                <c:f>Sheet1!$B$5:$I$5</c:f>
                <c:numCache>
                  <c:formatCode>General</c:formatCode>
                  <c:ptCount val="8"/>
                  <c:pt idx="0">
                    <c:v>1.9333333333333327</c:v>
                  </c:pt>
                  <c:pt idx="1">
                    <c:v>1.6679012345679007</c:v>
                  </c:pt>
                  <c:pt idx="2">
                    <c:v>1.3129629629629627</c:v>
                  </c:pt>
                  <c:pt idx="3">
                    <c:v>1.1586419753086417</c:v>
                  </c:pt>
                  <c:pt idx="4">
                    <c:v>1.1030864197530861</c:v>
                  </c:pt>
                  <c:pt idx="5">
                    <c:v>1.1123456790123454</c:v>
                  </c:pt>
                  <c:pt idx="6">
                    <c:v>1.1030864197530861</c:v>
                  </c:pt>
                  <c:pt idx="7">
                    <c:v>1.118518518518518</c:v>
                  </c:pt>
                </c:numCache>
              </c:numRef>
            </c:minus>
            <c:spPr>
              <a:noFill/>
              <a:ln w="9525" cap="flat" cmpd="sng" algn="ctr">
                <a:solidFill>
                  <a:schemeClr val="tx1">
                    <a:lumMod val="65000"/>
                    <a:lumOff val="35000"/>
                  </a:schemeClr>
                </a:solidFill>
                <a:round/>
              </a:ln>
              <a:effectLst/>
            </c:spPr>
          </c:errBars>
          <c:xVal>
            <c:numRef>
              <c:f>Sheet1!$B$3:$I$3</c:f>
              <c:numCache>
                <c:formatCode>General</c:formatCode>
                <c:ptCount val="8"/>
                <c:pt idx="0" formatCode="0.0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Sheet1!$B$4:$I$4</c:f>
              <c:numCache>
                <c:formatCode>General</c:formatCode>
                <c:ptCount val="8"/>
                <c:pt idx="0">
                  <c:v>21.099999999999998</c:v>
                </c:pt>
                <c:pt idx="1">
                  <c:v>7.6000000000000014</c:v>
                </c:pt>
                <c:pt idx="2">
                  <c:v>2.6999999999999993</c:v>
                </c:pt>
                <c:pt idx="3">
                  <c:v>0.69999999999999929</c:v>
                </c:pt>
                <c:pt idx="4">
                  <c:v>0.80000000000000071</c:v>
                </c:pt>
                <c:pt idx="5">
                  <c:v>0.80000000000000071</c:v>
                </c:pt>
                <c:pt idx="6">
                  <c:v>1.1999999999999993</c:v>
                </c:pt>
                <c:pt idx="7">
                  <c:v>0.90000000000000213</c:v>
                </c:pt>
              </c:numCache>
            </c:numRef>
          </c:yVal>
          <c:smooth val="1"/>
          <c:extLst>
            <c:ext xmlns:c16="http://schemas.microsoft.com/office/drawing/2014/chart" uri="{C3380CC4-5D6E-409C-BE32-E72D297353CC}">
              <c16:uniqueId val="{00000000-D6A4-49B8-803C-26838908FE79}"/>
            </c:ext>
          </c:extLst>
        </c:ser>
        <c:ser>
          <c:idx val="1"/>
          <c:order val="1"/>
          <c:tx>
            <c:strRef>
              <c:f>Sheet1!$A$7</c:f>
              <c:strCache>
                <c:ptCount val="1"/>
                <c:pt idx="0">
                  <c:v>אלומיניום</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Sheet1!$B$10:$I$10</c:f>
                <c:numCache>
                  <c:formatCode>General</c:formatCode>
                  <c:ptCount val="8"/>
                  <c:pt idx="0">
                    <c:v>1.5062500000000001</c:v>
                  </c:pt>
                  <c:pt idx="1">
                    <c:v>1.5031250000000003</c:v>
                  </c:pt>
                  <c:pt idx="2">
                    <c:v>1.3593750000000004</c:v>
                  </c:pt>
                  <c:pt idx="3">
                    <c:v>1.2718750000000005</c:v>
                  </c:pt>
                  <c:pt idx="4">
                    <c:v>1.2656250000000002</c:v>
                  </c:pt>
                  <c:pt idx="5">
                    <c:v>1.2031250000000004</c:v>
                  </c:pt>
                  <c:pt idx="6">
                    <c:v>1.1812500000000004</c:v>
                  </c:pt>
                  <c:pt idx="7">
                    <c:v>1.1625000000000003</c:v>
                  </c:pt>
                </c:numCache>
              </c:numRef>
            </c:plus>
            <c:minus>
              <c:numRef>
                <c:f>Sheet1!$B$10:$I$10</c:f>
                <c:numCache>
                  <c:formatCode>General</c:formatCode>
                  <c:ptCount val="8"/>
                  <c:pt idx="0">
                    <c:v>1.5062500000000001</c:v>
                  </c:pt>
                  <c:pt idx="1">
                    <c:v>1.5031250000000003</c:v>
                  </c:pt>
                  <c:pt idx="2">
                    <c:v>1.3593750000000004</c:v>
                  </c:pt>
                  <c:pt idx="3">
                    <c:v>1.2718750000000005</c:v>
                  </c:pt>
                  <c:pt idx="4">
                    <c:v>1.2656250000000002</c:v>
                  </c:pt>
                  <c:pt idx="5">
                    <c:v>1.2031250000000004</c:v>
                  </c:pt>
                  <c:pt idx="6">
                    <c:v>1.1812500000000004</c:v>
                  </c:pt>
                  <c:pt idx="7">
                    <c:v>1.1625000000000003</c:v>
                  </c:pt>
                </c:numCache>
              </c:numRef>
            </c:minus>
            <c:spPr>
              <a:noFill/>
              <a:ln w="9525" cap="flat" cmpd="sng" algn="ctr">
                <a:solidFill>
                  <a:schemeClr val="tx1">
                    <a:lumMod val="65000"/>
                    <a:lumOff val="35000"/>
                  </a:schemeClr>
                </a:solidFill>
                <a:round/>
              </a:ln>
              <a:effectLst/>
            </c:spPr>
          </c:errBars>
          <c:xVal>
            <c:numRef>
              <c:f>Sheet1!$B$8:$I$8</c:f>
              <c:numCache>
                <c:formatCode>General</c:formatCode>
                <c:ptCount val="8"/>
                <c:pt idx="0">
                  <c:v>0.08</c:v>
                </c:pt>
                <c:pt idx="1">
                  <c:v>0.1389</c:v>
                </c:pt>
                <c:pt idx="2">
                  <c:v>0.1978</c:v>
                </c:pt>
                <c:pt idx="3">
                  <c:v>0.25669999999999998</c:v>
                </c:pt>
                <c:pt idx="4">
                  <c:v>0.31559999999999999</c:v>
                </c:pt>
                <c:pt idx="5">
                  <c:v>0.3745</c:v>
                </c:pt>
                <c:pt idx="6">
                  <c:v>0.43340000000000001</c:v>
                </c:pt>
                <c:pt idx="7">
                  <c:v>0.49230000000000002</c:v>
                </c:pt>
              </c:numCache>
            </c:numRef>
          </c:xVal>
          <c:yVal>
            <c:numRef>
              <c:f>Sheet1!$B$9:$I$9</c:f>
              <c:numCache>
                <c:formatCode>General</c:formatCode>
                <c:ptCount val="8"/>
                <c:pt idx="0">
                  <c:v>21</c:v>
                </c:pt>
                <c:pt idx="1">
                  <c:v>15.300000000000004</c:v>
                </c:pt>
                <c:pt idx="2">
                  <c:v>9.7000000000000028</c:v>
                </c:pt>
                <c:pt idx="3">
                  <c:v>8.6000000000000014</c:v>
                </c:pt>
                <c:pt idx="4">
                  <c:v>5.8000000000000007</c:v>
                </c:pt>
                <c:pt idx="5">
                  <c:v>4.9000000000000021</c:v>
                </c:pt>
                <c:pt idx="6">
                  <c:v>4.1000000000000014</c:v>
                </c:pt>
                <c:pt idx="7">
                  <c:v>3.9000000000000021</c:v>
                </c:pt>
              </c:numCache>
            </c:numRef>
          </c:yVal>
          <c:smooth val="1"/>
          <c:extLst>
            <c:ext xmlns:c16="http://schemas.microsoft.com/office/drawing/2014/chart" uri="{C3380CC4-5D6E-409C-BE32-E72D297353CC}">
              <c16:uniqueId val="{00000001-D6A4-49B8-803C-26838908FE79}"/>
            </c:ext>
          </c:extLst>
        </c:ser>
        <c:ser>
          <c:idx val="2"/>
          <c:order val="2"/>
          <c:tx>
            <c:strRef>
              <c:f>Sheet1!$A$12</c:f>
              <c:strCache>
                <c:ptCount val="1"/>
                <c:pt idx="0">
                  <c:v>נירוסטה</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errBars>
            <c:errDir val="y"/>
            <c:errBarType val="both"/>
            <c:errValType val="cust"/>
            <c:noEndCap val="0"/>
            <c:plus>
              <c:numRef>
                <c:f>Sheet1!$B$21:$I$21</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plus>
            <c:minus>
              <c:numRef>
                <c:f>Sheet1!$B$21:$I$21</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minus>
            <c:spPr>
              <a:noFill/>
              <a:ln w="9525" cap="flat" cmpd="sng" algn="ctr">
                <a:solidFill>
                  <a:schemeClr val="tx1">
                    <a:lumMod val="65000"/>
                    <a:lumOff val="35000"/>
                  </a:schemeClr>
                </a:solidFill>
                <a:round/>
              </a:ln>
              <a:effectLst/>
            </c:spPr>
          </c:errBars>
          <c:xVal>
            <c:numRef>
              <c:f>Sheet1!$B$13:$I$13</c:f>
              <c:numCache>
                <c:formatCode>General</c:formatCode>
                <c:ptCount val="8"/>
                <c:pt idx="0">
                  <c:v>8.1000000000000003E-2</c:v>
                </c:pt>
                <c:pt idx="1">
                  <c:v>0.189</c:v>
                </c:pt>
                <c:pt idx="2">
                  <c:v>0.29699999999999999</c:v>
                </c:pt>
                <c:pt idx="3">
                  <c:v>0.40499999999999997</c:v>
                </c:pt>
                <c:pt idx="4">
                  <c:v>0.51300000000000001</c:v>
                </c:pt>
                <c:pt idx="5">
                  <c:v>0.621</c:v>
                </c:pt>
                <c:pt idx="6">
                  <c:v>0.72899999999999998</c:v>
                </c:pt>
                <c:pt idx="7">
                  <c:v>0.83699999999999997</c:v>
                </c:pt>
              </c:numCache>
            </c:numRef>
          </c:xVal>
          <c:yVal>
            <c:numRef>
              <c:f>Sheet1!$B$14:$I$14</c:f>
              <c:numCache>
                <c:formatCode>General</c:formatCode>
                <c:ptCount val="8"/>
                <c:pt idx="0">
                  <c:v>32.299999999999997</c:v>
                </c:pt>
                <c:pt idx="1">
                  <c:v>1.8000000000000007</c:v>
                </c:pt>
                <c:pt idx="2">
                  <c:v>0.60000000000000142</c:v>
                </c:pt>
                <c:pt idx="3">
                  <c:v>1.3000000000000007</c:v>
                </c:pt>
                <c:pt idx="4">
                  <c:v>2.1000000000000014</c:v>
                </c:pt>
                <c:pt idx="5">
                  <c:v>1.3999999999999986</c:v>
                </c:pt>
                <c:pt idx="6">
                  <c:v>1.3999999999999986</c:v>
                </c:pt>
                <c:pt idx="7">
                  <c:v>1.8999999999999986</c:v>
                </c:pt>
              </c:numCache>
            </c:numRef>
          </c:yVal>
          <c:smooth val="1"/>
          <c:extLst>
            <c:ext xmlns:c16="http://schemas.microsoft.com/office/drawing/2014/chart" uri="{C3380CC4-5D6E-409C-BE32-E72D297353CC}">
              <c16:uniqueId val="{00000002-D6A4-49B8-803C-26838908FE79}"/>
            </c:ext>
          </c:extLst>
        </c:ser>
        <c:dLbls>
          <c:showLegendKey val="0"/>
          <c:showVal val="0"/>
          <c:showCatName val="0"/>
          <c:showSerName val="0"/>
          <c:showPercent val="0"/>
          <c:showBubbleSize val="0"/>
        </c:dLbls>
        <c:axId val="1682005983"/>
        <c:axId val="1206430767"/>
      </c:scatterChart>
      <c:valAx>
        <c:axId val="16820059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מרחק</a:t>
                </a:r>
                <a:r>
                  <a:rPr lang="he-IL" baseline="0"/>
                  <a:t> מן התנור (מטרים)</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6430767"/>
        <c:crosses val="autoZero"/>
        <c:crossBetween val="midCat"/>
      </c:valAx>
      <c:valAx>
        <c:axId val="1206430767"/>
        <c:scaling>
          <c:orientation val="minMax"/>
          <c:max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 טמפרטורה</a:t>
                </a:r>
                <a:r>
                  <a:rPr lang="he-IL" baseline="0"/>
                  <a:t> בין נקודה לאוויר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00598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טמפרטורה</a:t>
            </a:r>
            <a:r>
              <a:rPr lang="he-IL" baseline="0"/>
              <a:t> כתלות במיקום בשיווי משקל</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Sheet1!$A$18</c:f>
              <c:strCache>
                <c:ptCount val="1"/>
                <c:pt idx="0">
                  <c:v>פלדה</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Sheet1!$B$21:$I$21</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plus>
            <c:minus>
              <c:numRef>
                <c:f>Sheet1!$B$21:$I$21</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minus>
            <c:spPr>
              <a:noFill/>
              <a:ln w="9525" cap="flat" cmpd="sng" algn="ctr">
                <a:solidFill>
                  <a:schemeClr val="tx1">
                    <a:lumMod val="65000"/>
                    <a:lumOff val="35000"/>
                  </a:schemeClr>
                </a:solidFill>
                <a:round/>
              </a:ln>
              <a:effectLst/>
            </c:spPr>
          </c:errBars>
          <c:xVal>
            <c:numRef>
              <c:f>Sheet1!$B$19:$I$19</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Sheet1!$B$20:$I$20</c:f>
              <c:numCache>
                <c:formatCode>General</c:formatCode>
                <c:ptCount val="8"/>
                <c:pt idx="0">
                  <c:v>24.400000000000002</c:v>
                </c:pt>
                <c:pt idx="1">
                  <c:v>10.400000000000002</c:v>
                </c:pt>
                <c:pt idx="2">
                  <c:v>4.9000000000000021</c:v>
                </c:pt>
                <c:pt idx="3">
                  <c:v>1.9000000000000021</c:v>
                </c:pt>
                <c:pt idx="4">
                  <c:v>0.90000000000000213</c:v>
                </c:pt>
                <c:pt idx="5">
                  <c:v>0.10000000000000142</c:v>
                </c:pt>
                <c:pt idx="6">
                  <c:v>0</c:v>
                </c:pt>
                <c:pt idx="7">
                  <c:v>1</c:v>
                </c:pt>
              </c:numCache>
            </c:numRef>
          </c:yVal>
          <c:smooth val="1"/>
          <c:extLst>
            <c:ext xmlns:c16="http://schemas.microsoft.com/office/drawing/2014/chart" uri="{C3380CC4-5D6E-409C-BE32-E72D297353CC}">
              <c16:uniqueId val="{00000000-5A14-472C-A29A-6057184EB471}"/>
            </c:ext>
          </c:extLst>
        </c:ser>
        <c:ser>
          <c:idx val="1"/>
          <c:order val="1"/>
          <c:tx>
            <c:strRef>
              <c:f>Sheet1!$A$23</c:f>
              <c:strCache>
                <c:ptCount val="1"/>
                <c:pt idx="0">
                  <c:v>אלומיניום</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errBars>
            <c:errDir val="y"/>
            <c:errBarType val="both"/>
            <c:errValType val="cust"/>
            <c:noEndCap val="0"/>
            <c:plus>
              <c:numRef>
                <c:f>Sheet1!$B$26:$I$26</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plus>
            <c:minus>
              <c:numRef>
                <c:f>Sheet1!$B$26:$I$26</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minus>
            <c:spPr>
              <a:noFill/>
              <a:ln w="9525" cap="flat" cmpd="sng" algn="ctr">
                <a:solidFill>
                  <a:schemeClr val="tx1">
                    <a:lumMod val="65000"/>
                    <a:lumOff val="35000"/>
                  </a:schemeClr>
                </a:solidFill>
                <a:round/>
              </a:ln>
              <a:effectLst/>
            </c:spPr>
          </c:errBars>
          <c:xVal>
            <c:numRef>
              <c:f>Sheet1!$B$24:$I$24</c:f>
              <c:numCache>
                <c:formatCode>General</c:formatCode>
                <c:ptCount val="8"/>
                <c:pt idx="0">
                  <c:v>0.08</c:v>
                </c:pt>
                <c:pt idx="1">
                  <c:v>0.1389</c:v>
                </c:pt>
                <c:pt idx="2">
                  <c:v>0.1978</c:v>
                </c:pt>
                <c:pt idx="3">
                  <c:v>0.25669999999999998</c:v>
                </c:pt>
                <c:pt idx="4">
                  <c:v>0.31559999999999999</c:v>
                </c:pt>
                <c:pt idx="5">
                  <c:v>0.3745</c:v>
                </c:pt>
                <c:pt idx="6">
                  <c:v>0.43340000000000001</c:v>
                </c:pt>
                <c:pt idx="7">
                  <c:v>0.49230000000000002</c:v>
                </c:pt>
              </c:numCache>
            </c:numRef>
          </c:xVal>
          <c:yVal>
            <c:numRef>
              <c:f>Sheet1!$B$25:$I$25</c:f>
              <c:numCache>
                <c:formatCode>General</c:formatCode>
                <c:ptCount val="8"/>
                <c:pt idx="0">
                  <c:v>28.300000000000004</c:v>
                </c:pt>
                <c:pt idx="1">
                  <c:v>22.300000000000004</c:v>
                </c:pt>
                <c:pt idx="2">
                  <c:v>15.399999999999999</c:v>
                </c:pt>
                <c:pt idx="3">
                  <c:v>13</c:v>
                </c:pt>
                <c:pt idx="4">
                  <c:v>10.700000000000003</c:v>
                </c:pt>
                <c:pt idx="5">
                  <c:v>9.4000000000000021</c:v>
                </c:pt>
                <c:pt idx="6">
                  <c:v>8.5</c:v>
                </c:pt>
                <c:pt idx="7">
                  <c:v>8</c:v>
                </c:pt>
              </c:numCache>
            </c:numRef>
          </c:yVal>
          <c:smooth val="1"/>
          <c:extLst>
            <c:ext xmlns:c16="http://schemas.microsoft.com/office/drawing/2014/chart" uri="{C3380CC4-5D6E-409C-BE32-E72D297353CC}">
              <c16:uniqueId val="{00000001-5A14-472C-A29A-6057184EB471}"/>
            </c:ext>
          </c:extLst>
        </c:ser>
        <c:ser>
          <c:idx val="2"/>
          <c:order val="2"/>
          <c:tx>
            <c:strRef>
              <c:f>Sheet1!$A$28</c:f>
              <c:strCache>
                <c:ptCount val="1"/>
                <c:pt idx="0">
                  <c:v>נירוסטה</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errBars>
            <c:errDir val="y"/>
            <c:errBarType val="both"/>
            <c:errValType val="cust"/>
            <c:noEndCap val="0"/>
            <c:plus>
              <c:numRef>
                <c:f>Sheet1!$B$31:$I$31</c:f>
                <c:numCache>
                  <c:formatCode>General</c:formatCode>
                  <c:ptCount val="8"/>
                  <c:pt idx="0">
                    <c:v>3.1216049382716049</c:v>
                  </c:pt>
                  <c:pt idx="1">
                    <c:v>2.2018518518518517</c:v>
                  </c:pt>
                  <c:pt idx="2">
                    <c:v>1.0876543209876539</c:v>
                  </c:pt>
                  <c:pt idx="3">
                    <c:v>0.85617283950617251</c:v>
                  </c:pt>
                  <c:pt idx="4">
                    <c:v>0.86234567901234527</c:v>
                  </c:pt>
                  <c:pt idx="5">
                    <c:v>0.87777777777777732</c:v>
                  </c:pt>
                  <c:pt idx="6">
                    <c:v>0.86851851851851813</c:v>
                  </c:pt>
                  <c:pt idx="7">
                    <c:v>0.88703703703703651</c:v>
                  </c:pt>
                </c:numCache>
              </c:numRef>
            </c:plus>
            <c:minus>
              <c:numRef>
                <c:f>Sheet1!$B$31:$I$31</c:f>
                <c:numCache>
                  <c:formatCode>General</c:formatCode>
                  <c:ptCount val="8"/>
                  <c:pt idx="0">
                    <c:v>3.1216049382716049</c:v>
                  </c:pt>
                  <c:pt idx="1">
                    <c:v>2.2018518518518517</c:v>
                  </c:pt>
                  <c:pt idx="2">
                    <c:v>1.0876543209876539</c:v>
                  </c:pt>
                  <c:pt idx="3">
                    <c:v>0.85617283950617251</c:v>
                  </c:pt>
                  <c:pt idx="4">
                    <c:v>0.86234567901234527</c:v>
                  </c:pt>
                  <c:pt idx="5">
                    <c:v>0.87777777777777732</c:v>
                  </c:pt>
                  <c:pt idx="6">
                    <c:v>0.86851851851851813</c:v>
                  </c:pt>
                  <c:pt idx="7">
                    <c:v>0.88703703703703651</c:v>
                  </c:pt>
                </c:numCache>
              </c:numRef>
            </c:minus>
            <c:spPr>
              <a:noFill/>
              <a:ln w="9525" cap="flat" cmpd="sng" algn="ctr">
                <a:solidFill>
                  <a:schemeClr val="tx1">
                    <a:lumMod val="65000"/>
                    <a:lumOff val="35000"/>
                  </a:schemeClr>
                </a:solidFill>
                <a:round/>
              </a:ln>
              <a:effectLst/>
            </c:spPr>
          </c:errBars>
          <c:xVal>
            <c:numRef>
              <c:f>Sheet1!$B$29:$I$29</c:f>
              <c:numCache>
                <c:formatCode>General</c:formatCode>
                <c:ptCount val="8"/>
                <c:pt idx="0">
                  <c:v>8.1000000000000003E-2</c:v>
                </c:pt>
                <c:pt idx="1">
                  <c:v>0.189</c:v>
                </c:pt>
                <c:pt idx="2">
                  <c:v>0.29699999999999999</c:v>
                </c:pt>
                <c:pt idx="3">
                  <c:v>0.40499999999999997</c:v>
                </c:pt>
                <c:pt idx="4">
                  <c:v>0.51300000000000001</c:v>
                </c:pt>
                <c:pt idx="5">
                  <c:v>0.621</c:v>
                </c:pt>
                <c:pt idx="6">
                  <c:v>0.72899999999999998</c:v>
                </c:pt>
                <c:pt idx="7">
                  <c:v>0.83699999999999997</c:v>
                </c:pt>
              </c:numCache>
            </c:numRef>
          </c:xVal>
          <c:yVal>
            <c:numRef>
              <c:f>Sheet1!$B$30:$I$30</c:f>
              <c:numCache>
                <c:formatCode>General</c:formatCode>
                <c:ptCount val="8"/>
                <c:pt idx="0">
                  <c:v>45.7</c:v>
                </c:pt>
                <c:pt idx="1">
                  <c:v>8.8999999999999986</c:v>
                </c:pt>
                <c:pt idx="2">
                  <c:v>1.8999999999999986</c:v>
                </c:pt>
                <c:pt idx="3">
                  <c:v>1.1999999999999993</c:v>
                </c:pt>
                <c:pt idx="4">
                  <c:v>1.6999999999999993</c:v>
                </c:pt>
                <c:pt idx="5">
                  <c:v>0.80000000000000071</c:v>
                </c:pt>
                <c:pt idx="6">
                  <c:v>0.80000000000000071</c:v>
                </c:pt>
                <c:pt idx="7">
                  <c:v>1.3999999999999986</c:v>
                </c:pt>
              </c:numCache>
            </c:numRef>
          </c:yVal>
          <c:smooth val="1"/>
          <c:extLst>
            <c:ext xmlns:c16="http://schemas.microsoft.com/office/drawing/2014/chart" uri="{C3380CC4-5D6E-409C-BE32-E72D297353CC}">
              <c16:uniqueId val="{00000002-5A14-472C-A29A-6057184EB471}"/>
            </c:ext>
          </c:extLst>
        </c:ser>
        <c:dLbls>
          <c:showLegendKey val="0"/>
          <c:showVal val="0"/>
          <c:showCatName val="0"/>
          <c:showSerName val="0"/>
          <c:showPercent val="0"/>
          <c:showBubbleSize val="0"/>
        </c:dLbls>
        <c:axId val="1682005983"/>
        <c:axId val="1206430767"/>
      </c:scatterChart>
      <c:valAx>
        <c:axId val="16820059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מרחק</a:t>
                </a:r>
                <a:r>
                  <a:rPr lang="he-IL" baseline="0"/>
                  <a:t> מן התנור (מטרים)</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6430767"/>
        <c:crosses val="autoZero"/>
        <c:crossBetween val="midCat"/>
      </c:valAx>
      <c:valAx>
        <c:axId val="12064307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 טמפרטורה</a:t>
                </a:r>
                <a:r>
                  <a:rPr lang="he-IL" baseline="0"/>
                  <a:t> בין נקודה לאוויר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2005983"/>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baseline="0"/>
              <a:t>טמפ ביחס למיקום - נוסחה וניסוי</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תוצאה אנליטית</c:v>
          </c:tx>
          <c:spPr>
            <a:ln w="25400" cap="rnd">
              <a:solidFill>
                <a:schemeClr val="accent1"/>
              </a:solidFill>
              <a:round/>
            </a:ln>
            <a:effectLst/>
          </c:spPr>
          <c:marker>
            <c:symbol val="none"/>
          </c:marker>
          <c:xVal>
            <c:numRef>
              <c:f>תיאוריה!$E$1:$E$21</c:f>
              <c:numCache>
                <c:formatCode>General</c:formatCode>
                <c:ptCount val="21"/>
                <c:pt idx="0">
                  <c:v>0</c:v>
                </c:pt>
                <c:pt idx="1">
                  <c:v>2.8747500000000002E-2</c:v>
                </c:pt>
                <c:pt idx="2">
                  <c:v>5.7495000000000004E-2</c:v>
                </c:pt>
                <c:pt idx="3">
                  <c:v>8.62425E-2</c:v>
                </c:pt>
                <c:pt idx="4">
                  <c:v>0.11499000000000001</c:v>
                </c:pt>
                <c:pt idx="5">
                  <c:v>0.14373750000000002</c:v>
                </c:pt>
                <c:pt idx="6">
                  <c:v>0.17248500000000003</c:v>
                </c:pt>
                <c:pt idx="7">
                  <c:v>0.20123250000000004</c:v>
                </c:pt>
                <c:pt idx="8">
                  <c:v>0.22998000000000005</c:v>
                </c:pt>
                <c:pt idx="9">
                  <c:v>0.25872750000000005</c:v>
                </c:pt>
                <c:pt idx="10">
                  <c:v>0.28747500000000004</c:v>
                </c:pt>
                <c:pt idx="11">
                  <c:v>0.31622250000000002</c:v>
                </c:pt>
                <c:pt idx="12">
                  <c:v>0.34497</c:v>
                </c:pt>
                <c:pt idx="13">
                  <c:v>0.37371749999999998</c:v>
                </c:pt>
                <c:pt idx="14">
                  <c:v>0.40246499999999996</c:v>
                </c:pt>
                <c:pt idx="15">
                  <c:v>0.43121249999999994</c:v>
                </c:pt>
                <c:pt idx="16">
                  <c:v>0.45995999999999992</c:v>
                </c:pt>
                <c:pt idx="17">
                  <c:v>0.48870749999999991</c:v>
                </c:pt>
                <c:pt idx="18">
                  <c:v>0.51745499999999989</c:v>
                </c:pt>
                <c:pt idx="19">
                  <c:v>0.54620249999999992</c:v>
                </c:pt>
                <c:pt idx="20">
                  <c:v>0.57494999999999996</c:v>
                </c:pt>
              </c:numCache>
            </c:numRef>
          </c:xVal>
          <c:yVal>
            <c:numRef>
              <c:f>תיאוריה!$G$1:$G$21</c:f>
              <c:numCache>
                <c:formatCode>General</c:formatCode>
                <c:ptCount val="21"/>
                <c:pt idx="0">
                  <c:v>24.7</c:v>
                </c:pt>
                <c:pt idx="1">
                  <c:v>17.952034254071812</c:v>
                </c:pt>
                <c:pt idx="2">
                  <c:v>13.047562678143571</c:v>
                </c:pt>
                <c:pt idx="3">
                  <c:v>9.4829451482497191</c:v>
                </c:pt>
                <c:pt idx="4">
                  <c:v>6.8921311354287189</c:v>
                </c:pt>
                <c:pt idx="5">
                  <c:v>5.0090699815438082</c:v>
                </c:pt>
                <c:pt idx="6">
                  <c:v>3.6403901605712461</c:v>
                </c:pt>
                <c:pt idx="7">
                  <c:v>2.6455419590440377</c:v>
                </c:pt>
                <c:pt idx="8">
                  <c:v>1.9223644277575389</c:v>
                </c:pt>
                <c:pt idx="9">
                  <c:v>1.3965944751905652</c:v>
                </c:pt>
                <c:pt idx="10">
                  <c:v>1.0142407915784009</c:v>
                </c:pt>
                <c:pt idx="11">
                  <c:v>0.73603948199742997</c:v>
                </c:pt>
                <c:pt idx="12">
                  <c:v>0.533422057493119</c:v>
                </c:pt>
                <c:pt idx="13">
                  <c:v>0.38558173731139389</c:v>
                </c:pt>
                <c:pt idx="14">
                  <c:v>0.27733680084674089</c:v>
                </c:pt>
                <c:pt idx="15">
                  <c:v>0.19757157694566171</c:v>
                </c:pt>
                <c:pt idx="16">
                  <c:v>0.13809497577681734</c:v>
                </c:pt>
                <c:pt idx="17">
                  <c:v>9.2799345920073731E-2</c:v>
                </c:pt>
                <c:pt idx="18">
                  <c:v>5.7033279719585897E-2</c:v>
                </c:pt>
                <c:pt idx="19">
                  <c:v>2.7123960290577936E-2</c:v>
                </c:pt>
                <c:pt idx="20">
                  <c:v>1.0299541771311728E-16</c:v>
                </c:pt>
              </c:numCache>
            </c:numRef>
          </c:yVal>
          <c:smooth val="0"/>
          <c:extLst>
            <c:ext xmlns:c16="http://schemas.microsoft.com/office/drawing/2014/chart" uri="{C3380CC4-5D6E-409C-BE32-E72D297353CC}">
              <c16:uniqueId val="{00000000-3577-437E-AAD6-2FC37098FF8A}"/>
            </c:ext>
          </c:extLst>
        </c:ser>
        <c:ser>
          <c:idx val="2"/>
          <c:order val="2"/>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plus>
            <c:minus>
              <c:numRef>
                <c:f>תיאוריה!$J$1:$J$8</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7.4999999999999997E-2</c:v>
                </c:pt>
                <c:pt idx="2">
                  <c:v>0.15</c:v>
                </c:pt>
                <c:pt idx="3">
                  <c:v>0.22499999999999998</c:v>
                </c:pt>
                <c:pt idx="4">
                  <c:v>0.3</c:v>
                </c:pt>
                <c:pt idx="5">
                  <c:v>0.375</c:v>
                </c:pt>
                <c:pt idx="6">
                  <c:v>0.45</c:v>
                </c:pt>
                <c:pt idx="7">
                  <c:v>0.52500000000000002</c:v>
                </c:pt>
              </c:numCache>
            </c:numRef>
          </c:xVal>
          <c:yVal>
            <c:numRef>
              <c:f>תיאוריה!$N$2:$N$9</c:f>
              <c:numCache>
                <c:formatCode>General</c:formatCode>
                <c:ptCount val="8"/>
                <c:pt idx="0">
                  <c:v>24.400000000000002</c:v>
                </c:pt>
                <c:pt idx="1">
                  <c:v>10.400000000000002</c:v>
                </c:pt>
                <c:pt idx="2">
                  <c:v>4.9000000000000021</c:v>
                </c:pt>
                <c:pt idx="3">
                  <c:v>1.9000000000000021</c:v>
                </c:pt>
                <c:pt idx="4">
                  <c:v>0.90000000000000213</c:v>
                </c:pt>
                <c:pt idx="5">
                  <c:v>0.10000000000000142</c:v>
                </c:pt>
                <c:pt idx="6">
                  <c:v>0</c:v>
                </c:pt>
                <c:pt idx="7">
                  <c:v>1</c:v>
                </c:pt>
              </c:numCache>
            </c:numRef>
          </c:yVal>
          <c:smooth val="0"/>
          <c:extLst>
            <c:ext xmlns:c16="http://schemas.microsoft.com/office/drawing/2014/chart" uri="{C3380CC4-5D6E-409C-BE32-E72D297353CC}">
              <c16:uniqueId val="{00000002-3577-437E-AAD6-2FC37098FF8A}"/>
            </c:ext>
          </c:extLst>
        </c:ser>
        <c:dLbls>
          <c:showLegendKey val="0"/>
          <c:showVal val="0"/>
          <c:showCatName val="0"/>
          <c:showSerName val="0"/>
          <c:showPercent val="0"/>
          <c:showBubbleSize val="0"/>
        </c:dLbls>
        <c:axId val="166231616"/>
        <c:axId val="165071992"/>
        <c:extLst>
          <c:ext xmlns:c15="http://schemas.microsoft.com/office/drawing/2012/chart" uri="{02D57815-91ED-43cb-92C2-25804820EDAC}">
            <c15:filteredScatterSeries>
              <c15:ser>
                <c:idx val="1"/>
                <c:order val="1"/>
                <c:tx>
                  <c:v>נוסחה COSH</c:v>
                </c:tx>
                <c:spPr>
                  <a:ln w="25400" cap="rnd">
                    <a:solidFill>
                      <a:schemeClr val="accent2"/>
                    </a:solidFill>
                    <a:round/>
                  </a:ln>
                  <a:effectLst/>
                </c:spPr>
                <c:marker>
                  <c:symbol val="none"/>
                </c:marker>
                <c:xVal>
                  <c:numRef>
                    <c:extLst>
                      <c:ext uri="{02D57815-91ED-43cb-92C2-25804820EDAC}">
                        <c15:formulaRef>
                          <c15:sqref>תיאוריה!$E$1:$E$21</c15:sqref>
                        </c15:formulaRef>
                      </c:ext>
                    </c:extLst>
                    <c:numCache>
                      <c:formatCode>General</c:formatCode>
                      <c:ptCount val="21"/>
                      <c:pt idx="0">
                        <c:v>0</c:v>
                      </c:pt>
                      <c:pt idx="1">
                        <c:v>2.8747500000000002E-2</c:v>
                      </c:pt>
                      <c:pt idx="2">
                        <c:v>5.7495000000000004E-2</c:v>
                      </c:pt>
                      <c:pt idx="3">
                        <c:v>8.62425E-2</c:v>
                      </c:pt>
                      <c:pt idx="4">
                        <c:v>0.11499000000000001</c:v>
                      </c:pt>
                      <c:pt idx="5">
                        <c:v>0.14373750000000002</c:v>
                      </c:pt>
                      <c:pt idx="6">
                        <c:v>0.17248500000000003</c:v>
                      </c:pt>
                      <c:pt idx="7">
                        <c:v>0.20123250000000004</c:v>
                      </c:pt>
                      <c:pt idx="8">
                        <c:v>0.22998000000000005</c:v>
                      </c:pt>
                      <c:pt idx="9">
                        <c:v>0.25872750000000005</c:v>
                      </c:pt>
                      <c:pt idx="10">
                        <c:v>0.28747500000000004</c:v>
                      </c:pt>
                      <c:pt idx="11">
                        <c:v>0.31622250000000002</c:v>
                      </c:pt>
                      <c:pt idx="12">
                        <c:v>0.34497</c:v>
                      </c:pt>
                      <c:pt idx="13">
                        <c:v>0.37371749999999998</c:v>
                      </c:pt>
                      <c:pt idx="14">
                        <c:v>0.40246499999999996</c:v>
                      </c:pt>
                      <c:pt idx="15">
                        <c:v>0.43121249999999994</c:v>
                      </c:pt>
                      <c:pt idx="16">
                        <c:v>0.45995999999999992</c:v>
                      </c:pt>
                      <c:pt idx="17">
                        <c:v>0.48870749999999991</c:v>
                      </c:pt>
                      <c:pt idx="18">
                        <c:v>0.51745499999999989</c:v>
                      </c:pt>
                      <c:pt idx="19">
                        <c:v>0.54620249999999992</c:v>
                      </c:pt>
                      <c:pt idx="20">
                        <c:v>0.57494999999999996</c:v>
                      </c:pt>
                    </c:numCache>
                  </c:numRef>
                </c:xVal>
                <c:yVal>
                  <c:numRef>
                    <c:extLst>
                      <c:ext uri="{02D57815-91ED-43cb-92C2-25804820EDAC}">
                        <c15:formulaRef>
                          <c15:sqref>תיאוריה!$I$1:$I$21</c15:sqref>
                        </c15:formulaRef>
                      </c:ext>
                    </c:extLst>
                    <c:numCache>
                      <c:formatCode>General</c:formatCode>
                      <c:ptCount val="21"/>
                      <c:pt idx="0">
                        <c:v>24.7</c:v>
                      </c:pt>
                      <c:pt idx="1">
                        <c:v>17.95212603202231</c:v>
                      </c:pt>
                      <c:pt idx="2">
                        <c:v>13.047755658721137</c:v>
                      </c:pt>
                      <c:pt idx="3">
                        <c:v>9.4832591486274147</c:v>
                      </c:pt>
                      <c:pt idx="4">
                        <c:v>6.8925984003013498</c:v>
                      </c:pt>
                      <c:pt idx="5">
                        <c:v>5.0097384943352221</c:v>
                      </c:pt>
                      <c:pt idx="6">
                        <c:v>3.6413285708515208</c:v>
                      </c:pt>
                      <c:pt idx="7">
                        <c:v>2.6468466321529593</c:v>
                      </c:pt>
                      <c:pt idx="8">
                        <c:v>1.9241693405601259</c:v>
                      </c:pt>
                      <c:pt idx="9">
                        <c:v>1.3990849741596365</c:v>
                      </c:pt>
                      <c:pt idx="10">
                        <c:v>1.0176726260215221</c:v>
                      </c:pt>
                      <c:pt idx="11">
                        <c:v>0.74076506695006505</c:v>
                      </c:pt>
                      <c:pt idx="12">
                        <c:v>0.53992666321415517</c:v>
                      </c:pt>
                      <c:pt idx="13">
                        <c:v>0.39453332167987509</c:v>
                      </c:pt>
                      <c:pt idx="14">
                        <c:v>0.28965460194800091</c:v>
                      </c:pt>
                      <c:pt idx="15">
                        <c:v>0.2145205096186549</c:v>
                      </c:pt>
                      <c:pt idx="16">
                        <c:v>0.16141552570289738</c:v>
                      </c:pt>
                      <c:pt idx="17">
                        <c:v>0.12488630007555056</c:v>
                      </c:pt>
                      <c:pt idx="18">
                        <c:v>0.1011816470199678</c:v>
                      </c:pt>
                      <c:pt idx="19">
                        <c:v>8.7867336014339256E-2</c:v>
                      </c:pt>
                      <c:pt idx="20">
                        <c:v>8.3576120630262249E-2</c:v>
                      </c:pt>
                    </c:numCache>
                  </c:numRef>
                </c:yVal>
                <c:smooth val="0"/>
                <c:extLst>
                  <c:ext xmlns:c16="http://schemas.microsoft.com/office/drawing/2014/chart" uri="{C3380CC4-5D6E-409C-BE32-E72D297353CC}">
                    <c16:uniqueId val="{00000001-3577-437E-AAD6-2FC37098FF8A}"/>
                  </c:ext>
                </c:extLst>
              </c15:ser>
            </c15:filteredScatterSeries>
          </c:ext>
        </c:extLst>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u="none" strike="noStrike" baseline="0">
                    <a:effectLst/>
                  </a:rPr>
                  <a:t>הפרש הטמפרטורות ביחס לאוויר</a:t>
                </a:r>
                <a:endParaRPr lang="he-IL" baseline="0"/>
              </a:p>
            </c:rich>
          </c:tx>
          <c:layout>
            <c:manualLayout>
              <c:xMode val="edge"/>
              <c:yMode val="edge"/>
              <c:x val="1.2658227848101266E-2"/>
              <c:y val="0.31963940318271028"/>
            </c:manualLayout>
          </c:layout>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טמפ</a:t>
            </a:r>
            <a:r>
              <a:rPr lang="he-IL" baseline="0"/>
              <a:t> ניסוי ביחס לנוסחה </a:t>
            </a:r>
            <a:r>
              <a:rPr lang="en-US" baseline="0"/>
              <a:t>SINH</a:t>
            </a:r>
            <a:endParaRPr lang="he-IL"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v>ניסוי - SINH</c:v>
          </c:tx>
          <c:spPr>
            <a:ln w="25400" cap="rnd">
              <a:noFill/>
              <a:round/>
            </a:ln>
            <a:effectLst/>
          </c:spPr>
          <c:marker>
            <c:symbol val="circle"/>
            <c:size val="5"/>
            <c:spPr>
              <a:solidFill>
                <a:schemeClr val="accent1"/>
              </a:solidFill>
              <a:ln w="9525">
                <a:noFill/>
              </a:ln>
              <a:effectLst/>
            </c:spPr>
          </c:marker>
          <c:trendline>
            <c:spPr>
              <a:ln w="19050" cap="rnd">
                <a:solidFill>
                  <a:srgbClr val="0070C0"/>
                </a:solidFill>
                <a:prstDash val="sysDot"/>
              </a:ln>
              <a:effectLst/>
            </c:spPr>
            <c:trendlineType val="linear"/>
            <c:dispRSqr val="1"/>
            <c:dispEq val="1"/>
            <c:trendlineLbl>
              <c:layout>
                <c:manualLayout>
                  <c:x val="-9.523272090988627E-2"/>
                  <c:y val="-4.1666666666666669E-4"/>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fixedVal"/>
            <c:noEndCap val="0"/>
            <c:val val="0"/>
            <c:spPr>
              <a:noFill/>
              <a:ln w="9525" cap="flat" cmpd="sng" algn="ctr">
                <a:solidFill>
                  <a:schemeClr val="tx1">
                    <a:lumMod val="65000"/>
                    <a:lumOff val="35000"/>
                  </a:schemeClr>
                </a:solidFill>
                <a:round/>
              </a:ln>
              <a:effectLst/>
            </c:spPr>
          </c:errBars>
          <c:errBars>
            <c:errDir val="x"/>
            <c:errBarType val="both"/>
            <c:errValType val="cust"/>
            <c:noEndCap val="0"/>
            <c:plus>
              <c:numRef>
                <c:f>תיאוריה!$J$1:$J$8</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plus>
            <c:minus>
              <c:numRef>
                <c:f>תיאוריה!$J$1:$J$8</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minus>
            <c:spPr>
              <a:noFill/>
              <a:ln w="9525" cap="flat" cmpd="sng" algn="ctr">
                <a:solidFill>
                  <a:schemeClr val="tx1">
                    <a:lumMod val="65000"/>
                    <a:lumOff val="35000"/>
                  </a:schemeClr>
                </a:solidFill>
                <a:round/>
              </a:ln>
              <a:effectLst/>
            </c:spPr>
          </c:errBars>
          <c:xVal>
            <c:numRef>
              <c:f>תיאוריה!$N$2:$N$9</c:f>
              <c:numCache>
                <c:formatCode>General</c:formatCode>
                <c:ptCount val="8"/>
                <c:pt idx="0">
                  <c:v>24.400000000000002</c:v>
                </c:pt>
                <c:pt idx="1">
                  <c:v>10.400000000000002</c:v>
                </c:pt>
                <c:pt idx="2">
                  <c:v>4.9000000000000021</c:v>
                </c:pt>
                <c:pt idx="3">
                  <c:v>1.9000000000000021</c:v>
                </c:pt>
                <c:pt idx="4">
                  <c:v>0.90000000000000213</c:v>
                </c:pt>
                <c:pt idx="5">
                  <c:v>0.10000000000000142</c:v>
                </c:pt>
                <c:pt idx="6">
                  <c:v>0</c:v>
                </c:pt>
                <c:pt idx="7">
                  <c:v>1</c:v>
                </c:pt>
              </c:numCache>
            </c:numRef>
          </c:xVal>
          <c:yVal>
            <c:numRef>
              <c:f>תיאוריה!$O$2:$O$9</c:f>
              <c:numCache>
                <c:formatCode>General</c:formatCode>
                <c:ptCount val="8"/>
                <c:pt idx="0">
                  <c:v>24.7</c:v>
                </c:pt>
                <c:pt idx="1">
                  <c:v>10.743393168950409</c:v>
                </c:pt>
                <c:pt idx="2">
                  <c:v>4.6726489376489724</c:v>
                </c:pt>
                <c:pt idx="3">
                  <c:v>2.0317212382094882</c:v>
                </c:pt>
                <c:pt idx="4">
                  <c:v>0.88211702228684774</c:v>
                </c:pt>
                <c:pt idx="5">
                  <c:v>0.38000410871711632</c:v>
                </c:pt>
                <c:pt idx="6">
                  <c:v>0.15682171007479256</c:v>
                </c:pt>
                <c:pt idx="7">
                  <c:v>4.8749541399801602E-2</c:v>
                </c:pt>
              </c:numCache>
            </c:numRef>
          </c:yVal>
          <c:smooth val="0"/>
          <c:extLst>
            <c:ext xmlns:c16="http://schemas.microsoft.com/office/drawing/2014/chart" uri="{C3380CC4-5D6E-409C-BE32-E72D297353CC}">
              <c16:uniqueId val="{00000001-F692-4256-8494-B2DABBD974F1}"/>
            </c:ext>
          </c:extLst>
        </c:ser>
        <c:dLbls>
          <c:showLegendKey val="0"/>
          <c:showVal val="0"/>
          <c:showCatName val="0"/>
          <c:showSerName val="0"/>
          <c:showPercent val="0"/>
          <c:showBubbleSize val="0"/>
        </c:dLbls>
        <c:axId val="165074344"/>
        <c:axId val="165074736"/>
      </c:scatterChart>
      <c:valAx>
        <c:axId val="165074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baseline="0">
                    <a:effectLst/>
                  </a:rPr>
                  <a:t>הפרש הטמפרטורות ביחס לאוויר של</a:t>
                </a:r>
                <a:r>
                  <a:rPr lang="he-IL"/>
                  <a:t> הניסוי</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4736"/>
        <c:crosses val="autoZero"/>
        <c:crossBetween val="midCat"/>
      </c:valAx>
      <c:valAx>
        <c:axId val="16507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baseline="0">
                    <a:effectLst/>
                  </a:rPr>
                  <a:t>הפרש הטמפרטורות ביחס לאוויר של</a:t>
                </a:r>
                <a:r>
                  <a:rPr lang="he-IL"/>
                  <a:t> הנוסחה</a:t>
                </a:r>
                <a:endParaRPr lang="en-US"/>
              </a:p>
            </c:rich>
          </c:tx>
          <c:layout>
            <c:manualLayout>
              <c:xMode val="edge"/>
              <c:yMode val="edge"/>
              <c:x val="1.7927170868347338E-2"/>
              <c:y val="0.2116309654841531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43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baseline="0"/>
              <a:t>טמפ ביחס למיקום בשיווי משקל - נוסחה וניסוי</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תוצאה אנליטית</c:v>
          </c:tx>
          <c:spPr>
            <a:ln w="25400" cap="rnd">
              <a:solidFill>
                <a:schemeClr val="accent1"/>
              </a:solidFill>
              <a:round/>
            </a:ln>
            <a:effectLst/>
          </c:spPr>
          <c:marker>
            <c:symbol val="none"/>
          </c:marker>
          <c:xVal>
            <c:numRef>
              <c:f>תיאוריה!$E$1:$E$21</c:f>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f>תיאוריה!$G$1:$G$21</c:f>
              <c:numCache>
                <c:formatCode>General</c:formatCode>
                <c:ptCount val="21"/>
                <c:pt idx="0">
                  <c:v>28.300000000000004</c:v>
                </c:pt>
                <c:pt idx="1">
                  <c:v>26.326126222484948</c:v>
                </c:pt>
                <c:pt idx="2">
                  <c:v>24.444659982386256</c:v>
                </c:pt>
                <c:pt idx="3">
                  <c:v>22.648997130635063</c:v>
                </c:pt>
                <c:pt idx="4">
                  <c:v>20.932834697293501</c:v>
                </c:pt>
                <c:pt idx="5">
                  <c:v>19.290148767451679</c:v>
                </c:pt>
                <c:pt idx="6">
                  <c:v>17.715173336637754</c:v>
                </c:pt>
                <c:pt idx="7">
                  <c:v>16.202380071521439</c:v>
                </c:pt>
                <c:pt idx="8">
                  <c:v>14.746458904868843</c:v>
                </c:pt>
                <c:pt idx="9">
                  <c:v>13.342299396634758</c:v>
                </c:pt>
                <c:pt idx="10">
                  <c:v>11.984972795767876</c:v>
                </c:pt>
                <c:pt idx="11">
                  <c:v>10.669714739763974</c:v>
                </c:pt>
                <c:pt idx="12">
                  <c:v>9.3919085312405706</c:v>
                </c:pt>
                <c:pt idx="13">
                  <c:v>8.1470689328320489</c:v>
                </c:pt>
                <c:pt idx="14">
                  <c:v>6.930826423523607</c:v>
                </c:pt>
                <c:pt idx="15">
                  <c:v>5.7389118611620731</c:v>
                </c:pt>
                <c:pt idx="16">
                  <c:v>4.5671414973072944</c:v>
                </c:pt>
                <c:pt idx="17">
                  <c:v>3.411402291824682</c:v>
                </c:pt>
                <c:pt idx="18">
                  <c:v>2.2676374756715125</c:v>
                </c:pt>
                <c:pt idx="19">
                  <c:v>1.1318323112008191</c:v>
                </c:pt>
                <c:pt idx="20">
                  <c:v>8.9041182775797593E-15</c:v>
                </c:pt>
              </c:numCache>
            </c:numRef>
          </c:yVal>
          <c:smooth val="0"/>
          <c:extLst>
            <c:ext xmlns:c16="http://schemas.microsoft.com/office/drawing/2014/chart" uri="{C3380CC4-5D6E-409C-BE32-E72D297353CC}">
              <c16:uniqueId val="{00000000-AFE3-4B9D-8780-E1E400B21B42}"/>
            </c:ext>
          </c:extLst>
        </c:ser>
        <c:ser>
          <c:idx val="2"/>
          <c:order val="2"/>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plus>
            <c:min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5.8900000000000001E-2</c:v>
                </c:pt>
                <c:pt idx="2">
                  <c:v>0.1178</c:v>
                </c:pt>
                <c:pt idx="3">
                  <c:v>0.1767</c:v>
                </c:pt>
                <c:pt idx="4">
                  <c:v>0.2356</c:v>
                </c:pt>
                <c:pt idx="5">
                  <c:v>0.29449999999999998</c:v>
                </c:pt>
                <c:pt idx="6">
                  <c:v>0.35339999999999999</c:v>
                </c:pt>
                <c:pt idx="7">
                  <c:v>0.4123</c:v>
                </c:pt>
              </c:numCache>
            </c:numRef>
          </c:xVal>
          <c:yVal>
            <c:numRef>
              <c:f>תיאוריה!$N$2:$N$9</c:f>
              <c:numCache>
                <c:formatCode>General</c:formatCode>
                <c:ptCount val="8"/>
                <c:pt idx="0">
                  <c:v>28.300000000000004</c:v>
                </c:pt>
                <c:pt idx="1">
                  <c:v>22.300000000000004</c:v>
                </c:pt>
                <c:pt idx="2">
                  <c:v>15.399999999999999</c:v>
                </c:pt>
                <c:pt idx="3">
                  <c:v>13</c:v>
                </c:pt>
                <c:pt idx="4">
                  <c:v>10.700000000000003</c:v>
                </c:pt>
                <c:pt idx="5">
                  <c:v>9.4000000000000021</c:v>
                </c:pt>
                <c:pt idx="6">
                  <c:v>8.5</c:v>
                </c:pt>
                <c:pt idx="7">
                  <c:v>8</c:v>
                </c:pt>
              </c:numCache>
            </c:numRef>
          </c:yVal>
          <c:smooth val="0"/>
          <c:extLst>
            <c:ext xmlns:c16="http://schemas.microsoft.com/office/drawing/2014/chart" uri="{C3380CC4-5D6E-409C-BE32-E72D297353CC}">
              <c16:uniqueId val="{00000002-AFE3-4B9D-8780-E1E400B21B42}"/>
            </c:ext>
          </c:extLst>
        </c:ser>
        <c:dLbls>
          <c:showLegendKey val="0"/>
          <c:showVal val="0"/>
          <c:showCatName val="0"/>
          <c:showSerName val="0"/>
          <c:showPercent val="0"/>
          <c:showBubbleSize val="0"/>
        </c:dLbls>
        <c:axId val="166231616"/>
        <c:axId val="165071992"/>
        <c:extLst>
          <c:ext xmlns:c15="http://schemas.microsoft.com/office/drawing/2012/chart" uri="{02D57815-91ED-43cb-92C2-25804820EDAC}">
            <c15:filteredScatterSeries>
              <c15:ser>
                <c:idx val="1"/>
                <c:order val="1"/>
                <c:tx>
                  <c:v>נוסחה COSH</c:v>
                </c:tx>
                <c:spPr>
                  <a:ln w="25400" cap="rnd">
                    <a:solidFill>
                      <a:schemeClr val="accent2"/>
                    </a:solidFill>
                    <a:round/>
                  </a:ln>
                  <a:effectLst/>
                </c:spPr>
                <c:marker>
                  <c:symbol val="none"/>
                </c:marker>
                <c:xVal>
                  <c:numRef>
                    <c:extLst>
                      <c:ex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c:ext uri="{02D57815-91ED-43cb-92C2-25804820EDAC}">
                        <c15:formulaRef>
                          <c15:sqref>תיאוריה!$I$1:$I$21</c15:sqref>
                        </c15:formulaRef>
                      </c:ext>
                    </c:extLst>
                    <c:numCache>
                      <c:formatCode>General</c:formatCode>
                      <c:ptCount val="21"/>
                      <c:pt idx="0">
                        <c:v>28.300000000000004</c:v>
                      </c:pt>
                      <c:pt idx="1">
                        <c:v>26.95919660436201</c:v>
                      </c:pt>
                      <c:pt idx="2">
                        <c:v>25.713022891339651</c:v>
                      </c:pt>
                      <c:pt idx="3">
                        <c:v>24.557104657032209</c:v>
                      </c:pt>
                      <c:pt idx="4">
                        <c:v>23.487384503986494</c:v>
                      </c:pt>
                      <c:pt idx="5">
                        <c:v>22.500107599295013</c:v>
                      </c:pt>
                      <c:pt idx="6">
                        <c:v>21.59180849472812</c:v>
                      </c:pt>
                      <c:pt idx="7">
                        <c:v>20.759298962637704</c:v>
                      </c:pt>
                      <c:pt idx="8">
                        <c:v>19.999656804934837</c:v>
                      </c:pt>
                      <c:pt idx="9">
                        <c:v>19.310215595859887</c:v>
                      </c:pt>
                      <c:pt idx="10">
                        <c:v>18.688555322541013</c:v>
                      </c:pt>
                      <c:pt idx="11">
                        <c:v>18.132493890488451</c:v>
                      </c:pt>
                      <c:pt idx="12">
                        <c:v>17.640079464207915</c:v>
                      </c:pt>
                      <c:pt idx="13">
                        <c:v>17.209583616047862</c:v>
                      </c:pt>
                      <c:pt idx="14">
                        <c:v>16.839495259232351</c:v>
                      </c:pt>
                      <c:pt idx="15">
                        <c:v>16.528515343783784</c:v>
                      </c:pt>
                      <c:pt idx="16">
                        <c:v>16.275552296717592</c:v>
                      </c:pt>
                      <c:pt idx="17">
                        <c:v>16.07971819050357</c:v>
                      </c:pt>
                      <c:pt idx="18">
                        <c:v>15.940325626344631</c:v>
                      </c:pt>
                      <c:pt idx="19">
                        <c:v>15.856885321333015</c:v>
                      </c:pt>
                      <c:pt idx="20">
                        <c:v>15.829104391014617</c:v>
                      </c:pt>
                    </c:numCache>
                  </c:numRef>
                </c:yVal>
                <c:smooth val="0"/>
                <c:extLst>
                  <c:ext xmlns:c16="http://schemas.microsoft.com/office/drawing/2014/chart" uri="{C3380CC4-5D6E-409C-BE32-E72D297353CC}">
                    <c16:uniqueId val="{00000001-AFE3-4B9D-8780-E1E400B21B42}"/>
                  </c:ext>
                </c:extLst>
              </c15:ser>
            </c15:filteredScatterSeries>
          </c:ext>
        </c:extLst>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u="none" strike="noStrike" baseline="0">
                    <a:effectLst/>
                  </a:rPr>
                  <a:t>הפרש הטמפרטורות ביחס לאוויר</a:t>
                </a:r>
                <a:endParaRPr lang="he-IL" baseline="0"/>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baseline="0"/>
              <a:t>טמפ ביחס למיקום - נוסחה וניסוי</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תוצאה אנליטית ראשונה</c:v>
          </c:tx>
          <c:spPr>
            <a:ln w="25400" cap="rnd">
              <a:solidFill>
                <a:schemeClr val="accent1"/>
              </a:solidFill>
              <a:round/>
            </a:ln>
            <a:effectLst/>
          </c:spPr>
          <c:marker>
            <c:symbol val="none"/>
          </c:marker>
          <c:xVal>
            <c:numRef>
              <c:f>תיאוריה!$E$1:$E$21</c:f>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f>תיאוריה!$G$1:$G$21</c:f>
              <c:numCache>
                <c:formatCode>General</c:formatCode>
                <c:ptCount val="21"/>
                <c:pt idx="0">
                  <c:v>28.300000000000004</c:v>
                </c:pt>
                <c:pt idx="1">
                  <c:v>25.570196689354177</c:v>
                </c:pt>
                <c:pt idx="2">
                  <c:v>23.080653764159603</c:v>
                </c:pt>
                <c:pt idx="3">
                  <c:v>20.807979204790023</c:v>
                </c:pt>
                <c:pt idx="4">
                  <c:v>18.730818710679305</c:v>
                </c:pt>
                <c:pt idx="5">
                  <c:v>16.829655052960501</c:v>
                </c:pt>
                <c:pt idx="6">
                  <c:v>15.08662468843297</c:v>
                </c:pt>
                <c:pt idx="7">
                  <c:v>13.48534991174221</c:v>
                </c:pt>
                <c:pt idx="8">
                  <c:v>12.010784968655857</c:v>
                </c:pt>
                <c:pt idx="9">
                  <c:v>10.649074684499169</c:v>
                </c:pt>
                <c:pt idx="10">
                  <c:v>9.3874242794071634</c:v>
                </c:pt>
                <c:pt idx="11">
                  <c:v>8.2139791471632844</c:v>
                </c:pt>
                <c:pt idx="12">
                  <c:v>7.1177134680132381</c:v>
                </c:pt>
                <c:pt idx="13">
                  <c:v>6.0883266088477228</c:v>
                </c:pt>
                <c:pt idx="14">
                  <c:v>5.1161463373188178</c:v>
                </c:pt>
                <c:pt idx="15">
                  <c:v>4.1920379404791266</c:v>
                </c:pt>
                <c:pt idx="16">
                  <c:v>3.3073183940124613</c:v>
                </c:pt>
                <c:pt idx="17">
                  <c:v>2.4536747755806507</c:v>
                </c:pt>
                <c:pt idx="18">
                  <c:v>1.623086155689327</c:v>
                </c:pt>
                <c:pt idx="19">
                  <c:v>0.80774823215063873</c:v>
                </c:pt>
                <c:pt idx="20">
                  <c:v>6.3483292944795582E-15</c:v>
                </c:pt>
              </c:numCache>
            </c:numRef>
          </c:yVal>
          <c:smooth val="0"/>
          <c:extLst>
            <c:ext xmlns:c16="http://schemas.microsoft.com/office/drawing/2014/chart" uri="{C3380CC4-5D6E-409C-BE32-E72D297353CC}">
              <c16:uniqueId val="{00000000-7093-40D1-A672-56B3A5E1BC73}"/>
            </c:ext>
          </c:extLst>
        </c:ser>
        <c:ser>
          <c:idx val="1"/>
          <c:order val="1"/>
          <c:tx>
            <c:v>תוצאה אנליטית עם ההנחה החדשה</c:v>
          </c:tx>
          <c:spPr>
            <a:ln w="25400" cap="rnd">
              <a:solidFill>
                <a:schemeClr val="accent2"/>
              </a:solidFill>
              <a:round/>
            </a:ln>
            <a:effectLst/>
          </c:spPr>
          <c:marker>
            <c:symbol val="none"/>
          </c:marker>
          <c:xVal>
            <c:numRef>
              <c:f>תיאוריה!$E$1:$E$21</c:f>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f>תיאוריה!$I$1:$I$21</c:f>
              <c:numCache>
                <c:formatCode>General</c:formatCode>
                <c:ptCount val="21"/>
                <c:pt idx="0">
                  <c:v>28.300000000000004</c:v>
                </c:pt>
                <c:pt idx="1">
                  <c:v>25.79810877450841</c:v>
                </c:pt>
                <c:pt idx="2">
                  <c:v>23.538619421531831</c:v>
                </c:pt>
                <c:pt idx="3">
                  <c:v>21.500301530156175</c:v>
                </c:pt>
                <c:pt idx="4">
                  <c:v>19.664002840889509</c:v>
                </c:pt>
                <c:pt idx="5">
                  <c:v>18.012469288921682</c:v>
                </c:pt>
                <c:pt idx="6">
                  <c:v>16.530182883030246</c:v>
                </c:pt>
                <c:pt idx="7">
                  <c:v>15.203215896825171</c:v>
                </c:pt>
                <c:pt idx="8">
                  <c:v>14.019100002297092</c:v>
                </c:pt>
                <c:pt idx="9">
                  <c:v>12.96670911603357</c:v>
                </c:pt>
                <c:pt idx="10">
                  <c:v>12.036154857313459</c:v>
                </c:pt>
                <c:pt idx="11">
                  <c:v>11.218693635792118</c:v>
                </c:pt>
                <c:pt idx="12">
                  <c:v>10.506644495763181</c:v>
                </c:pt>
                <c:pt idx="13">
                  <c:v>9.8933169450524137</c:v>
                </c:pt>
                <c:pt idx="14">
                  <c:v>9.3729480904161022</c:v>
                </c:pt>
                <c:pt idx="15">
                  <c:v>8.9406484887611537</c:v>
                </c:pt>
                <c:pt idx="16">
                  <c:v>8.5923562053990796</c:v>
                </c:pt>
                <c:pt idx="17">
                  <c:v>8.3247986476600992</c:v>
                </c:pt>
                <c:pt idx="18">
                  <c:v>8.1354618152518565</c:v>
                </c:pt>
                <c:pt idx="19">
                  <c:v>8.0225666784356608</c:v>
                </c:pt>
                <c:pt idx="20">
                  <c:v>7.98505246206705</c:v>
                </c:pt>
              </c:numCache>
            </c:numRef>
          </c:yVal>
          <c:smooth val="0"/>
          <c:extLst>
            <c:ext xmlns:c16="http://schemas.microsoft.com/office/drawing/2014/chart" uri="{C3380CC4-5D6E-409C-BE32-E72D297353CC}">
              <c16:uniqueId val="{00000001-7093-40D1-A672-56B3A5E1BC73}"/>
            </c:ext>
          </c:extLst>
        </c:ser>
        <c:ser>
          <c:idx val="2"/>
          <c:order val="2"/>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plus>
            <c:min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5.8900000000000001E-2</c:v>
                </c:pt>
                <c:pt idx="2">
                  <c:v>0.1178</c:v>
                </c:pt>
                <c:pt idx="3">
                  <c:v>0.1767</c:v>
                </c:pt>
                <c:pt idx="4">
                  <c:v>0.2356</c:v>
                </c:pt>
                <c:pt idx="5">
                  <c:v>0.29449999999999998</c:v>
                </c:pt>
                <c:pt idx="6">
                  <c:v>0.35339999999999999</c:v>
                </c:pt>
                <c:pt idx="7">
                  <c:v>0.4123</c:v>
                </c:pt>
              </c:numCache>
            </c:numRef>
          </c:xVal>
          <c:yVal>
            <c:numRef>
              <c:f>תיאוריה!$N$2:$N$9</c:f>
              <c:numCache>
                <c:formatCode>General</c:formatCode>
                <c:ptCount val="8"/>
                <c:pt idx="0">
                  <c:v>28.300000000000004</c:v>
                </c:pt>
                <c:pt idx="1">
                  <c:v>22.300000000000004</c:v>
                </c:pt>
                <c:pt idx="2">
                  <c:v>15.399999999999999</c:v>
                </c:pt>
                <c:pt idx="3">
                  <c:v>13</c:v>
                </c:pt>
                <c:pt idx="4">
                  <c:v>10.700000000000003</c:v>
                </c:pt>
                <c:pt idx="5">
                  <c:v>9.4000000000000021</c:v>
                </c:pt>
                <c:pt idx="6">
                  <c:v>8.5</c:v>
                </c:pt>
                <c:pt idx="7">
                  <c:v>8</c:v>
                </c:pt>
              </c:numCache>
            </c:numRef>
          </c:yVal>
          <c:smooth val="0"/>
          <c:extLst>
            <c:ext xmlns:c16="http://schemas.microsoft.com/office/drawing/2014/chart" uri="{C3380CC4-5D6E-409C-BE32-E72D297353CC}">
              <c16:uniqueId val="{00000002-7093-40D1-A672-56B3A5E1BC73}"/>
            </c:ext>
          </c:extLst>
        </c:ser>
        <c:dLbls>
          <c:showLegendKey val="0"/>
          <c:showVal val="0"/>
          <c:showCatName val="0"/>
          <c:showSerName val="0"/>
          <c:showPercent val="0"/>
          <c:showBubbleSize val="0"/>
        </c:dLbls>
        <c:axId val="166231616"/>
        <c:axId val="165071992"/>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u="none" strike="noStrike" baseline="0">
                    <a:effectLst/>
                  </a:rPr>
                  <a:t>הפרש הטמפרטורות ביחס לאוויר</a:t>
                </a:r>
                <a:endParaRPr lang="he-IL" baseline="0"/>
              </a:p>
            </c:rich>
          </c:tx>
          <c:layout>
            <c:manualLayout>
              <c:xMode val="edge"/>
              <c:yMode val="edge"/>
              <c:x val="1.6797900262467191E-2"/>
              <c:y val="0.2622685740441385"/>
            </c:manualLayout>
          </c:layout>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טמפ</a:t>
            </a:r>
            <a:r>
              <a:rPr lang="he-IL" baseline="0"/>
              <a:t> ניסוי ביחס לנוסחה </a:t>
            </a:r>
            <a:r>
              <a:rPr lang="en-US" baseline="0"/>
              <a:t>COSH</a:t>
            </a:r>
            <a:endParaRPr lang="he-IL"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layout>
                <c:manualLayout>
                  <c:x val="-9.523272090988627E-2"/>
                  <c:y val="-4.1666666666666669E-4"/>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fixedVal"/>
            <c:noEndCap val="0"/>
            <c:val val="0"/>
            <c:spPr>
              <a:noFill/>
              <a:ln w="9525" cap="flat" cmpd="sng" algn="ctr">
                <a:solidFill>
                  <a:schemeClr val="tx1">
                    <a:lumMod val="65000"/>
                    <a:lumOff val="35000"/>
                  </a:schemeClr>
                </a:solidFill>
                <a:round/>
              </a:ln>
              <a:effectLst/>
            </c:spPr>
          </c:errBars>
          <c:errBars>
            <c:errDir val="x"/>
            <c:errBarType val="both"/>
            <c:errValType val="cust"/>
            <c:noEndCap val="0"/>
            <c:pl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plus>
            <c:min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minus>
            <c:spPr>
              <a:noFill/>
              <a:ln w="9525" cap="flat" cmpd="sng" algn="ctr">
                <a:solidFill>
                  <a:schemeClr val="tx1">
                    <a:lumMod val="65000"/>
                    <a:lumOff val="35000"/>
                  </a:schemeClr>
                </a:solidFill>
                <a:round/>
              </a:ln>
              <a:effectLst/>
            </c:spPr>
          </c:errBars>
          <c:xVal>
            <c:numRef>
              <c:f>תיאוריה!$N$2:$N$9</c:f>
              <c:numCache>
                <c:formatCode>General</c:formatCode>
                <c:ptCount val="8"/>
                <c:pt idx="0">
                  <c:v>28.300000000000004</c:v>
                </c:pt>
                <c:pt idx="1">
                  <c:v>22.300000000000004</c:v>
                </c:pt>
                <c:pt idx="2">
                  <c:v>15.399999999999999</c:v>
                </c:pt>
                <c:pt idx="3">
                  <c:v>13</c:v>
                </c:pt>
                <c:pt idx="4">
                  <c:v>10.700000000000003</c:v>
                </c:pt>
                <c:pt idx="5">
                  <c:v>9.4000000000000021</c:v>
                </c:pt>
                <c:pt idx="6">
                  <c:v>8.5</c:v>
                </c:pt>
                <c:pt idx="7">
                  <c:v>8</c:v>
                </c:pt>
              </c:numCache>
            </c:numRef>
          </c:xVal>
          <c:yVal>
            <c:numRef>
              <c:f>תיאוריה!$P$2:$P$9</c:f>
              <c:numCache>
                <c:formatCode>General</c:formatCode>
                <c:ptCount val="8"/>
                <c:pt idx="0">
                  <c:v>28.300000000000004</c:v>
                </c:pt>
                <c:pt idx="1">
                  <c:v>21.922752220526863</c:v>
                </c:pt>
                <c:pt idx="2">
                  <c:v>17.150554993123063</c:v>
                </c:pt>
                <c:pt idx="3">
                  <c:v>13.63401706812351</c:v>
                </c:pt>
                <c:pt idx="4">
                  <c:v>11.11567893127029</c:v>
                </c:pt>
                <c:pt idx="5">
                  <c:v>9.4111631843155319</c:v>
                </c:pt>
                <c:pt idx="6">
                  <c:v>8.3956755535685872</c:v>
                </c:pt>
                <c:pt idx="7">
                  <c:v>7.9948682123535812</c:v>
                </c:pt>
              </c:numCache>
            </c:numRef>
          </c:yVal>
          <c:smooth val="0"/>
          <c:extLst>
            <c:ext xmlns:c16="http://schemas.microsoft.com/office/drawing/2014/chart" uri="{C3380CC4-5D6E-409C-BE32-E72D297353CC}">
              <c16:uniqueId val="{00000001-D849-491F-A5DC-72362452001D}"/>
            </c:ext>
          </c:extLst>
        </c:ser>
        <c:dLbls>
          <c:showLegendKey val="0"/>
          <c:showVal val="0"/>
          <c:showCatName val="0"/>
          <c:showSerName val="0"/>
          <c:showPercent val="0"/>
          <c:showBubbleSize val="0"/>
        </c:dLbls>
        <c:axId val="165073168"/>
        <c:axId val="165073560"/>
      </c:scatterChart>
      <c:valAx>
        <c:axId val="165073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baseline="0">
                    <a:effectLst/>
                  </a:rPr>
                  <a:t>הפרש הטמפרטורות ביחס לאוויר של הניסוי</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3560"/>
        <c:crosses val="autoZero"/>
        <c:crossBetween val="midCat"/>
      </c:valAx>
      <c:valAx>
        <c:axId val="165073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baseline="0">
                    <a:effectLst/>
                  </a:rPr>
                  <a:t>הפרש הטמפרטורות ביחס לאוויר של הנוסחה</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3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K</a:t>
            </a:r>
            <a:r>
              <a:rPr lang="he-IL"/>
              <a:t> שונים בדקה 10</a:t>
            </a:r>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4"/>
          <c:order val="0"/>
          <c:tx>
            <c:strRef>
              <c:f>גרף!$B$6</c:f>
              <c:strCache>
                <c:ptCount val="1"/>
                <c:pt idx="0">
                  <c:v>200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33.159558844062609</c:v>
                </c:pt>
                <c:pt idx="1">
                  <c:v>32.517324207948697</c:v>
                </c:pt>
                <c:pt idx="2">
                  <c:v>31.885074033099759</c:v>
                </c:pt>
                <c:pt idx="3">
                  <c:v>31.262691176533121</c:v>
                </c:pt>
                <c:pt idx="4">
                  <c:v>30.65006079457978</c:v>
                </c:pt>
                <c:pt idx="5">
                  <c:v>30.047070282137671</c:v>
                </c:pt>
                <c:pt idx="6">
                  <c:v>29.453609213242022</c:v>
                </c:pt>
                <c:pt idx="7">
                  <c:v>28.8695692829683</c:v>
                </c:pt>
                <c:pt idx="8">
                  <c:v>28.294844250682889</c:v>
                </c:pt>
                <c:pt idx="9">
                  <c:v>27.729329884654959</c:v>
                </c:pt>
                <c:pt idx="10">
                  <c:v>27.172923908042879</c:v>
                </c:pt>
                <c:pt idx="11">
                  <c:v>26.625525946266691</c:v>
                </c:pt>
                <c:pt idx="12">
                  <c:v>26.087037475777741</c:v>
                </c:pt>
                <c:pt idx="13">
                  <c:v>25.55736177423497</c:v>
                </c:pt>
                <c:pt idx="14">
                  <c:v>25.036403872096649</c:v>
                </c:pt>
                <c:pt idx="15">
                  <c:v>24.524070505634789</c:v>
                </c:pt>
                <c:pt idx="16">
                  <c:v>24.020270071378601</c:v>
                </c:pt>
                <c:pt idx="17">
                  <c:v>23.524912581991838</c:v>
                </c:pt>
                <c:pt idx="18">
                  <c:v>23.03790962358795</c:v>
                </c:pt>
                <c:pt idx="19">
                  <c:v>22.559174314485279</c:v>
                </c:pt>
                <c:pt idx="20">
                  <c:v>22.088621265403759</c:v>
                </c:pt>
                <c:pt idx="21">
                  <c:v>21.626166541102709</c:v>
                </c:pt>
                <c:pt idx="22">
                  <c:v>21.17172762345843</c:v>
                </c:pt>
                <c:pt idx="23">
                  <c:v>20.725223375978821</c:v>
                </c:pt>
                <c:pt idx="24">
                  <c:v>20.28657400975078</c:v>
                </c:pt>
                <c:pt idx="25">
                  <c:v>19.85570105081506</c:v>
                </c:pt>
                <c:pt idx="26">
                  <c:v>19.4325273089616</c:v>
                </c:pt>
                <c:pt idx="27">
                  <c:v>19.016976847937379</c:v>
                </c:pt>
                <c:pt idx="28">
                  <c:v>18.60897495705705</c:v>
                </c:pt>
                <c:pt idx="29">
                  <c:v>18.208448124205709</c:v>
                </c:pt>
                <c:pt idx="30">
                  <c:v>17.81532401022141</c:v>
                </c:pt>
                <c:pt idx="31">
                  <c:v>17.429531424644249</c:v>
                </c:pt>
                <c:pt idx="32">
                  <c:v>17.05100030281675</c:v>
                </c:pt>
                <c:pt idx="33">
                  <c:v>16.67966168432002</c:v>
                </c:pt>
                <c:pt idx="34">
                  <c:v>16.315447692727751</c:v>
                </c:pt>
                <c:pt idx="35">
                  <c:v>15.95829151665998</c:v>
                </c:pt>
                <c:pt idx="36">
                  <c:v>15.608127392116311</c:v>
                </c:pt>
                <c:pt idx="37">
                  <c:v>15.264890586067949</c:v>
                </c:pt>
                <c:pt idx="38">
                  <c:v>14.928517381286071</c:v>
                </c:pt>
                <c:pt idx="39">
                  <c:v>14.59894506238332</c:v>
                </c:pt>
                <c:pt idx="40">
                  <c:v>14.27611190304399</c:v>
                </c:pt>
                <c:pt idx="41">
                  <c:v>13.95995715441725</c:v>
                </c:pt>
                <c:pt idx="42">
                  <c:v>13.65042103464703</c:v>
                </c:pt>
                <c:pt idx="43">
                  <c:v>13.34744471951082</c:v>
                </c:pt>
                <c:pt idx="44">
                  <c:v>13.05097033413902</c:v>
                </c:pt>
                <c:pt idx="45">
                  <c:v>12.76094094578534</c:v>
                </c:pt>
                <c:pt idx="46">
                  <c:v>12.477300557617941</c:v>
                </c:pt>
                <c:pt idx="47">
                  <c:v>12.19999410350025</c:v>
                </c:pt>
                <c:pt idx="48">
                  <c:v>11.928967443729469</c:v>
                </c:pt>
                <c:pt idx="49">
                  <c:v>11.66416736170026</c:v>
                </c:pt>
                <c:pt idx="50">
                  <c:v>11.405541561460099</c:v>
                </c:pt>
                <c:pt idx="51">
                  <c:v>11.15303866612263</c:v>
                </c:pt>
                <c:pt idx="52">
                  <c:v>10.90660821710418</c:v>
                </c:pt>
                <c:pt idx="53">
                  <c:v>10.666200674148721</c:v>
                </c:pt>
                <c:pt idx="54">
                  <c:v>10.431767416105441</c:v>
                </c:pt>
                <c:pt idx="55">
                  <c:v>10.20326074242327</c:v>
                </c:pt>
                <c:pt idx="56">
                  <c:v>9.9806338753258537</c:v>
                </c:pt>
                <c:pt idx="57">
                  <c:v>9.7638409626305567</c:v>
                </c:pt>
                <c:pt idx="58">
                  <c:v>9.5528370811744594</c:v>
                </c:pt>
                <c:pt idx="59">
                  <c:v>9.3475782408105008</c:v>
                </c:pt>
                <c:pt idx="60">
                  <c:v>9.1480213889364475</c:v>
                </c:pt>
                <c:pt idx="61">
                  <c:v>8.9541244155195052</c:v>
                </c:pt>
                <c:pt idx="62">
                  <c:v>8.7658461585793273</c:v>
                </c:pt>
                <c:pt idx="63">
                  <c:v>8.5831464100920982</c:v>
                </c:pt>
                <c:pt idx="64">
                  <c:v>8.4059859222786706</c:v>
                </c:pt>
                <c:pt idx="65">
                  <c:v>8.2343264142396926</c:v>
                </c:pt>
                <c:pt idx="66">
                  <c:v>8.0681305789009521</c:v>
                </c:pt>
                <c:pt idx="67">
                  <c:v>7.9073620902324944</c:v>
                </c:pt>
                <c:pt idx="68">
                  <c:v>7.7519856107052778</c:v>
                </c:pt>
                <c:pt idx="69">
                  <c:v>7.6019667989495536</c:v>
                </c:pt>
                <c:pt idx="70">
                  <c:v>7.4572723175796396</c:v>
                </c:pt>
                <c:pt idx="71">
                  <c:v>7.3178698411501726</c:v>
                </c:pt>
                <c:pt idx="72">
                  <c:v>7.1837280642095047</c:v>
                </c:pt>
                <c:pt idx="73">
                  <c:v>7.0548167094164844</c:v>
                </c:pt>
                <c:pt idx="74">
                  <c:v>6.9311065356875412</c:v>
                </c:pt>
                <c:pt idx="75">
                  <c:v>6.8125693463416344</c:v>
                </c:pt>
                <c:pt idx="76">
                  <c:v>6.6991779972114314</c:v>
                </c:pt>
                <c:pt idx="77">
                  <c:v>6.590906404689826</c:v>
                </c:pt>
                <c:pt idx="78">
                  <c:v>6.4877295536817821</c:v>
                </c:pt>
                <c:pt idx="79">
                  <c:v>6.3896235054323522</c:v>
                </c:pt>
                <c:pt idx="80">
                  <c:v>6.296565405202676</c:v>
                </c:pt>
                <c:pt idx="81">
                  <c:v>6.2085334897666939</c:v>
                </c:pt>
                <c:pt idx="82">
                  <c:v>6.1255070947024013</c:v>
                </c:pt>
                <c:pt idx="83">
                  <c:v>6.0474666614524244</c:v>
                </c:pt>
                <c:pt idx="84">
                  <c:v>5.9743937441298947</c:v>
                </c:pt>
                <c:pt idx="85">
                  <c:v>5.906271016046639</c:v>
                </c:pt>
                <c:pt idx="86">
                  <c:v>5.843082275941943</c:v>
                </c:pt>
                <c:pt idx="87">
                  <c:v>5.7848124538912842</c:v>
                </c:pt>
                <c:pt idx="88">
                  <c:v>5.7314476168756858</c:v>
                </c:pt>
                <c:pt idx="89">
                  <c:v>5.6829749739936144</c:v>
                </c:pt>
                <c:pt idx="90">
                  <c:v>5.6393828812985856</c:v>
                </c:pt>
                <c:pt idx="91">
                  <c:v>5.6006608462470142</c:v>
                </c:pt>
                <c:pt idx="92">
                  <c:v>5.5667995317420962</c:v>
                </c:pt>
                <c:pt idx="93">
                  <c:v>5.5377907597609672</c:v>
                </c:pt>
                <c:pt idx="94">
                  <c:v>5.5136275145536633</c:v>
                </c:pt>
                <c:pt idx="95">
                  <c:v>5.4943039454038507</c:v>
                </c:pt>
                <c:pt idx="96">
                  <c:v>5.4798153689426963</c:v>
                </c:pt>
                <c:pt idx="97">
                  <c:v>5.4701582710086498</c:v>
                </c:pt>
                <c:pt idx="98">
                  <c:v>5.465330308047359</c:v>
                </c:pt>
              </c:numCache>
            </c:numRef>
          </c:yVal>
          <c:smooth val="1"/>
          <c:extLst>
            <c:ext xmlns:c16="http://schemas.microsoft.com/office/drawing/2014/chart" uri="{C3380CC4-5D6E-409C-BE32-E72D297353CC}">
              <c16:uniqueId val="{00000000-18EA-4951-99AF-1D2BA764FF61}"/>
            </c:ext>
          </c:extLst>
        </c:ser>
        <c:ser>
          <c:idx val="3"/>
          <c:order val="1"/>
          <c:tx>
            <c:strRef>
              <c:f>גרף!$B$5</c:f>
              <c:strCache>
                <c:ptCount val="1"/>
                <c:pt idx="0">
                  <c:v>100</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30.443844937156499</c:v>
                </c:pt>
                <c:pt idx="1">
                  <c:v>29.57610992669041</c:v>
                </c:pt>
                <c:pt idx="2">
                  <c:v>28.727731296294301</c:v>
                </c:pt>
                <c:pt idx="3">
                  <c:v>27.8983833913327</c:v>
                </c:pt>
                <c:pt idx="4">
                  <c:v>27.087747311613779</c:v>
                </c:pt>
                <c:pt idx="5">
                  <c:v>26.29551057568937</c:v>
                </c:pt>
                <c:pt idx="6">
                  <c:v>25.521366797981539</c:v>
                </c:pt>
                <c:pt idx="7">
                  <c:v>24.765015378769899</c:v>
                </c:pt>
                <c:pt idx="8">
                  <c:v>24.026161207054521</c:v>
                </c:pt>
                <c:pt idx="9">
                  <c:v>23.304514376289848</c:v>
                </c:pt>
                <c:pt idx="10">
                  <c:v>22.59978991296579</c:v>
                </c:pt>
                <c:pt idx="11">
                  <c:v>21.911707517992131</c:v>
                </c:pt>
                <c:pt idx="12">
                  <c:v>21.239991320823499</c:v>
                </c:pt>
                <c:pt idx="13">
                  <c:v>20.584369646242369</c:v>
                </c:pt>
                <c:pt idx="14">
                  <c:v>19.944574793698941</c:v>
                </c:pt>
                <c:pt idx="15">
                  <c:v>19.320342829087661</c:v>
                </c:pt>
                <c:pt idx="16">
                  <c:v>18.71141338882186</c:v>
                </c:pt>
                <c:pt idx="17">
                  <c:v>18.117529496050121</c:v>
                </c:pt>
                <c:pt idx="18">
                  <c:v>17.538437388840471</c:v>
                </c:pt>
                <c:pt idx="19">
                  <c:v>16.97388636014146</c:v>
                </c:pt>
                <c:pt idx="20">
                  <c:v>16.423628609313269</c:v>
                </c:pt>
                <c:pt idx="21">
                  <c:v>15.88741910500613</c:v>
                </c:pt>
                <c:pt idx="22">
                  <c:v>15.365015459148349</c:v>
                </c:pt>
                <c:pt idx="23">
                  <c:v>14.8561778117926</c:v>
                </c:pt>
                <c:pt idx="24">
                  <c:v>14.36066872655535</c:v>
                </c:pt>
                <c:pt idx="25">
                  <c:v>13.87825309637212</c:v>
                </c:pt>
                <c:pt idx="26">
                  <c:v>13.40869805927959</c:v>
                </c:pt>
                <c:pt idx="27">
                  <c:v>12.95177292392515</c:v>
                </c:pt>
                <c:pt idx="28">
                  <c:v>12.5072491044942</c:v>
                </c:pt>
                <c:pt idx="29">
                  <c:v>12.0749000647376</c:v>
                </c:pt>
                <c:pt idx="30">
                  <c:v>11.65450127077291</c:v>
                </c:pt>
                <c:pt idx="31">
                  <c:v>11.2458301523271</c:v>
                </c:pt>
                <c:pt idx="32">
                  <c:v>10.848666072081951</c:v>
                </c:pt>
                <c:pt idx="33">
                  <c:v>10.46279030277892</c:v>
                </c:pt>
                <c:pt idx="34">
                  <c:v>10.087986011736151</c:v>
                </c:pt>
                <c:pt idx="35">
                  <c:v>9.7240382524275919</c:v>
                </c:pt>
                <c:pt idx="36">
                  <c:v>9.3707339627722899</c:v>
                </c:pt>
                <c:pt idx="37">
                  <c:v>9.027861969780794</c:v>
                </c:pt>
                <c:pt idx="38">
                  <c:v>8.6952130002059658</c:v>
                </c:pt>
                <c:pt idx="39">
                  <c:v>8.3725796968460759</c:v>
                </c:pt>
                <c:pt idx="40">
                  <c:v>8.0597566401501588</c:v>
                </c:pt>
                <c:pt idx="41">
                  <c:v>7.7565403747781581</c:v>
                </c:pt>
                <c:pt idx="42">
                  <c:v>7.4627294407720077</c:v>
                </c:pt>
                <c:pt idx="43">
                  <c:v>7.1781244089981158</c:v>
                </c:pt>
                <c:pt idx="44">
                  <c:v>6.9025279205268886</c:v>
                </c:pt>
                <c:pt idx="45">
                  <c:v>6.6357447296207672</c:v>
                </c:pt>
                <c:pt idx="46">
                  <c:v>6.3775817500088179</c:v>
                </c:pt>
                <c:pt idx="47">
                  <c:v>6.1278481041330899</c:v>
                </c:pt>
                <c:pt idx="48">
                  <c:v>5.8863551750598617</c:v>
                </c:pt>
                <c:pt idx="49">
                  <c:v>5.652916660757179</c:v>
                </c:pt>
                <c:pt idx="50">
                  <c:v>5.4273486304490568</c:v>
                </c:pt>
                <c:pt idx="51">
                  <c:v>5.2094695827660296</c:v>
                </c:pt>
                <c:pt idx="52">
                  <c:v>4.9991005054215663</c:v>
                </c:pt>
                <c:pt idx="53">
                  <c:v>4.7960649361539804</c:v>
                </c:pt>
                <c:pt idx="54">
                  <c:v>4.6001890246839592</c:v>
                </c:pt>
                <c:pt idx="55">
                  <c:v>4.4113015954486112</c:v>
                </c:pt>
                <c:pt idx="56">
                  <c:v>4.2292342108838081</c:v>
                </c:pt>
                <c:pt idx="57">
                  <c:v>4.0538212350378684</c:v>
                </c:pt>
                <c:pt idx="58">
                  <c:v>3.8848998973107891</c:v>
                </c:pt>
                <c:pt idx="59">
                  <c:v>3.7223103561246309</c:v>
                </c:pt>
                <c:pt idx="60">
                  <c:v>3.5658957623419969</c:v>
                </c:pt>
                <c:pt idx="61">
                  <c:v>3.4155023222609491</c:v>
                </c:pt>
                <c:pt idx="62">
                  <c:v>3.2709793600259531</c:v>
                </c:pt>
                <c:pt idx="63">
                  <c:v>3.1321793793056689</c:v>
                </c:pt>
                <c:pt idx="64">
                  <c:v>2.9989581240994272</c:v>
                </c:pt>
                <c:pt idx="65">
                  <c:v>2.8711746385451189</c:v>
                </c:pt>
                <c:pt idx="66">
                  <c:v>2.7486913256118539</c:v>
                </c:pt>
                <c:pt idx="67">
                  <c:v>2.63137400457112</c:v>
                </c:pt>
                <c:pt idx="68">
                  <c:v>2.51909196715029</c:v>
                </c:pt>
                <c:pt idx="69">
                  <c:v>2.4117180322820828</c:v>
                </c:pt>
                <c:pt idx="70">
                  <c:v>2.309128599373008</c:v>
                </c:pt>
                <c:pt idx="71">
                  <c:v>2.2112037000228661</c:v>
                </c:pt>
                <c:pt idx="72">
                  <c:v>2.1178270481360291</c:v>
                </c:pt>
                <c:pt idx="73">
                  <c:v>2.028886088373449</c:v>
                </c:pt>
                <c:pt idx="74">
                  <c:v>1.944272042902111</c:v>
                </c:pt>
                <c:pt idx="75">
                  <c:v>1.863879956405984</c:v>
                </c:pt>
                <c:pt idx="76">
                  <c:v>1.7876087393294</c:v>
                </c:pt>
                <c:pt idx="77">
                  <c:v>1.7153612093301169</c:v>
                </c:pt>
                <c:pt idx="78">
                  <c:v>1.647044130925261</c:v>
                </c:pt>
                <c:pt idx="79">
                  <c:v>1.582568253318722</c:v>
                </c:pt>
                <c:pt idx="80">
                  <c:v>1.52184834640346</c:v>
                </c:pt>
                <c:pt idx="81">
                  <c:v>1.4648032349366089</c:v>
                </c:pt>
                <c:pt idx="82">
                  <c:v>1.4113558308891609</c:v>
                </c:pt>
                <c:pt idx="83">
                  <c:v>1.3614331639754349</c:v>
                </c:pt>
                <c:pt idx="84">
                  <c:v>1.314966410370485</c:v>
                </c:pt>
                <c:pt idx="85">
                  <c:v>1.271890919626075</c:v>
                </c:pt>
                <c:pt idx="86">
                  <c:v>1.23214623979784</c:v>
                </c:pt>
                <c:pt idx="87">
                  <c:v>1.195676140797856</c:v>
                </c:pt>
                <c:pt idx="88">
                  <c:v>1.162428635987947</c:v>
                </c:pt>
                <c:pt idx="89">
                  <c:v>1.132356002029838</c:v>
                </c:pt>
                <c:pt idx="90">
                  <c:v>1.1054147970085451</c:v>
                </c:pt>
                <c:pt idx="91">
                  <c:v>1.0815658768454459</c:v>
                </c:pt>
                <c:pt idx="92">
                  <c:v>1.060774410017068</c:v>
                </c:pt>
                <c:pt idx="93">
                  <c:v>1.043009890594959</c:v>
                </c:pt>
                <c:pt idx="94">
                  <c:v>1.02824614962108</c:v>
                </c:pt>
                <c:pt idx="95">
                  <c:v>1.016461364831891</c:v>
                </c:pt>
                <c:pt idx="96">
                  <c:v>1.0076380687428821</c:v>
                </c:pt>
                <c:pt idx="97">
                  <c:v>1.0017631551036419</c:v>
                </c:pt>
                <c:pt idx="98">
                  <c:v>0.99882788373173792</c:v>
                </c:pt>
              </c:numCache>
            </c:numRef>
          </c:yVal>
          <c:smooth val="1"/>
          <c:extLst>
            <c:ext xmlns:c16="http://schemas.microsoft.com/office/drawing/2014/chart" uri="{C3380CC4-5D6E-409C-BE32-E72D297353CC}">
              <c16:uniqueId val="{00000001-18EA-4951-99AF-1D2BA764FF61}"/>
            </c:ext>
          </c:extLst>
        </c:ser>
        <c:ser>
          <c:idx val="2"/>
          <c:order val="2"/>
          <c:tx>
            <c:strRef>
              <c:f>גרף!$B$4</c:f>
              <c:strCache>
                <c:ptCount val="1"/>
                <c:pt idx="0">
                  <c:v>50</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26.433167274251879</c:v>
                </c:pt>
                <c:pt idx="1">
                  <c:v>25.307000204808009</c:v>
                </c:pt>
                <c:pt idx="2">
                  <c:v>24.218900415037211</c:v>
                </c:pt>
                <c:pt idx="3">
                  <c:v>23.167937821044571</c:v>
                </c:pt>
                <c:pt idx="4">
                  <c:v>22.15320146434464</c:v>
                </c:pt>
                <c:pt idx="5">
                  <c:v>21.173798328203549</c:v>
                </c:pt>
                <c:pt idx="6">
                  <c:v>20.228852250075189</c:v>
                </c:pt>
                <c:pt idx="7">
                  <c:v>19.317502927440891</c:v>
                </c:pt>
                <c:pt idx="8">
                  <c:v>18.438905014164821</c:v>
                </c:pt>
                <c:pt idx="9">
                  <c:v>17.59222730429088</c:v>
                </c:pt>
                <c:pt idx="10">
                  <c:v>16.776652000036449</c:v>
                </c:pt>
                <c:pt idx="11">
                  <c:v>15.991374060581411</c:v>
                </c:pt>
                <c:pt idx="12">
                  <c:v>15.235600628111349</c:v>
                </c:pt>
                <c:pt idx="13">
                  <c:v>14.508550527449049</c:v>
                </c:pt>
                <c:pt idx="14">
                  <c:v>13.809453835503341</c:v>
                </c:pt>
                <c:pt idx="15">
                  <c:v>13.13755151667471</c:v>
                </c:pt>
                <c:pt idx="16">
                  <c:v>12.492095120286811</c:v>
                </c:pt>
                <c:pt idx="17">
                  <c:v>11.87234653606065</c:v>
                </c:pt>
                <c:pt idx="18">
                  <c:v>11.277577803613759</c:v>
                </c:pt>
                <c:pt idx="19">
                  <c:v>10.70707097195065</c:v>
                </c:pt>
                <c:pt idx="20">
                  <c:v>10.1601180049128</c:v>
                </c:pt>
                <c:pt idx="21">
                  <c:v>9.6360207285754278</c:v>
                </c:pt>
                <c:pt idx="22">
                  <c:v>9.1340908166150463</c:v>
                </c:pt>
                <c:pt idx="23">
                  <c:v>8.6536498097245094</c:v>
                </c:pt>
                <c:pt idx="24">
                  <c:v>8.1940291652211137</c:v>
                </c:pt>
                <c:pt idx="25">
                  <c:v>7.7545703330769777</c:v>
                </c:pt>
                <c:pt idx="26">
                  <c:v>7.334624854699074</c:v>
                </c:pt>
                <c:pt idx="27">
                  <c:v>6.9335544808973344</c:v>
                </c:pt>
                <c:pt idx="28">
                  <c:v>6.5507313056029099</c:v>
                </c:pt>
                <c:pt idx="29">
                  <c:v>6.1855379120331841</c:v>
                </c:pt>
                <c:pt idx="30">
                  <c:v>5.8373675281451352</c:v>
                </c:pt>
                <c:pt idx="31">
                  <c:v>5.5056241883722317</c:v>
                </c:pt>
                <c:pt idx="32">
                  <c:v>5.1897228988017776</c:v>
                </c:pt>
                <c:pt idx="33">
                  <c:v>4.8890898031176997</c:v>
                </c:pt>
                <c:pt idx="34">
                  <c:v>4.6031623468075749</c:v>
                </c:pt>
                <c:pt idx="35">
                  <c:v>4.3313894373105351</c:v>
                </c:pt>
                <c:pt idx="36">
                  <c:v>4.0732315979638232</c:v>
                </c:pt>
                <c:pt idx="37">
                  <c:v>3.828161113788767</c:v>
                </c:pt>
                <c:pt idx="38">
                  <c:v>3.5956621673408402</c:v>
                </c:pt>
                <c:pt idx="39">
                  <c:v>3.3752309630321511</c:v>
                </c:pt>
                <c:pt idx="40">
                  <c:v>3.166375838517117</c:v>
                </c:pt>
                <c:pt idx="41">
                  <c:v>2.968617361912278</c:v>
                </c:pt>
                <c:pt idx="42">
                  <c:v>2.7814884137982032</c:v>
                </c:pt>
                <c:pt idx="43">
                  <c:v>2.6045342531244771</c:v>
                </c:pt>
                <c:pt idx="44">
                  <c:v>2.4373125663068711</c:v>
                </c:pt>
                <c:pt idx="45">
                  <c:v>2.2793934989684521</c:v>
                </c:pt>
                <c:pt idx="46">
                  <c:v>2.130359669932731</c:v>
                </c:pt>
                <c:pt idx="47">
                  <c:v>1.9898061672264991</c:v>
                </c:pt>
                <c:pt idx="48">
                  <c:v>1.8573405259922411</c:v>
                </c:pt>
                <c:pt idx="49">
                  <c:v>1.7325826883444539</c:v>
                </c:pt>
                <c:pt idx="50">
                  <c:v>1.615164945330466</c:v>
                </c:pt>
                <c:pt idx="51">
                  <c:v>1.504731861274224</c:v>
                </c:pt>
                <c:pt idx="52">
                  <c:v>1.4009401808907149</c:v>
                </c:pt>
                <c:pt idx="53">
                  <c:v>1.3034587196590359</c:v>
                </c:pt>
                <c:pt idx="54">
                  <c:v>1.211968238033609</c:v>
                </c:pt>
                <c:pt idx="55">
                  <c:v>1.1261613001556099</c:v>
                </c:pt>
                <c:pt idx="56">
                  <c:v>1.0457421178003461</c:v>
                </c:pt>
                <c:pt idx="57">
                  <c:v>0.97042638036123585</c:v>
                </c:pt>
                <c:pt idx="58">
                  <c:v>0.89994107172735338</c:v>
                </c:pt>
                <c:pt idx="59">
                  <c:v>0.83402427495938403</c:v>
                </c:pt>
                <c:pt idx="60">
                  <c:v>0.77242496570859354</c:v>
                </c:pt>
                <c:pt idx="61">
                  <c:v>0.71490279535529155</c:v>
                </c:pt>
                <c:pt idx="62">
                  <c:v>0.66122786486764618</c:v>
                </c:pt>
                <c:pt idx="63">
                  <c:v>0.61118049039889533</c:v>
                </c:pt>
                <c:pt idx="64">
                  <c:v>0.56455096165146135</c:v>
                </c:pt>
                <c:pt idx="65">
                  <c:v>0.52113929404053605</c:v>
                </c:pt>
                <c:pt idx="66">
                  <c:v>0.4807549756878905</c:v>
                </c:pt>
                <c:pt idx="67">
                  <c:v>0.44321671026934339</c:v>
                </c:pt>
                <c:pt idx="68">
                  <c:v>0.40835215672699682</c:v>
                </c:pt>
                <c:pt idx="69">
                  <c:v>0.37599766684046909</c:v>
                </c:pt>
                <c:pt idx="70">
                  <c:v>0.34599802163036281</c:v>
                </c:pt>
                <c:pt idx="71">
                  <c:v>0.31820616754259018</c:v>
                </c:pt>
                <c:pt idx="72">
                  <c:v>0.29248295333436408</c:v>
                </c:pt>
                <c:pt idx="73">
                  <c:v>0.26869686855210217</c:v>
                </c:pt>
                <c:pt idx="74">
                  <c:v>0.2467237844586096</c:v>
                </c:pt>
                <c:pt idx="75">
                  <c:v>0.2264466982321211</c:v>
                </c:pt>
                <c:pt idx="76">
                  <c:v>0.20775548122347059</c:v>
                </c:pt>
                <c:pt idx="77">
                  <c:v>0.1905466320202126</c:v>
                </c:pt>
                <c:pt idx="78">
                  <c:v>0.1747230350282736</c:v>
                </c:pt>
                <c:pt idx="79">
                  <c:v>0.1601937252429978</c:v>
                </c:pt>
                <c:pt idx="80">
                  <c:v>0.1468736598425737</c:v>
                </c:pt>
                <c:pt idx="81">
                  <c:v>0.13468349719804321</c:v>
                </c:pt>
                <c:pt idx="82">
                  <c:v>0.12354938385566849</c:v>
                </c:pt>
                <c:pt idx="83">
                  <c:v>0.1134027500095617</c:v>
                </c:pt>
                <c:pt idx="84">
                  <c:v>0.10418011394537061</c:v>
                </c:pt>
                <c:pt idx="85">
                  <c:v>9.5822895899611432E-2</c:v>
                </c:pt>
                <c:pt idx="86">
                  <c:v>8.8277241744083051E-2</c:v>
                </c:pt>
                <c:pt idx="87">
                  <c:v>8.1493856870787987E-2</c:v>
                </c:pt>
                <c:pt idx="88">
                  <c:v>7.5427850619999681E-2</c:v>
                </c:pt>
                <c:pt idx="89">
                  <c:v>7.0038591562604585E-2</c:v>
                </c:pt>
                <c:pt idx="90">
                  <c:v>6.5289573917636221E-2</c:v>
                </c:pt>
                <c:pt idx="91">
                  <c:v>6.1148295357001808E-2</c:v>
                </c:pt>
                <c:pt idx="92">
                  <c:v>5.7586146421766862E-2</c:v>
                </c:pt>
                <c:pt idx="93">
                  <c:v>5.4578311747955348E-2</c:v>
                </c:pt>
                <c:pt idx="94">
                  <c:v>5.2103683274585137E-2</c:v>
                </c:pt>
                <c:pt idx="95">
                  <c:v>5.0144785582505048E-2</c:v>
                </c:pt>
                <c:pt idx="96">
                  <c:v>4.8687713489433689E-2</c:v>
                </c:pt>
                <c:pt idx="97">
                  <c:v>4.772208200430629E-2</c:v>
                </c:pt>
                <c:pt idx="98">
                  <c:v>4.7240988722489587E-2</c:v>
                </c:pt>
              </c:numCache>
            </c:numRef>
          </c:yVal>
          <c:smooth val="1"/>
          <c:extLst>
            <c:ext xmlns:c16="http://schemas.microsoft.com/office/drawing/2014/chart" uri="{C3380CC4-5D6E-409C-BE32-E72D297353CC}">
              <c16:uniqueId val="{00000002-18EA-4951-99AF-1D2BA764FF61}"/>
            </c:ext>
          </c:extLst>
        </c:ser>
        <c:ser>
          <c:idx val="1"/>
          <c:order val="3"/>
          <c:tx>
            <c:strRef>
              <c:f>גרף!$B$3</c:f>
              <c:strCache>
                <c:ptCount val="1"/>
                <c:pt idx="0">
                  <c:v>10</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12.45743983093212</c:v>
                </c:pt>
                <c:pt idx="1">
                  <c:v>11.10678705494327</c:v>
                </c:pt>
                <c:pt idx="2">
                  <c:v>9.8824970906489522</c:v>
                </c:pt>
                <c:pt idx="3">
                  <c:v>8.7748431436290382</c:v>
                </c:pt>
                <c:pt idx="4">
                  <c:v>7.774681753343736</c:v>
                </c:pt>
                <c:pt idx="5">
                  <c:v>6.8734224051466066</c:v>
                </c:pt>
                <c:pt idx="6">
                  <c:v>6.0630001054977827</c:v>
                </c:pt>
                <c:pt idx="7">
                  <c:v>5.3358504767050823</c:v>
                </c:pt>
                <c:pt idx="8">
                  <c:v>4.6848869590194777</c:v>
                </c:pt>
                <c:pt idx="9">
                  <c:v>4.1034797424783198</c:v>
                </c:pt>
                <c:pt idx="10">
                  <c:v>3.5854360879506779</c:v>
                </c:pt>
                <c:pt idx="11">
                  <c:v>3.1249817357205401</c:v>
                </c:pt>
                <c:pt idx="12">
                  <c:v>2.7167431399037989</c:v>
                </c:pt>
                <c:pt idx="13">
                  <c:v>2.355730307257172</c:v>
                </c:pt>
                <c:pt idx="14">
                  <c:v>2.0373200587177052</c:v>
                </c:pt>
                <c:pt idx="15">
                  <c:v>1.757239570555208</c:v>
                </c:pt>
                <c:pt idx="16">
                  <c:v>1.511550088621993</c:v>
                </c:pt>
                <c:pt idx="17">
                  <c:v>1.2966307432194399</c:v>
                </c:pt>
                <c:pt idx="18">
                  <c:v>1.109162423038476</c:v>
                </c:pt>
                <c:pt idx="19">
                  <c:v>0.94611169405240692</c:v>
                </c:pt>
                <c:pt idx="20">
                  <c:v>0.80471477284620674</c:v>
                </c:pt>
                <c:pt idx="21">
                  <c:v>0.68246158348005304</c:v>
                </c:pt>
                <c:pt idx="22">
                  <c:v>0.57707994255214112</c:v>
                </c:pt>
                <c:pt idx="23">
                  <c:v>0.4865199287074099</c:v>
                </c:pt>
                <c:pt idx="24">
                  <c:v>0.4089385006003069</c:v>
                </c:pt>
                <c:pt idx="25">
                  <c:v>0.34268443151825012</c:v>
                </c:pt>
                <c:pt idx="26">
                  <c:v>0.286283629840202</c:v>
                </c:pt>
                <c:pt idx="27">
                  <c:v>0.23842491263173779</c:v>
                </c:pt>
                <c:pt idx="28">
                  <c:v>0.197946295393678</c:v>
                </c:pt>
                <c:pt idx="29">
                  <c:v>0.1638218547369179</c:v>
                </c:pt>
                <c:pt idx="30">
                  <c:v>0.1351492130071289</c:v>
                </c:pt>
                <c:pt idx="31">
                  <c:v>0.111137685074457</c:v>
                </c:pt>
                <c:pt idx="32">
                  <c:v>9.1097118055737919E-2</c:v>
                </c:pt>
                <c:pt idx="33">
                  <c:v>7.442744503551299E-2</c:v>
                </c:pt>
                <c:pt idx="34">
                  <c:v>6.0608964238981738E-2</c:v>
                </c:pt>
                <c:pt idx="35">
                  <c:v>4.9193345877269173E-2</c:v>
                </c:pt>
                <c:pt idx="36">
                  <c:v>3.9795360272615418E-2</c:v>
                </c:pt>
                <c:pt idx="37">
                  <c:v>3.208531306431292E-2</c:v>
                </c:pt>
                <c:pt idx="38">
                  <c:v>2.578216642903456E-2</c:v>
                </c:pt>
                <c:pt idx="39">
                  <c:v>2.064731940578449E-2</c:v>
                </c:pt>
                <c:pt idx="40">
                  <c:v>1.647901563517179E-2</c:v>
                </c:pt>
                <c:pt idx="41">
                  <c:v>1.3107343104499529E-2</c:v>
                </c:pt>
                <c:pt idx="42">
                  <c:v>1.03897878001086E-2</c:v>
                </c:pt>
                <c:pt idx="43">
                  <c:v>8.2073014451230723E-3</c:v>
                </c:pt>
                <c:pt idx="44">
                  <c:v>6.4608426619826723E-3</c:v>
                </c:pt>
                <c:pt idx="45">
                  <c:v>5.0683508479905008E-3</c:v>
                </c:pt>
                <c:pt idx="46">
                  <c:v>3.9621126826281531E-3</c:v>
                </c:pt>
                <c:pt idx="47">
                  <c:v>3.0864823877413861E-3</c:v>
                </c:pt>
                <c:pt idx="48">
                  <c:v>2.3959185264708629E-3</c:v>
                </c:pt>
                <c:pt idx="49">
                  <c:v>1.853302148623397E-3</c:v>
                </c:pt>
                <c:pt idx="50">
                  <c:v>1.4285033705428499E-3</c:v>
                </c:pt>
                <c:pt idx="51">
                  <c:v>1.097165926865164E-3</c:v>
                </c:pt>
                <c:pt idx="52">
                  <c:v>8.3968177054274495E-4</c:v>
                </c:pt>
                <c:pt idx="53">
                  <c:v>6.4033035794681112E-4</c:v>
                </c:pt>
                <c:pt idx="54">
                  <c:v>4.8655978068358572E-4</c:v>
                </c:pt>
                <c:pt idx="55">
                  <c:v>3.6838934896288951E-4</c:v>
                </c:pt>
                <c:pt idx="56">
                  <c:v>2.7791555730388728E-4</c:v>
                </c:pt>
                <c:pt idx="57">
                  <c:v>2.0890554596667761E-4</c:v>
                </c:pt>
                <c:pt idx="58">
                  <c:v>1.5646419319684609E-4</c:v>
                </c:pt>
                <c:pt idx="59">
                  <c:v>1.167628240021065E-4</c:v>
                </c:pt>
                <c:pt idx="60">
                  <c:v>8.6819196832339649E-5</c:v>
                </c:pt>
                <c:pt idx="61">
                  <c:v>6.4319931405680574E-5</c:v>
                </c:pt>
                <c:pt idx="62">
                  <c:v>4.7477874247695463E-5</c:v>
                </c:pt>
                <c:pt idx="63">
                  <c:v>3.4918071568256211E-5</c:v>
                </c:pt>
                <c:pt idx="64">
                  <c:v>2.5587042335631861E-5</c:v>
                </c:pt>
                <c:pt idx="65">
                  <c:v>1.8680929663225201E-5</c:v>
                </c:pt>
                <c:pt idx="66">
                  <c:v>1.3588868500288471E-5</c:v>
                </c:pt>
                <c:pt idx="67">
                  <c:v>9.8485549419357401E-6</c:v>
                </c:pt>
                <c:pt idx="68">
                  <c:v>7.1115498876031254E-6</c:v>
                </c:pt>
                <c:pt idx="69">
                  <c:v>5.1163094217823864E-6</c:v>
                </c:pt>
                <c:pt idx="70">
                  <c:v>3.6673175812023309E-6</c:v>
                </c:pt>
                <c:pt idx="71">
                  <c:v>2.6190146483747871E-6</c:v>
                </c:pt>
                <c:pt idx="72">
                  <c:v>1.863475351835316E-6</c:v>
                </c:pt>
                <c:pt idx="73">
                  <c:v>1.321004943380239E-6</c:v>
                </c:pt>
                <c:pt idx="74">
                  <c:v>9.3299465869541352E-7</c:v>
                </c:pt>
                <c:pt idx="75">
                  <c:v>6.5651819419405241E-7</c:v>
                </c:pt>
                <c:pt idx="76">
                  <c:v>4.6026329853215122E-7</c:v>
                </c:pt>
                <c:pt idx="77">
                  <c:v>3.2148230650735261E-7</c:v>
                </c:pt>
                <c:pt idx="78">
                  <c:v>2.2371661409865771E-7</c:v>
                </c:pt>
                <c:pt idx="79">
                  <c:v>1.551062196803557E-7</c:v>
                </c:pt>
                <c:pt idx="80">
                  <c:v>1.071394671064032E-7</c:v>
                </c:pt>
                <c:pt idx="81">
                  <c:v>7.3732443527891718E-8</c:v>
                </c:pt>
                <c:pt idx="82">
                  <c:v>5.0554095585305482E-8</c:v>
                </c:pt>
                <c:pt idx="83">
                  <c:v>3.4533649883270228E-8</c:v>
                </c:pt>
                <c:pt idx="84">
                  <c:v>2.3502664998124449E-8</c:v>
                </c:pt>
                <c:pt idx="85">
                  <c:v>1.593605198221139E-8</c:v>
                </c:pt>
                <c:pt idx="86">
                  <c:v>1.076551460921523E-8</c:v>
                </c:pt>
                <c:pt idx="87">
                  <c:v>7.2457413351292276E-9</c:v>
                </c:pt>
                <c:pt idx="88">
                  <c:v>4.8588485903073329E-9</c:v>
                </c:pt>
                <c:pt idx="89">
                  <c:v>3.246436195081897E-9</c:v>
                </c:pt>
                <c:pt idx="90">
                  <c:v>2.1614860978574349E-9</c:v>
                </c:pt>
                <c:pt idx="91">
                  <c:v>1.434458863442007E-9</c:v>
                </c:pt>
                <c:pt idx="92">
                  <c:v>9.4950522893597319E-10</c:v>
                </c:pt>
                <c:pt idx="93">
                  <c:v>6.2785507660852314E-10</c:v>
                </c:pt>
                <c:pt idx="94">
                  <c:v>4.1628141088896719E-10</c:v>
                </c:pt>
                <c:pt idx="95">
                  <c:v>2.7914392124453352E-10</c:v>
                </c:pt>
                <c:pt idx="96">
                  <c:v>1.9295675485862609E-10</c:v>
                </c:pt>
                <c:pt idx="97">
                  <c:v>1.4274415816166909E-10</c:v>
                </c:pt>
                <c:pt idx="98">
                  <c:v>1.196801283177653E-10</c:v>
                </c:pt>
              </c:numCache>
            </c:numRef>
          </c:yVal>
          <c:smooth val="1"/>
          <c:extLst>
            <c:ext xmlns:c16="http://schemas.microsoft.com/office/drawing/2014/chart" uri="{C3380CC4-5D6E-409C-BE32-E72D297353CC}">
              <c16:uniqueId val="{00000003-18EA-4951-99AF-1D2BA764FF61}"/>
            </c:ext>
          </c:extLst>
        </c:ser>
        <c:ser>
          <c:idx val="0"/>
          <c:order val="4"/>
          <c:tx>
            <c:strRef>
              <c:f>גרף!$B$2</c:f>
              <c:strCache>
                <c:ptCount val="1"/>
                <c:pt idx="0">
                  <c:v>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1.534991528932736</c:v>
                </c:pt>
                <c:pt idx="1">
                  <c:v>1.0157767489239879</c:v>
                </c:pt>
                <c:pt idx="2">
                  <c:v>0.65896174202953861</c:v>
                </c:pt>
                <c:pt idx="3">
                  <c:v>0.41849627292365138</c:v>
                </c:pt>
                <c:pt idx="4">
                  <c:v>0.25986159478936932</c:v>
                </c:pt>
                <c:pt idx="5">
                  <c:v>0.1575860784800629</c:v>
                </c:pt>
                <c:pt idx="6">
                  <c:v>9.3236366229110454E-2</c:v>
                </c:pt>
                <c:pt idx="7">
                  <c:v>5.3774063117525701E-2</c:v>
                </c:pt>
                <c:pt idx="8">
                  <c:v>3.0211327674117348E-2</c:v>
                </c:pt>
                <c:pt idx="9">
                  <c:v>1.6524355608937849E-2</c:v>
                </c:pt>
                <c:pt idx="10">
                  <c:v>8.7951007106646471E-3</c:v>
                </c:pt>
                <c:pt idx="11">
                  <c:v>4.5537980545820407E-3</c:v>
                </c:pt>
                <c:pt idx="12">
                  <c:v>2.2931115026757301E-3</c:v>
                </c:pt>
                <c:pt idx="13">
                  <c:v>1.122893895242179E-3</c:v>
                </c:pt>
                <c:pt idx="14">
                  <c:v>5.3468159686285673E-4</c:v>
                </c:pt>
                <c:pt idx="15">
                  <c:v>2.4757574545902219E-4</c:v>
                </c:pt>
                <c:pt idx="16">
                  <c:v>1.114856322861032E-4</c:v>
                </c:pt>
                <c:pt idx="17">
                  <c:v>4.8830760508884348E-5</c:v>
                </c:pt>
                <c:pt idx="18">
                  <c:v>2.0807422057734369E-5</c:v>
                </c:pt>
                <c:pt idx="19">
                  <c:v>8.6277388200373391E-6</c:v>
                </c:pt>
                <c:pt idx="20">
                  <c:v>3.4821520101813329E-6</c:v>
                </c:pt>
                <c:pt idx="21">
                  <c:v>1.368359994358003E-6</c:v>
                </c:pt>
                <c:pt idx="22">
                  <c:v>5.237141538258162E-7</c:v>
                </c:pt>
                <c:pt idx="23">
                  <c:v>1.9528841195630981E-7</c:v>
                </c:pt>
                <c:pt idx="24">
                  <c:v>7.0974048891969567E-8</c:v>
                </c:pt>
                <c:pt idx="25">
                  <c:v>2.5148997556641311E-8</c:v>
                </c:pt>
                <c:pt idx="26">
                  <c:v>8.6916024936784691E-9</c:v>
                </c:pt>
                <c:pt idx="27">
                  <c:v>2.9308875693953489E-9</c:v>
                </c:pt>
                <c:pt idx="28">
                  <c:v>9.6467642377458829E-10</c:v>
                </c:pt>
                <c:pt idx="29">
                  <c:v>3.1003498108808301E-10</c:v>
                </c:pt>
                <c:pt idx="30">
                  <c:v>9.7330549025300949E-11</c:v>
                </c:pt>
                <c:pt idx="31">
                  <c:v>2.9857885341798643E-11</c:v>
                </c:pt>
                <c:pt idx="32">
                  <c:v>8.9536652961749309E-12</c:v>
                </c:pt>
                <c:pt idx="33">
                  <c:v>2.6256289399488749E-12</c:v>
                </c:pt>
                <c:pt idx="34">
                  <c:v>7.5320497862224521E-13</c:v>
                </c:pt>
                <c:pt idx="35">
                  <c:v>2.1144365530259829E-13</c:v>
                </c:pt>
                <c:pt idx="36">
                  <c:v>5.8107146410782101E-14</c:v>
                </c:pt>
                <c:pt idx="37">
                  <c:v>1.5637485935167399E-14</c:v>
                </c:pt>
                <c:pt idx="38">
                  <c:v>4.1224280536511573E-15</c:v>
                </c:pt>
                <c:pt idx="39">
                  <c:v>1.064955336788261E-15</c:v>
                </c:pt>
                <c:pt idx="40">
                  <c:v>2.696760039319946E-16</c:v>
                </c:pt>
                <c:pt idx="41">
                  <c:v>6.6961208201549595E-17</c:v>
                </c:pt>
                <c:pt idx="42">
                  <c:v>1.6308304039486561E-17</c:v>
                </c:pt>
                <c:pt idx="43">
                  <c:v>3.8969994293976173E-18</c:v>
                </c:pt>
                <c:pt idx="44">
                  <c:v>9.1393732707426896E-19</c:v>
                </c:pt>
                <c:pt idx="45">
                  <c:v>2.104226919828398E-19</c:v>
                </c:pt>
                <c:pt idx="46">
                  <c:v>4.7575290592092652E-20</c:v>
                </c:pt>
                <c:pt idx="47">
                  <c:v>1.056581023935447E-20</c:v>
                </c:pt>
                <c:pt idx="48">
                  <c:v>2.305544839107934E-21</c:v>
                </c:pt>
                <c:pt idx="49">
                  <c:v>4.9443351472346156E-22</c:v>
                </c:pt>
                <c:pt idx="50">
                  <c:v>1.042358763487181E-22</c:v>
                </c:pt>
                <c:pt idx="51">
                  <c:v>2.1607787568078151E-23</c:v>
                </c:pt>
                <c:pt idx="52">
                  <c:v>4.4054806976548599E-24</c:v>
                </c:pt>
                <c:pt idx="53">
                  <c:v>8.8362876773888268E-25</c:v>
                </c:pt>
                <c:pt idx="54">
                  <c:v>1.7439782884867651E-25</c:v>
                </c:pt>
                <c:pt idx="55">
                  <c:v>3.3877059697944802E-26</c:v>
                </c:pt>
                <c:pt idx="56">
                  <c:v>6.4782860946029733E-27</c:v>
                </c:pt>
                <c:pt idx="57">
                  <c:v>1.2198274296870699E-27</c:v>
                </c:pt>
                <c:pt idx="58">
                  <c:v>2.2621029878473282E-28</c:v>
                </c:pt>
                <c:pt idx="59">
                  <c:v>4.1322990196524948E-29</c:v>
                </c:pt>
                <c:pt idx="60">
                  <c:v>7.4374501689150229E-30</c:v>
                </c:pt>
                <c:pt idx="61">
                  <c:v>1.3191521345793431E-30</c:v>
                </c:pt>
                <c:pt idx="62">
                  <c:v>2.3061509001694032E-31</c:v>
                </c:pt>
                <c:pt idx="63">
                  <c:v>3.9745153656914822E-32</c:v>
                </c:pt>
                <c:pt idx="64">
                  <c:v>6.7540455291174201E-33</c:v>
                </c:pt>
                <c:pt idx="65">
                  <c:v>1.131892105003811E-33</c:v>
                </c:pt>
                <c:pt idx="66">
                  <c:v>1.871041619619599E-34</c:v>
                </c:pt>
                <c:pt idx="67">
                  <c:v>3.0512208502562779E-35</c:v>
                </c:pt>
                <c:pt idx="68">
                  <c:v>4.9096253652849442E-36</c:v>
                </c:pt>
                <c:pt idx="69">
                  <c:v>7.7961232385869241E-37</c:v>
                </c:pt>
                <c:pt idx="70">
                  <c:v>1.221895905764579E-37</c:v>
                </c:pt>
                <c:pt idx="71">
                  <c:v>1.890527104239008E-38</c:v>
                </c:pt>
                <c:pt idx="72">
                  <c:v>2.8879609669995638E-39</c:v>
                </c:pt>
                <c:pt idx="73">
                  <c:v>4.3563676915415663E-40</c:v>
                </c:pt>
                <c:pt idx="74">
                  <c:v>6.4900227948672625E-41</c:v>
                </c:pt>
                <c:pt idx="75">
                  <c:v>9.550337647538136E-42</c:v>
                </c:pt>
                <c:pt idx="76">
                  <c:v>1.388363045399961E-42</c:v>
                </c:pt>
                <c:pt idx="77">
                  <c:v>1.9941549537537221E-43</c:v>
                </c:pt>
                <c:pt idx="78">
                  <c:v>2.8303801524397011E-44</c:v>
                </c:pt>
                <c:pt idx="79">
                  <c:v>3.9702505485823912E-45</c:v>
                </c:pt>
                <c:pt idx="80">
                  <c:v>5.5047097031177801E-46</c:v>
                </c:pt>
                <c:pt idx="81">
                  <c:v>7.5448260591995788E-47</c:v>
                </c:pt>
                <c:pt idx="82">
                  <c:v>1.022389021403931E-47</c:v>
                </c:pt>
                <c:pt idx="83">
                  <c:v>1.3698972883561551E-48</c:v>
                </c:pt>
                <c:pt idx="84">
                  <c:v>1.8151662809661761E-49</c:v>
                </c:pt>
                <c:pt idx="85">
                  <c:v>2.378767960639775E-50</c:v>
                </c:pt>
                <c:pt idx="86">
                  <c:v>3.0835051751300409E-51</c:v>
                </c:pt>
                <c:pt idx="87">
                  <c:v>3.9540570610678984E-52</c:v>
                </c:pt>
                <c:pt idx="88">
                  <c:v>5.016428245294723E-53</c:v>
                </c:pt>
                <c:pt idx="89">
                  <c:v>6.2971864804452668E-54</c:v>
                </c:pt>
                <c:pt idx="90">
                  <c:v>7.8224851413686287E-55</c:v>
                </c:pt>
                <c:pt idx="91">
                  <c:v>9.6168818246056223E-56</c:v>
                </c:pt>
                <c:pt idx="92">
                  <c:v>1.1701981423948221E-56</c:v>
                </c:pt>
                <c:pt idx="93">
                  <c:v>1.4094950409830829E-57</c:v>
                </c:pt>
                <c:pt idx="94">
                  <c:v>1.6806967238702749E-58</c:v>
                </c:pt>
                <c:pt idx="95">
                  <c:v>1.9841694521338471E-59</c:v>
                </c:pt>
                <c:pt idx="96">
                  <c:v>2.319427182925734E-60</c:v>
                </c:pt>
                <c:pt idx="97">
                  <c:v>2.688726491534366E-61</c:v>
                </c:pt>
                <c:pt idx="98">
                  <c:v>3.4272074150941048E-62</c:v>
                </c:pt>
              </c:numCache>
            </c:numRef>
          </c:yVal>
          <c:smooth val="1"/>
          <c:extLst>
            <c:ext xmlns:c16="http://schemas.microsoft.com/office/drawing/2014/chart" uri="{C3380CC4-5D6E-409C-BE32-E72D297353CC}">
              <c16:uniqueId val="{00000004-18EA-4951-99AF-1D2BA764FF61}"/>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1</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1.2851851851851848</c:v>
                  </c:pt>
                  <c:pt idx="1">
                    <c:v>1.2265432098765428</c:v>
                  </c:pt>
                  <c:pt idx="2">
                    <c:v>1.1432098765432095</c:v>
                  </c:pt>
                  <c:pt idx="3">
                    <c:v>1.0999999999999996</c:v>
                  </c:pt>
                  <c:pt idx="4">
                    <c:v>1.1092592592592589</c:v>
                  </c:pt>
                  <c:pt idx="5">
                    <c:v>1.1154320987654318</c:v>
                  </c:pt>
                  <c:pt idx="6">
                    <c:v>1.1030864197530861</c:v>
                  </c:pt>
                  <c:pt idx="7">
                    <c:v>1.1370370370370368</c:v>
                  </c:pt>
                </c:numCache>
              </c:numRef>
            </c:plus>
            <c:minus>
              <c:numRef>
                <c:f>'גרף טמפ'!TimeErrorY</c:f>
                <c:numCache>
                  <c:formatCode>General</c:formatCode>
                  <c:ptCount val="8"/>
                  <c:pt idx="0">
                    <c:v>1.2851851851851848</c:v>
                  </c:pt>
                  <c:pt idx="1">
                    <c:v>1.2265432098765428</c:v>
                  </c:pt>
                  <c:pt idx="2">
                    <c:v>1.1432098765432095</c:v>
                  </c:pt>
                  <c:pt idx="3">
                    <c:v>1.0999999999999996</c:v>
                  </c:pt>
                  <c:pt idx="4">
                    <c:v>1.1092592592592589</c:v>
                  </c:pt>
                  <c:pt idx="5">
                    <c:v>1.1154320987654318</c:v>
                  </c:pt>
                  <c:pt idx="6">
                    <c:v>1.1030864197530861</c:v>
                  </c:pt>
                  <c:pt idx="7">
                    <c:v>1.1370370370370368</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28.7</c:v>
                </c:pt>
                <c:pt idx="1">
                  <c:v>25.7</c:v>
                </c:pt>
                <c:pt idx="2">
                  <c:v>24.6</c:v>
                </c:pt>
                <c:pt idx="3">
                  <c:v>24.3</c:v>
                </c:pt>
                <c:pt idx="4">
                  <c:v>24.6</c:v>
                </c:pt>
                <c:pt idx="5">
                  <c:v>24.6</c:v>
                </c:pt>
                <c:pt idx="6">
                  <c:v>25.1</c:v>
                </c:pt>
                <c:pt idx="7">
                  <c:v>24.5</c:v>
                </c:pt>
              </c:numCache>
            </c:numRef>
          </c:yVal>
          <c:smooth val="0"/>
          <c:extLst>
            <c:ext xmlns:c16="http://schemas.microsoft.com/office/drawing/2014/chart" uri="{C3380CC4-5D6E-409C-BE32-E72D297353CC}">
              <c16:uniqueId val="{00000000-A103-477F-975E-743B454E01FF}"/>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K</a:t>
            </a:r>
            <a:r>
              <a:rPr lang="he-IL"/>
              <a:t> שונים במצב שיווי משקל</a:t>
            </a:r>
            <a:endParaRPr lang="en-US"/>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4"/>
          <c:order val="0"/>
          <c:tx>
            <c:strRef>
              <c:f>גרף!$B$6</c:f>
              <c:strCache>
                <c:ptCount val="1"/>
                <c:pt idx="0">
                  <c:v>200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34.414152575761833</c:v>
                </c:pt>
                <c:pt idx="1">
                  <c:v>33.88158201374587</c:v>
                </c:pt>
                <c:pt idx="2">
                  <c:v>33.358574211197308</c:v>
                </c:pt>
                <c:pt idx="3">
                  <c:v>32.844981556172222</c:v>
                </c:pt>
                <c:pt idx="4">
                  <c:v>32.340659094053088</c:v>
                </c:pt>
                <c:pt idx="5">
                  <c:v>31.84546448663647</c:v>
                </c:pt>
                <c:pt idx="6">
                  <c:v>31.359257971959071</c:v>
                </c:pt>
                <c:pt idx="7">
                  <c:v>30.881902324850909</c:v>
                </c:pt>
                <c:pt idx="8">
                  <c:v>30.413262818204611</c:v>
                </c:pt>
                <c:pt idx="9">
                  <c:v>29.953207184949679</c:v>
                </c:pt>
                <c:pt idx="10">
                  <c:v>29.50160558072098</c:v>
                </c:pt>
                <c:pt idx="11">
                  <c:v>29.058330547211199</c:v>
                </c:pt>
                <c:pt idx="12">
                  <c:v>28.62325697619665</c:v>
                </c:pt>
                <c:pt idx="13">
                  <c:v>28.196262074226311</c:v>
                </c:pt>
                <c:pt idx="14">
                  <c:v>27.77722532796432</c:v>
                </c:pt>
                <c:pt idx="15">
                  <c:v>27.36602847017588</c:v>
                </c:pt>
                <c:pt idx="16">
                  <c:v>26.962555446347238</c:v>
                </c:pt>
                <c:pt idx="17">
                  <c:v>26.566692381930029</c:v>
                </c:pt>
                <c:pt idx="18">
                  <c:v>26.17832755020105</c:v>
                </c:pt>
                <c:pt idx="19">
                  <c:v>25.797351340728149</c:v>
                </c:pt>
                <c:pt idx="20">
                  <c:v>25.423656228433352</c:v>
                </c:pt>
                <c:pt idx="21">
                  <c:v>25.057136743244811</c:v>
                </c:pt>
                <c:pt idx="22">
                  <c:v>24.697689440328471</c:v>
                </c:pt>
                <c:pt idx="23">
                  <c:v>24.345212870891508</c:v>
                </c:pt>
                <c:pt idx="24">
                  <c:v>23.999607553549058</c:v>
                </c:pt>
                <c:pt idx="25">
                  <c:v>23.660775946246289</c:v>
                </c:pt>
                <c:pt idx="26">
                  <c:v>23.328622418727829</c:v>
                </c:pt>
                <c:pt idx="27">
                  <c:v>23.00305322554669</c:v>
                </c:pt>
                <c:pt idx="28">
                  <c:v>22.683976479605271</c:v>
                </c:pt>
                <c:pt idx="29">
                  <c:v>22.37130212622084</c:v>
                </c:pt>
                <c:pt idx="30">
                  <c:v>22.0649419177082</c:v>
                </c:pt>
                <c:pt idx="31">
                  <c:v>21.764809388472301</c:v>
                </c:pt>
                <c:pt idx="32">
                  <c:v>21.470819830603858</c:v>
                </c:pt>
                <c:pt idx="33">
                  <c:v>21.1828902699712</c:v>
                </c:pt>
                <c:pt idx="34">
                  <c:v>20.90093944280121</c:v>
                </c:pt>
                <c:pt idx="35">
                  <c:v>20.624887772743211</c:v>
                </c:pt>
                <c:pt idx="36">
                  <c:v>20.354657348409049</c:v>
                </c:pt>
                <c:pt idx="37">
                  <c:v>20.090171901383041</c:v>
                </c:pt>
                <c:pt idx="38">
                  <c:v>19.831356784695711</c:v>
                </c:pt>
                <c:pt idx="39">
                  <c:v>19.578138951755172</c:v>
                </c:pt>
                <c:pt idx="40">
                  <c:v>19.33044693573007</c:v>
                </c:pt>
                <c:pt idx="41">
                  <c:v>19.088210829378639</c:v>
                </c:pt>
                <c:pt idx="42">
                  <c:v>18.85136226531769</c:v>
                </c:pt>
                <c:pt idx="43">
                  <c:v>18.619834396726411</c:v>
                </c:pt>
                <c:pt idx="44">
                  <c:v>18.39356187847919</c:v>
                </c:pt>
                <c:pt idx="45">
                  <c:v>18.172480848702371</c:v>
                </c:pt>
                <c:pt idx="46">
                  <c:v>17.95652891074959</c:v>
                </c:pt>
                <c:pt idx="47">
                  <c:v>17.745645115590719</c:v>
                </c:pt>
                <c:pt idx="48">
                  <c:v>17.539769944609329</c:v>
                </c:pt>
                <c:pt idx="49">
                  <c:v>17.338845292803931</c:v>
                </c:pt>
                <c:pt idx="50">
                  <c:v>17.14281445238813</c:v>
                </c:pt>
                <c:pt idx="51">
                  <c:v>16.951622096785211</c:v>
                </c:pt>
                <c:pt idx="52">
                  <c:v>16.765214265012531</c:v>
                </c:pt>
                <c:pt idx="53">
                  <c:v>16.583538346451292</c:v>
                </c:pt>
                <c:pt idx="54">
                  <c:v>16.406543065997539</c:v>
                </c:pt>
                <c:pt idx="55">
                  <c:v>16.23417846959001</c:v>
                </c:pt>
                <c:pt idx="56">
                  <c:v>16.06639591011092</c:v>
                </c:pt>
                <c:pt idx="57">
                  <c:v>15.90314803365553</c:v>
                </c:pt>
                <c:pt idx="58">
                  <c:v>15.744388766166789</c:v>
                </c:pt>
                <c:pt idx="59">
                  <c:v>15.590073300431181</c:v>
                </c:pt>
                <c:pt idx="60">
                  <c:v>15.44015808343214</c:v>
                </c:pt>
                <c:pt idx="61">
                  <c:v>15.294600804057451</c:v>
                </c:pt>
                <c:pt idx="62">
                  <c:v>15.15336038115711</c:v>
                </c:pt>
                <c:pt idx="63">
                  <c:v>15.016396951948479</c:v>
                </c:pt>
                <c:pt idx="64">
                  <c:v>14.883671860765141</c:v>
                </c:pt>
                <c:pt idx="65">
                  <c:v>14.75514764814659</c:v>
                </c:pt>
                <c:pt idx="66">
                  <c:v>14.63078804026549</c:v>
                </c:pt>
                <c:pt idx="67">
                  <c:v>14.510557938689541</c:v>
                </c:pt>
                <c:pt idx="68">
                  <c:v>14.39442341047519</c:v>
                </c:pt>
                <c:pt idx="69">
                  <c:v>14.282351678590169</c:v>
                </c:pt>
                <c:pt idx="70">
                  <c:v>14.174311112662391</c:v>
                </c:pt>
                <c:pt idx="71">
                  <c:v>14.07027122005241</c:v>
                </c:pt>
                <c:pt idx="72">
                  <c:v>13.97020263724705</c:v>
                </c:pt>
                <c:pt idx="73">
                  <c:v>13.874077121571689</c:v>
                </c:pt>
                <c:pt idx="74">
                  <c:v>13.781867543218921</c:v>
                </c:pt>
                <c:pt idx="75">
                  <c:v>13.693547877591261</c:v>
                </c:pt>
                <c:pt idx="76">
                  <c:v>13.609093197955911</c:v>
                </c:pt>
                <c:pt idx="77">
                  <c:v>13.528479668409229</c:v>
                </c:pt>
                <c:pt idx="78">
                  <c:v>13.45168453714922</c:v>
                </c:pt>
                <c:pt idx="79">
                  <c:v>13.37868613005392</c:v>
                </c:pt>
                <c:pt idx="80">
                  <c:v>13.30946384456402</c:v>
                </c:pt>
                <c:pt idx="81">
                  <c:v>13.24399814386785</c:v>
                </c:pt>
                <c:pt idx="82">
                  <c:v>13.182270551387241</c:v>
                </c:pt>
                <c:pt idx="83">
                  <c:v>13.124263645562561</c:v>
                </c:pt>
                <c:pt idx="84">
                  <c:v>13.069961054935639</c:v>
                </c:pt>
                <c:pt idx="85">
                  <c:v>13.01934745352893</c:v>
                </c:pt>
                <c:pt idx="86">
                  <c:v>12.97240855651985</c:v>
                </c:pt>
                <c:pt idx="87">
                  <c:v>12.929131116208969</c:v>
                </c:pt>
                <c:pt idx="88">
                  <c:v>12.8895029182809</c:v>
                </c:pt>
                <c:pt idx="89">
                  <c:v>12.85351277835686</c:v>
                </c:pt>
                <c:pt idx="90">
                  <c:v>12.82115053883796</c:v>
                </c:pt>
                <c:pt idx="91">
                  <c:v>12.792407066038249</c:v>
                </c:pt>
                <c:pt idx="92">
                  <c:v>12.76727424760678</c:v>
                </c:pt>
                <c:pt idx="93">
                  <c:v>12.74574499023792</c:v>
                </c:pt>
                <c:pt idx="94">
                  <c:v>12.727813217669331</c:v>
                </c:pt>
                <c:pt idx="95">
                  <c:v>12.71347386896694</c:v>
                </c:pt>
                <c:pt idx="96">
                  <c:v>12.70272289709656</c:v>
                </c:pt>
                <c:pt idx="97">
                  <c:v>12.69555726778159</c:v>
                </c:pt>
                <c:pt idx="98">
                  <c:v>12.69197495864662</c:v>
                </c:pt>
              </c:numCache>
            </c:numRef>
          </c:yVal>
          <c:smooth val="1"/>
          <c:extLst>
            <c:ext xmlns:c16="http://schemas.microsoft.com/office/drawing/2014/chart" uri="{C3380CC4-5D6E-409C-BE32-E72D297353CC}">
              <c16:uniqueId val="{00000000-0136-4C3A-96C7-84DB6472B554}"/>
            </c:ext>
          </c:extLst>
        </c:ser>
        <c:ser>
          <c:idx val="3"/>
          <c:order val="1"/>
          <c:tx>
            <c:strRef>
              <c:f>גרף!$B$5</c:f>
              <c:strCache>
                <c:ptCount val="1"/>
                <c:pt idx="0">
                  <c:v>100</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32.175860965588647</c:v>
                </c:pt>
                <c:pt idx="1">
                  <c:v>31.43444647381601</c:v>
                </c:pt>
                <c:pt idx="2">
                  <c:v>30.710776366138209</c:v>
                </c:pt>
                <c:pt idx="3">
                  <c:v>30.00444216612788</c:v>
                </c:pt>
                <c:pt idx="4">
                  <c:v>29.315045183072161</c:v>
                </c:pt>
                <c:pt idx="5">
                  <c:v>28.642196286915489</c:v>
                </c:pt>
                <c:pt idx="6">
                  <c:v>27.985515688599271</c:v>
                </c:pt>
                <c:pt idx="7">
                  <c:v>27.344632725674352</c:v>
                </c:pt>
                <c:pt idx="8">
                  <c:v>26.719185653065288</c:v>
                </c:pt>
                <c:pt idx="9">
                  <c:v>26.108821438868311</c:v>
                </c:pt>
                <c:pt idx="10">
                  <c:v>25.513195565067701</c:v>
                </c:pt>
                <c:pt idx="11">
                  <c:v>24.931971833058132</c:v>
                </c:pt>
                <c:pt idx="12">
                  <c:v>24.364822173863139</c:v>
                </c:pt>
                <c:pt idx="13">
                  <c:v>23.811426462942691</c:v>
                </c:pt>
                <c:pt idx="14">
                  <c:v>23.271472339485129</c:v>
                </c:pt>
                <c:pt idx="15">
                  <c:v>22.744655030081731</c:v>
                </c:pt>
                <c:pt idx="16">
                  <c:v>22.23067717668415</c:v>
                </c:pt>
                <c:pt idx="17">
                  <c:v>21.72924866874768</c:v>
                </c:pt>
                <c:pt idx="18">
                  <c:v>21.24008647946577</c:v>
                </c:pt>
                <c:pt idx="19">
                  <c:v>20.762914506002929</c:v>
                </c:pt>
                <c:pt idx="20">
                  <c:v>20.297463413636351</c:v>
                </c:pt>
                <c:pt idx="21">
                  <c:v>19.843470483717908</c:v>
                </c:pt>
                <c:pt idx="22">
                  <c:v>19.400679465370779</c:v>
                </c:pt>
                <c:pt idx="23">
                  <c:v>18.968840430837151</c:v>
                </c:pt>
                <c:pt idx="24">
                  <c:v>18.54770963439509</c:v>
                </c:pt>
                <c:pt idx="25">
                  <c:v>18.137049374765191</c:v>
                </c:pt>
                <c:pt idx="26">
                  <c:v>17.73662786092914</c:v>
                </c:pt>
                <c:pt idx="27">
                  <c:v>17.346219081284541</c:v>
                </c:pt>
                <c:pt idx="28">
                  <c:v>16.96560267606225</c:v>
                </c:pt>
                <c:pt idx="29">
                  <c:v>16.59456381293387</c:v>
                </c:pt>
                <c:pt idx="30">
                  <c:v>16.232893065739621</c:v>
                </c:pt>
                <c:pt idx="31">
                  <c:v>15.88038629626784</c:v>
                </c:pt>
                <c:pt idx="32">
                  <c:v>15.536844539019389</c:v>
                </c:pt>
                <c:pt idx="33">
                  <c:v>15.202073888892089</c:v>
                </c:pt>
                <c:pt idx="34">
                  <c:v>14.87588539172163</c:v>
                </c:pt>
                <c:pt idx="35">
                  <c:v>14.55809493761722</c:v>
                </c:pt>
                <c:pt idx="36">
                  <c:v>14.248523157031791</c:v>
                </c:pt>
                <c:pt idx="37">
                  <c:v>13.94699531950808</c:v>
                </c:pt>
                <c:pt idx="38">
                  <c:v>13.65334123504338</c:v>
                </c:pt>
                <c:pt idx="39">
                  <c:v>13.36739515801732</c:v>
                </c:pt>
                <c:pt idx="40">
                  <c:v>13.088995693628529</c:v>
                </c:pt>
                <c:pt idx="41">
                  <c:v>12.81798570678724</c:v>
                </c:pt>
                <c:pt idx="42">
                  <c:v>12.55421223341237</c:v>
                </c:pt>
                <c:pt idx="43">
                  <c:v>12.29752639408327</c:v>
                </c:pt>
                <c:pt idx="44">
                  <c:v>12.04778330999711</c:v>
                </c:pt>
                <c:pt idx="45">
                  <c:v>11.804842021184569</c:v>
                </c:pt>
                <c:pt idx="46">
                  <c:v>11.568565406937729</c:v>
                </c:pt>
                <c:pt idx="47">
                  <c:v>11.338820108405169</c:v>
                </c:pt>
                <c:pt idx="48">
                  <c:v>11.115476453310549</c:v>
                </c:pt>
                <c:pt idx="49">
                  <c:v>10.89840838275237</c:v>
                </c:pt>
                <c:pt idx="50">
                  <c:v>10.68749338004333</c:v>
                </c:pt>
                <c:pt idx="51">
                  <c:v>10.48261240154927</c:v>
                </c:pt>
                <c:pt idx="52">
                  <c:v>10.28364980948864</c:v>
                </c:pt>
                <c:pt idx="53">
                  <c:v>10.090493306654601</c:v>
                </c:pt>
                <c:pt idx="54">
                  <c:v>9.9030338730227569</c:v>
                </c:pt>
                <c:pt idx="55">
                  <c:v>9.7211657042089445</c:v>
                </c:pt>
                <c:pt idx="56">
                  <c:v>9.5447861517421604</c:v>
                </c:pt>
                <c:pt idx="57">
                  <c:v>9.3737956651190242</c:v>
                </c:pt>
                <c:pt idx="58">
                  <c:v>9.2080977356070193</c:v>
                </c:pt>
                <c:pt idx="59">
                  <c:v>9.0475988417648239</c:v>
                </c:pt>
                <c:pt idx="60">
                  <c:v>8.8922083966489271</c:v>
                </c:pt>
                <c:pt idx="61">
                  <c:v>8.7418386966767976</c:v>
                </c:pt>
                <c:pt idx="62">
                  <c:v>8.5964048721176631</c:v>
                </c:pt>
                <c:pt idx="63">
                  <c:v>8.4558248391830357</c:v>
                </c:pt>
                <c:pt idx="64">
                  <c:v>8.3200192536898623</c:v>
                </c:pt>
                <c:pt idx="65">
                  <c:v>8.1889114662702251</c:v>
                </c:pt>
                <c:pt idx="66">
                  <c:v>8.062427479102217</c:v>
                </c:pt>
                <c:pt idx="67">
                  <c:v>7.9404959041376442</c:v>
                </c:pt>
                <c:pt idx="68">
                  <c:v>7.8230479228029468</c:v>
                </c:pt>
                <c:pt idx="69">
                  <c:v>7.7100172471505823</c:v>
                </c:pt>
                <c:pt idx="70">
                  <c:v>7.6013400824389601</c:v>
                </c:pt>
                <c:pt idx="71">
                  <c:v>7.4969550911197924</c:v>
                </c:pt>
                <c:pt idx="72">
                  <c:v>7.3968033582125337</c:v>
                </c:pt>
                <c:pt idx="73">
                  <c:v>7.3008283580463917</c:v>
                </c:pt>
                <c:pt idx="74">
                  <c:v>7.208975922351077</c:v>
                </c:pt>
                <c:pt idx="75">
                  <c:v>7.1211942096783369</c:v>
                </c:pt>
                <c:pt idx="76">
                  <c:v>7.0374336761369918</c:v>
                </c:pt>
                <c:pt idx="77">
                  <c:v>6.957647047424941</c:v>
                </c:pt>
                <c:pt idx="78">
                  <c:v>6.8817892921423924</c:v>
                </c:pt>
                <c:pt idx="79">
                  <c:v>6.8098175963711816</c:v>
                </c:pt>
                <c:pt idx="80">
                  <c:v>6.741691339505917</c:v>
                </c:pt>
                <c:pt idx="81">
                  <c:v>6.6773720713232203</c:v>
                </c:pt>
                <c:pt idx="82">
                  <c:v>6.6168234902762224</c:v>
                </c:pt>
                <c:pt idx="83">
                  <c:v>6.5600114230019431</c:v>
                </c:pt>
                <c:pt idx="84">
                  <c:v>6.5069038050300936</c:v>
                </c:pt>
                <c:pt idx="85">
                  <c:v>6.4574706626823248</c:v>
                </c:pt>
                <c:pt idx="86">
                  <c:v>6.4116840961517836</c:v>
                </c:pt>
                <c:pt idx="87">
                  <c:v>6.3695182637533776</c:v>
                </c:pt>
                <c:pt idx="88">
                  <c:v>6.3309493673358501</c:v>
                </c:pt>
                <c:pt idx="89">
                  <c:v>6.2959556388474764</c:v>
                </c:pt>
                <c:pt idx="90">
                  <c:v>6.2645173280477531</c:v>
                </c:pt>
                <c:pt idx="91">
                  <c:v>6.2366166913581704</c:v>
                </c:pt>
                <c:pt idx="92">
                  <c:v>6.2122379818457656</c:v>
                </c:pt>
                <c:pt idx="93">
                  <c:v>6.1913674403338019</c:v>
                </c:pt>
                <c:pt idx="94">
                  <c:v>6.1739932876345529</c:v>
                </c:pt>
                <c:pt idx="95">
                  <c:v>6.1601057178998246</c:v>
                </c:pt>
                <c:pt idx="96">
                  <c:v>6.1496968930854417</c:v>
                </c:pt>
                <c:pt idx="97">
                  <c:v>6.1427609385265756</c:v>
                </c:pt>
                <c:pt idx="98">
                  <c:v>6.139293939621437</c:v>
                </c:pt>
              </c:numCache>
            </c:numRef>
          </c:yVal>
          <c:smooth val="1"/>
          <c:extLst>
            <c:ext xmlns:c16="http://schemas.microsoft.com/office/drawing/2014/chart" uri="{C3380CC4-5D6E-409C-BE32-E72D297353CC}">
              <c16:uniqueId val="{00000001-0136-4C3A-96C7-84DB6472B554}"/>
            </c:ext>
          </c:extLst>
        </c:ser>
        <c:ser>
          <c:idx val="2"/>
          <c:order val="2"/>
          <c:tx>
            <c:strRef>
              <c:f>גרף!$B$4</c:f>
              <c:strCache>
                <c:ptCount val="1"/>
                <c:pt idx="0">
                  <c:v>50</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29.606052783783131</c:v>
                </c:pt>
                <c:pt idx="1">
                  <c:v>28.630431116745338</c:v>
                </c:pt>
                <c:pt idx="2">
                  <c:v>27.68713314755173</c:v>
                </c:pt>
                <c:pt idx="3">
                  <c:v>26.77509400679287</c:v>
                </c:pt>
                <c:pt idx="4">
                  <c:v>25.893284114792319</c:v>
                </c:pt>
                <c:pt idx="5">
                  <c:v>25.040708019237432</c:v>
                </c:pt>
                <c:pt idx="6">
                  <c:v>24.216403271338059</c:v>
                </c:pt>
                <c:pt idx="7">
                  <c:v>23.41943933924545</c:v>
                </c:pt>
                <c:pt idx="8">
                  <c:v>22.648916557503831</c:v>
                </c:pt>
                <c:pt idx="9">
                  <c:v>21.903965111349208</c:v>
                </c:pt>
                <c:pt idx="10">
                  <c:v>21.183744054708392</c:v>
                </c:pt>
                <c:pt idx="11">
                  <c:v>20.487440360789581</c:v>
                </c:pt>
                <c:pt idx="12">
                  <c:v>19.81426800419295</c:v>
                </c:pt>
                <c:pt idx="13">
                  <c:v>19.163467073504751</c:v>
                </c:pt>
                <c:pt idx="14">
                  <c:v>18.53430291337304</c:v>
                </c:pt>
                <c:pt idx="15">
                  <c:v>17.926065295096659</c:v>
                </c:pt>
                <c:pt idx="16">
                  <c:v>17.338067614791079</c:v>
                </c:pt>
                <c:pt idx="17">
                  <c:v>16.76964611822563</c:v>
                </c:pt>
                <c:pt idx="18">
                  <c:v>16.220159151457331</c:v>
                </c:pt>
                <c:pt idx="19">
                  <c:v>15.688986436415091</c:v>
                </c:pt>
                <c:pt idx="20">
                  <c:v>15.175528370616449</c:v>
                </c:pt>
                <c:pt idx="21">
                  <c:v>14.67920535022647</c:v>
                </c:pt>
                <c:pt idx="22">
                  <c:v>14.199457115694321</c:v>
                </c:pt>
                <c:pt idx="23">
                  <c:v>13.73574211922884</c:v>
                </c:pt>
                <c:pt idx="24">
                  <c:v>13.287536913399171</c:v>
                </c:pt>
                <c:pt idx="25">
                  <c:v>12.85433556017</c:v>
                </c:pt>
                <c:pt idx="26">
                  <c:v>12.43564905970428</c:v>
                </c:pt>
                <c:pt idx="27">
                  <c:v>12.031004798288761</c:v>
                </c:pt>
                <c:pt idx="28">
                  <c:v>11.63994601475874</c:v>
                </c:pt>
                <c:pt idx="29">
                  <c:v>11.26203128482001</c:v>
                </c:pt>
                <c:pt idx="30">
                  <c:v>10.89683402268545</c:v>
                </c:pt>
                <c:pt idx="31">
                  <c:v>10.54394199946405</c:v>
                </c:pt>
                <c:pt idx="32">
                  <c:v>10.202956877758179</c:v>
                </c:pt>
                <c:pt idx="33">
                  <c:v>9.8734937619441521</c:v>
                </c:pt>
                <c:pt idx="34">
                  <c:v>9.5551807636280017</c:v>
                </c:pt>
                <c:pt idx="35">
                  <c:v>9.2476585817860908</c:v>
                </c:pt>
                <c:pt idx="36">
                  <c:v>8.9505800971165073</c:v>
                </c:pt>
                <c:pt idx="37">
                  <c:v>8.6636099801432636</c:v>
                </c:pt>
                <c:pt idx="38">
                  <c:v>8.3864243126308811</c:v>
                </c:pt>
                <c:pt idx="39">
                  <c:v>8.1187102218819209</c:v>
                </c:pt>
                <c:pt idx="40">
                  <c:v>7.8601655275047184</c:v>
                </c:pt>
                <c:pt idx="41">
                  <c:v>7.6104984002523857</c:v>
                </c:pt>
                <c:pt idx="42">
                  <c:v>7.3694270325480042</c:v>
                </c:pt>
                <c:pt idx="43">
                  <c:v>7.1366793203240402</c:v>
                </c:pt>
                <c:pt idx="44">
                  <c:v>6.9119925558168038</c:v>
                </c:pt>
                <c:pt idx="45">
                  <c:v>6.6951131309691077</c:v>
                </c:pt>
                <c:pt idx="46">
                  <c:v>6.4857962511062777</c:v>
                </c:pt>
                <c:pt idx="47">
                  <c:v>6.2838056585623052</c:v>
                </c:pt>
                <c:pt idx="48">
                  <c:v>6.0889133659440864</c:v>
                </c:pt>
                <c:pt idx="49">
                  <c:v>5.9008993987326397</c:v>
                </c:pt>
                <c:pt idx="50">
                  <c:v>5.7195515469307248</c:v>
                </c:pt>
                <c:pt idx="51">
                  <c:v>5.5446651254764134</c:v>
                </c:pt>
                <c:pt idx="52">
                  <c:v>5.3760427431522384</c:v>
                </c:pt>
                <c:pt idx="53">
                  <c:v>5.2134940797289371</c:v>
                </c:pt>
                <c:pt idx="54">
                  <c:v>5.0568356710922604</c:v>
                </c:pt>
                <c:pt idx="55">
                  <c:v>4.9058907021101916</c:v>
                </c:pt>
                <c:pt idx="56">
                  <c:v>4.7604888070068379</c:v>
                </c:pt>
                <c:pt idx="57">
                  <c:v>4.6204658770175069</c:v>
                </c:pt>
                <c:pt idx="58">
                  <c:v>4.4856638751079094</c:v>
                </c:pt>
                <c:pt idx="59">
                  <c:v>4.3559306575482886</c:v>
                </c:pt>
                <c:pt idx="60">
                  <c:v>4.2311198021410199</c:v>
                </c:pt>
                <c:pt idx="61">
                  <c:v>4.111090442907777</c:v>
                </c:pt>
                <c:pt idx="62">
                  <c:v>3.9957071110496432</c:v>
                </c:pt>
                <c:pt idx="63">
                  <c:v>3.884839582000605</c:v>
                </c:pt>
                <c:pt idx="64">
                  <c:v>3.778362728401754</c:v>
                </c:pt>
                <c:pt idx="65">
                  <c:v>3.6761563788302292</c:v>
                </c:pt>
                <c:pt idx="66">
                  <c:v>3.5781051821233949</c:v>
                </c:pt>
                <c:pt idx="67">
                  <c:v>3.4840984771451051</c:v>
                </c:pt>
                <c:pt idx="68">
                  <c:v>3.3940301678469909</c:v>
                </c:pt>
                <c:pt idx="69">
                  <c:v>3.3077986034837559</c:v>
                </c:pt>
                <c:pt idx="70">
                  <c:v>3.2253064638472422</c:v>
                </c:pt>
                <c:pt idx="71">
                  <c:v>3.1464606493896681</c:v>
                </c:pt>
                <c:pt idx="72">
                  <c:v>3.0711721761120478</c:v>
                </c:pt>
                <c:pt idx="73">
                  <c:v>2.9993560750990782</c:v>
                </c:pt>
                <c:pt idx="74">
                  <c:v>2.9309312965870951</c:v>
                </c:pt>
                <c:pt idx="75">
                  <c:v>2.865820618456806</c:v>
                </c:pt>
                <c:pt idx="76">
                  <c:v>2.8039505590474589</c:v>
                </c:pt>
                <c:pt idx="77">
                  <c:v>2.7452512941940599</c:v>
                </c:pt>
                <c:pt idx="78">
                  <c:v>2.6896565783939361</c:v>
                </c:pt>
                <c:pt idx="79">
                  <c:v>2.6371036700136821</c:v>
                </c:pt>
                <c:pt idx="80">
                  <c:v>2.5875332604520351</c:v>
                </c:pt>
                <c:pt idx="81">
                  <c:v>2.5408894071787018</c:v>
                </c:pt>
                <c:pt idx="82">
                  <c:v>2.4971194705735531</c:v>
                </c:pt>
                <c:pt idx="83">
                  <c:v>2.4561740544948658</c:v>
                </c:pt>
                <c:pt idx="84">
                  <c:v>2.4180069505095458</c:v>
                </c:pt>
                <c:pt idx="85">
                  <c:v>2.3825750857223338</c:v>
                </c:pt>
                <c:pt idx="86">
                  <c:v>2.3498384741451179</c:v>
                </c:pt>
                <c:pt idx="87">
                  <c:v>2.3197601715514451</c:v>
                </c:pt>
                <c:pt idx="88">
                  <c:v>2.2923062337652702</c:v>
                </c:pt>
                <c:pt idx="89">
                  <c:v>2.2674456783368471</c:v>
                </c:pt>
                <c:pt idx="90">
                  <c:v>2.2451504495624879</c:v>
                </c:pt>
                <c:pt idx="91">
                  <c:v>2.2253953868087288</c:v>
                </c:pt>
                <c:pt idx="92">
                  <c:v>2.2081581961050958</c:v>
                </c:pt>
                <c:pt idx="93">
                  <c:v>2.1934194249734449</c:v>
                </c:pt>
                <c:pt idx="94">
                  <c:v>2.1811624404654308</c:v>
                </c:pt>
                <c:pt idx="95">
                  <c:v>2.1713734103833322</c:v>
                </c:pt>
                <c:pt idx="96">
                  <c:v>2.164041287662998</c:v>
                </c:pt>
                <c:pt idx="97">
                  <c:v>2.1591577979013339</c:v>
                </c:pt>
                <c:pt idx="98">
                  <c:v>2.1567174300141998</c:v>
                </c:pt>
              </c:numCache>
            </c:numRef>
          </c:yVal>
          <c:smooth val="1"/>
          <c:extLst>
            <c:ext xmlns:c16="http://schemas.microsoft.com/office/drawing/2014/chart" uri="{C3380CC4-5D6E-409C-BE32-E72D297353CC}">
              <c16:uniqueId val="{00000002-0136-4C3A-96C7-84DB6472B554}"/>
            </c:ext>
          </c:extLst>
        </c:ser>
        <c:ser>
          <c:idx val="1"/>
          <c:order val="3"/>
          <c:tx>
            <c:strRef>
              <c:f>גרף!$B$3</c:f>
              <c:strCache>
                <c:ptCount val="1"/>
                <c:pt idx="0">
                  <c:v>10</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22.164420942091251</c:v>
                </c:pt>
                <c:pt idx="1">
                  <c:v>20.559597263442662</c:v>
                </c:pt>
                <c:pt idx="2">
                  <c:v>19.070913641639951</c:v>
                </c:pt>
                <c:pt idx="3">
                  <c:v>17.689966122380849</c:v>
                </c:pt>
                <c:pt idx="4">
                  <c:v>16.408958871920731</c:v>
                </c:pt>
                <c:pt idx="5">
                  <c:v>15.22066017186765</c:v>
                </c:pt>
                <c:pt idx="6">
                  <c:v>14.11836159832383</c:v>
                </c:pt>
                <c:pt idx="7">
                  <c:v>13.095840154946471</c:v>
                </c:pt>
                <c:pt idx="8">
                  <c:v>12.147323146175539</c:v>
                </c:pt>
                <c:pt idx="9">
                  <c:v>11.267455592343349</c:v>
                </c:pt>
                <c:pt idx="10">
                  <c:v>10.451270002729361</c:v>
                </c:pt>
                <c:pt idx="11">
                  <c:v>9.6941583359336541</c:v>
                </c:pt>
                <c:pt idx="12">
                  <c:v>8.9918459892895193</c:v>
                </c:pt>
                <c:pt idx="13">
                  <c:v>8.3403676704890586</c:v>
                </c:pt>
                <c:pt idx="14">
                  <c:v>7.7360450152205003</c:v>
                </c:pt>
                <c:pt idx="15">
                  <c:v>7.1754658244715248</c:v>
                </c:pt>
                <c:pt idx="16">
                  <c:v>6.6554648042959927</c:v>
                </c:pt>
                <c:pt idx="17">
                  <c:v>6.1731056993222113</c:v>
                </c:pt>
                <c:pt idx="18">
                  <c:v>5.7256647191483889</c:v>
                </c:pt>
                <c:pt idx="19">
                  <c:v>5.3106151640690982</c:v>
                </c:pt>
                <c:pt idx="20">
                  <c:v>4.9256131633464211</c:v>
                </c:pt>
                <c:pt idx="21">
                  <c:v>4.5684844455196476</c:v>
                </c:pt>
                <c:pt idx="22">
                  <c:v>4.237212066072984</c:v>
                </c:pt>
                <c:pt idx="23">
                  <c:v>3.929925023184909</c:v>
                </c:pt>
                <c:pt idx="24">
                  <c:v>3.644887697295883</c:v>
                </c:pt>
                <c:pt idx="25">
                  <c:v>3.380490054881327</c:v>
                </c:pt>
                <c:pt idx="26">
                  <c:v>3.1352385611306861</c:v>
                </c:pt>
                <c:pt idx="27">
                  <c:v>2.9077477502351088</c:v>
                </c:pt>
                <c:pt idx="28">
                  <c:v>2.696732405698214</c:v>
                </c:pt>
                <c:pt idx="29">
                  <c:v>2.5010003065280548</c:v>
                </c:pt>
                <c:pt idx="30">
                  <c:v>2.3194454983626489</c:v>
                </c:pt>
                <c:pt idx="31">
                  <c:v>2.151042051544676</c:v>
                </c:pt>
                <c:pt idx="32">
                  <c:v>1.994838270909624</c:v>
                </c:pt>
                <c:pt idx="33">
                  <c:v>1.8499513246016741</c:v>
                </c:pt>
                <c:pt idx="34">
                  <c:v>1.7155622615969239</c:v>
                </c:pt>
                <c:pt idx="35">
                  <c:v>1.590911389807717</c:v>
                </c:pt>
                <c:pt idx="36">
                  <c:v>1.475293988677445</c:v>
                </c:pt>
                <c:pt idx="37">
                  <c:v>1.368056332063265</c:v>
                </c:pt>
                <c:pt idx="38">
                  <c:v>1.2685919989557759</c:v>
                </c:pt>
                <c:pt idx="39">
                  <c:v>1.176338451209556</c:v>
                </c:pt>
                <c:pt idx="40">
                  <c:v>1.090773858965725</c:v>
                </c:pt>
                <c:pt idx="41">
                  <c:v>1.0114141558459491</c:v>
                </c:pt>
                <c:pt idx="42">
                  <c:v>0.93781030729432979</c:v>
                </c:pt>
                <c:pt idx="43">
                  <c:v>0.86954577664693611</c:v>
                </c:pt>
                <c:pt idx="44">
                  <c:v>0.80623417462485503</c:v>
                </c:pt>
                <c:pt idx="45">
                  <c:v>0.74751707898214503</c:v>
                </c:pt>
                <c:pt idx="46">
                  <c:v>0.69306201200059137</c:v>
                </c:pt>
                <c:pt idx="47">
                  <c:v>0.64256056441426013</c:v>
                </c:pt>
                <c:pt idx="48">
                  <c:v>0.59572665517346068</c:v>
                </c:pt>
                <c:pt idx="49">
                  <c:v>0.55229491722459234</c:v>
                </c:pt>
                <c:pt idx="50">
                  <c:v>0.5120192001937186</c:v>
                </c:pt>
                <c:pt idx="51">
                  <c:v>0.47467118152169557</c:v>
                </c:pt>
                <c:pt idx="52">
                  <c:v>0.44003907821090771</c:v>
                </c:pt>
                <c:pt idx="53">
                  <c:v>0.40792645191166721</c:v>
                </c:pt>
                <c:pt idx="54">
                  <c:v>0.37815110060326079</c:v>
                </c:pt>
                <c:pt idx="55">
                  <c:v>0.35054403061349371</c:v>
                </c:pt>
                <c:pt idx="56">
                  <c:v>0.32494850317413998</c:v>
                </c:pt>
                <c:pt idx="57">
                  <c:v>0.30121915013047101</c:v>
                </c:pt>
                <c:pt idx="58">
                  <c:v>0.27922115381347901</c:v>
                </c:pt>
                <c:pt idx="59">
                  <c:v>0.25882948644560988</c:v>
                </c:pt>
                <c:pt idx="60">
                  <c:v>0.23992820478694191</c:v>
                </c:pt>
                <c:pt idx="61">
                  <c:v>0.2224097960406039</c:v>
                </c:pt>
                <c:pt idx="62">
                  <c:v>0.20617457132560399</c:v>
                </c:pt>
                <c:pt idx="63">
                  <c:v>0.19113010329380181</c:v>
                </c:pt>
                <c:pt idx="64">
                  <c:v>0.17719070471696211</c:v>
                </c:pt>
                <c:pt idx="65">
                  <c:v>0.16427694510113741</c:v>
                </c:pt>
                <c:pt idx="66">
                  <c:v>0.15231520260030809</c:v>
                </c:pt>
                <c:pt idx="67">
                  <c:v>0.1412372487004909</c:v>
                </c:pt>
                <c:pt idx="68">
                  <c:v>0.13097986333054021</c:v>
                </c:pt>
                <c:pt idx="69">
                  <c:v>0.12148447822762989</c:v>
                </c:pt>
                <c:pt idx="70">
                  <c:v>0.11269684654492509</c:v>
                </c:pt>
                <c:pt idx="71">
                  <c:v>0.1045667368370912</c:v>
                </c:pt>
                <c:pt idx="72">
                  <c:v>9.7047649696911223E-2</c:v>
                </c:pt>
                <c:pt idx="73">
                  <c:v>9.009655544415747E-2</c:v>
                </c:pt>
                <c:pt idx="74">
                  <c:v>8.3673651386698855E-2</c:v>
                </c:pt>
                <c:pt idx="75">
                  <c:v>7.774213728431667E-2</c:v>
                </c:pt>
                <c:pt idx="76">
                  <c:v>7.2268007748452059E-2</c:v>
                </c:pt>
                <c:pt idx="77">
                  <c:v>6.7219860406704968E-2</c:v>
                </c:pt>
                <c:pt idx="78">
                  <c:v>6.2568718749892588E-2</c:v>
                </c:pt>
                <c:pt idx="79">
                  <c:v>5.828786866234846E-2</c:v>
                </c:pt>
                <c:pt idx="80">
                  <c:v>5.4352707713370009E-2</c:v>
                </c:pt>
                <c:pt idx="81">
                  <c:v>5.0740606359750112E-2</c:v>
                </c:pt>
                <c:pt idx="82">
                  <c:v>4.7430780276545861E-2</c:v>
                </c:pt>
                <c:pt idx="83">
                  <c:v>4.4404173096040223E-2</c:v>
                </c:pt>
                <c:pt idx="84">
                  <c:v>4.1643348893584481E-2</c:v>
                </c:pt>
                <c:pt idx="85">
                  <c:v>3.9132393814009132E-2</c:v>
                </c:pt>
                <c:pt idx="86">
                  <c:v>3.6856826283864101E-2</c:v>
                </c:pt>
                <c:pt idx="87">
                  <c:v>3.4803515303188273E-2</c:v>
                </c:pt>
                <c:pt idx="88">
                  <c:v>3.2960606356091528E-2</c:v>
                </c:pt>
                <c:pt idx="89">
                  <c:v>3.1317454522407667E-2</c:v>
                </c:pt>
                <c:pt idx="90">
                  <c:v>2.9864564413297819E-2</c:v>
                </c:pt>
                <c:pt idx="91">
                  <c:v>2.8593536592169129E-2</c:v>
                </c:pt>
                <c:pt idx="92">
                  <c:v>2.7497020178850619E-2</c:v>
                </c:pt>
                <c:pt idx="93">
                  <c:v>2.656867136983598E-2</c:v>
                </c:pt>
                <c:pt idx="94">
                  <c:v>2.5803117640762398E-2</c:v>
                </c:pt>
                <c:pt idx="95">
                  <c:v>2.5195927429332441E-2</c:v>
                </c:pt>
                <c:pt idx="96">
                  <c:v>2.4743585127784719E-2</c:v>
                </c:pt>
                <c:pt idx="97">
                  <c:v>2.4443471243951301E-2</c:v>
                </c:pt>
                <c:pt idx="98">
                  <c:v>2.4293847619076589E-2</c:v>
                </c:pt>
              </c:numCache>
            </c:numRef>
          </c:yVal>
          <c:smooth val="1"/>
          <c:extLst>
            <c:ext xmlns:c16="http://schemas.microsoft.com/office/drawing/2014/chart" uri="{C3380CC4-5D6E-409C-BE32-E72D297353CC}">
              <c16:uniqueId val="{00000003-0136-4C3A-96C7-84DB6472B554}"/>
            </c:ext>
          </c:extLst>
        </c:ser>
        <c:ser>
          <c:idx val="0"/>
          <c:order val="4"/>
          <c:tx>
            <c:strRef>
              <c:f>גרף!$B$2</c:f>
              <c:strCache>
                <c:ptCount val="1"/>
                <c:pt idx="0">
                  <c:v>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8.8183823884492867</c:v>
                </c:pt>
                <c:pt idx="1">
                  <c:v>6.9067011311310864</c:v>
                </c:pt>
                <c:pt idx="2">
                  <c:v>5.4077536362573442</c:v>
                </c:pt>
                <c:pt idx="3">
                  <c:v>4.232733309432664</c:v>
                </c:pt>
                <c:pt idx="4">
                  <c:v>3.3118874916322731</c:v>
                </c:pt>
                <c:pt idx="5">
                  <c:v>2.5904390835779871</c:v>
                </c:pt>
                <c:pt idx="6">
                  <c:v>2.0253793633240722</c:v>
                </c:pt>
                <c:pt idx="7">
                  <c:v>1.582946216983852</c:v>
                </c:pt>
                <c:pt idx="8">
                  <c:v>1.236641562095796</c:v>
                </c:pt>
                <c:pt idx="9">
                  <c:v>0.96567288943100338</c:v>
                </c:pt>
                <c:pt idx="10">
                  <c:v>0.75372836946011712</c:v>
                </c:pt>
                <c:pt idx="11">
                  <c:v>0.58801427222716596</c:v>
                </c:pt>
                <c:pt idx="12">
                  <c:v>0.45849864310119309</c:v>
                </c:pt>
                <c:pt idx="13">
                  <c:v>0.35731713536905002</c:v>
                </c:pt>
                <c:pt idx="14">
                  <c:v>0.27830631192559518</c:v>
                </c:pt>
                <c:pt idx="15">
                  <c:v>0.2166371342757091</c:v>
                </c:pt>
                <c:pt idx="16">
                  <c:v>0.1685271844057061</c:v>
                </c:pt>
                <c:pt idx="17">
                  <c:v>0.13101474983141009</c:v>
                </c:pt>
                <c:pt idx="18">
                  <c:v>0.1017815088672301</c:v>
                </c:pt>
                <c:pt idx="19">
                  <c:v>7.9013390199207764E-2</c:v>
                </c:pt>
                <c:pt idx="20">
                  <c:v>6.1291412185946068E-2</c:v>
                </c:pt>
                <c:pt idx="21">
                  <c:v>4.7506062057874859E-2</c:v>
                </c:pt>
                <c:pt idx="22">
                  <c:v>3.6790154960858461E-2</c:v>
                </c:pt>
                <c:pt idx="23">
                  <c:v>2.8466197580384749E-2</c:v>
                </c:pt>
                <c:pt idx="24">
                  <c:v>2.200513383685071E-2</c:v>
                </c:pt>
                <c:pt idx="25">
                  <c:v>1.6994020397930541E-2</c:v>
                </c:pt>
                <c:pt idx="26">
                  <c:v>1.311070648935762E-2</c:v>
                </c:pt>
                <c:pt idx="27">
                  <c:v>1.0104006368310931E-2</c:v>
                </c:pt>
                <c:pt idx="28">
                  <c:v>7.7781779800836582E-3</c:v>
                </c:pt>
                <c:pt idx="29">
                  <c:v>5.9807767266541589E-3</c:v>
                </c:pt>
                <c:pt idx="30">
                  <c:v>4.5931538616139547E-3</c:v>
                </c:pt>
                <c:pt idx="31">
                  <c:v>3.5230265281590992E-3</c:v>
                </c:pt>
                <c:pt idx="32">
                  <c:v>2.6986701058414192E-3</c:v>
                </c:pt>
                <c:pt idx="33">
                  <c:v>2.06438058460158E-3</c:v>
                </c:pt>
                <c:pt idx="34">
                  <c:v>1.5769308461984521E-3</c:v>
                </c:pt>
                <c:pt idx="35">
                  <c:v>1.202804487603061E-3</c:v>
                </c:pt>
                <c:pt idx="36">
                  <c:v>9.1603769223642267E-4</c:v>
                </c:pt>
                <c:pt idx="37">
                  <c:v>6.9653641212483891E-4</c:v>
                </c:pt>
                <c:pt idx="38">
                  <c:v>5.2876494257062196E-4</c:v>
                </c:pt>
                <c:pt idx="39">
                  <c:v>4.0072455960678499E-4</c:v>
                </c:pt>
                <c:pt idx="40">
                  <c:v>3.0315859136051111E-4</c:v>
                </c:pt>
                <c:pt idx="41">
                  <c:v>2.289341612821749E-4</c:v>
                </c:pt>
                <c:pt idx="42">
                  <c:v>1.7256170129804021E-4</c:v>
                </c:pt>
                <c:pt idx="43">
                  <c:v>1.298218356638994E-4</c:v>
                </c:pt>
                <c:pt idx="44">
                  <c:v>9.7475891206074607E-5</c:v>
                </c:pt>
                <c:pt idx="45">
                  <c:v>7.3041496533137558E-5</c:v>
                </c:pt>
                <c:pt idx="46">
                  <c:v>5.4618805288079537E-5</c:v>
                </c:pt>
                <c:pt idx="47">
                  <c:v>4.0756062519661663E-5</c:v>
                </c:pt>
                <c:pt idx="48">
                  <c:v>3.0345721603672461E-5</c:v>
                </c:pt>
                <c:pt idx="49">
                  <c:v>2.2544262981336099E-5</c:v>
                </c:pt>
                <c:pt idx="50">
                  <c:v>1.6710383745107638E-5</c:v>
                </c:pt>
                <c:pt idx="51">
                  <c:v>1.23574115846232E-5</c:v>
                </c:pt>
                <c:pt idx="52">
                  <c:v>9.1167204867806293E-6</c:v>
                </c:pt>
                <c:pt idx="53">
                  <c:v>6.7096457732172623E-6</c:v>
                </c:pt>
                <c:pt idx="54">
                  <c:v>4.9259571043254099E-6</c:v>
                </c:pt>
                <c:pt idx="55">
                  <c:v>3.6073848433441869E-6</c:v>
                </c:pt>
                <c:pt idx="56">
                  <c:v>2.6350349298696171E-6</c:v>
                </c:pt>
                <c:pt idx="57">
                  <c:v>1.9197914880049478E-6</c:v>
                </c:pt>
                <c:pt idx="58">
                  <c:v>1.3950114642603479E-6</c:v>
                </c:pt>
                <c:pt idx="59">
                  <c:v>1.010974684114323E-6</c:v>
                </c:pt>
                <c:pt idx="60">
                  <c:v>7.3067601176372393E-7</c:v>
                </c:pt>
                <c:pt idx="61">
                  <c:v>5.26641741400208E-7</c:v>
                </c:pt>
                <c:pt idx="62">
                  <c:v>3.7852614126373352E-7</c:v>
                </c:pt>
                <c:pt idx="63">
                  <c:v>2.7130104977185628E-7</c:v>
                </c:pt>
                <c:pt idx="64">
                  <c:v>1.938953553724295E-7</c:v>
                </c:pt>
                <c:pt idx="65">
                  <c:v>1.381750139703457E-7</c:v>
                </c:pt>
                <c:pt idx="66">
                  <c:v>9.8180254331054335E-8</c:v>
                </c:pt>
                <c:pt idx="67">
                  <c:v>6.9556569023248239E-8</c:v>
                </c:pt>
                <c:pt idx="68">
                  <c:v>4.9131365970296708E-8</c:v>
                </c:pt>
                <c:pt idx="69">
                  <c:v>3.4599834112189347E-8</c:v>
                </c:pt>
                <c:pt idx="70">
                  <c:v>2.4292485737896751E-8</c:v>
                </c:pt>
                <c:pt idx="71">
                  <c:v>1.7003619913437609E-8</c:v>
                </c:pt>
                <c:pt idx="72">
                  <c:v>1.1865102437748431E-8</c:v>
                </c:pt>
                <c:pt idx="73">
                  <c:v>8.2537609233305305E-9</c:v>
                </c:pt>
                <c:pt idx="74">
                  <c:v>5.7236439969055814E-9</c:v>
                </c:pt>
                <c:pt idx="75">
                  <c:v>3.9566181625213631E-9</c:v>
                </c:pt>
                <c:pt idx="76">
                  <c:v>2.726448728586741E-9</c:v>
                </c:pt>
                <c:pt idx="77">
                  <c:v>1.8727657696308718E-9</c:v>
                </c:pt>
                <c:pt idx="78">
                  <c:v>1.2822543247894651E-9</c:v>
                </c:pt>
                <c:pt idx="79">
                  <c:v>8.7510766565439833E-10</c:v>
                </c:pt>
                <c:pt idx="80">
                  <c:v>5.9530262605179997E-10</c:v>
                </c:pt>
                <c:pt idx="81">
                  <c:v>4.0364153668470643E-10</c:v>
                </c:pt>
                <c:pt idx="82">
                  <c:v>2.7279019296143751E-10</c:v>
                </c:pt>
                <c:pt idx="83">
                  <c:v>1.837511175925574E-10</c:v>
                </c:pt>
                <c:pt idx="84">
                  <c:v>1.2336543091032281E-10</c:v>
                </c:pt>
                <c:pt idx="85">
                  <c:v>8.2549366152282721E-11</c:v>
                </c:pt>
                <c:pt idx="86">
                  <c:v>5.5053673317504542E-11</c:v>
                </c:pt>
                <c:pt idx="87">
                  <c:v>3.6593900891863903E-11</c:v>
                </c:pt>
                <c:pt idx="88">
                  <c:v>2.4242816049402278E-11</c:v>
                </c:pt>
                <c:pt idx="89">
                  <c:v>1.6007453636190469E-11</c:v>
                </c:pt>
                <c:pt idx="90">
                  <c:v>1.0535743520962321E-11</c:v>
                </c:pt>
                <c:pt idx="91">
                  <c:v>6.9137603772632587E-12</c:v>
                </c:pt>
                <c:pt idx="92">
                  <c:v>4.5261325458428403E-12</c:v>
                </c:pt>
                <c:pt idx="93">
                  <c:v>2.960324706059831E-12</c:v>
                </c:pt>
                <c:pt idx="94">
                  <c:v>1.9413096131343459E-12</c:v>
                </c:pt>
                <c:pt idx="95">
                  <c:v>1.2872468955965911E-12</c:v>
                </c:pt>
                <c:pt idx="96">
                  <c:v>8.7968375459618544E-13</c:v>
                </c:pt>
                <c:pt idx="97">
                  <c:v>6.43838836808523E-13</c:v>
                </c:pt>
                <c:pt idx="98">
                  <c:v>5.3598373899115072E-13</c:v>
                </c:pt>
              </c:numCache>
            </c:numRef>
          </c:yVal>
          <c:smooth val="1"/>
          <c:extLst>
            <c:ext xmlns:c16="http://schemas.microsoft.com/office/drawing/2014/chart" uri="{C3380CC4-5D6E-409C-BE32-E72D297353CC}">
              <c16:uniqueId val="{00000004-0136-4C3A-96C7-84DB6472B554}"/>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H</a:t>
            </a:r>
            <a:r>
              <a:rPr lang="he-IL"/>
              <a:t> שונים בדקה</a:t>
            </a:r>
            <a:r>
              <a:rPr lang="he-IL" baseline="0"/>
              <a:t> 10</a:t>
            </a:r>
            <a:endParaRPr lang="en-US"/>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3"/>
          <c:order val="0"/>
          <c:tx>
            <c:strRef>
              <c:f>גרף!$B$2</c:f>
              <c:strCache>
                <c:ptCount val="1"/>
                <c:pt idx="0">
                  <c:v>0.1</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32.381891514713011</c:v>
                </c:pt>
                <c:pt idx="1">
                  <c:v>31.709256607278181</c:v>
                </c:pt>
                <c:pt idx="2">
                  <c:v>31.041022498374069</c:v>
                </c:pt>
                <c:pt idx="3">
                  <c:v>30.37746084961223</c:v>
                </c:pt>
                <c:pt idx="4">
                  <c:v>29.718836864655099</c:v>
                </c:pt>
                <c:pt idx="5">
                  <c:v>29.06540899421638</c:v>
                </c:pt>
                <c:pt idx="6">
                  <c:v>28.41742865652461</c:v>
                </c:pt>
                <c:pt idx="7">
                  <c:v>27.775139973707859</c:v>
                </c:pt>
                <c:pt idx="8">
                  <c:v>27.138779524510731</c:v>
                </c:pt>
                <c:pt idx="9">
                  <c:v>26.50857611370834</c:v>
                </c:pt>
                <c:pt idx="10">
                  <c:v>25.884750558533959</c:v>
                </c:pt>
                <c:pt idx="11">
                  <c:v>25.26751549239011</c:v>
                </c:pt>
                <c:pt idx="12">
                  <c:v>24.657075186064588</c:v>
                </c:pt>
                <c:pt idx="13">
                  <c:v>24.05362538662575</c:v>
                </c:pt>
                <c:pt idx="14">
                  <c:v>23.457353174123732</c:v>
                </c:pt>
                <c:pt idx="15">
                  <c:v>22.868436836177541</c:v>
                </c:pt>
                <c:pt idx="16">
                  <c:v>22.287045760481689</c:v>
                </c:pt>
                <c:pt idx="17">
                  <c:v>21.713340345219951</c:v>
                </c:pt>
                <c:pt idx="18">
                  <c:v>21.147471927329569</c:v>
                </c:pt>
                <c:pt idx="19">
                  <c:v>20.58958272851493</c:v>
                </c:pt>
                <c:pt idx="20">
                  <c:v>20.039805818867439</c:v>
                </c:pt>
                <c:pt idx="21">
                  <c:v>19.498265097906469</c:v>
                </c:pt>
                <c:pt idx="22">
                  <c:v>18.965075292816518</c:v>
                </c:pt>
                <c:pt idx="23">
                  <c:v>18.440341973616771</c:v>
                </c:pt>
                <c:pt idx="24">
                  <c:v>17.924161584962452</c:v>
                </c:pt>
                <c:pt idx="25">
                  <c:v>17.416621494241589</c:v>
                </c:pt>
                <c:pt idx="26">
                  <c:v>16.917800055597681</c:v>
                </c:pt>
                <c:pt idx="27">
                  <c:v>16.427766689476329</c:v>
                </c:pt>
                <c:pt idx="28">
                  <c:v>15.94658197726431</c:v>
                </c:pt>
                <c:pt idx="29">
                  <c:v>15.47429777056146</c:v>
                </c:pt>
                <c:pt idx="30">
                  <c:v>15.01095731459959</c:v>
                </c:pt>
                <c:pt idx="31">
                  <c:v>14.55659538529904</c:v>
                </c:pt>
                <c:pt idx="32">
                  <c:v>14.11123843943095</c:v>
                </c:pt>
                <c:pt idx="33">
                  <c:v>13.67490477733422</c:v>
                </c:pt>
                <c:pt idx="34">
                  <c:v>13.247604717617749</c:v>
                </c:pt>
                <c:pt idx="35">
                  <c:v>12.82934078326349</c:v>
                </c:pt>
                <c:pt idx="36">
                  <c:v>12.42010789853185</c:v>
                </c:pt>
                <c:pt idx="37">
                  <c:v>12.01989359606007</c:v>
                </c:pt>
                <c:pt idx="38">
                  <c:v>11.62867823353432</c:v>
                </c:pt>
                <c:pt idx="39">
                  <c:v>11.24643521930944</c:v>
                </c:pt>
                <c:pt idx="40">
                  <c:v>10.87313124634481</c:v>
                </c:pt>
                <c:pt idx="41">
                  <c:v>10.508726533821291</c:v>
                </c:pt>
                <c:pt idx="42">
                  <c:v>10.153175075803251</c:v>
                </c:pt>
                <c:pt idx="43">
                  <c:v>9.8064248963097995</c:v>
                </c:pt>
                <c:pt idx="44">
                  <c:v>9.4684183101617165</c:v>
                </c:pt>
                <c:pt idx="45">
                  <c:v>9.1390921889747876</c:v>
                </c:pt>
                <c:pt idx="46">
                  <c:v>8.8183782316756592</c:v>
                </c:pt>
                <c:pt idx="47">
                  <c:v>8.5062032389238027</c:v>
                </c:pt>
                <c:pt idx="48">
                  <c:v>8.2024893908318628</c:v>
                </c:pt>
                <c:pt idx="49">
                  <c:v>7.9071545273869059</c:v>
                </c:pt>
                <c:pt idx="50">
                  <c:v>7.6201124309866444</c:v>
                </c:pt>
                <c:pt idx="51">
                  <c:v>7.3412731105173874</c:v>
                </c:pt>
                <c:pt idx="52">
                  <c:v>7.0705430864145589</c:v>
                </c:pt>
                <c:pt idx="53">
                  <c:v>6.8078256761614133</c:v>
                </c:pt>
                <c:pt idx="54">
                  <c:v>6.5530212796976626</c:v>
                </c:pt>
                <c:pt idx="55">
                  <c:v>6.3060276642264181</c:v>
                </c:pt>
                <c:pt idx="56">
                  <c:v>6.0667402479254129</c:v>
                </c:pt>
                <c:pt idx="57">
                  <c:v>5.8350523820866957</c:v>
                </c:pt>
                <c:pt idx="58">
                  <c:v>5.6108556312276932</c:v>
                </c:pt>
                <c:pt idx="59">
                  <c:v>5.3940400507357902</c:v>
                </c:pt>
                <c:pt idx="60">
                  <c:v>5.1844944616281277</c:v>
                </c:pt>
                <c:pt idx="61">
                  <c:v>4.9821067220281767</c:v>
                </c:pt>
                <c:pt idx="62">
                  <c:v>4.7867639949806868</c:v>
                </c:pt>
                <c:pt idx="63">
                  <c:v>4.5983530122466592</c:v>
                </c:pt>
                <c:pt idx="64">
                  <c:v>4.4167603337401564</c:v>
                </c:pt>
                <c:pt idx="65">
                  <c:v>4.2418726022887281</c:v>
                </c:pt>
                <c:pt idx="66">
                  <c:v>4.0735767934191331</c:v>
                </c:pt>
                <c:pt idx="67">
                  <c:v>3.911760459889571</c:v>
                </c:pt>
                <c:pt idx="68">
                  <c:v>3.7563119707089538</c:v>
                </c:pt>
                <c:pt idx="69">
                  <c:v>3.6071207444026401</c:v>
                </c:pt>
                <c:pt idx="70">
                  <c:v>3.4640774763024722</c:v>
                </c:pt>
                <c:pt idx="71">
                  <c:v>3.327074359656867</c:v>
                </c:pt>
                <c:pt idx="72">
                  <c:v>3.1960053003741069</c:v>
                </c:pt>
                <c:pt idx="73">
                  <c:v>3.0707661252286158</c:v>
                </c:pt>
                <c:pt idx="74">
                  <c:v>2.95125478337616</c:v>
                </c:pt>
                <c:pt idx="75">
                  <c:v>2.8373715410391989</c:v>
                </c:pt>
                <c:pt idx="76">
                  <c:v>2.7290191692382431</c:v>
                </c:pt>
                <c:pt idx="77">
                  <c:v>2.6261031244589268</c:v>
                </c:pt>
                <c:pt idx="78">
                  <c:v>2.528531722157513</c:v>
                </c:pt>
                <c:pt idx="79">
                  <c:v>2.4362163030197981</c:v>
                </c:pt>
                <c:pt idx="80">
                  <c:v>2.349071391899785</c:v>
                </c:pt>
                <c:pt idx="81">
                  <c:v>2.2670148493750308</c:v>
                </c:pt>
                <c:pt idx="82">
                  <c:v>2.1899680158653059</c:v>
                </c:pt>
                <c:pt idx="83">
                  <c:v>2.1178558482700889</c:v>
                </c:pt>
                <c:pt idx="84">
                  <c:v>2.0506070490884678</c:v>
                </c:pt>
                <c:pt idx="85">
                  <c:v>1.9881541879922331</c:v>
                </c:pt>
                <c:pt idx="86">
                  <c:v>1.9304338158294081</c:v>
                </c:pt>
                <c:pt idx="87">
                  <c:v>1.8773865710410671</c:v>
                </c:pt>
                <c:pt idx="88">
                  <c:v>1.8289572784792241</c:v>
                </c:pt>
                <c:pt idx="89">
                  <c:v>1.785095040617712</c:v>
                </c:pt>
                <c:pt idx="90">
                  <c:v>1.7457533211514571</c:v>
                </c:pt>
                <c:pt idx="91">
                  <c:v>1.710890020982377</c:v>
                </c:pt>
                <c:pt idx="92">
                  <c:v>1.680467546592338</c:v>
                </c:pt>
                <c:pt idx="93">
                  <c:v>1.6544528708052451</c:v>
                </c:pt>
                <c:pt idx="94">
                  <c:v>1.632817585941458</c:v>
                </c:pt>
                <c:pt idx="95">
                  <c:v>1.6155379493684081</c:v>
                </c:pt>
                <c:pt idx="96">
                  <c:v>1.602594921451483</c:v>
                </c:pt>
                <c:pt idx="97">
                  <c:v>1.5939741959091629</c:v>
                </c:pt>
                <c:pt idx="98">
                  <c:v>1.589666222575947</c:v>
                </c:pt>
              </c:numCache>
            </c:numRef>
          </c:yVal>
          <c:smooth val="1"/>
          <c:extLst>
            <c:ext xmlns:c16="http://schemas.microsoft.com/office/drawing/2014/chart" uri="{C3380CC4-5D6E-409C-BE32-E72D297353CC}">
              <c16:uniqueId val="{00000000-7A76-42A6-B5EC-9DBFA003B38C}"/>
            </c:ext>
          </c:extLst>
        </c:ser>
        <c:ser>
          <c:idx val="0"/>
          <c:order val="1"/>
          <c:tx>
            <c:strRef>
              <c:f>גרף!$B$3</c:f>
              <c:strCache>
                <c:ptCount val="1"/>
                <c:pt idx="0">
                  <c:v>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32.187325202119297</c:v>
                </c:pt>
                <c:pt idx="1">
                  <c:v>31.494754691134549</c:v>
                </c:pt>
                <c:pt idx="2">
                  <c:v>30.808007976553871</c:v>
                </c:pt>
                <c:pt idx="3">
                  <c:v>30.127307452388411</c:v>
                </c:pt>
                <c:pt idx="4">
                  <c:v>29.452869651580901</c:v>
                </c:pt>
                <c:pt idx="5">
                  <c:v>28.784904978381562</c:v>
                </c:pt>
                <c:pt idx="6">
                  <c:v>28.123617455162691</c:v>
                </c:pt>
                <c:pt idx="7">
                  <c:v>27.469204484087449</c:v>
                </c:pt>
                <c:pt idx="8">
                  <c:v>26.821856624005079</c:v>
                </c:pt>
                <c:pt idx="9">
                  <c:v>26.181757382901061</c:v>
                </c:pt>
                <c:pt idx="10">
                  <c:v>25.54908302618648</c:v>
                </c:pt>
                <c:pt idx="11">
                  <c:v>24.92400240106636</c:v>
                </c:pt>
                <c:pt idx="12">
                  <c:v>24.306676777182371</c:v>
                </c:pt>
                <c:pt idx="13">
                  <c:v>23.697259703681208</c:v>
                </c:pt>
                <c:pt idx="14">
                  <c:v>23.095896882815438</c:v>
                </c:pt>
                <c:pt idx="15">
                  <c:v>22.50272606014056</c:v>
                </c:pt>
                <c:pt idx="16">
                  <c:v>21.91787693132839</c:v>
                </c:pt>
                <c:pt idx="17">
                  <c:v>21.34147106557505</c:v>
                </c:pt>
                <c:pt idx="18">
                  <c:v>20.773621845539861</c:v>
                </c:pt>
                <c:pt idx="19">
                  <c:v>20.214434423710902</c:v>
                </c:pt>
                <c:pt idx="20">
                  <c:v>19.66400569505382</c:v>
                </c:pt>
                <c:pt idx="21">
                  <c:v>19.1224242857616</c:v>
                </c:pt>
                <c:pt idx="22">
                  <c:v>18.589770557886329</c:v>
                </c:pt>
                <c:pt idx="23">
                  <c:v>18.066116629598149</c:v>
                </c:pt>
                <c:pt idx="24">
                  <c:v>17.55152641078249</c:v>
                </c:pt>
                <c:pt idx="25">
                  <c:v>17.046055653654001</c:v>
                </c:pt>
                <c:pt idx="26">
                  <c:v>16.549752018034681</c:v>
                </c:pt>
                <c:pt idx="27">
                  <c:v>16.06265515091448</c:v>
                </c:pt>
                <c:pt idx="28">
                  <c:v>15.58479677988505</c:v>
                </c:pt>
                <c:pt idx="29">
                  <c:v>15.11620082001193</c:v>
                </c:pt>
                <c:pt idx="30">
                  <c:v>14.656883493686401</c:v>
                </c:pt>
                <c:pt idx="31">
                  <c:v>14.20685346297669</c:v>
                </c:pt>
                <c:pt idx="32">
                  <c:v>13.766111973977971</c:v>
                </c:pt>
                <c:pt idx="33">
                  <c:v>13.33465301264305</c:v>
                </c:pt>
                <c:pt idx="34">
                  <c:v>12.912463471559279</c:v>
                </c:pt>
                <c:pt idx="35">
                  <c:v>12.499523327123489</c:v>
                </c:pt>
                <c:pt idx="36">
                  <c:v>12.095805826554519</c:v>
                </c:pt>
                <c:pt idx="37">
                  <c:v>11.70127768417305</c:v>
                </c:pt>
                <c:pt idx="38">
                  <c:v>11.315899286370151</c:v>
                </c:pt>
                <c:pt idx="39">
                  <c:v>10.93962490467973</c:v>
                </c:pt>
                <c:pt idx="40">
                  <c:v>10.5724029163657</c:v>
                </c:pt>
                <c:pt idx="41">
                  <c:v>10.21417603193246</c:v>
                </c:pt>
                <c:pt idx="42">
                  <c:v>9.8648815289659399</c:v>
                </c:pt>
                <c:pt idx="43">
                  <c:v>9.5244514917141725</c:v>
                </c:pt>
                <c:pt idx="44">
                  <c:v>9.1928130558184318</c:v>
                </c:pt>
                <c:pt idx="45">
                  <c:v>8.8698886576106641</c:v>
                </c:pt>
                <c:pt idx="46">
                  <c:v>8.5555962873985631</c:v>
                </c:pt>
                <c:pt idx="47">
                  <c:v>8.2498497461670173</c:v>
                </c:pt>
                <c:pt idx="48">
                  <c:v>7.9525589051332917</c:v>
                </c:pt>
                <c:pt idx="49">
                  <c:v>7.6636299676034234</c:v>
                </c:pt>
                <c:pt idx="50">
                  <c:v>7.3829657325883433</c:v>
                </c:pt>
                <c:pt idx="51">
                  <c:v>7.110465859650815</c:v>
                </c:pt>
                <c:pt idx="52">
                  <c:v>6.8460271344675636</c:v>
                </c:pt>
                <c:pt idx="53">
                  <c:v>6.5895437346053898</c:v>
                </c:pt>
                <c:pt idx="54">
                  <c:v>6.3409074950253164</c:v>
                </c:pt>
                <c:pt idx="55">
                  <c:v>6.1000081728448272</c:v>
                </c:pt>
                <c:pt idx="56">
                  <c:v>5.8667337109049829</c:v>
                </c:pt>
                <c:pt idx="57">
                  <c:v>5.6409704997064916</c:v>
                </c:pt>
                <c:pt idx="58">
                  <c:v>5.4226036372966071</c:v>
                </c:pt>
                <c:pt idx="59">
                  <c:v>5.2115171867069039</c:v>
                </c:pt>
                <c:pt idx="60">
                  <c:v>5.0075944305605482</c:v>
                </c:pt>
                <c:pt idx="61">
                  <c:v>4.810718122486402</c:v>
                </c:pt>
                <c:pt idx="62">
                  <c:v>4.6207707349961193</c:v>
                </c:pt>
                <c:pt idx="63">
                  <c:v>4.4376347034994454</c:v>
                </c:pt>
                <c:pt idx="64">
                  <c:v>4.2611926661517341</c:v>
                </c:pt>
                <c:pt idx="65">
                  <c:v>4.0913276992465466</c:v>
                </c:pt>
                <c:pt idx="66">
                  <c:v>3.9279235478847969</c:v>
                </c:pt>
                <c:pt idx="67">
                  <c:v>3.7708648516702419</c:v>
                </c:pt>
                <c:pt idx="68">
                  <c:v>3.620037365199245</c:v>
                </c:pt>
                <c:pt idx="69">
                  <c:v>3.4753281731302388</c:v>
                </c:pt>
                <c:pt idx="70">
                  <c:v>3.336625899635643</c:v>
                </c:pt>
                <c:pt idx="71">
                  <c:v>3.2038209120555892</c:v>
                </c:pt>
                <c:pt idx="72">
                  <c:v>3.0768055185890191</c:v>
                </c:pt>
                <c:pt idx="73">
                  <c:v>2.955474159873166</c:v>
                </c:pt>
                <c:pt idx="74">
                  <c:v>2.8397235943173862</c:v>
                </c:pt>
                <c:pt idx="75">
                  <c:v>2.7294530770714478</c:v>
                </c:pt>
                <c:pt idx="76">
                  <c:v>2.62456453252193</c:v>
                </c:pt>
                <c:pt idx="77">
                  <c:v>2.5249627202230518</c:v>
                </c:pt>
                <c:pt idx="78">
                  <c:v>2.4305553941803102</c:v>
                </c:pt>
                <c:pt idx="79">
                  <c:v>2.3412534554164179</c:v>
                </c:pt>
                <c:pt idx="80">
                  <c:v>2.2569710977595099</c:v>
                </c:pt>
                <c:pt idx="81">
                  <c:v>2.1776259468031318</c:v>
                </c:pt>
                <c:pt idx="82">
                  <c:v>2.1031391919963411</c:v>
                </c:pt>
                <c:pt idx="83">
                  <c:v>2.0334357118302719</c:v>
                </c:pt>
                <c:pt idx="84">
                  <c:v>1.9684441920946589</c:v>
                </c:pt>
                <c:pt idx="85">
                  <c:v>1.9080972371843019</c:v>
                </c:pt>
                <c:pt idx="86">
                  <c:v>1.852331474441075</c:v>
                </c:pt>
                <c:pt idx="87">
                  <c:v>1.801087651522002</c:v>
                </c:pt>
                <c:pt idx="88">
                  <c:v>1.7543107267881151</c:v>
                </c:pt>
                <c:pt idx="89">
                  <c:v>1.711949952712335</c:v>
                </c:pt>
                <c:pt idx="90">
                  <c:v>1.673958952307431</c:v>
                </c:pt>
                <c:pt idx="91">
                  <c:v>1.640295788577367</c:v>
                </c:pt>
                <c:pt idx="92">
                  <c:v>1.6109230269969761</c:v>
                </c:pt>
                <c:pt idx="93">
                  <c:v>1.5858077910260071</c:v>
                </c:pt>
                <c:pt idx="94">
                  <c:v>1.56492181066422</c:v>
                </c:pt>
                <c:pt idx="95">
                  <c:v>1.548241464054334</c:v>
                </c:pt>
                <c:pt idx="96">
                  <c:v>1.5357478121394681</c:v>
                </c:pt>
                <c:pt idx="97">
                  <c:v>1.5274266263810641</c:v>
                </c:pt>
                <c:pt idx="98">
                  <c:v>1.523268409542508</c:v>
                </c:pt>
              </c:numCache>
            </c:numRef>
          </c:yVal>
          <c:smooth val="1"/>
          <c:extLst>
            <c:ext xmlns:c16="http://schemas.microsoft.com/office/drawing/2014/chart" uri="{C3380CC4-5D6E-409C-BE32-E72D297353CC}">
              <c16:uniqueId val="{00000001-7A76-42A6-B5EC-9DBFA003B38C}"/>
            </c:ext>
          </c:extLst>
        </c:ser>
        <c:ser>
          <c:idx val="1"/>
          <c:order val="2"/>
          <c:tx>
            <c:strRef>
              <c:f>גרף!$B$4</c:f>
              <c:strCache>
                <c:ptCount val="1"/>
                <c:pt idx="0">
                  <c:v>10</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30.443844937156499</c:v>
                </c:pt>
                <c:pt idx="1">
                  <c:v>29.57610992669041</c:v>
                </c:pt>
                <c:pt idx="2">
                  <c:v>28.727731296294301</c:v>
                </c:pt>
                <c:pt idx="3">
                  <c:v>27.8983833913327</c:v>
                </c:pt>
                <c:pt idx="4">
                  <c:v>27.087747311613779</c:v>
                </c:pt>
                <c:pt idx="5">
                  <c:v>26.29551057568937</c:v>
                </c:pt>
                <c:pt idx="6">
                  <c:v>25.521366797981539</c:v>
                </c:pt>
                <c:pt idx="7">
                  <c:v>24.765015378769899</c:v>
                </c:pt>
                <c:pt idx="8">
                  <c:v>24.026161207054521</c:v>
                </c:pt>
                <c:pt idx="9">
                  <c:v>23.304514376289848</c:v>
                </c:pt>
                <c:pt idx="10">
                  <c:v>22.59978991296579</c:v>
                </c:pt>
                <c:pt idx="11">
                  <c:v>21.911707517992131</c:v>
                </c:pt>
                <c:pt idx="12">
                  <c:v>21.239991320823499</c:v>
                </c:pt>
                <c:pt idx="13">
                  <c:v>20.584369646242369</c:v>
                </c:pt>
                <c:pt idx="14">
                  <c:v>19.944574793698941</c:v>
                </c:pt>
                <c:pt idx="15">
                  <c:v>19.320342829087661</c:v>
                </c:pt>
                <c:pt idx="16">
                  <c:v>18.71141338882186</c:v>
                </c:pt>
                <c:pt idx="17">
                  <c:v>18.117529496050121</c:v>
                </c:pt>
                <c:pt idx="18">
                  <c:v>17.538437388840471</c:v>
                </c:pt>
                <c:pt idx="19">
                  <c:v>16.97388636014146</c:v>
                </c:pt>
                <c:pt idx="20">
                  <c:v>16.423628609313269</c:v>
                </c:pt>
                <c:pt idx="21">
                  <c:v>15.88741910500613</c:v>
                </c:pt>
                <c:pt idx="22">
                  <c:v>15.365015459148349</c:v>
                </c:pt>
                <c:pt idx="23">
                  <c:v>14.8561778117926</c:v>
                </c:pt>
                <c:pt idx="24">
                  <c:v>14.36066872655535</c:v>
                </c:pt>
                <c:pt idx="25">
                  <c:v>13.87825309637212</c:v>
                </c:pt>
                <c:pt idx="26">
                  <c:v>13.40869805927959</c:v>
                </c:pt>
                <c:pt idx="27">
                  <c:v>12.95177292392515</c:v>
                </c:pt>
                <c:pt idx="28">
                  <c:v>12.5072491044942</c:v>
                </c:pt>
                <c:pt idx="29">
                  <c:v>12.0749000647376</c:v>
                </c:pt>
                <c:pt idx="30">
                  <c:v>11.65450127077291</c:v>
                </c:pt>
                <c:pt idx="31">
                  <c:v>11.2458301523271</c:v>
                </c:pt>
                <c:pt idx="32">
                  <c:v>10.848666072081951</c:v>
                </c:pt>
                <c:pt idx="33">
                  <c:v>10.46279030277892</c:v>
                </c:pt>
                <c:pt idx="34">
                  <c:v>10.087986011736151</c:v>
                </c:pt>
                <c:pt idx="35">
                  <c:v>9.7240382524275919</c:v>
                </c:pt>
                <c:pt idx="36">
                  <c:v>9.3707339627722899</c:v>
                </c:pt>
                <c:pt idx="37">
                  <c:v>9.027861969780794</c:v>
                </c:pt>
                <c:pt idx="38">
                  <c:v>8.6952130002059658</c:v>
                </c:pt>
                <c:pt idx="39">
                  <c:v>8.3725796968460759</c:v>
                </c:pt>
                <c:pt idx="40">
                  <c:v>8.0597566401501588</c:v>
                </c:pt>
                <c:pt idx="41">
                  <c:v>7.7565403747781581</c:v>
                </c:pt>
                <c:pt idx="42">
                  <c:v>7.4627294407720077</c:v>
                </c:pt>
                <c:pt idx="43">
                  <c:v>7.1781244089981158</c:v>
                </c:pt>
                <c:pt idx="44">
                  <c:v>6.9025279205268886</c:v>
                </c:pt>
                <c:pt idx="45">
                  <c:v>6.6357447296207672</c:v>
                </c:pt>
                <c:pt idx="46">
                  <c:v>6.3775817500088179</c:v>
                </c:pt>
                <c:pt idx="47">
                  <c:v>6.1278481041330899</c:v>
                </c:pt>
                <c:pt idx="48">
                  <c:v>5.8863551750598617</c:v>
                </c:pt>
                <c:pt idx="49">
                  <c:v>5.652916660757179</c:v>
                </c:pt>
                <c:pt idx="50">
                  <c:v>5.4273486304490568</c:v>
                </c:pt>
                <c:pt idx="51">
                  <c:v>5.2094695827660296</c:v>
                </c:pt>
                <c:pt idx="52">
                  <c:v>4.9991005054215663</c:v>
                </c:pt>
                <c:pt idx="53">
                  <c:v>4.7960649361539804</c:v>
                </c:pt>
                <c:pt idx="54">
                  <c:v>4.6001890246839592</c:v>
                </c:pt>
                <c:pt idx="55">
                  <c:v>4.4113015954486112</c:v>
                </c:pt>
                <c:pt idx="56">
                  <c:v>4.2292342108838081</c:v>
                </c:pt>
                <c:pt idx="57">
                  <c:v>4.0538212350378684</c:v>
                </c:pt>
                <c:pt idx="58">
                  <c:v>3.8848998973107891</c:v>
                </c:pt>
                <c:pt idx="59">
                  <c:v>3.7223103561246309</c:v>
                </c:pt>
                <c:pt idx="60">
                  <c:v>3.5658957623419969</c:v>
                </c:pt>
                <c:pt idx="61">
                  <c:v>3.4155023222609491</c:v>
                </c:pt>
                <c:pt idx="62">
                  <c:v>3.2709793600259531</c:v>
                </c:pt>
                <c:pt idx="63">
                  <c:v>3.1321793793056689</c:v>
                </c:pt>
                <c:pt idx="64">
                  <c:v>2.9989581240994272</c:v>
                </c:pt>
                <c:pt idx="65">
                  <c:v>2.8711746385451189</c:v>
                </c:pt>
                <c:pt idx="66">
                  <c:v>2.7486913256118539</c:v>
                </c:pt>
                <c:pt idx="67">
                  <c:v>2.63137400457112</c:v>
                </c:pt>
                <c:pt idx="68">
                  <c:v>2.51909196715029</c:v>
                </c:pt>
                <c:pt idx="69">
                  <c:v>2.4117180322820828</c:v>
                </c:pt>
                <c:pt idx="70">
                  <c:v>2.309128599373008</c:v>
                </c:pt>
                <c:pt idx="71">
                  <c:v>2.2112037000228661</c:v>
                </c:pt>
                <c:pt idx="72">
                  <c:v>2.1178270481360291</c:v>
                </c:pt>
                <c:pt idx="73">
                  <c:v>2.028886088373449</c:v>
                </c:pt>
                <c:pt idx="74">
                  <c:v>1.944272042902111</c:v>
                </c:pt>
                <c:pt idx="75">
                  <c:v>1.863879956405984</c:v>
                </c:pt>
                <c:pt idx="76">
                  <c:v>1.7876087393294</c:v>
                </c:pt>
                <c:pt idx="77">
                  <c:v>1.7153612093301169</c:v>
                </c:pt>
                <c:pt idx="78">
                  <c:v>1.647044130925261</c:v>
                </c:pt>
                <c:pt idx="79">
                  <c:v>1.582568253318722</c:v>
                </c:pt>
                <c:pt idx="80">
                  <c:v>1.52184834640346</c:v>
                </c:pt>
                <c:pt idx="81">
                  <c:v>1.4648032349366089</c:v>
                </c:pt>
                <c:pt idx="82">
                  <c:v>1.4113558308891609</c:v>
                </c:pt>
                <c:pt idx="83">
                  <c:v>1.3614331639754349</c:v>
                </c:pt>
                <c:pt idx="84">
                  <c:v>1.314966410370485</c:v>
                </c:pt>
                <c:pt idx="85">
                  <c:v>1.271890919626075</c:v>
                </c:pt>
                <c:pt idx="86">
                  <c:v>1.23214623979784</c:v>
                </c:pt>
                <c:pt idx="87">
                  <c:v>1.195676140797856</c:v>
                </c:pt>
                <c:pt idx="88">
                  <c:v>1.162428635987947</c:v>
                </c:pt>
                <c:pt idx="89">
                  <c:v>1.132356002029838</c:v>
                </c:pt>
                <c:pt idx="90">
                  <c:v>1.1054147970085451</c:v>
                </c:pt>
                <c:pt idx="91">
                  <c:v>1.0815658768454459</c:v>
                </c:pt>
                <c:pt idx="92">
                  <c:v>1.060774410017068</c:v>
                </c:pt>
                <c:pt idx="93">
                  <c:v>1.043009890594959</c:v>
                </c:pt>
                <c:pt idx="94">
                  <c:v>1.02824614962108</c:v>
                </c:pt>
                <c:pt idx="95">
                  <c:v>1.016461364831891</c:v>
                </c:pt>
                <c:pt idx="96">
                  <c:v>1.0076380687428821</c:v>
                </c:pt>
                <c:pt idx="97">
                  <c:v>1.0017631551036419</c:v>
                </c:pt>
                <c:pt idx="98">
                  <c:v>0.99882788373173792</c:v>
                </c:pt>
              </c:numCache>
            </c:numRef>
          </c:yVal>
          <c:smooth val="1"/>
          <c:extLst>
            <c:ext xmlns:c16="http://schemas.microsoft.com/office/drawing/2014/chart" uri="{C3380CC4-5D6E-409C-BE32-E72D297353CC}">
              <c16:uniqueId val="{00000002-7A76-42A6-B5EC-9DBFA003B38C}"/>
            </c:ext>
          </c:extLst>
        </c:ser>
        <c:ser>
          <c:idx val="2"/>
          <c:order val="3"/>
          <c:tx>
            <c:strRef>
              <c:f>גרף!$B$5</c:f>
              <c:strCache>
                <c:ptCount val="1"/>
                <c:pt idx="0">
                  <c:v>50</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25.486969218031579</c:v>
                </c:pt>
                <c:pt idx="1">
                  <c:v>24.158273234232581</c:v>
                </c:pt>
                <c:pt idx="2">
                  <c:v>22.898245512825518</c:v>
                </c:pt>
                <c:pt idx="3">
                  <c:v>21.703342663943801</c:v>
                </c:pt>
                <c:pt idx="4">
                  <c:v>20.57020452800111</c:v>
                </c:pt>
                <c:pt idx="5">
                  <c:v>19.495644684976622</c:v>
                </c:pt>
                <c:pt idx="6">
                  <c:v>18.47664145510349</c:v>
                </c:pt>
                <c:pt idx="7">
                  <c:v>17.51032936555923</c:v>
                </c:pt>
                <c:pt idx="8">
                  <c:v>16.5939910590692</c:v>
                </c:pt>
                <c:pt idx="9">
                  <c:v>15.725049621579499</c:v>
                </c:pt>
                <c:pt idx="10">
                  <c:v>14.90106130733615</c:v>
                </c:pt>
                <c:pt idx="11">
                  <c:v>14.11970864082685</c:v>
                </c:pt>
                <c:pt idx="12">
                  <c:v>13.37879387610305</c:v>
                </c:pt>
                <c:pt idx="13">
                  <c:v>12.6762327950069</c:v>
                </c:pt>
                <c:pt idx="14">
                  <c:v>12.01004882678183</c:v>
                </c:pt>
                <c:pt idx="15">
                  <c:v>11.37836747245121</c:v>
                </c:pt>
                <c:pt idx="16">
                  <c:v>10.77941101820733</c:v>
                </c:pt>
                <c:pt idx="17">
                  <c:v>10.21149352286742</c:v>
                </c:pt>
                <c:pt idx="18">
                  <c:v>9.6730160652249495</c:v>
                </c:pt>
                <c:pt idx="19">
                  <c:v>9.1624622378567739</c:v>
                </c:pt>
                <c:pt idx="20">
                  <c:v>8.6783938746405109</c:v>
                </c:pt>
                <c:pt idx="21">
                  <c:v>8.2194469998951885</c:v>
                </c:pt>
                <c:pt idx="22">
                  <c:v>7.7843279876822056</c:v>
                </c:pt>
                <c:pt idx="23">
                  <c:v>7.3718099203958571</c:v>
                </c:pt>
                <c:pt idx="24">
                  <c:v>6.980729136334074</c:v>
                </c:pt>
                <c:pt idx="25">
                  <c:v>6.6099819564725006</c:v>
                </c:pt>
                <c:pt idx="26">
                  <c:v>6.2585215811700818</c:v>
                </c:pt>
                <c:pt idx="27">
                  <c:v>5.9253551480132254</c:v>
                </c:pt>
                <c:pt idx="28">
                  <c:v>5.6095409424598239</c:v>
                </c:pt>
                <c:pt idx="29">
                  <c:v>5.3101857533752561</c:v>
                </c:pt>
                <c:pt idx="30">
                  <c:v>5.0264423659610662</c:v>
                </c:pt>
                <c:pt idx="31">
                  <c:v>4.7575071849645472</c:v>
                </c:pt>
                <c:pt idx="32">
                  <c:v>4.5026179814250069</c:v>
                </c:pt>
                <c:pt idx="33">
                  <c:v>4.2610517565611437</c:v>
                </c:pt>
                <c:pt idx="34">
                  <c:v>4.0321227167346549</c:v>
                </c:pt>
                <c:pt idx="35">
                  <c:v>3.8151803537388149</c:v>
                </c:pt>
                <c:pt idx="36">
                  <c:v>3.609607624958318</c:v>
                </c:pt>
                <c:pt idx="37">
                  <c:v>3.4148192282289109</c:v>
                </c:pt>
                <c:pt idx="38">
                  <c:v>3.2302599664930272</c:v>
                </c:pt>
                <c:pt idx="39">
                  <c:v>3.0554031976015978</c:v>
                </c:pt>
                <c:pt idx="40">
                  <c:v>2.889749364853166</c:v>
                </c:pt>
                <c:pt idx="41">
                  <c:v>2.73282460408991</c:v>
                </c:pt>
                <c:pt idx="42">
                  <c:v>2.584179423387067</c:v>
                </c:pt>
                <c:pt idx="43">
                  <c:v>2.443387451577907</c:v>
                </c:pt>
                <c:pt idx="44">
                  <c:v>2.3100442520515689</c:v>
                </c:pt>
                <c:pt idx="45">
                  <c:v>2.1837661984462562</c:v>
                </c:pt>
                <c:pt idx="46">
                  <c:v>2.0641894090359121</c:v>
                </c:pt>
                <c:pt idx="47">
                  <c:v>1.950968736775246</c:v>
                </c:pt>
                <c:pt idx="48">
                  <c:v>1.8437768121261009</c:v>
                </c:pt>
                <c:pt idx="49">
                  <c:v>1.7423031359382359</c:v>
                </c:pt>
                <c:pt idx="50">
                  <c:v>1.646253219800059</c:v>
                </c:pt>
                <c:pt idx="51">
                  <c:v>1.555347771409924</c:v>
                </c:pt>
                <c:pt idx="52">
                  <c:v>1.469321922646937</c:v>
                </c:pt>
                <c:pt idx="53">
                  <c:v>1.3879244981418879</c:v>
                </c:pt>
                <c:pt idx="54">
                  <c:v>1.3109173222644701</c:v>
                </c:pt>
                <c:pt idx="55">
                  <c:v>1.238074562552629</c:v>
                </c:pt>
                <c:pt idx="56">
                  <c:v>1.169182107713933</c:v>
                </c:pt>
                <c:pt idx="57">
                  <c:v>1.104036978427662</c:v>
                </c:pt>
                <c:pt idx="58">
                  <c:v>1.042446769270158</c:v>
                </c:pt>
                <c:pt idx="59">
                  <c:v>0.98422912017497888</c:v>
                </c:pt>
                <c:pt idx="60">
                  <c:v>0.92921121592397271</c:v>
                </c:pt>
                <c:pt idx="61">
                  <c:v>0.87722931224569034</c:v>
                </c:pt>
                <c:pt idx="62">
                  <c:v>0.82812828717378795</c:v>
                </c:pt>
                <c:pt idx="63">
                  <c:v>0.78176121639049789</c:v>
                </c:pt>
                <c:pt idx="64">
                  <c:v>0.73798897134902997</c:v>
                </c:pt>
                <c:pt idx="65">
                  <c:v>0.69667983903412334</c:v>
                </c:pt>
                <c:pt idx="66">
                  <c:v>0.65770916228206122</c:v>
                </c:pt>
                <c:pt idx="67">
                  <c:v>0.6209589996404683</c:v>
                </c:pt>
                <c:pt idx="68">
                  <c:v>0.58631780380430409</c:v>
                </c:pt>
                <c:pt idx="69">
                  <c:v>0.55368011771778713</c:v>
                </c:pt>
                <c:pt idx="70">
                  <c:v>0.52294628748269789</c:v>
                </c:pt>
                <c:pt idx="71">
                  <c:v>0.49402219126173802</c:v>
                </c:pt>
                <c:pt idx="72">
                  <c:v>0.4668189834115174</c:v>
                </c:pt>
                <c:pt idx="73">
                  <c:v>0.44125285312342571</c:v>
                </c:pt>
                <c:pt idx="74">
                  <c:v>0.41724479689222699</c:v>
                </c:pt>
                <c:pt idx="75">
                  <c:v>0.3947204041718439</c:v>
                </c:pt>
                <c:pt idx="76">
                  <c:v>0.37360965561553972</c:v>
                </c:pt>
                <c:pt idx="77">
                  <c:v>0.3538467333337168</c:v>
                </c:pt>
                <c:pt idx="78">
                  <c:v>0.33536984263688369</c:v>
                </c:pt>
                <c:pt idx="79">
                  <c:v>0.31812104476413022</c:v>
                </c:pt>
                <c:pt idx="80">
                  <c:v>0.30204610012877298</c:v>
                </c:pt>
                <c:pt idx="81">
                  <c:v>0.28709432164277299</c:v>
                </c:pt>
                <c:pt idx="82">
                  <c:v>0.27321843771018378</c:v>
                </c:pt>
                <c:pt idx="83">
                  <c:v>0.26037446450732582</c:v>
                </c:pt>
                <c:pt idx="84">
                  <c:v>0.24852158719370529</c:v>
                </c:pt>
                <c:pt idx="85">
                  <c:v>0.23762204972294809</c:v>
                </c:pt>
                <c:pt idx="86">
                  <c:v>0.22764105294729589</c:v>
                </c:pt>
                <c:pt idx="87">
                  <c:v>0.21854666073258311</c:v>
                </c:pt>
                <c:pt idx="88">
                  <c:v>0.21030971382313091</c:v>
                </c:pt>
                <c:pt idx="89">
                  <c:v>0.20290375121773929</c:v>
                </c:pt>
                <c:pt idx="90">
                  <c:v>0.19630493883899211</c:v>
                </c:pt>
                <c:pt idx="91">
                  <c:v>0.19049200529846469</c:v>
                </c:pt>
                <c:pt idx="92">
                  <c:v>0.1854461845802132</c:v>
                </c:pt>
                <c:pt idx="93">
                  <c:v>0.1811511654841742</c:v>
                </c:pt>
                <c:pt idx="94">
                  <c:v>0.17759304768988571</c:v>
                </c:pt>
                <c:pt idx="95">
                  <c:v>0.17476030431928799</c:v>
                </c:pt>
                <c:pt idx="96">
                  <c:v>0.17264375089536629</c:v>
                </c:pt>
                <c:pt idx="97">
                  <c:v>0.1712365206110627</c:v>
                </c:pt>
                <c:pt idx="98">
                  <c:v>0.17053404584031931</c:v>
                </c:pt>
              </c:numCache>
            </c:numRef>
          </c:yVal>
          <c:smooth val="1"/>
          <c:extLst>
            <c:ext xmlns:c16="http://schemas.microsoft.com/office/drawing/2014/chart" uri="{C3380CC4-5D6E-409C-BE32-E72D297353CC}">
              <c16:uniqueId val="{00000003-7A76-42A6-B5EC-9DBFA003B38C}"/>
            </c:ext>
          </c:extLst>
        </c:ser>
        <c:ser>
          <c:idx val="4"/>
          <c:order val="4"/>
          <c:tx>
            <c:strRef>
              <c:f>גרף!$B$6</c:f>
              <c:strCache>
                <c:ptCount val="1"/>
                <c:pt idx="0">
                  <c:v>100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22.164429384515412</c:v>
                </c:pt>
                <c:pt idx="1">
                  <c:v>20.559605641855509</c:v>
                </c:pt>
                <c:pt idx="2">
                  <c:v>19.070921952990101</c:v>
                </c:pt>
                <c:pt idx="3">
                  <c:v>17.68997436369466</c:v>
                </c:pt>
                <c:pt idx="4">
                  <c:v>16.40896704030563</c:v>
                </c:pt>
                <c:pt idx="5">
                  <c:v>15.22066826451527</c:v>
                </c:pt>
                <c:pt idx="6">
                  <c:v>14.118369612512961</c:v>
                </c:pt>
                <c:pt idx="7">
                  <c:v>13.09584808804583</c:v>
                </c:pt>
                <c:pt idx="8">
                  <c:v>12.14733099564644</c:v>
                </c:pt>
                <c:pt idx="9">
                  <c:v>11.26746335574215</c:v>
                </c:pt>
                <c:pt idx="10">
                  <c:v>10.45127767770971</c:v>
                </c:pt>
                <c:pt idx="11">
                  <c:v>9.6941659202486115</c:v>
                </c:pt>
                <c:pt idx="12">
                  <c:v>8.9918534807934627</c:v>
                </c:pt>
                <c:pt idx="13">
                  <c:v>8.3403750671394228</c:v>
                </c:pt>
                <c:pt idx="14">
                  <c:v>7.7360523150792657</c:v>
                </c:pt>
                <c:pt idx="15">
                  <c:v>7.1754730257066042</c:v>
                </c:pt>
                <c:pt idx="16">
                  <c:v>6.6554719051823694</c:v>
                </c:pt>
                <c:pt idx="17">
                  <c:v>6.1731126982429014</c:v>
                </c:pt>
                <c:pt idx="18">
                  <c:v>5.7256716145952273</c:v>
                </c:pt>
                <c:pt idx="19">
                  <c:v>5.310621954643322</c:v>
                </c:pt>
                <c:pt idx="20">
                  <c:v>4.9256198477590756</c:v>
                </c:pt>
                <c:pt idx="21">
                  <c:v>4.5684910225917994</c:v>
                </c:pt>
                <c:pt idx="22">
                  <c:v>4.2372185347357476</c:v>
                </c:pt>
                <c:pt idx="23">
                  <c:v>3.9299313824793258</c:v>
                </c:pt>
                <c:pt idx="24">
                  <c:v>3.6448939463725809</c:v>
                </c:pt>
                <c:pt idx="25">
                  <c:v>3.3804961930000239</c:v>
                </c:pt>
                <c:pt idx="26">
                  <c:v>3.1352445876595469</c:v>
                </c:pt>
                <c:pt idx="27">
                  <c:v>2.9077536646499031</c:v>
                </c:pt>
                <c:pt idx="28">
                  <c:v>2.6967382075813391</c:v>
                </c:pt>
                <c:pt idx="29">
                  <c:v>2.5010059955673949</c:v>
                </c:pt>
                <c:pt idx="30">
                  <c:v>2.319451074350301</c:v>
                </c:pt>
                <c:pt idx="31">
                  <c:v>2.151047514375501</c:v>
                </c:pt>
                <c:pt idx="32">
                  <c:v>1.9948436205797011</c:v>
                </c:pt>
                <c:pt idx="33">
                  <c:v>1.84995656120661</c:v>
                </c:pt>
                <c:pt idx="34">
                  <c:v>1.7155673853300271</c:v>
                </c:pt>
                <c:pt idx="35">
                  <c:v>1.590916400958075</c:v>
                </c:pt>
                <c:pt idx="36">
                  <c:v>1.4752988876278921</c:v>
                </c:pt>
                <c:pt idx="37">
                  <c:v>1.368061119288233</c:v>
                </c:pt>
                <c:pt idx="38">
                  <c:v>1.268596675019068</c:v>
                </c:pt>
                <c:pt idx="39">
                  <c:v>1.176343016762027</c:v>
                </c:pt>
                <c:pt idx="40">
                  <c:v>1.0907783147428911</c:v>
                </c:pt>
                <c:pt idx="41">
                  <c:v>1.0114185026655129</c:v>
                </c:pt>
                <c:pt idx="42">
                  <c:v>0.93781454605366044</c:v>
                </c:pt>
                <c:pt idx="43">
                  <c:v>0.86954990832048018</c:v>
                </c:pt>
                <c:pt idx="44">
                  <c:v>0.80623820026150972</c:v>
                </c:pt>
                <c:pt idx="45">
                  <c:v>0.74752099970258734</c:v>
                </c:pt>
                <c:pt idx="46">
                  <c:v>0.69306582899457703</c:v>
                </c:pt>
                <c:pt idx="47">
                  <c:v>0.64256427893789958</c:v>
                </c:pt>
                <c:pt idx="48">
                  <c:v>0.59573026854647937</c:v>
                </c:pt>
                <c:pt idx="49">
                  <c:v>0.5522984308275799</c:v>
                </c:pt>
                <c:pt idx="50">
                  <c:v>0.51202261546537886</c:v>
                </c:pt>
                <c:pt idx="51">
                  <c:v>0.47467449995610039</c:v>
                </c:pt>
                <c:pt idx="52">
                  <c:v>0.44004230135476602</c:v>
                </c:pt>
                <c:pt idx="53">
                  <c:v>0.4079295813616105</c:v>
                </c:pt>
                <c:pt idx="54">
                  <c:v>0.37815413800315528</c:v>
                </c:pt>
                <c:pt idx="55">
                  <c:v>0.35054697765178722</c:v>
                </c:pt>
                <c:pt idx="56">
                  <c:v>0.32495136158124199</c:v>
                </c:pt>
                <c:pt idx="57">
                  <c:v>0.30122192167618178</c:v>
                </c:pt>
                <c:pt idx="58">
                  <c:v>0.27922384030446351</c:v>
                </c:pt>
                <c:pt idx="59">
                  <c:v>0.25883208972292959</c:v>
                </c:pt>
                <c:pt idx="60">
                  <c:v>0.23993072672364629</c:v>
                </c:pt>
                <c:pt idx="61">
                  <c:v>0.22241223853938311</c:v>
                </c:pt>
                <c:pt idx="62">
                  <c:v>0.20617693631651271</c:v>
                </c:pt>
                <c:pt idx="63">
                  <c:v>0.19113239273205401</c:v>
                </c:pt>
                <c:pt idx="64">
                  <c:v>0.1771929205808021</c:v>
                </c:pt>
                <c:pt idx="65">
                  <c:v>0.16427908938979091</c:v>
                </c:pt>
                <c:pt idx="66">
                  <c:v>0.15231727733201339</c:v>
                </c:pt>
                <c:pt idx="67">
                  <c:v>0.14123925591061701</c:v>
                </c:pt>
                <c:pt idx="68">
                  <c:v>0.13098180506978949</c:v>
                </c:pt>
                <c:pt idx="69">
                  <c:v>0.1214863565603324</c:v>
                </c:pt>
                <c:pt idx="70">
                  <c:v>0.1126986635474206</c:v>
                </c:pt>
                <c:pt idx="71">
                  <c:v>0.10456849459620381</c:v>
                </c:pt>
                <c:pt idx="72">
                  <c:v>9.704935030851633E-2</c:v>
                </c:pt>
                <c:pt idx="73">
                  <c:v>9.0098201011841225E-2</c:v>
                </c:pt>
                <c:pt idx="74">
                  <c:v>8.3675244020510492E-2</c:v>
                </c:pt>
                <c:pt idx="75">
                  <c:v>7.7743679099613786E-2</c:v>
                </c:pt>
                <c:pt idx="76">
                  <c:v>7.2269500864837341E-2</c:v>
                </c:pt>
                <c:pt idx="77">
                  <c:v>6.7221306947054679E-2</c:v>
                </c:pt>
                <c:pt idx="78">
                  <c:v>6.2570120839475371E-2</c:v>
                </c:pt>
                <c:pt idx="79">
                  <c:v>5.8289228428031997E-2</c:v>
                </c:pt>
                <c:pt idx="80">
                  <c:v>5.4354027282914989E-2</c:v>
                </c:pt>
                <c:pt idx="81">
                  <c:v>5.0741887861188599E-2</c:v>
                </c:pt>
                <c:pt idx="82">
                  <c:v>4.7432025837642063E-2</c:v>
                </c:pt>
                <c:pt idx="83">
                  <c:v>4.4405384843830657E-2</c:v>
                </c:pt>
                <c:pt idx="84">
                  <c:v>4.1644528953995251E-2</c:v>
                </c:pt>
                <c:pt idx="85">
                  <c:v>3.9133544311546538E-2</c:v>
                </c:pt>
                <c:pt idx="86">
                  <c:v>3.68579493413752E-2</c:v>
                </c:pt>
                <c:pt idx="87">
                  <c:v>3.4804613041688318E-2</c:v>
                </c:pt>
                <c:pt idx="88">
                  <c:v>3.296168089465374E-2</c:v>
                </c:pt>
                <c:pt idx="89">
                  <c:v>3.1318507978112017E-2</c:v>
                </c:pt>
                <c:pt idx="90">
                  <c:v>2.9865598901233938E-2</c:v>
                </c:pt>
                <c:pt idx="91">
                  <c:v>2.8594554225489191E-2</c:v>
                </c:pt>
                <c:pt idx="92">
                  <c:v>2.7498023068867901E-2</c:v>
                </c:pt>
                <c:pt idx="93">
                  <c:v>2.6569661626164191E-2</c:v>
                </c:pt>
                <c:pt idx="94">
                  <c:v>2.580409737149077E-2</c:v>
                </c:pt>
                <c:pt idx="95">
                  <c:v>2.5196898741231981E-2</c:v>
                </c:pt>
                <c:pt idx="96">
                  <c:v>2.4744550126540411E-2</c:v>
                </c:pt>
                <c:pt idx="97">
                  <c:v>2.4444432034415309E-2</c:v>
                </c:pt>
                <c:pt idx="98">
                  <c:v>2.4294806305537091E-2</c:v>
                </c:pt>
              </c:numCache>
            </c:numRef>
          </c:yVal>
          <c:smooth val="1"/>
          <c:extLst>
            <c:ext xmlns:c16="http://schemas.microsoft.com/office/drawing/2014/chart" uri="{C3380CC4-5D6E-409C-BE32-E72D297353CC}">
              <c16:uniqueId val="{00000004-7A76-42A6-B5EC-9DBFA003B38C}"/>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H</a:t>
            </a:r>
            <a:r>
              <a:rPr lang="he-IL"/>
              <a:t> שונים בשיווי משקל</a:t>
            </a:r>
            <a:endParaRPr lang="en-US"/>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3"/>
          <c:order val="0"/>
          <c:tx>
            <c:strRef>
              <c:f>גרף!$B$2</c:f>
              <c:strCache>
                <c:ptCount val="1"/>
                <c:pt idx="0">
                  <c:v>0.1</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39.135624252306087</c:v>
                </c:pt>
                <c:pt idx="1">
                  <c:v>39.054188793942188</c:v>
                </c:pt>
                <c:pt idx="2">
                  <c:v>38.973122715009907</c:v>
                </c:pt>
                <c:pt idx="3">
                  <c:v>38.892438267901859</c:v>
                </c:pt>
                <c:pt idx="4">
                  <c:v>38.812147673655062</c:v>
                </c:pt>
                <c:pt idx="5">
                  <c:v>38.732263119391909</c:v>
                </c:pt>
                <c:pt idx="6">
                  <c:v>38.652796755768392</c:v>
                </c:pt>
                <c:pt idx="7">
                  <c:v>38.57376069443022</c:v>
                </c:pt>
                <c:pt idx="8">
                  <c:v>38.495167005477242</c:v>
                </c:pt>
                <c:pt idx="9">
                  <c:v>38.417027714936701</c:v>
                </c:pt>
                <c:pt idx="10">
                  <c:v>38.339354802246049</c:v>
                </c:pt>
                <c:pt idx="11">
                  <c:v>38.262160197745509</c:v>
                </c:pt>
                <c:pt idx="12">
                  <c:v>38.18545578018125</c:v>
                </c:pt>
                <c:pt idx="13">
                  <c:v>38.109253374219392</c:v>
                </c:pt>
                <c:pt idx="14">
                  <c:v>38.033564747971582</c:v>
                </c:pt>
                <c:pt idx="15">
                  <c:v>37.958401610532498</c:v>
                </c:pt>
                <c:pt idx="16">
                  <c:v>37.883775609529927</c:v>
                </c:pt>
                <c:pt idx="17">
                  <c:v>37.809698328687787</c:v>
                </c:pt>
                <c:pt idx="18">
                  <c:v>37.736181285402672</c:v>
                </c:pt>
                <c:pt idx="19">
                  <c:v>37.663235928334437</c:v>
                </c:pt>
                <c:pt idx="20">
                  <c:v>37.590873635011413</c:v>
                </c:pt>
                <c:pt idx="21">
                  <c:v>37.519105709450351</c:v>
                </c:pt>
                <c:pt idx="22">
                  <c:v>37.44794337979215</c:v>
                </c:pt>
                <c:pt idx="23">
                  <c:v>37.377397795953499</c:v>
                </c:pt>
                <c:pt idx="24">
                  <c:v>37.307480027294837</c:v>
                </c:pt>
                <c:pt idx="25">
                  <c:v>37.23820106030562</c:v>
                </c:pt>
                <c:pt idx="26">
                  <c:v>37.16957179630672</c:v>
                </c:pt>
                <c:pt idx="27">
                  <c:v>37.101603049170897</c:v>
                </c:pt>
                <c:pt idx="28">
                  <c:v>37.034305543061627</c:v>
                </c:pt>
                <c:pt idx="29">
                  <c:v>36.96768991019087</c:v>
                </c:pt>
                <c:pt idx="30">
                  <c:v>36.901766688595991</c:v>
                </c:pt>
                <c:pt idx="31">
                  <c:v>36.836546319936708</c:v>
                </c:pt>
                <c:pt idx="32">
                  <c:v>36.772039147312093</c:v>
                </c:pt>
                <c:pt idx="33">
                  <c:v>36.708255413098307</c:v>
                </c:pt>
                <c:pt idx="34">
                  <c:v>36.645205256807678</c:v>
                </c:pt>
                <c:pt idx="35">
                  <c:v>36.582898712968998</c:v>
                </c:pt>
                <c:pt idx="36">
                  <c:v>36.521345709030271</c:v>
                </c:pt>
                <c:pt idx="37">
                  <c:v>36.460556063283519</c:v>
                </c:pt>
                <c:pt idx="38">
                  <c:v>36.400539482812853</c:v>
                </c:pt>
                <c:pt idx="39">
                  <c:v>36.341305561465617</c:v>
                </c:pt>
                <c:pt idx="40">
                  <c:v>36.282863777847354</c:v>
                </c:pt>
                <c:pt idx="41">
                  <c:v>36.225223493340913</c:v>
                </c:pt>
                <c:pt idx="42">
                  <c:v>36.168393950150183</c:v>
                </c:pt>
                <c:pt idx="43">
                  <c:v>36.112384269368803</c:v>
                </c:pt>
                <c:pt idx="44">
                  <c:v>36.057203449074002</c:v>
                </c:pt>
                <c:pt idx="45">
                  <c:v>36.002860362446633</c:v>
                </c:pt>
                <c:pt idx="46">
                  <c:v>35.949363755916977</c:v>
                </c:pt>
                <c:pt idx="47">
                  <c:v>35.896722247337323</c:v>
                </c:pt>
                <c:pt idx="48">
                  <c:v>35.844944324181363</c:v>
                </c:pt>
                <c:pt idx="49">
                  <c:v>35.794038341770928</c:v>
                </c:pt>
                <c:pt idx="50">
                  <c:v>35.744012521530323</c:v>
                </c:pt>
                <c:pt idx="51">
                  <c:v>35.694874949268822</c:v>
                </c:pt>
                <c:pt idx="52">
                  <c:v>35.646633573491357</c:v>
                </c:pt>
                <c:pt idx="53">
                  <c:v>35.599296203738128</c:v>
                </c:pt>
                <c:pt idx="54">
                  <c:v>35.552870508953113</c:v>
                </c:pt>
                <c:pt idx="55">
                  <c:v>35.507364015882068</c:v>
                </c:pt>
                <c:pt idx="56">
                  <c:v>35.462784107500333</c:v>
                </c:pt>
                <c:pt idx="57">
                  <c:v>35.419138021470587</c:v>
                </c:pt>
                <c:pt idx="58">
                  <c:v>35.376432848631119</c:v>
                </c:pt>
                <c:pt idx="59">
                  <c:v>35.334675531514669</c:v>
                </c:pt>
                <c:pt idx="60">
                  <c:v>35.293872862898361</c:v>
                </c:pt>
                <c:pt idx="61">
                  <c:v>35.254031484384953</c:v>
                </c:pt>
                <c:pt idx="62">
                  <c:v>35.215157885015643</c:v>
                </c:pt>
                <c:pt idx="63">
                  <c:v>35.177258399914841</c:v>
                </c:pt>
                <c:pt idx="64">
                  <c:v>35.140339208967049</c:v>
                </c:pt>
                <c:pt idx="65">
                  <c:v>35.104406335526157</c:v>
                </c:pt>
                <c:pt idx="66">
                  <c:v>35.069465645157543</c:v>
                </c:pt>
                <c:pt idx="67">
                  <c:v>35.035522844413123</c:v>
                </c:pt>
                <c:pt idx="68">
                  <c:v>35.002583479639597</c:v>
                </c:pt>
                <c:pt idx="69">
                  <c:v>34.970652935820233</c:v>
                </c:pt>
                <c:pt idx="70">
                  <c:v>34.939736435450229</c:v>
                </c:pt>
                <c:pt idx="71">
                  <c:v>34.909839037446197</c:v>
                </c:pt>
                <c:pt idx="72">
                  <c:v>34.88096563608979</c:v>
                </c:pt>
                <c:pt idx="73">
                  <c:v>34.853120960005533</c:v>
                </c:pt>
                <c:pt idx="74">
                  <c:v>34.826309571173539</c:v>
                </c:pt>
                <c:pt idx="75">
                  <c:v>34.800535863976897</c:v>
                </c:pt>
                <c:pt idx="76">
                  <c:v>34.775804064284053</c:v>
                </c:pt>
                <c:pt idx="77">
                  <c:v>34.752118228566317</c:v>
                </c:pt>
                <c:pt idx="78">
                  <c:v>34.729482243051017</c:v>
                </c:pt>
                <c:pt idx="79">
                  <c:v>34.707899822909958</c:v>
                </c:pt>
                <c:pt idx="80">
                  <c:v>34.687374511483682</c:v>
                </c:pt>
                <c:pt idx="81">
                  <c:v>34.667909679541609</c:v>
                </c:pt>
                <c:pt idx="82">
                  <c:v>34.64950852457833</c:v>
                </c:pt>
                <c:pt idx="83">
                  <c:v>34.632174070145894</c:v>
                </c:pt>
                <c:pt idx="84">
                  <c:v>34.615909165222533</c:v>
                </c:pt>
                <c:pt idx="85">
                  <c:v>34.600716483617802</c:v>
                </c:pt>
                <c:pt idx="86">
                  <c:v>34.586598523414388</c:v>
                </c:pt>
                <c:pt idx="87">
                  <c:v>34.573557606446428</c:v>
                </c:pt>
                <c:pt idx="88">
                  <c:v>34.561595877814867</c:v>
                </c:pt>
                <c:pt idx="89">
                  <c:v>34.55071530543951</c:v>
                </c:pt>
                <c:pt idx="90">
                  <c:v>34.540917679648182</c:v>
                </c:pt>
                <c:pt idx="91">
                  <c:v>34.532204612802893</c:v>
                </c:pt>
                <c:pt idx="92">
                  <c:v>34.524577538963293</c:v>
                </c:pt>
                <c:pt idx="93">
                  <c:v>34.518037713587177</c:v>
                </c:pt>
                <c:pt idx="94">
                  <c:v>34.512586213268477</c:v>
                </c:pt>
                <c:pt idx="95">
                  <c:v>34.508223935512341</c:v>
                </c:pt>
                <c:pt idx="96">
                  <c:v>34.504951598547891</c:v>
                </c:pt>
                <c:pt idx="97">
                  <c:v>34.502769741178192</c:v>
                </c:pt>
                <c:pt idx="98">
                  <c:v>34.501678722667833</c:v>
                </c:pt>
              </c:numCache>
            </c:numRef>
          </c:yVal>
          <c:smooth val="1"/>
          <c:extLst>
            <c:ext xmlns:c16="http://schemas.microsoft.com/office/drawing/2014/chart" uri="{C3380CC4-5D6E-409C-BE32-E72D297353CC}">
              <c16:uniqueId val="{00000000-0B4E-4D2F-972E-D59C7F82917C}"/>
            </c:ext>
          </c:extLst>
        </c:ser>
        <c:ser>
          <c:idx val="0"/>
          <c:order val="1"/>
          <c:tx>
            <c:strRef>
              <c:f>גרף!$B$3</c:f>
              <c:strCache>
                <c:ptCount val="1"/>
                <c:pt idx="0">
                  <c:v>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37.841231909082182</c:v>
                </c:pt>
                <c:pt idx="1">
                  <c:v>37.635063149035552</c:v>
                </c:pt>
                <c:pt idx="2">
                  <c:v>37.431102563827089</c:v>
                </c:pt>
                <c:pt idx="3">
                  <c:v>37.229345732606802</c:v>
                </c:pt>
                <c:pt idx="4">
                  <c:v>37.029788340119502</c:v>
                </c:pt>
                <c:pt idx="5">
                  <c:v>36.832426174997288</c:v>
                </c:pt>
                <c:pt idx="6">
                  <c:v>36.637255128061952</c:v>
                </c:pt>
                <c:pt idx="7">
                  <c:v>36.444271190637558</c:v>
                </c:pt>
                <c:pt idx="8">
                  <c:v>36.253470452873657</c:v>
                </c:pt>
                <c:pt idx="9">
                  <c:v>36.064849102079037</c:v>
                </c:pt>
                <c:pt idx="10">
                  <c:v>35.87840342106653</c:v>
                </c:pt>
                <c:pt idx="11">
                  <c:v>35.694129786508697</c:v>
                </c:pt>
                <c:pt idx="12">
                  <c:v>35.512024667304942</c:v>
                </c:pt>
                <c:pt idx="13">
                  <c:v>35.332084622960068</c:v>
                </c:pt>
                <c:pt idx="14">
                  <c:v>35.154306301974579</c:v>
                </c:pt>
                <c:pt idx="15">
                  <c:v>34.978686440246811</c:v>
                </c:pt>
                <c:pt idx="16">
                  <c:v>34.805221859487268</c:v>
                </c:pt>
                <c:pt idx="17">
                  <c:v>34.633909465645097</c:v>
                </c:pt>
                <c:pt idx="18">
                  <c:v>34.464746247347207</c:v>
                </c:pt>
                <c:pt idx="19">
                  <c:v>34.297729274350083</c:v>
                </c:pt>
                <c:pt idx="20">
                  <c:v>34.132855696004292</c:v>
                </c:pt>
                <c:pt idx="21">
                  <c:v>33.970122739732439</c:v>
                </c:pt>
                <c:pt idx="22">
                  <c:v>33.809527709520182</c:v>
                </c:pt>
                <c:pt idx="23">
                  <c:v>33.651067984420621</c:v>
                </c:pt>
                <c:pt idx="24">
                  <c:v>33.494741017072677</c:v>
                </c:pt>
                <c:pt idx="25">
                  <c:v>33.340544332233137</c:v>
                </c:pt>
                <c:pt idx="26">
                  <c:v>33.188475525322751</c:v>
                </c:pt>
                <c:pt idx="27">
                  <c:v>33.038532260986628</c:v>
                </c:pt>
                <c:pt idx="28">
                  <c:v>32.89071227166918</c:v>
                </c:pt>
                <c:pt idx="29">
                  <c:v>32.745013356203522</c:v>
                </c:pt>
                <c:pt idx="30">
                  <c:v>32.601433378415777</c:v>
                </c:pt>
                <c:pt idx="31">
                  <c:v>32.459970265744303</c:v>
                </c:pt>
                <c:pt idx="32">
                  <c:v>32.320622007874192</c:v>
                </c:pt>
                <c:pt idx="33">
                  <c:v>32.183386655387132</c:v>
                </c:pt>
                <c:pt idx="34">
                  <c:v>32.048262318426723</c:v>
                </c:pt>
                <c:pt idx="35">
                  <c:v>31.915247165379611</c:v>
                </c:pt>
                <c:pt idx="36">
                  <c:v>31.78433942157244</c:v>
                </c:pt>
                <c:pt idx="37">
                  <c:v>31.655537367984891</c:v>
                </c:pt>
                <c:pt idx="38">
                  <c:v>31.528839339979029</c:v>
                </c:pt>
                <c:pt idx="39">
                  <c:v>31.40424372604501</c:v>
                </c:pt>
                <c:pt idx="40">
                  <c:v>31.281748966563331</c:v>
                </c:pt>
                <c:pt idx="41">
                  <c:v>31.161353552583979</c:v>
                </c:pt>
                <c:pt idx="42">
                  <c:v>31.04305602462231</c:v>
                </c:pt>
                <c:pt idx="43">
                  <c:v>30.92685497147216</c:v>
                </c:pt>
                <c:pt idx="44">
                  <c:v>30.812749029036102</c:v>
                </c:pt>
                <c:pt idx="45">
                  <c:v>30.70073687917322</c:v>
                </c:pt>
                <c:pt idx="46">
                  <c:v>30.590817248564282</c:v>
                </c:pt>
                <c:pt idx="47">
                  <c:v>30.482988907594759</c:v>
                </c:pt>
                <c:pt idx="48">
                  <c:v>30.377250669255691</c:v>
                </c:pt>
                <c:pt idx="49">
                  <c:v>30.273601388062499</c:v>
                </c:pt>
                <c:pt idx="50">
                  <c:v>30.17203995899207</c:v>
                </c:pt>
                <c:pt idx="51">
                  <c:v>30.07256531643808</c:v>
                </c:pt>
                <c:pt idx="52">
                  <c:v>29.975176433184838</c:v>
                </c:pt>
                <c:pt idx="53">
                  <c:v>29.879872319399649</c:v>
                </c:pt>
                <c:pt idx="54">
                  <c:v>29.78665202164402</c:v>
                </c:pt>
                <c:pt idx="55">
                  <c:v>29.695514621903651</c:v>
                </c:pt>
                <c:pt idx="56">
                  <c:v>29.606459236637509</c:v>
                </c:pt>
                <c:pt idx="57">
                  <c:v>29.51948501584604</c:v>
                </c:pt>
                <c:pt idx="58">
                  <c:v>29.43459114215857</c:v>
                </c:pt>
                <c:pt idx="59">
                  <c:v>29.35177682994027</c:v>
                </c:pt>
                <c:pt idx="60">
                  <c:v>29.271041324418501</c:v>
                </c:pt>
                <c:pt idx="61">
                  <c:v>29.192383900828879</c:v>
                </c:pt>
                <c:pt idx="62">
                  <c:v>29.11580386358111</c:v>
                </c:pt>
                <c:pt idx="63">
                  <c:v>29.04130054544466</c:v>
                </c:pt>
                <c:pt idx="64">
                  <c:v>28.968873306754571</c:v>
                </c:pt>
                <c:pt idx="65">
                  <c:v>28.898521534637169</c:v>
                </c:pt>
                <c:pt idx="66">
                  <c:v>28.830244642256179</c:v>
                </c:pt>
                <c:pt idx="67">
                  <c:v>28.764042068079132</c:v>
                </c:pt>
                <c:pt idx="68">
                  <c:v>28.699913275164089</c:v>
                </c:pt>
                <c:pt idx="69">
                  <c:v>28.63785775046707</c:v>
                </c:pt>
                <c:pt idx="70">
                  <c:v>28.577875004170021</c:v>
                </c:pt>
                <c:pt idx="71">
                  <c:v>28.519964569029479</c:v>
                </c:pt>
                <c:pt idx="72">
                  <c:v>28.464125999746159</c:v>
                </c:pt>
                <c:pt idx="73">
                  <c:v>28.410358872355289</c:v>
                </c:pt>
                <c:pt idx="74">
                  <c:v>28.358662783638181</c:v>
                </c:pt>
                <c:pt idx="75">
                  <c:v>28.309037350554611</c:v>
                </c:pt>
                <c:pt idx="76">
                  <c:v>28.261482209696549</c:v>
                </c:pt>
                <c:pt idx="77">
                  <c:v>28.215997016763041</c:v>
                </c:pt>
                <c:pt idx="78">
                  <c:v>28.172581446056469</c:v>
                </c:pt>
                <c:pt idx="79">
                  <c:v>28.131235190000069</c:v>
                </c:pt>
                <c:pt idx="80">
                  <c:v>28.091957958677082</c:v>
                </c:pt>
                <c:pt idx="81">
                  <c:v>28.054749479391219</c:v>
                </c:pt>
                <c:pt idx="82">
                  <c:v>28.019609496248929</c:v>
                </c:pt>
                <c:pt idx="83">
                  <c:v>27.986537769763121</c:v>
                </c:pt>
                <c:pt idx="84">
                  <c:v>27.955534076478681</c:v>
                </c:pt>
                <c:pt idx="85">
                  <c:v>27.926598208619659</c:v>
                </c:pt>
                <c:pt idx="86">
                  <c:v>27.899729973758429</c:v>
                </c:pt>
                <c:pt idx="87">
                  <c:v>27.87492919450645</c:v>
                </c:pt>
                <c:pt idx="88">
                  <c:v>27.852195708227189</c:v>
                </c:pt>
                <c:pt idx="89">
                  <c:v>27.831529366770699</c:v>
                </c:pt>
                <c:pt idx="90">
                  <c:v>27.812930036230419</c:v>
                </c:pt>
                <c:pt idx="91">
                  <c:v>27.796397596721881</c:v>
                </c:pt>
                <c:pt idx="92">
                  <c:v>27.781931942183331</c:v>
                </c:pt>
                <c:pt idx="93">
                  <c:v>27.769532980198679</c:v>
                </c:pt>
                <c:pt idx="94">
                  <c:v>27.75920063184234</c:v>
                </c:pt>
                <c:pt idx="95">
                  <c:v>27.7509348315462</c:v>
                </c:pt>
                <c:pt idx="96">
                  <c:v>27.74473552698888</c:v>
                </c:pt>
                <c:pt idx="97">
                  <c:v>27.740602679006969</c:v>
                </c:pt>
                <c:pt idx="98">
                  <c:v>27.738536261528459</c:v>
                </c:pt>
              </c:numCache>
            </c:numRef>
          </c:yVal>
          <c:smooth val="1"/>
          <c:extLst>
            <c:ext xmlns:c16="http://schemas.microsoft.com/office/drawing/2014/chart" uri="{C3380CC4-5D6E-409C-BE32-E72D297353CC}">
              <c16:uniqueId val="{00000001-0B4E-4D2F-972E-D59C7F82917C}"/>
            </c:ext>
          </c:extLst>
        </c:ser>
        <c:ser>
          <c:idx val="1"/>
          <c:order val="2"/>
          <c:tx>
            <c:strRef>
              <c:f>גרף!$B$4</c:f>
              <c:strCache>
                <c:ptCount val="1"/>
                <c:pt idx="0">
                  <c:v>10</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32.175860965588647</c:v>
                </c:pt>
                <c:pt idx="1">
                  <c:v>31.43444647381601</c:v>
                </c:pt>
                <c:pt idx="2">
                  <c:v>30.710776366138209</c:v>
                </c:pt>
                <c:pt idx="3">
                  <c:v>30.00444216612788</c:v>
                </c:pt>
                <c:pt idx="4">
                  <c:v>29.315045183072161</c:v>
                </c:pt>
                <c:pt idx="5">
                  <c:v>28.642196286915489</c:v>
                </c:pt>
                <c:pt idx="6">
                  <c:v>27.985515688599271</c:v>
                </c:pt>
                <c:pt idx="7">
                  <c:v>27.344632725674352</c:v>
                </c:pt>
                <c:pt idx="8">
                  <c:v>26.719185653065288</c:v>
                </c:pt>
                <c:pt idx="9">
                  <c:v>26.108821438868311</c:v>
                </c:pt>
                <c:pt idx="10">
                  <c:v>25.513195565067701</c:v>
                </c:pt>
                <c:pt idx="11">
                  <c:v>24.931971833058132</c:v>
                </c:pt>
                <c:pt idx="12">
                  <c:v>24.364822173863139</c:v>
                </c:pt>
                <c:pt idx="13">
                  <c:v>23.811426462942691</c:v>
                </c:pt>
                <c:pt idx="14">
                  <c:v>23.271472339485129</c:v>
                </c:pt>
                <c:pt idx="15">
                  <c:v>22.744655030081731</c:v>
                </c:pt>
                <c:pt idx="16">
                  <c:v>22.23067717668415</c:v>
                </c:pt>
                <c:pt idx="17">
                  <c:v>21.72924866874768</c:v>
                </c:pt>
                <c:pt idx="18">
                  <c:v>21.24008647946577</c:v>
                </c:pt>
                <c:pt idx="19">
                  <c:v>20.762914506002929</c:v>
                </c:pt>
                <c:pt idx="20">
                  <c:v>20.297463413636351</c:v>
                </c:pt>
                <c:pt idx="21">
                  <c:v>19.843470483717908</c:v>
                </c:pt>
                <c:pt idx="22">
                  <c:v>19.400679465370779</c:v>
                </c:pt>
                <c:pt idx="23">
                  <c:v>18.968840430837151</c:v>
                </c:pt>
                <c:pt idx="24">
                  <c:v>18.54770963439509</c:v>
                </c:pt>
                <c:pt idx="25">
                  <c:v>18.137049374765191</c:v>
                </c:pt>
                <c:pt idx="26">
                  <c:v>17.73662786092914</c:v>
                </c:pt>
                <c:pt idx="27">
                  <c:v>17.346219081284541</c:v>
                </c:pt>
                <c:pt idx="28">
                  <c:v>16.96560267606225</c:v>
                </c:pt>
                <c:pt idx="29">
                  <c:v>16.59456381293387</c:v>
                </c:pt>
                <c:pt idx="30">
                  <c:v>16.232893065739621</c:v>
                </c:pt>
                <c:pt idx="31">
                  <c:v>15.88038629626784</c:v>
                </c:pt>
                <c:pt idx="32">
                  <c:v>15.536844539019389</c:v>
                </c:pt>
                <c:pt idx="33">
                  <c:v>15.202073888892089</c:v>
                </c:pt>
                <c:pt idx="34">
                  <c:v>14.87588539172163</c:v>
                </c:pt>
                <c:pt idx="35">
                  <c:v>14.55809493761722</c:v>
                </c:pt>
                <c:pt idx="36">
                  <c:v>14.248523157031791</c:v>
                </c:pt>
                <c:pt idx="37">
                  <c:v>13.94699531950808</c:v>
                </c:pt>
                <c:pt idx="38">
                  <c:v>13.65334123504338</c:v>
                </c:pt>
                <c:pt idx="39">
                  <c:v>13.36739515801732</c:v>
                </c:pt>
                <c:pt idx="40">
                  <c:v>13.088995693628529</c:v>
                </c:pt>
                <c:pt idx="41">
                  <c:v>12.81798570678724</c:v>
                </c:pt>
                <c:pt idx="42">
                  <c:v>12.55421223341237</c:v>
                </c:pt>
                <c:pt idx="43">
                  <c:v>12.29752639408327</c:v>
                </c:pt>
                <c:pt idx="44">
                  <c:v>12.04778330999711</c:v>
                </c:pt>
                <c:pt idx="45">
                  <c:v>11.804842021184569</c:v>
                </c:pt>
                <c:pt idx="46">
                  <c:v>11.568565406937729</c:v>
                </c:pt>
                <c:pt idx="47">
                  <c:v>11.338820108405169</c:v>
                </c:pt>
                <c:pt idx="48">
                  <c:v>11.115476453310549</c:v>
                </c:pt>
                <c:pt idx="49">
                  <c:v>10.89840838275237</c:v>
                </c:pt>
                <c:pt idx="50">
                  <c:v>10.68749338004333</c:v>
                </c:pt>
                <c:pt idx="51">
                  <c:v>10.48261240154927</c:v>
                </c:pt>
                <c:pt idx="52">
                  <c:v>10.28364980948864</c:v>
                </c:pt>
                <c:pt idx="53">
                  <c:v>10.090493306654601</c:v>
                </c:pt>
                <c:pt idx="54">
                  <c:v>9.9030338730227569</c:v>
                </c:pt>
                <c:pt idx="55">
                  <c:v>9.7211657042089445</c:v>
                </c:pt>
                <c:pt idx="56">
                  <c:v>9.5447861517421604</c:v>
                </c:pt>
                <c:pt idx="57">
                  <c:v>9.3737956651190242</c:v>
                </c:pt>
                <c:pt idx="58">
                  <c:v>9.2080977356070193</c:v>
                </c:pt>
                <c:pt idx="59">
                  <c:v>9.0475988417648239</c:v>
                </c:pt>
                <c:pt idx="60">
                  <c:v>8.8922083966489271</c:v>
                </c:pt>
                <c:pt idx="61">
                  <c:v>8.7418386966767976</c:v>
                </c:pt>
                <c:pt idx="62">
                  <c:v>8.5964048721176631</c:v>
                </c:pt>
                <c:pt idx="63">
                  <c:v>8.4558248391830357</c:v>
                </c:pt>
                <c:pt idx="64">
                  <c:v>8.3200192536898623</c:v>
                </c:pt>
                <c:pt idx="65">
                  <c:v>8.1889114662702251</c:v>
                </c:pt>
                <c:pt idx="66">
                  <c:v>8.062427479102217</c:v>
                </c:pt>
                <c:pt idx="67">
                  <c:v>7.9404959041376442</c:v>
                </c:pt>
                <c:pt idx="68">
                  <c:v>7.8230479228029468</c:v>
                </c:pt>
                <c:pt idx="69">
                  <c:v>7.7100172471505823</c:v>
                </c:pt>
                <c:pt idx="70">
                  <c:v>7.6013400824389601</c:v>
                </c:pt>
                <c:pt idx="71">
                  <c:v>7.4969550911197924</c:v>
                </c:pt>
                <c:pt idx="72">
                  <c:v>7.3968033582125337</c:v>
                </c:pt>
                <c:pt idx="73">
                  <c:v>7.3008283580463917</c:v>
                </c:pt>
                <c:pt idx="74">
                  <c:v>7.208975922351077</c:v>
                </c:pt>
                <c:pt idx="75">
                  <c:v>7.1211942096783369</c:v>
                </c:pt>
                <c:pt idx="76">
                  <c:v>7.0374336761369918</c:v>
                </c:pt>
                <c:pt idx="77">
                  <c:v>6.957647047424941</c:v>
                </c:pt>
                <c:pt idx="78">
                  <c:v>6.8817892921423924</c:v>
                </c:pt>
                <c:pt idx="79">
                  <c:v>6.8098175963711816</c:v>
                </c:pt>
                <c:pt idx="80">
                  <c:v>6.741691339505917</c:v>
                </c:pt>
                <c:pt idx="81">
                  <c:v>6.6773720713232203</c:v>
                </c:pt>
                <c:pt idx="82">
                  <c:v>6.6168234902762224</c:v>
                </c:pt>
                <c:pt idx="83">
                  <c:v>6.5600114230019431</c:v>
                </c:pt>
                <c:pt idx="84">
                  <c:v>6.5069038050300936</c:v>
                </c:pt>
                <c:pt idx="85">
                  <c:v>6.4574706626823248</c:v>
                </c:pt>
                <c:pt idx="86">
                  <c:v>6.4116840961517836</c:v>
                </c:pt>
                <c:pt idx="87">
                  <c:v>6.3695182637533776</c:v>
                </c:pt>
                <c:pt idx="88">
                  <c:v>6.3309493673358501</c:v>
                </c:pt>
                <c:pt idx="89">
                  <c:v>6.2959556388474764</c:v>
                </c:pt>
                <c:pt idx="90">
                  <c:v>6.2645173280477531</c:v>
                </c:pt>
                <c:pt idx="91">
                  <c:v>6.2366166913581704</c:v>
                </c:pt>
                <c:pt idx="92">
                  <c:v>6.2122379818457656</c:v>
                </c:pt>
                <c:pt idx="93">
                  <c:v>6.1913674403338019</c:v>
                </c:pt>
                <c:pt idx="94">
                  <c:v>6.1739932876345529</c:v>
                </c:pt>
                <c:pt idx="95">
                  <c:v>6.1601057178998246</c:v>
                </c:pt>
                <c:pt idx="96">
                  <c:v>6.1496968930854417</c:v>
                </c:pt>
                <c:pt idx="97">
                  <c:v>6.1427609385265756</c:v>
                </c:pt>
                <c:pt idx="98">
                  <c:v>6.139293939621437</c:v>
                </c:pt>
              </c:numCache>
            </c:numRef>
          </c:yVal>
          <c:smooth val="1"/>
          <c:extLst>
            <c:ext xmlns:c16="http://schemas.microsoft.com/office/drawing/2014/chart" uri="{C3380CC4-5D6E-409C-BE32-E72D297353CC}">
              <c16:uniqueId val="{00000002-0B4E-4D2F-972E-D59C7F82917C}"/>
            </c:ext>
          </c:extLst>
        </c:ser>
        <c:ser>
          <c:idx val="2"/>
          <c:order val="3"/>
          <c:tx>
            <c:strRef>
              <c:f>גרף!$B$5</c:f>
              <c:strCache>
                <c:ptCount val="1"/>
                <c:pt idx="0">
                  <c:v>50</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25.609339891760278</c:v>
                </c:pt>
                <c:pt idx="1">
                  <c:v>24.284548962719089</c:v>
                </c:pt>
                <c:pt idx="2">
                  <c:v>23.028298744670369</c:v>
                </c:pt>
                <c:pt idx="3">
                  <c:v>21.837043596998701</c:v>
                </c:pt>
                <c:pt idx="4">
                  <c:v>20.707421321175289</c:v>
                </c:pt>
                <c:pt idx="5">
                  <c:v>19.636243671288849</c:v>
                </c:pt>
                <c:pt idx="6">
                  <c:v>18.620487355540341</c:v>
                </c:pt>
                <c:pt idx="7">
                  <c:v>17.657285503304202</c:v>
                </c:pt>
                <c:pt idx="8">
                  <c:v>16.743919573672681</c:v>
                </c:pt>
                <c:pt idx="9">
                  <c:v>15.87781168264598</c:v>
                </c:pt>
                <c:pt idx="10">
                  <c:v>15.05651732731242</c:v>
                </c:pt>
                <c:pt idx="11">
                  <c:v>14.27771848648351</c:v>
                </c:pt>
                <c:pt idx="12">
                  <c:v>13.53921707831091</c:v>
                </c:pt>
                <c:pt idx="13">
                  <c:v>12.83892875642016</c:v>
                </c:pt>
                <c:pt idx="14">
                  <c:v>12.17487702705159</c:v>
                </c:pt>
                <c:pt idx="15">
                  <c:v>11.545187670604211</c:v>
                </c:pt>
                <c:pt idx="16">
                  <c:v>10.948083451838389</c:v>
                </c:pt>
                <c:pt idx="17">
                  <c:v>10.38187910380708</c:v>
                </c:pt>
                <c:pt idx="18">
                  <c:v>9.8449765713584032</c:v>
                </c:pt>
                <c:pt idx="19">
                  <c:v>9.3358605007847721</c:v>
                </c:pt>
                <c:pt idx="20">
                  <c:v>8.8530939628886003</c:v>
                </c:pt>
                <c:pt idx="21">
                  <c:v>8.3953143973933297</c:v>
                </c:pt>
                <c:pt idx="22">
                  <c:v>7.9612297672533074</c:v>
                </c:pt>
                <c:pt idx="23">
                  <c:v>7.5496149120084031</c:v>
                </c:pt>
                <c:pt idx="24">
                  <c:v>7.1593080898911738</c:v>
                </c:pt>
                <c:pt idx="25">
                  <c:v>6.7892076989268757</c:v>
                </c:pt>
                <c:pt idx="26">
                  <c:v>6.4382691677720514</c:v>
                </c:pt>
                <c:pt idx="27">
                  <c:v>6.1055020075163693</c:v>
                </c:pt>
                <c:pt idx="28">
                  <c:v>5.7899670161267238</c:v>
                </c:pt>
                <c:pt idx="29">
                  <c:v>5.4907736276434171</c:v>
                </c:pt>
                <c:pt idx="30">
                  <c:v>5.2070773986467938</c:v>
                </c:pt>
                <c:pt idx="31">
                  <c:v>4.9380776249001332</c:v>
                </c:pt>
                <c:pt idx="32">
                  <c:v>4.6830150814420133</c:v>
                </c:pt>
                <c:pt idx="33">
                  <c:v>4.4411698797497774</c:v>
                </c:pt>
                <c:pt idx="34">
                  <c:v>4.2118594359261694</c:v>
                </c:pt>
                <c:pt idx="35">
                  <c:v>3.9944365441745422</c:v>
                </c:pt>
                <c:pt idx="36">
                  <c:v>3.788287550125204</c:v>
                </c:pt>
                <c:pt idx="37">
                  <c:v>3.59283061885735</c:v>
                </c:pt>
                <c:pt idx="38">
                  <c:v>3.40751409272817</c:v>
                </c:pt>
                <c:pt idx="39">
                  <c:v>3.2318149343743179</c:v>
                </c:pt>
                <c:pt idx="40">
                  <c:v>3.0652372504912551</c:v>
                </c:pt>
                <c:pt idx="41">
                  <c:v>2.9073108922239892</c:v>
                </c:pt>
                <c:pt idx="42">
                  <c:v>2.7575901282189479</c:v>
                </c:pt>
                <c:pt idx="43">
                  <c:v>2.6156523865918029</c:v>
                </c:pt>
                <c:pt idx="44">
                  <c:v>2.4810970622605861</c:v>
                </c:pt>
                <c:pt idx="45">
                  <c:v>2.3535443862779042</c:v>
                </c:pt>
                <c:pt idx="46">
                  <c:v>2.232634353971064</c:v>
                </c:pt>
                <c:pt idx="47">
                  <c:v>2.1180257088648831</c:v>
                </c:pt>
                <c:pt idx="48">
                  <c:v>2.009394979519413</c:v>
                </c:pt>
                <c:pt idx="49">
                  <c:v>1.9064355665641499</c:v>
                </c:pt>
                <c:pt idx="50">
                  <c:v>1.808856877351964</c:v>
                </c:pt>
                <c:pt idx="51">
                  <c:v>1.7163835057904211</c:v>
                </c:pt>
                <c:pt idx="52">
                  <c:v>1.628754455035627</c:v>
                </c:pt>
                <c:pt idx="53">
                  <c:v>1.5457224008547299</c:v>
                </c:pt>
                <c:pt idx="54">
                  <c:v>1.4670529935780121</c:v>
                </c:pt>
                <c:pt idx="55">
                  <c:v>1.3925241966703741</c:v>
                </c:pt>
                <c:pt idx="56">
                  <c:v>1.3219256600554239</c:v>
                </c:pt>
                <c:pt idx="57">
                  <c:v>1.25505812642342</c:v>
                </c:pt>
                <c:pt idx="58">
                  <c:v>1.1917328688474389</c:v>
                </c:pt>
                <c:pt idx="59">
                  <c:v>1.131771158120499</c:v>
                </c:pt>
                <c:pt idx="60">
                  <c:v>1.0750037583102441</c:v>
                </c:pt>
                <c:pt idx="61">
                  <c:v>1.0212704491074489</c:v>
                </c:pt>
                <c:pt idx="62">
                  <c:v>0.97041957362022013</c:v>
                </c:pt>
                <c:pt idx="63">
                  <c:v>0.92230761033758002</c:v>
                </c:pt>
                <c:pt idx="64">
                  <c:v>0.87679876805435941</c:v>
                </c:pt>
                <c:pt idx="65">
                  <c:v>0.83376460261409824</c:v>
                </c:pt>
                <c:pt idx="66">
                  <c:v>0.7930836543882579</c:v>
                </c:pt>
                <c:pt idx="67">
                  <c:v>0.75464110546856578</c:v>
                </c:pt>
                <c:pt idx="68">
                  <c:v>0.71832845560495096</c:v>
                </c:pt>
                <c:pt idx="69">
                  <c:v>0.6840432159744384</c:v>
                </c:pt>
                <c:pt idx="70">
                  <c:v>0.65168861991669491</c:v>
                </c:pt>
                <c:pt idx="71">
                  <c:v>0.6211733498198071</c:v>
                </c:pt>
                <c:pt idx="72">
                  <c:v>0.59241127938545346</c:v>
                </c:pt>
                <c:pt idx="73">
                  <c:v>0.56532123054604011</c:v>
                </c:pt>
                <c:pt idx="74">
                  <c:v>0.53982674434772271</c:v>
                </c:pt>
                <c:pt idx="75">
                  <c:v>0.51585586515265514</c:v>
                </c:pt>
                <c:pt idx="76">
                  <c:v>0.49334093755139719</c:v>
                </c:pt>
                <c:pt idx="77">
                  <c:v>0.47221841541228571</c:v>
                </c:pt>
                <c:pt idx="78">
                  <c:v>0.45242868252883528</c:v>
                </c:pt>
                <c:pt idx="79">
                  <c:v>0.43391588435895562</c:v>
                </c:pt>
                <c:pt idx="80">
                  <c:v>0.41662777038109211</c:v>
                </c:pt>
                <c:pt idx="81">
                  <c:v>0.4005155466223535</c:v>
                </c:pt>
                <c:pt idx="82">
                  <c:v>0.38553373794240331</c:v>
                </c:pt>
                <c:pt idx="83">
                  <c:v>0.37164005968442299</c:v>
                </c:pt>
                <c:pt idx="84">
                  <c:v>0.35879529833089752</c:v>
                </c:pt>
                <c:pt idx="85">
                  <c:v>0.34696320082738252</c:v>
                </c:pt>
                <c:pt idx="86">
                  <c:v>0.33611037226188412</c:v>
                </c:pt>
                <c:pt idx="87">
                  <c:v>0.32620618161105908</c:v>
                </c:pt>
                <c:pt idx="88">
                  <c:v>0.31722267528721448</c:v>
                </c:pt>
                <c:pt idx="89">
                  <c:v>0.30913449824210187</c:v>
                </c:pt>
                <c:pt idx="90">
                  <c:v>0.30191882240482931</c:v>
                </c:pt>
                <c:pt idx="91">
                  <c:v>0.29555528225191341</c:v>
                </c:pt>
                <c:pt idx="92">
                  <c:v>0.29002591732762673</c:v>
                </c:pt>
                <c:pt idx="93">
                  <c:v>0.2853151215524069</c:v>
                </c:pt>
                <c:pt idx="94">
                  <c:v>0.28140959917625802</c:v>
                </c:pt>
                <c:pt idx="95">
                  <c:v>0.27829832725282561</c:v>
                </c:pt>
                <c:pt idx="96">
                  <c:v>0.27597252452823301</c:v>
                </c:pt>
                <c:pt idx="97">
                  <c:v>0.2744256266568702</c:v>
                </c:pt>
                <c:pt idx="98">
                  <c:v>0.27365326767418519</c:v>
                </c:pt>
              </c:numCache>
            </c:numRef>
          </c:yVal>
          <c:smooth val="1"/>
          <c:extLst>
            <c:ext xmlns:c16="http://schemas.microsoft.com/office/drawing/2014/chart" uri="{C3380CC4-5D6E-409C-BE32-E72D297353CC}">
              <c16:uniqueId val="{00000003-0B4E-4D2F-972E-D59C7F82917C}"/>
            </c:ext>
          </c:extLst>
        </c:ser>
        <c:ser>
          <c:idx val="4"/>
          <c:order val="4"/>
          <c:tx>
            <c:strRef>
              <c:f>גרף!$B$6</c:f>
              <c:strCache>
                <c:ptCount val="1"/>
                <c:pt idx="0">
                  <c:v>100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22.178840159730559</c:v>
                </c:pt>
                <c:pt idx="1">
                  <c:v>20.573925566659931</c:v>
                </c:pt>
                <c:pt idx="2">
                  <c:v>19.08514666862807</c:v>
                </c:pt>
                <c:pt idx="3">
                  <c:v>17.70409960651137</c:v>
                </c:pt>
                <c:pt idx="4">
                  <c:v>16.4229886458536</c:v>
                </c:pt>
                <c:pt idx="5">
                  <c:v>15.23458217150403</c:v>
                </c:pt>
                <c:pt idx="6">
                  <c:v>14.132171866596209</c:v>
                </c:pt>
                <c:pt idx="7">
                  <c:v>13.109534845441001</c:v>
                </c:pt>
                <c:pt idx="8">
                  <c:v>12.160898526581381</c:v>
                </c:pt>
                <c:pt idx="9">
                  <c:v>11.280908047724649</c:v>
                </c:pt>
                <c:pt idx="10">
                  <c:v>10.46459603861576</c:v>
                </c:pt>
                <c:pt idx="11">
                  <c:v>9.7073545812256974</c:v>
                </c:pt>
                <c:pt idx="12">
                  <c:v>9.0049091989757795</c:v>
                </c:pt>
                <c:pt idx="13">
                  <c:v>8.3532947281722851</c:v>
                </c:pt>
                <c:pt idx="14">
                  <c:v>7.7488329354504231</c:v>
                </c:pt>
                <c:pt idx="15">
                  <c:v>7.1881117548826143</c:v>
                </c:pt>
                <c:pt idx="16">
                  <c:v>6.6679660275487889</c:v>
                </c:pt>
                <c:pt idx="17">
                  <c:v>6.1854596348472928</c:v>
                </c:pt>
                <c:pt idx="18">
                  <c:v>5.7378689246926049</c:v>
                </c:pt>
                <c:pt idx="19">
                  <c:v>5.3226673370440434</c:v>
                </c:pt>
                <c:pt idx="20">
                  <c:v>4.9375111419796509</c:v>
                </c:pt>
                <c:pt idx="21">
                  <c:v>4.5802262098095277</c:v>
                </c:pt>
                <c:pt idx="22">
                  <c:v>4.2487957385485604</c:v>
                </c:pt>
                <c:pt idx="23">
                  <c:v>3.9413488694725731</c:v>
                </c:pt>
                <c:pt idx="24">
                  <c:v>3.656150126494996</c:v>
                </c:pt>
                <c:pt idx="25">
                  <c:v>3.391589619751469</c:v>
                </c:pt>
                <c:pt idx="26">
                  <c:v>3.146173958093526</c:v>
                </c:pt>
                <c:pt idx="27">
                  <c:v>2.9185178191942409</c:v>
                </c:pt>
                <c:pt idx="28">
                  <c:v>2.7073361296807552</c:v>
                </c:pt>
                <c:pt idx="29">
                  <c:v>2.5114368111521022</c:v>
                </c:pt>
                <c:pt idx="30">
                  <c:v>2.3297140511350509</c:v>
                </c:pt>
                <c:pt idx="31">
                  <c:v>2.1611420609938592</c:v>
                </c:pt>
                <c:pt idx="32">
                  <c:v>2.0047692855585759</c:v>
                </c:pt>
                <c:pt idx="33">
                  <c:v>1.8597130317864261</c:v>
                </c:pt>
                <c:pt idx="34">
                  <c:v>1.725154486136109</c:v>
                </c:pt>
                <c:pt idx="35">
                  <c:v>1.6003340925291389</c:v>
                </c:pt>
                <c:pt idx="36">
                  <c:v>1.484547264807683</c:v>
                </c:pt>
                <c:pt idx="37">
                  <c:v>1.377140409486618</c:v>
                </c:pt>
                <c:pt idx="38">
                  <c:v>1.2775072363490301</c:v>
                </c:pt>
                <c:pt idx="39">
                  <c:v>1.18508533605919</c:v>
                </c:pt>
                <c:pt idx="40">
                  <c:v>1.0993530054743419</c:v>
                </c:pt>
                <c:pt idx="41">
                  <c:v>1.019826302734802</c:v>
                </c:pt>
                <c:pt idx="42">
                  <c:v>0.94605631550894476</c:v>
                </c:pt>
                <c:pt idx="43">
                  <c:v>0.87762662697287519</c:v>
                </c:pt>
                <c:pt idx="44">
                  <c:v>0.81415096522074493</c:v>
                </c:pt>
                <c:pt idx="45">
                  <c:v>0.75527102283709546</c:v>
                </c:pt>
                <c:pt idx="46">
                  <c:v>0.70065443432315966</c:v>
                </c:pt>
                <c:pt idx="47">
                  <c:v>0.64999289996009402</c:v>
                </c:pt>
                <c:pt idx="48">
                  <c:v>0.60300044551872578</c:v>
                </c:pt>
                <c:pt idx="49">
                  <c:v>0.55941180799222445</c:v>
                </c:pt>
                <c:pt idx="50">
                  <c:v>0.51898093823948044</c:v>
                </c:pt>
                <c:pt idx="51">
                  <c:v>0.48147961208691348</c:v>
                </c:pt>
                <c:pt idx="52">
                  <c:v>0.44669614204865621</c:v>
                </c:pt>
                <c:pt idx="53">
                  <c:v>0.41443418239303648</c:v>
                </c:pt>
                <c:pt idx="54">
                  <c:v>0.38451162081019041</c:v>
                </c:pt>
                <c:pt idx="55">
                  <c:v>0.35675955042449509</c:v>
                </c:pt>
                <c:pt idx="56">
                  <c:v>0.33102131634903748</c:v>
                </c:pt>
                <c:pt idx="57">
                  <c:v>0.30715163140010832</c:v>
                </c:pt>
                <c:pt idx="58">
                  <c:v>0.28501575598010781</c:v>
                </c:pt>
                <c:pt idx="59">
                  <c:v>0.26448873749946522</c:v>
                </c:pt>
                <c:pt idx="60">
                  <c:v>0.24545470504426101</c:v>
                </c:pt>
                <c:pt idx="61">
                  <c:v>0.22780621530809131</c:v>
                </c:pt>
                <c:pt idx="62">
                  <c:v>0.21144364609609351</c:v>
                </c:pt>
                <c:pt idx="63">
                  <c:v>0.1962746339775796</c:v>
                </c:pt>
                <c:pt idx="64">
                  <c:v>0.18221355291294311</c:v>
                </c:pt>
                <c:pt idx="65">
                  <c:v>0.16918103091179021</c:v>
                </c:pt>
                <c:pt idx="66">
                  <c:v>0.15710350199392889</c:v>
                </c:pt>
                <c:pt idx="67">
                  <c:v>0.1459127909241236</c:v>
                </c:pt>
                <c:pt idx="68">
                  <c:v>0.13554572837652759</c:v>
                </c:pt>
                <c:pt idx="69">
                  <c:v>0.12594379435647199</c:v>
                </c:pt>
                <c:pt idx="70">
                  <c:v>0.11705278786680059</c:v>
                </c:pt>
                <c:pt idx="71">
                  <c:v>0.10882252095408</c:v>
                </c:pt>
                <c:pt idx="72">
                  <c:v>0.10120653540764139</c:v>
                </c:pt>
                <c:pt idx="73">
                  <c:v>9.4161840512272235E-2</c:v>
                </c:pt>
                <c:pt idx="74">
                  <c:v>8.7648670374227064E-2</c:v>
                </c:pt>
                <c:pt idx="75">
                  <c:v>8.1630259450710674E-2</c:v>
                </c:pt>
                <c:pt idx="76">
                  <c:v>7.6072635015742004E-2</c:v>
                </c:pt>
                <c:pt idx="77">
                  <c:v>7.0944425390910545E-2</c:v>
                </c:pt>
                <c:pt idx="78">
                  <c:v>6.6216682858526041E-2</c:v>
                </c:pt>
                <c:pt idx="79">
                  <c:v>6.1862720257541699E-2</c:v>
                </c:pt>
                <c:pt idx="80">
                  <c:v>5.7857960339867301E-2</c:v>
                </c:pt>
                <c:pt idx="81">
                  <c:v>5.417979703671956E-2</c:v>
                </c:pt>
                <c:pt idx="82">
                  <c:v>5.080746785188487E-2</c:v>
                </c:pt>
                <c:pt idx="83">
                  <c:v>4.7721936661580679E-2</c:v>
                </c:pt>
                <c:pt idx="84">
                  <c:v>4.4905786259343952E-2</c:v>
                </c:pt>
                <c:pt idx="85">
                  <c:v>4.2343120039384147E-2</c:v>
                </c:pt>
                <c:pt idx="86">
                  <c:v>4.0019472263422833E-2</c:v>
                </c:pt>
                <c:pt idx="87">
                  <c:v>3.792172640449426E-2</c:v>
                </c:pt>
                <c:pt idx="88">
                  <c:v>3.6038041106773951E-2</c:v>
                </c:pt>
                <c:pt idx="89">
                  <c:v>3.4357783343493327E-2</c:v>
                </c:pt>
                <c:pt idx="90">
                  <c:v>3.2871468395630238E-2</c:v>
                </c:pt>
                <c:pt idx="91">
                  <c:v>3.1570706312566983E-2</c:v>
                </c:pt>
                <c:pt idx="92">
                  <c:v>3.0448154552497081E-2</c:v>
                </c:pt>
                <c:pt idx="93">
                  <c:v>2.949747653524519E-2</c:v>
                </c:pt>
                <c:pt idx="94">
                  <c:v>2.8713305873539541E-2</c:v>
                </c:pt>
                <c:pt idx="95">
                  <c:v>2.8091216080828939E-2</c:v>
                </c:pt>
                <c:pt idx="96">
                  <c:v>2.7627695584651481E-2</c:v>
                </c:pt>
                <c:pt idx="97">
                  <c:v>2.7320127904510359E-2</c:v>
                </c:pt>
                <c:pt idx="98">
                  <c:v>2.7166776882364699E-2</c:v>
                </c:pt>
              </c:numCache>
            </c:numRef>
          </c:yVal>
          <c:smooth val="1"/>
          <c:extLst>
            <c:ext xmlns:c16="http://schemas.microsoft.com/office/drawing/2014/chart" uri="{C3380CC4-5D6E-409C-BE32-E72D297353CC}">
              <c16:uniqueId val="{00000004-0B4E-4D2F-972E-D59C7F82917C}"/>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C</a:t>
            </a:r>
            <a:r>
              <a:rPr lang="he-IL"/>
              <a:t> שונים בדקה 10</a:t>
            </a:r>
            <a:endParaRPr lang="en-US"/>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גרף!$B$2</c:f>
              <c:strCache>
                <c:ptCount val="1"/>
                <c:pt idx="0">
                  <c:v>0.1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32.175861250977952</c:v>
                </c:pt>
                <c:pt idx="1">
                  <c:v>31.434446783405271</c:v>
                </c:pt>
                <c:pt idx="2">
                  <c:v>30.71077669986451</c:v>
                </c:pt>
                <c:pt idx="3">
                  <c:v>30.004442523923391</c:v>
                </c:pt>
                <c:pt idx="4">
                  <c:v>29.315045564864121</c:v>
                </c:pt>
                <c:pt idx="5">
                  <c:v>28.6421966926263</c:v>
                </c:pt>
                <c:pt idx="6">
                  <c:v>27.98551611814645</c:v>
                </c:pt>
                <c:pt idx="7">
                  <c:v>27.344633178970579</c:v>
                </c:pt>
                <c:pt idx="8">
                  <c:v>26.719186130018421</c:v>
                </c:pt>
                <c:pt idx="9">
                  <c:v>26.108821939381389</c:v>
                </c:pt>
                <c:pt idx="10">
                  <c:v>25.513196089038971</c:v>
                </c:pt>
                <c:pt idx="11">
                  <c:v>24.931972380381069</c:v>
                </c:pt>
                <c:pt idx="12">
                  <c:v>24.364822744426501</c:v>
                </c:pt>
                <c:pt idx="13">
                  <c:v>23.811427056630489</c:v>
                </c:pt>
                <c:pt idx="14">
                  <c:v>23.27147295617667</c:v>
                </c:pt>
                <c:pt idx="15">
                  <c:v>22.74465566965166</c:v>
                </c:pt>
                <c:pt idx="16">
                  <c:v>22.230677839002428</c:v>
                </c:pt>
                <c:pt idx="17">
                  <c:v>21.729249353679698</c:v>
                </c:pt>
                <c:pt idx="18">
                  <c:v>21.24008718687227</c:v>
                </c:pt>
                <c:pt idx="19">
                  <c:v>20.762915235740099</c:v>
                </c:pt>
                <c:pt idx="20">
                  <c:v>20.297464165555859</c:v>
                </c:pt>
                <c:pt idx="21">
                  <c:v>19.843471257666891</c:v>
                </c:pt>
                <c:pt idx="22">
                  <c:v>19.400680261191919</c:v>
                </c:pt>
                <c:pt idx="23">
                  <c:v>18.968841248368651</c:v>
                </c:pt>
                <c:pt idx="24">
                  <c:v>18.547710473470769</c:v>
                </c:pt>
                <c:pt idx="25">
                  <c:v>18.13705023521447</c:v>
                </c:pt>
                <c:pt idx="26">
                  <c:v>17.736628742577089</c:v>
                </c:pt>
                <c:pt idx="27">
                  <c:v>17.34621998395194</c:v>
                </c:pt>
                <c:pt idx="28">
                  <c:v>16.96560359956559</c:v>
                </c:pt>
                <c:pt idx="29">
                  <c:v>16.594564757085411</c:v>
                </c:pt>
                <c:pt idx="30">
                  <c:v>16.232894030347449</c:v>
                </c:pt>
                <c:pt idx="31">
                  <c:v>15.88038728113585</c:v>
                </c:pt>
                <c:pt idx="32">
                  <c:v>15.536845543947379</c:v>
                </c:pt>
                <c:pt idx="33">
                  <c:v>15.202074913675769</c:v>
                </c:pt>
                <c:pt idx="34">
                  <c:v>14.875886436152671</c:v>
                </c:pt>
                <c:pt idx="35">
                  <c:v>14.5580960014833</c:v>
                </c:pt>
                <c:pt idx="36">
                  <c:v>14.248524240116661</c:v>
                </c:pt>
                <c:pt idx="37">
                  <c:v>13.946996421591541</c:v>
                </c:pt>
                <c:pt idx="38">
                  <c:v>13.65334235590139</c:v>
                </c:pt>
                <c:pt idx="39">
                  <c:v>13.36739629742203</c:v>
                </c:pt>
                <c:pt idx="40">
                  <c:v>13.08899685134833</c:v>
                </c:pt>
                <c:pt idx="41">
                  <c:v>12.81798688258675</c:v>
                </c:pt>
                <c:pt idx="42">
                  <c:v>12.554213427052581</c:v>
                </c:pt>
                <c:pt idx="43">
                  <c:v>12.297527605321539</c:v>
                </c:pt>
                <c:pt idx="44">
                  <c:v>12.0477845385872</c:v>
                </c:pt>
                <c:pt idx="45">
                  <c:v>11.80484326687673</c:v>
                </c:pt>
                <c:pt idx="46">
                  <c:v>11.56856666947872</c:v>
                </c:pt>
                <c:pt idx="47">
                  <c:v>11.338821387538321</c:v>
                </c:pt>
                <c:pt idx="48">
                  <c:v>11.11547774877585</c:v>
                </c:pt>
                <c:pt idx="49">
                  <c:v>10.898409694286469</c:v>
                </c:pt>
                <c:pt idx="50">
                  <c:v>10.687494707379599</c:v>
                </c:pt>
                <c:pt idx="51">
                  <c:v>10.48261374441787</c:v>
                </c:pt>
                <c:pt idx="52">
                  <c:v>10.2836511676166</c:v>
                </c:pt>
                <c:pt idx="53">
                  <c:v>10.09049467976582</c:v>
                </c:pt>
                <c:pt idx="54">
                  <c:v>9.9030352608381129</c:v>
                </c:pt>
                <c:pt idx="55">
                  <c:v>9.721167106446309</c:v>
                </c:pt>
                <c:pt idx="56">
                  <c:v>9.5447875681164742</c:v>
                </c:pt>
                <c:pt idx="57">
                  <c:v>9.3737970953423559</c:v>
                </c:pt>
                <c:pt idx="58">
                  <c:v>9.2080991793886238</c:v>
                </c:pt>
                <c:pt idx="59">
                  <c:v>9.047600298811199</c:v>
                </c:pt>
                <c:pt idx="60">
                  <c:v>8.892209866663876</c:v>
                </c:pt>
                <c:pt idx="61">
                  <c:v>8.7418401793614819</c:v>
                </c:pt>
                <c:pt idx="62">
                  <c:v>8.5964063671706725</c:v>
                </c:pt>
                <c:pt idx="63">
                  <c:v>8.4558263463004444</c:v>
                </c:pt>
                <c:pt idx="64">
                  <c:v>8.3200207725652984</c:v>
                </c:pt>
                <c:pt idx="65">
                  <c:v>8.1889129965949206</c:v>
                </c:pt>
                <c:pt idx="66">
                  <c:v>8.0624290205650748</c:v>
                </c:pt>
                <c:pt idx="67">
                  <c:v>7.940497456425307</c:v>
                </c:pt>
                <c:pt idx="68">
                  <c:v>7.8230494855998547</c:v>
                </c:pt>
                <c:pt idx="69">
                  <c:v>7.7100188201390392</c:v>
                </c:pt>
                <c:pt idx="70">
                  <c:v>7.6013416652991967</c:v>
                </c:pt>
                <c:pt idx="71">
                  <c:v>7.4969566835300334</c:v>
                </c:pt>
                <c:pt idx="72">
                  <c:v>7.3968049598490664</c:v>
                </c:pt>
                <c:pt idx="73">
                  <c:v>7.3008299685836233</c:v>
                </c:pt>
                <c:pt idx="74">
                  <c:v>7.2089775414616062</c:v>
                </c:pt>
                <c:pt idx="75">
                  <c:v>7.1211958370330182</c:v>
                </c:pt>
                <c:pt idx="76">
                  <c:v>7.0374353114050052</c:v>
                </c:pt>
                <c:pt idx="77">
                  <c:v>6.9576486902738619</c:v>
                </c:pt>
                <c:pt idx="78">
                  <c:v>6.8817909422382488</c:v>
                </c:pt>
                <c:pt idx="79">
                  <c:v>6.8098192533785307</c:v>
                </c:pt>
                <c:pt idx="80">
                  <c:v>6.7416930030879074</c:v>
                </c:pt>
                <c:pt idx="81">
                  <c:v>6.6773737411416718</c:v>
                </c:pt>
                <c:pt idx="82">
                  <c:v>6.6168251659916848</c:v>
                </c:pt>
                <c:pt idx="83">
                  <c:v>6.560013104273767</c:v>
                </c:pt>
                <c:pt idx="84">
                  <c:v>6.5069054915164948</c:v>
                </c:pt>
                <c:pt idx="85">
                  <c:v>6.4574723540404637</c:v>
                </c:pt>
                <c:pt idx="86">
                  <c:v>6.4116857920378303</c:v>
                </c:pt>
                <c:pt idx="87">
                  <c:v>6.3695199638225786</c:v>
                </c:pt>
                <c:pt idx="88">
                  <c:v>6.3309510712426054</c:v>
                </c:pt>
                <c:pt idx="89">
                  <c:v>6.2959573462454026</c:v>
                </c:pt>
                <c:pt idx="90">
                  <c:v>6.2645190385897607</c:v>
                </c:pt>
                <c:pt idx="91">
                  <c:v>6.2366184046965296</c:v>
                </c:pt>
                <c:pt idx="92">
                  <c:v>6.2122396976321772</c:v>
                </c:pt>
                <c:pt idx="93">
                  <c:v>6.1913691582194668</c:v>
                </c:pt>
                <c:pt idx="94">
                  <c:v>6.1739950072702481</c:v>
                </c:pt>
                <c:pt idx="95">
                  <c:v>6.160107438935972</c:v>
                </c:pt>
                <c:pt idx="96">
                  <c:v>6.1496986151721762</c:v>
                </c:pt>
                <c:pt idx="97">
                  <c:v>6.1427626613138209</c:v>
                </c:pt>
                <c:pt idx="98">
                  <c:v>6.1392956627589754</c:v>
                </c:pt>
              </c:numCache>
            </c:numRef>
          </c:yVal>
          <c:smooth val="1"/>
          <c:extLst>
            <c:ext xmlns:c16="http://schemas.microsoft.com/office/drawing/2014/chart" uri="{C3380CC4-5D6E-409C-BE32-E72D297353CC}">
              <c16:uniqueId val="{00000000-E4E2-4B45-957C-44272AAFD66E}"/>
            </c:ext>
          </c:extLst>
        </c:ser>
        <c:ser>
          <c:idx val="1"/>
          <c:order val="1"/>
          <c:tx>
            <c:strRef>
              <c:f>גרף!$B$3</c:f>
              <c:strCache>
                <c:ptCount val="1"/>
                <c:pt idx="0">
                  <c:v>0.5</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31.709664363409821</c:v>
                </c:pt>
                <c:pt idx="1">
                  <c:v>30.929921103205231</c:v>
                </c:pt>
                <c:pt idx="2">
                  <c:v>30.168097972751919</c:v>
                </c:pt>
                <c:pt idx="3">
                  <c:v>29.423798124896649</c:v>
                </c:pt>
                <c:pt idx="4">
                  <c:v>28.69663432521693</c:v>
                </c:pt>
                <c:pt idx="5">
                  <c:v>27.986228718159971</c:v>
                </c:pt>
                <c:pt idx="6">
                  <c:v>27.292212598866531</c:v>
                </c:pt>
                <c:pt idx="7">
                  <c:v>26.614226190568228</c:v>
                </c:pt>
                <c:pt idx="8">
                  <c:v>25.95191842744908</c:v>
                </c:pt>
                <c:pt idx="9">
                  <c:v>25.304946742864701</c:v>
                </c:pt>
                <c:pt idx="10">
                  <c:v>24.672976862814629</c:v>
                </c:pt>
                <c:pt idx="11">
                  <c:v>24.055682604565479</c:v>
                </c:pt>
                <c:pt idx="12">
                  <c:v>23.452745680324821</c:v>
                </c:pt>
                <c:pt idx="13">
                  <c:v>22.86385550586748</c:v>
                </c:pt>
                <c:pt idx="14">
                  <c:v>22.288709014018181</c:v>
                </c:pt>
                <c:pt idx="15">
                  <c:v>21.727010472896069</c:v>
                </c:pt>
                <c:pt idx="16">
                  <c:v>21.178471308828598</c:v>
                </c:pt>
                <c:pt idx="17">
                  <c:v>20.642809933844141</c:v>
                </c:pt>
                <c:pt idx="18">
                  <c:v>20.119751577653759</c:v>
                </c:pt>
                <c:pt idx="19">
                  <c:v>19.609028124035191</c:v>
                </c:pt>
                <c:pt idx="20">
                  <c:v>19.11037795153257</c:v>
                </c:pt>
                <c:pt idx="21">
                  <c:v>18.623545778387719</c:v>
                </c:pt>
                <c:pt idx="22">
                  <c:v>18.148282511619868</c:v>
                </c:pt>
                <c:pt idx="23">
                  <c:v>17.68434510017217</c:v>
                </c:pt>
                <c:pt idx="24">
                  <c:v>17.23149639204469</c:v>
                </c:pt>
                <c:pt idx="25">
                  <c:v>16.78950499533499</c:v>
                </c:pt>
                <c:pt idx="26">
                  <c:v>16.358145143108381</c:v>
                </c:pt>
                <c:pt idx="27">
                  <c:v>15.937196562021461</c:v>
                </c:pt>
                <c:pt idx="28">
                  <c:v>15.52644434462346</c:v>
                </c:pt>
                <c:pt idx="29">
                  <c:v>15.125678825261311</c:v>
                </c:pt>
                <c:pt idx="30">
                  <c:v>14.734695459515089</c:v>
                </c:pt>
                <c:pt idx="31">
                  <c:v>14.353294707092051</c:v>
                </c:pt>
                <c:pt idx="32">
                  <c:v>13.981281918107941</c:v>
                </c:pt>
                <c:pt idx="33">
                  <c:v>13.618467222685871</c:v>
                </c:pt>
                <c:pt idx="34">
                  <c:v>13.26466542380342</c:v>
                </c:pt>
                <c:pt idx="35">
                  <c:v>12.91969589332022</c:v>
                </c:pt>
                <c:pt idx="36">
                  <c:v>12.58338247111862</c:v>
                </c:pt>
                <c:pt idx="37">
                  <c:v>12.255553367291361</c:v>
                </c:pt>
                <c:pt idx="38">
                  <c:v>11.93604106731096</c:v>
                </c:pt>
                <c:pt idx="39">
                  <c:v>11.62468224011635</c:v>
                </c:pt>
                <c:pt idx="40">
                  <c:v>11.321317649053171</c:v>
                </c:pt>
                <c:pt idx="41">
                  <c:v>11.025792065605129</c:v>
                </c:pt>
                <c:pt idx="42">
                  <c:v>10.73795418585448</c:v>
                </c:pt>
                <c:pt idx="43">
                  <c:v>10.457656549610681</c:v>
                </c:pt>
                <c:pt idx="44">
                  <c:v>10.184755462147031</c:v>
                </c:pt>
                <c:pt idx="45">
                  <c:v>9.9191109184858792</c:v>
                </c:pt>
                <c:pt idx="46">
                  <c:v>9.6605865301739833</c:v>
                </c:pt>
                <c:pt idx="47">
                  <c:v>9.4090494544901304</c:v>
                </c:pt>
                <c:pt idx="48">
                  <c:v>9.1643703260283012</c:v>
                </c:pt>
                <c:pt idx="49">
                  <c:v>8.9264231906001292</c:v>
                </c:pt>
                <c:pt idx="50">
                  <c:v>8.6950854414014529</c:v>
                </c:pt>
                <c:pt idx="51">
                  <c:v>8.4702377573884622</c:v>
                </c:pt>
                <c:pt idx="52">
                  <c:v>8.2517640438098088</c:v>
                </c:pt>
                <c:pt idx="53">
                  <c:v>8.0395513748418477</c:v>
                </c:pt>
                <c:pt idx="54">
                  <c:v>7.8334899382749903</c:v>
                </c:pt>
                <c:pt idx="55">
                  <c:v>7.633472982200038</c:v>
                </c:pt>
                <c:pt idx="56">
                  <c:v>7.4393967636441234</c:v>
                </c:pt>
                <c:pt idx="57">
                  <c:v>7.2511604991068106</c:v>
                </c:pt>
                <c:pt idx="58">
                  <c:v>7.0686663169477084</c:v>
                </c:pt>
                <c:pt idx="59">
                  <c:v>6.8918192115778387</c:v>
                </c:pt>
                <c:pt idx="60">
                  <c:v>6.7205269994078431</c:v>
                </c:pt>
                <c:pt idx="61">
                  <c:v>6.554700276507071</c:v>
                </c:pt>
                <c:pt idx="62">
                  <c:v>6.3942523779283684</c:v>
                </c:pt>
                <c:pt idx="63">
                  <c:v>6.2390993386544036</c:v>
                </c:pt>
                <c:pt idx="64">
                  <c:v>6.0891598561222242</c:v>
                </c:pt>
                <c:pt idx="65">
                  <c:v>5.9443552542836526</c:v>
                </c:pt>
                <c:pt idx="66">
                  <c:v>5.8046094491601528</c:v>
                </c:pt>
                <c:pt idx="67">
                  <c:v>5.669848915851623</c:v>
                </c:pt>
                <c:pt idx="68">
                  <c:v>5.5400026569596754</c:v>
                </c:pt>
                <c:pt idx="69">
                  <c:v>5.4150021723868278</c:v>
                </c:pt>
                <c:pt idx="70">
                  <c:v>5.294781430474111</c:v>
                </c:pt>
                <c:pt idx="71">
                  <c:v>5.1792768404405338</c:v>
                </c:pt>
                <c:pt idx="72">
                  <c:v>5.0684272260889012</c:v>
                </c:pt>
                <c:pt idx="73">
                  <c:v>4.9621738007435363</c:v>
                </c:pt>
                <c:pt idx="74">
                  <c:v>4.8604601433864296</c:v>
                </c:pt>
                <c:pt idx="75">
                  <c:v>4.7632321759594793</c:v>
                </c:pt>
                <c:pt idx="76">
                  <c:v>4.6704381418014904</c:v>
                </c:pt>
                <c:pt idx="77">
                  <c:v>4.5820285851897422</c:v>
                </c:pt>
                <c:pt idx="78">
                  <c:v>4.4979563319569857</c:v>
                </c:pt>
                <c:pt idx="79">
                  <c:v>4.4181764711558618</c:v>
                </c:pt>
                <c:pt idx="80">
                  <c:v>4.3426463377438491</c:v>
                </c:pt>
                <c:pt idx="81">
                  <c:v>4.2713254962629934</c:v>
                </c:pt>
                <c:pt idx="82">
                  <c:v>4.2041757254898036</c:v>
                </c:pt>
                <c:pt idx="83">
                  <c:v>4.1411610040318614</c:v>
                </c:pt>
                <c:pt idx="84">
                  <c:v>4.0822474968488311</c:v>
                </c:pt>
                <c:pt idx="85">
                  <c:v>4.0274035426768178</c:v>
                </c:pt>
                <c:pt idx="86">
                  <c:v>3.9765996423360841</c:v>
                </c:pt>
                <c:pt idx="87">
                  <c:v>3.9298084479034552</c:v>
                </c:pt>
                <c:pt idx="88">
                  <c:v>3.8870047527318512</c:v>
                </c:pt>
                <c:pt idx="89">
                  <c:v>3.848165482300673</c:v>
                </c:pt>
                <c:pt idx="90">
                  <c:v>3.8132696858819379</c:v>
                </c:pt>
                <c:pt idx="91">
                  <c:v>3.782298529008326</c:v>
                </c:pt>
                <c:pt idx="92">
                  <c:v>3.7552352867305121</c:v>
                </c:pt>
                <c:pt idx="93">
                  <c:v>3.732065337652426</c:v>
                </c:pt>
                <c:pt idx="94">
                  <c:v>3.7127761587342958</c:v>
                </c:pt>
                <c:pt idx="95">
                  <c:v>3.6973573208546289</c:v>
                </c:pt>
                <c:pt idx="96">
                  <c:v>3.6858004851234969</c:v>
                </c:pt>
                <c:pt idx="97">
                  <c:v>3.678099399940804</c:v>
                </c:pt>
                <c:pt idx="98">
                  <c:v>3.6742498987944252</c:v>
                </c:pt>
              </c:numCache>
            </c:numRef>
          </c:yVal>
          <c:smooth val="1"/>
          <c:extLst>
            <c:ext xmlns:c16="http://schemas.microsoft.com/office/drawing/2014/chart" uri="{C3380CC4-5D6E-409C-BE32-E72D297353CC}">
              <c16:uniqueId val="{00000001-E4E2-4B45-957C-44272AAFD66E}"/>
            </c:ext>
          </c:extLst>
        </c:ser>
        <c:ser>
          <c:idx val="2"/>
          <c:order val="2"/>
          <c:tx>
            <c:strRef>
              <c:f>גרף!$B$4</c:f>
              <c:strCache>
                <c:ptCount val="1"/>
                <c:pt idx="0">
                  <c:v>1</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30.443844937156499</c:v>
                </c:pt>
                <c:pt idx="1">
                  <c:v>29.57610992669041</c:v>
                </c:pt>
                <c:pt idx="2">
                  <c:v>28.727731296294301</c:v>
                </c:pt>
                <c:pt idx="3">
                  <c:v>27.8983833913327</c:v>
                </c:pt>
                <c:pt idx="4">
                  <c:v>27.087747311613779</c:v>
                </c:pt>
                <c:pt idx="5">
                  <c:v>26.29551057568937</c:v>
                </c:pt>
                <c:pt idx="6">
                  <c:v>25.521366797981539</c:v>
                </c:pt>
                <c:pt idx="7">
                  <c:v>24.765015378769899</c:v>
                </c:pt>
                <c:pt idx="8">
                  <c:v>24.026161207054521</c:v>
                </c:pt>
                <c:pt idx="9">
                  <c:v>23.304514376289848</c:v>
                </c:pt>
                <c:pt idx="10">
                  <c:v>22.59978991296579</c:v>
                </c:pt>
                <c:pt idx="11">
                  <c:v>21.911707517992131</c:v>
                </c:pt>
                <c:pt idx="12">
                  <c:v>21.239991320823499</c:v>
                </c:pt>
                <c:pt idx="13">
                  <c:v>20.584369646242369</c:v>
                </c:pt>
                <c:pt idx="14">
                  <c:v>19.944574793698941</c:v>
                </c:pt>
                <c:pt idx="15">
                  <c:v>19.320342829087661</c:v>
                </c:pt>
                <c:pt idx="16">
                  <c:v>18.71141338882186</c:v>
                </c:pt>
                <c:pt idx="17">
                  <c:v>18.117529496050121</c:v>
                </c:pt>
                <c:pt idx="18">
                  <c:v>17.538437388840471</c:v>
                </c:pt>
                <c:pt idx="19">
                  <c:v>16.97388636014146</c:v>
                </c:pt>
                <c:pt idx="20">
                  <c:v>16.423628609313269</c:v>
                </c:pt>
                <c:pt idx="21">
                  <c:v>15.88741910500613</c:v>
                </c:pt>
                <c:pt idx="22">
                  <c:v>15.365015459148349</c:v>
                </c:pt>
                <c:pt idx="23">
                  <c:v>14.8561778117926</c:v>
                </c:pt>
                <c:pt idx="24">
                  <c:v>14.36066872655535</c:v>
                </c:pt>
                <c:pt idx="25">
                  <c:v>13.87825309637212</c:v>
                </c:pt>
                <c:pt idx="26">
                  <c:v>13.40869805927959</c:v>
                </c:pt>
                <c:pt idx="27">
                  <c:v>12.95177292392515</c:v>
                </c:pt>
                <c:pt idx="28">
                  <c:v>12.5072491044942</c:v>
                </c:pt>
                <c:pt idx="29">
                  <c:v>12.0749000647376</c:v>
                </c:pt>
                <c:pt idx="30">
                  <c:v>11.65450127077291</c:v>
                </c:pt>
                <c:pt idx="31">
                  <c:v>11.2458301523271</c:v>
                </c:pt>
                <c:pt idx="32">
                  <c:v>10.848666072081951</c:v>
                </c:pt>
                <c:pt idx="33">
                  <c:v>10.46279030277892</c:v>
                </c:pt>
                <c:pt idx="34">
                  <c:v>10.087986011736151</c:v>
                </c:pt>
                <c:pt idx="35">
                  <c:v>9.7240382524275919</c:v>
                </c:pt>
                <c:pt idx="36">
                  <c:v>9.3707339627722899</c:v>
                </c:pt>
                <c:pt idx="37">
                  <c:v>9.027861969780794</c:v>
                </c:pt>
                <c:pt idx="38">
                  <c:v>8.6952130002059658</c:v>
                </c:pt>
                <c:pt idx="39">
                  <c:v>8.3725796968460759</c:v>
                </c:pt>
                <c:pt idx="40">
                  <c:v>8.0597566401501588</c:v>
                </c:pt>
                <c:pt idx="41">
                  <c:v>7.7565403747781581</c:v>
                </c:pt>
                <c:pt idx="42">
                  <c:v>7.4627294407720077</c:v>
                </c:pt>
                <c:pt idx="43">
                  <c:v>7.1781244089981158</c:v>
                </c:pt>
                <c:pt idx="44">
                  <c:v>6.9025279205268886</c:v>
                </c:pt>
                <c:pt idx="45">
                  <c:v>6.6357447296207672</c:v>
                </c:pt>
                <c:pt idx="46">
                  <c:v>6.3775817500088179</c:v>
                </c:pt>
                <c:pt idx="47">
                  <c:v>6.1278481041330899</c:v>
                </c:pt>
                <c:pt idx="48">
                  <c:v>5.8863551750598617</c:v>
                </c:pt>
                <c:pt idx="49">
                  <c:v>5.652916660757179</c:v>
                </c:pt>
                <c:pt idx="50">
                  <c:v>5.4273486304490568</c:v>
                </c:pt>
                <c:pt idx="51">
                  <c:v>5.2094695827660296</c:v>
                </c:pt>
                <c:pt idx="52">
                  <c:v>4.9991005054215663</c:v>
                </c:pt>
                <c:pt idx="53">
                  <c:v>4.7960649361539804</c:v>
                </c:pt>
                <c:pt idx="54">
                  <c:v>4.6001890246839592</c:v>
                </c:pt>
                <c:pt idx="55">
                  <c:v>4.4113015954486112</c:v>
                </c:pt>
                <c:pt idx="56">
                  <c:v>4.2292342108838081</c:v>
                </c:pt>
                <c:pt idx="57">
                  <c:v>4.0538212350378684</c:v>
                </c:pt>
                <c:pt idx="58">
                  <c:v>3.8848998973107891</c:v>
                </c:pt>
                <c:pt idx="59">
                  <c:v>3.7223103561246309</c:v>
                </c:pt>
                <c:pt idx="60">
                  <c:v>3.5658957623419969</c:v>
                </c:pt>
                <c:pt idx="61">
                  <c:v>3.4155023222609491</c:v>
                </c:pt>
                <c:pt idx="62">
                  <c:v>3.2709793600259531</c:v>
                </c:pt>
                <c:pt idx="63">
                  <c:v>3.1321793793056689</c:v>
                </c:pt>
                <c:pt idx="64">
                  <c:v>2.9989581240994272</c:v>
                </c:pt>
                <c:pt idx="65">
                  <c:v>2.8711746385451189</c:v>
                </c:pt>
                <c:pt idx="66">
                  <c:v>2.7486913256118539</c:v>
                </c:pt>
                <c:pt idx="67">
                  <c:v>2.63137400457112</c:v>
                </c:pt>
                <c:pt idx="68">
                  <c:v>2.51909196715029</c:v>
                </c:pt>
                <c:pt idx="69">
                  <c:v>2.4117180322820828</c:v>
                </c:pt>
                <c:pt idx="70">
                  <c:v>2.309128599373008</c:v>
                </c:pt>
                <c:pt idx="71">
                  <c:v>2.2112037000228661</c:v>
                </c:pt>
                <c:pt idx="72">
                  <c:v>2.1178270481360291</c:v>
                </c:pt>
                <c:pt idx="73">
                  <c:v>2.028886088373449</c:v>
                </c:pt>
                <c:pt idx="74">
                  <c:v>1.944272042902111</c:v>
                </c:pt>
                <c:pt idx="75">
                  <c:v>1.863879956405984</c:v>
                </c:pt>
                <c:pt idx="76">
                  <c:v>1.7876087393294</c:v>
                </c:pt>
                <c:pt idx="77">
                  <c:v>1.7153612093301169</c:v>
                </c:pt>
                <c:pt idx="78">
                  <c:v>1.647044130925261</c:v>
                </c:pt>
                <c:pt idx="79">
                  <c:v>1.582568253318722</c:v>
                </c:pt>
                <c:pt idx="80">
                  <c:v>1.52184834640346</c:v>
                </c:pt>
                <c:pt idx="81">
                  <c:v>1.4648032349366089</c:v>
                </c:pt>
                <c:pt idx="82">
                  <c:v>1.4113558308891609</c:v>
                </c:pt>
                <c:pt idx="83">
                  <c:v>1.3614331639754349</c:v>
                </c:pt>
                <c:pt idx="84">
                  <c:v>1.314966410370485</c:v>
                </c:pt>
                <c:pt idx="85">
                  <c:v>1.271890919626075</c:v>
                </c:pt>
                <c:pt idx="86">
                  <c:v>1.23214623979784</c:v>
                </c:pt>
                <c:pt idx="87">
                  <c:v>1.195676140797856</c:v>
                </c:pt>
                <c:pt idx="88">
                  <c:v>1.162428635987947</c:v>
                </c:pt>
                <c:pt idx="89">
                  <c:v>1.132356002029838</c:v>
                </c:pt>
                <c:pt idx="90">
                  <c:v>1.1054147970085451</c:v>
                </c:pt>
                <c:pt idx="91">
                  <c:v>1.0815658768454459</c:v>
                </c:pt>
                <c:pt idx="92">
                  <c:v>1.060774410017068</c:v>
                </c:pt>
                <c:pt idx="93">
                  <c:v>1.043009890594959</c:v>
                </c:pt>
                <c:pt idx="94">
                  <c:v>1.02824614962108</c:v>
                </c:pt>
                <c:pt idx="95">
                  <c:v>1.016461364831891</c:v>
                </c:pt>
                <c:pt idx="96">
                  <c:v>1.0076380687428821</c:v>
                </c:pt>
                <c:pt idx="97">
                  <c:v>1.0017631551036419</c:v>
                </c:pt>
                <c:pt idx="98">
                  <c:v>0.99882788373173792</c:v>
                </c:pt>
              </c:numCache>
            </c:numRef>
          </c:yVal>
          <c:smooth val="1"/>
          <c:extLst>
            <c:ext xmlns:c16="http://schemas.microsoft.com/office/drawing/2014/chart" uri="{C3380CC4-5D6E-409C-BE32-E72D297353CC}">
              <c16:uniqueId val="{00000002-E4E2-4B45-957C-44272AAFD66E}"/>
            </c:ext>
          </c:extLst>
        </c:ser>
        <c:ser>
          <c:idx val="3"/>
          <c:order val="3"/>
          <c:tx>
            <c:strRef>
              <c:f>גרף!$B$5</c:f>
              <c:strCache>
                <c:ptCount val="1"/>
                <c:pt idx="0">
                  <c:v>5</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19.68782869818299</c:v>
                </c:pt>
                <c:pt idx="1">
                  <c:v>18.466067767295211</c:v>
                </c:pt>
                <c:pt idx="2">
                  <c:v>17.296325973726109</c:v>
                </c:pt>
                <c:pt idx="3">
                  <c:v>16.17819879505555</c:v>
                </c:pt>
                <c:pt idx="4">
                  <c:v>15.11114960827196</c:v>
                </c:pt>
                <c:pt idx="5">
                  <c:v>14.094515788421131</c:v>
                </c:pt>
                <c:pt idx="6">
                  <c:v>13.127515509701711</c:v>
                </c:pt>
                <c:pt idx="7">
                  <c:v>12.20925516264791</c:v>
                </c:pt>
                <c:pt idx="8">
                  <c:v>11.338737298039421</c:v>
                </c:pt>
                <c:pt idx="9">
                  <c:v>10.51486900633124</c:v>
                </c:pt>
                <c:pt idx="10">
                  <c:v>9.7364706406868198</c:v>
                </c:pt>
                <c:pt idx="11">
                  <c:v>9.0022847920984432</c:v>
                </c:pt>
                <c:pt idx="12">
                  <c:v>8.3109854265407339</c:v>
                </c:pt>
                <c:pt idx="13">
                  <c:v>7.6611870965678177</c:v>
                </c:pt>
                <c:pt idx="14">
                  <c:v>7.0514541431558593</c:v>
                </c:pt>
                <c:pt idx="15">
                  <c:v>6.4803098078269139</c:v>
                </c:pt>
                <c:pt idx="16">
                  <c:v>5.9462451800706111</c:v>
                </c:pt>
                <c:pt idx="17">
                  <c:v>5.4477279107069956</c:v>
                </c:pt>
                <c:pt idx="18">
                  <c:v>4.9832106279971091</c:v>
                </c:pt>
                <c:pt idx="19">
                  <c:v>4.5511389998983747</c:v>
                </c:pt>
                <c:pt idx="20">
                  <c:v>4.149959392766795</c:v>
                </c:pt>
                <c:pt idx="21">
                  <c:v>3.7781260839162178</c:v>
                </c:pt>
                <c:pt idx="22">
                  <c:v>3.434107992648141</c:v>
                </c:pt>
                <c:pt idx="23">
                  <c:v>3.116394901559441</c:v>
                </c:pt>
                <c:pt idx="24">
                  <c:v>2.8235031470221368</c:v>
                </c:pt>
                <c:pt idx="25">
                  <c:v>2.553980764618025</c:v>
                </c:pt>
                <c:pt idx="26">
                  <c:v>2.3064120819195328</c:v>
                </c:pt>
                <c:pt idx="27">
                  <c:v>2.079421757263995</c:v>
                </c:pt>
                <c:pt idx="28">
                  <c:v>1.8716782690087539</c:v>
                </c:pt>
                <c:pt idx="29">
                  <c:v>1.6818968651274939</c:v>
                </c:pt>
                <c:pt idx="30">
                  <c:v>1.5088419878723049</c:v>
                </c:pt>
                <c:pt idx="31">
                  <c:v>1.351329192551262</c:v>
                </c:pt>
                <c:pt idx="32">
                  <c:v>1.208226583237431</c:v>
                </c:pt>
                <c:pt idx="33">
                  <c:v>1.0784557914228221</c:v>
                </c:pt>
                <c:pt idx="34">
                  <c:v>0.96099252625968912</c:v>
                </c:pt>
                <c:pt idx="35">
                  <c:v>0.85486672710041722</c:v>
                </c:pt>
                <c:pt idx="36">
                  <c:v>0.75916235057307724</c:v>
                </c:pt>
                <c:pt idx="37">
                  <c:v>0.67301682543624486</c:v>
                </c:pt>
                <c:pt idx="38">
                  <c:v>0.5956202089741871</c:v>
                </c:pt>
                <c:pt idx="39">
                  <c:v>0.52621407875700044</c:v>
                </c:pt>
                <c:pt idx="40">
                  <c:v>0.46409019323912171</c:v>
                </c:pt>
                <c:pt idx="41">
                  <c:v>0.40858895394591088</c:v>
                </c:pt>
                <c:pt idx="42">
                  <c:v>0.35909770094618731</c:v>
                </c:pt>
                <c:pt idx="43">
                  <c:v>0.31504887197382447</c:v>
                </c:pt>
                <c:pt idx="44">
                  <c:v>0.27591805398946828</c:v>
                </c:pt>
                <c:pt idx="45">
                  <c:v>0.24122195420886891</c:v>
                </c:pt>
                <c:pt idx="46">
                  <c:v>0.210516315710846</c:v>
                </c:pt>
                <c:pt idx="47">
                  <c:v>0.1833938007169868</c:v>
                </c:pt>
                <c:pt idx="48">
                  <c:v>0.15948186254589641</c:v>
                </c:pt>
                <c:pt idx="49">
                  <c:v>0.13844062512322119</c:v>
                </c:pt>
                <c:pt idx="50">
                  <c:v>0.1199607868075786</c:v>
                </c:pt>
                <c:pt idx="51">
                  <c:v>0.103761563201266</c:v>
                </c:pt>
                <c:pt idx="52">
                  <c:v>8.958868157885784E-2</c:v>
                </c:pt>
                <c:pt idx="53">
                  <c:v>7.7212437608518536E-2</c:v>
                </c:pt>
                <c:pt idx="54">
                  <c:v>6.642582317837889E-2</c:v>
                </c:pt>
                <c:pt idx="55">
                  <c:v>5.7042732388375282E-2</c:v>
                </c:pt>
                <c:pt idx="56">
                  <c:v>4.88962511378482E-2</c:v>
                </c:pt>
                <c:pt idx="57">
                  <c:v>4.1837034239012458E-2</c:v>
                </c:pt>
                <c:pt idx="58">
                  <c:v>3.5731772621244329E-2</c:v>
                </c:pt>
                <c:pt idx="59">
                  <c:v>3.0461751963335289E-2</c:v>
                </c:pt>
                <c:pt idx="60">
                  <c:v>2.592150300037958E-2</c:v>
                </c:pt>
                <c:pt idx="61">
                  <c:v>2.2017542796583231E-2</c:v>
                </c:pt>
                <c:pt idx="62">
                  <c:v>1.866720545097628E-2</c:v>
                </c:pt>
                <c:pt idx="63">
                  <c:v>1.5797560004215509E-2</c:v>
                </c:pt>
                <c:pt idx="64">
                  <c:v>1.3344412734583699E-2</c:v>
                </c:pt>
                <c:pt idx="65">
                  <c:v>1.1251390562172231E-2</c:v>
                </c:pt>
                <c:pt idx="66">
                  <c:v>9.4691019136244944E-3</c:v>
                </c:pt>
                <c:pt idx="67">
                  <c:v>7.9543711268163699E-3</c:v>
                </c:pt>
                <c:pt idx="68">
                  <c:v>6.6695422863094133E-3</c:v>
                </c:pt>
                <c:pt idx="69">
                  <c:v>5.5818482671443556E-3</c:v>
                </c:pt>
                <c:pt idx="70">
                  <c:v>4.6628407174719088E-3</c:v>
                </c:pt>
                <c:pt idx="71">
                  <c:v>3.8878767208340571E-3</c:v>
                </c:pt>
                <c:pt idx="72">
                  <c:v>3.2356579381750271E-3</c:v>
                </c:pt>
                <c:pt idx="73">
                  <c:v>2.687818129909677E-3</c:v>
                </c:pt>
                <c:pt idx="74">
                  <c:v>2.228555092179335E-3</c:v>
                </c:pt>
                <c:pt idx="75">
                  <c:v>1.8443032019405019E-3</c:v>
                </c:pt>
                <c:pt idx="76">
                  <c:v>1.5234429465400821E-3</c:v>
                </c:pt>
                <c:pt idx="77">
                  <c:v>1.2560440093450169E-3</c:v>
                </c:pt>
                <c:pt idx="78">
                  <c:v>1.033638688863111E-3</c:v>
                </c:pt>
                <c:pt idx="79">
                  <c:v>8.4902264028738925E-4</c:v>
                </c:pt>
                <c:pt idx="80">
                  <c:v>6.9608014179240168E-4</c:v>
                </c:pt>
                <c:pt idx="81">
                  <c:v>5.6963130005401052E-4</c:v>
                </c:pt>
                <c:pt idx="82">
                  <c:v>4.6529881773846961E-4</c:v>
                </c:pt>
                <c:pt idx="83">
                  <c:v>3.7939214799360342E-4</c:v>
                </c:pt>
                <c:pt idx="84">
                  <c:v>3.0880705561188069E-4</c:v>
                </c:pt>
                <c:pt idx="85">
                  <c:v>2.5093879027101191E-4</c:v>
                </c:pt>
                <c:pt idx="86">
                  <c:v>2.0360725320931069E-4</c:v>
                </c:pt>
                <c:pt idx="87">
                  <c:v>1.649927043022594E-4</c:v>
                </c:pt>
                <c:pt idx="88">
                  <c:v>1.3358071149886011E-4</c:v>
                </c:pt>
                <c:pt idx="89">
                  <c:v>1.08115188921355E-4</c:v>
                </c:pt>
                <c:pt idx="90">
                  <c:v>8.7558503807732936E-5</c:v>
                </c:pt>
                <c:pt idx="91">
                  <c:v>7.1057756236006563E-5</c:v>
                </c:pt>
                <c:pt idx="92">
                  <c:v>5.7916449710392148E-5</c:v>
                </c:pt>
                <c:pt idx="93">
                  <c:v>4.7570875828422489E-5</c:v>
                </c:pt>
                <c:pt idx="94">
                  <c:v>3.9570633096010148E-5</c:v>
                </c:pt>
                <c:pt idx="95">
                  <c:v>3.3562789301078362E-5</c:v>
                </c:pt>
                <c:pt idx="96">
                  <c:v>2.9279279540473359E-5</c:v>
                </c:pt>
                <c:pt idx="97">
                  <c:v>2.6527208908718919E-5</c:v>
                </c:pt>
                <c:pt idx="98">
                  <c:v>2.518180092302977E-5</c:v>
                </c:pt>
              </c:numCache>
            </c:numRef>
          </c:yVal>
          <c:smooth val="1"/>
          <c:extLst>
            <c:ext xmlns:c16="http://schemas.microsoft.com/office/drawing/2014/chart" uri="{C3380CC4-5D6E-409C-BE32-E72D297353CC}">
              <c16:uniqueId val="{00000003-E4E2-4B45-957C-44272AAFD66E}"/>
            </c:ext>
          </c:extLst>
        </c:ser>
        <c:ser>
          <c:idx val="4"/>
          <c:order val="4"/>
          <c:tx>
            <c:strRef>
              <c:f>גרף!$B$6</c:f>
              <c:strCache>
                <c:ptCount val="1"/>
                <c:pt idx="0">
                  <c:v>10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13.12114672714277</c:v>
                </c:pt>
                <c:pt idx="1">
                  <c:v>11.916030690215241</c:v>
                </c:pt>
                <c:pt idx="2">
                  <c:v>10.79237831107929</c:v>
                </c:pt>
                <c:pt idx="3">
                  <c:v>9.7479484517489823</c:v>
                </c:pt>
                <c:pt idx="4">
                  <c:v>8.7802101801024683</c:v>
                </c:pt>
                <c:pt idx="5">
                  <c:v>7.8863791814939432</c:v>
                </c:pt>
                <c:pt idx="6">
                  <c:v>7.0634552988045627</c:v>
                </c:pt>
                <c:pt idx="7">
                  <c:v>6.3082605756278021</c:v>
                </c:pt>
                <c:pt idx="8">
                  <c:v>5.6174771986662329</c:v>
                </c:pt>
                <c:pt idx="9">
                  <c:v>4.9876847690162824</c:v>
                </c:pt>
                <c:pt idx="10">
                  <c:v>4.4153963764333701</c:v>
                </c:pt>
                <c:pt idx="11">
                  <c:v>3.8970930042424121</c:v>
                </c:pt>
                <c:pt idx="12">
                  <c:v>3.429255853435393</c:v>
                </c:pt>
                <c:pt idx="13">
                  <c:v>3.0083962407050602</c:v>
                </c:pt>
                <c:pt idx="14">
                  <c:v>2.6310827946792288</c:v>
                </c:pt>
                <c:pt idx="15">
                  <c:v>2.2939657454431832</c:v>
                </c:pt>
                <c:pt idx="16">
                  <c:v>1.993798172654569</c:v>
                </c:pt>
                <c:pt idx="17">
                  <c:v>1.727454145398468</c:v>
                </c:pt>
                <c:pt idx="18">
                  <c:v>1.49194375082807</c:v>
                </c:pt>
                <c:pt idx="19">
                  <c:v>1.284425067250442</c:v>
                </c:pt>
                <c:pt idx="20">
                  <c:v>1.1022131895709331</c:v>
                </c:pt>
                <c:pt idx="21">
                  <c:v>0.94278646010440614</c:v>
                </c:pt>
                <c:pt idx="22">
                  <c:v>0.80379009517781097</c:v>
                </c:pt>
                <c:pt idx="23">
                  <c:v>0.68303742744208773</c:v>
                </c:pt>
                <c:pt idx="24">
                  <c:v>0.57850900539438732</c:v>
                </c:pt>
                <c:pt idx="25">
                  <c:v>0.48834980552956059</c:v>
                </c:pt>
                <c:pt idx="26">
                  <c:v>0.41086481923972812</c:v>
                </c:pt>
                <c:pt idx="27">
                  <c:v>0.34451327667586679</c:v>
                </c:pt>
                <c:pt idx="28">
                  <c:v>0.28790176401743839</c:v>
                </c:pt>
                <c:pt idx="29">
                  <c:v>0.23977647979630581</c:v>
                </c:pt>
                <c:pt idx="30">
                  <c:v>0.19901486097265089</c:v>
                </c:pt>
                <c:pt idx="31">
                  <c:v>0.16461679126269199</c:v>
                </c:pt>
                <c:pt idx="32">
                  <c:v>0.1356955836546537</c:v>
                </c:pt>
                <c:pt idx="33">
                  <c:v>0.1114689069616883</c:v>
                </c:pt>
                <c:pt idx="34">
                  <c:v>9.1249803423948617E-2</c:v>
                </c:pt>
                <c:pt idx="35">
                  <c:v>7.4437921480051072E-2</c:v>
                </c:pt>
                <c:pt idx="36">
                  <c:v>6.0511065479696487E-2</c:v>
                </c:pt>
                <c:pt idx="37">
                  <c:v>4.9017142802253957E-2</c:v>
                </c:pt>
                <c:pt idx="38">
                  <c:v>3.9566568975593283E-2</c:v>
                </c:pt>
                <c:pt idx="39">
                  <c:v>3.1825173249262421E-2</c:v>
                </c:pt>
                <c:pt idx="40">
                  <c:v>2.5507630864525E-2</c:v>
                </c:pt>
                <c:pt idx="41">
                  <c:v>2.0371434091564351E-2</c:v>
                </c:pt>
                <c:pt idx="42">
                  <c:v>1.6211402004671679E-2</c:v>
                </c:pt>
                <c:pt idx="43">
                  <c:v>1.285471890669776E-2</c:v>
                </c:pt>
                <c:pt idx="44">
                  <c:v>1.015648320749519E-2</c:v>
                </c:pt>
                <c:pt idx="45">
                  <c:v>7.9957422782735953E-3</c:v>
                </c:pt>
                <c:pt idx="46">
                  <c:v>6.2719841846754854E-3</c:v>
                </c:pt>
                <c:pt idx="47">
                  <c:v>4.9020540657074858E-3</c:v>
                </c:pt>
                <c:pt idx="48">
                  <c:v>3.817461082461642E-3</c:v>
                </c:pt>
                <c:pt idx="49">
                  <c:v>2.9620411163393361E-3</c:v>
                </c:pt>
                <c:pt idx="50">
                  <c:v>2.289940562003562E-3</c:v>
                </c:pt>
                <c:pt idx="51">
                  <c:v>1.763887455911088E-3</c:v>
                </c:pt>
                <c:pt idx="52">
                  <c:v>1.353717641024264E-3</c:v>
                </c:pt>
                <c:pt idx="53">
                  <c:v>1.03512554255365E-3</c:v>
                </c:pt>
                <c:pt idx="54">
                  <c:v>7.8861128670915472E-4</c:v>
                </c:pt>
                <c:pt idx="55">
                  <c:v>5.9859822144599619E-4</c:v>
                </c:pt>
                <c:pt idx="56">
                  <c:v>4.5269730057084432E-4</c:v>
                </c:pt>
                <c:pt idx="57">
                  <c:v>3.4109719350587241E-4</c:v>
                </c:pt>
                <c:pt idx="58">
                  <c:v>2.5606132211419607E-4</c:v>
                </c:pt>
                <c:pt idx="59">
                  <c:v>1.9151525774872019E-4</c:v>
                </c:pt>
                <c:pt idx="60">
                  <c:v>1.4271000366633519E-4</c:v>
                </c:pt>
                <c:pt idx="61">
                  <c:v>1.059486189594582E-4</c:v>
                </c:pt>
                <c:pt idx="62">
                  <c:v>7.8365398406318569E-5</c:v>
                </c:pt>
                <c:pt idx="63">
                  <c:v>5.7748403980488578E-5</c:v>
                </c:pt>
                <c:pt idx="64">
                  <c:v>4.239755005152382E-5</c:v>
                </c:pt>
                <c:pt idx="65">
                  <c:v>3.1011681962151462E-5</c:v>
                </c:pt>
                <c:pt idx="66">
                  <c:v>2.259916635888404E-5</c:v>
                </c:pt>
                <c:pt idx="67">
                  <c:v>1.640744323139988E-5</c:v>
                </c:pt>
                <c:pt idx="68">
                  <c:v>1.186778719875266E-5</c:v>
                </c:pt>
                <c:pt idx="69">
                  <c:v>8.55220282380492E-6</c:v>
                </c:pt>
                <c:pt idx="70">
                  <c:v>6.1399492691338873E-6</c:v>
                </c:pt>
                <c:pt idx="71">
                  <c:v>4.3916666031322607E-6</c:v>
                </c:pt>
                <c:pt idx="72">
                  <c:v>3.1294719455203739E-6</c:v>
                </c:pt>
                <c:pt idx="73">
                  <c:v>2.2217198774473942E-6</c:v>
                </c:pt>
                <c:pt idx="74">
                  <c:v>1.571388539484936E-6</c:v>
                </c:pt>
                <c:pt idx="75">
                  <c:v>1.1072698980249181E-6</c:v>
                </c:pt>
                <c:pt idx="76">
                  <c:v>7.773179688852387E-7</c:v>
                </c:pt>
                <c:pt idx="77">
                  <c:v>5.4364947537351366E-7</c:v>
                </c:pt>
                <c:pt idx="78">
                  <c:v>3.7880362028525378E-7</c:v>
                </c:pt>
                <c:pt idx="79">
                  <c:v>2.6295658894760798E-7</c:v>
                </c:pt>
                <c:pt idx="80">
                  <c:v>1.818564749329627E-7</c:v>
                </c:pt>
                <c:pt idx="81">
                  <c:v>1.2529920716793439E-7</c:v>
                </c:pt>
                <c:pt idx="82">
                  <c:v>8.6008799464209179E-8</c:v>
                </c:pt>
                <c:pt idx="83">
                  <c:v>5.8818338426589588E-8</c:v>
                </c:pt>
                <c:pt idx="84">
                  <c:v>4.0073606710277088E-8</c:v>
                </c:pt>
                <c:pt idx="85">
                  <c:v>2.720074859549251E-8</c:v>
                </c:pt>
                <c:pt idx="86">
                  <c:v>1.83942412653538E-8</c:v>
                </c:pt>
                <c:pt idx="87">
                  <c:v>1.239268685144385E-8</c:v>
                </c:pt>
                <c:pt idx="88">
                  <c:v>8.3184164045301249E-9</c:v>
                </c:pt>
                <c:pt idx="89">
                  <c:v>5.5632484793171591E-9</c:v>
                </c:pt>
                <c:pt idx="90">
                  <c:v>3.707479771936068E-9</c:v>
                </c:pt>
                <c:pt idx="91">
                  <c:v>2.4626967232933179E-9</c:v>
                </c:pt>
                <c:pt idx="92">
                  <c:v>1.6315882480906451E-9</c:v>
                </c:pt>
                <c:pt idx="93">
                  <c:v>1.079842752075084E-9</c:v>
                </c:pt>
                <c:pt idx="94">
                  <c:v>7.1660393629568355E-10</c:v>
                </c:pt>
                <c:pt idx="95">
                  <c:v>4.8097326825085849E-10</c:v>
                </c:pt>
                <c:pt idx="96">
                  <c:v>3.3278324495787711E-10</c:v>
                </c:pt>
                <c:pt idx="97">
                  <c:v>2.4640049676997929E-10</c:v>
                </c:pt>
                <c:pt idx="98">
                  <c:v>2.0670840925622569E-10</c:v>
                </c:pt>
              </c:numCache>
            </c:numRef>
          </c:yVal>
          <c:smooth val="1"/>
          <c:extLst>
            <c:ext xmlns:c16="http://schemas.microsoft.com/office/drawing/2014/chart" uri="{C3380CC4-5D6E-409C-BE32-E72D297353CC}">
              <c16:uniqueId val="{00000004-E4E2-4B45-957C-44272AAFD66E}"/>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r>
              <a:rPr lang="he-IL"/>
              <a:t>טמפרטורה ביחס למיקום בערכי </a:t>
            </a:r>
            <a:r>
              <a:rPr lang="en-US"/>
              <a:t>C</a:t>
            </a:r>
            <a:r>
              <a:rPr lang="he-IL"/>
              <a:t> שונים</a:t>
            </a:r>
            <a:r>
              <a:rPr lang="he-IL" baseline="0"/>
              <a:t> בדקה 100</a:t>
            </a:r>
            <a:endParaRPr lang="en-US"/>
          </a:p>
        </c:rich>
      </c:tx>
      <c:overlay val="0"/>
      <c:spPr>
        <a:noFill/>
        <a:ln>
          <a:noFill/>
        </a:ln>
        <a:effectLst/>
      </c:spPr>
      <c:txPr>
        <a:bodyPr rot="0" spcFirstLastPara="1" vertOverflow="ellipsis" vert="horz" wrap="square" anchor="ctr" anchorCtr="1"/>
        <a:lstStyle/>
        <a:p>
          <a:pPr rtl="1">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גרף!$B$2</c:f>
              <c:strCache>
                <c:ptCount val="1"/>
                <c:pt idx="0">
                  <c:v>0.1</c:v>
                </c:pt>
              </c:strCache>
            </c:strRef>
          </c:tx>
          <c:spPr>
            <a:ln w="19050" cap="rnd">
              <a:solidFill>
                <a:schemeClr val="accent1"/>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c:f>
              <c:numCache>
                <c:formatCode>General</c:formatCode>
                <c:ptCount val="99"/>
                <c:pt idx="0">
                  <c:v>32.17618244314226</c:v>
                </c:pt>
                <c:pt idx="1">
                  <c:v>31.43479521152684</c:v>
                </c:pt>
                <c:pt idx="2">
                  <c:v>30.711152293112441</c:v>
                </c:pt>
                <c:pt idx="3">
                  <c:v>30.004845205944459</c:v>
                </c:pt>
                <c:pt idx="4">
                  <c:v>29.315475253798329</c:v>
                </c:pt>
                <c:pt idx="5">
                  <c:v>28.642653301123481</c:v>
                </c:pt>
                <c:pt idx="6">
                  <c:v>27.985999553384051</c:v>
                </c:pt>
                <c:pt idx="7">
                  <c:v>27.345143342672529</c:v>
                </c:pt>
                <c:pt idx="8">
                  <c:v>26.719722918475082</c:v>
                </c:pt>
                <c:pt idx="9">
                  <c:v>26.109385243470658</c:v>
                </c:pt>
                <c:pt idx="10">
                  <c:v>25.513785794248481</c:v>
                </c:pt>
                <c:pt idx="11">
                  <c:v>24.93258836683145</c:v>
                </c:pt>
                <c:pt idx="12">
                  <c:v>24.36546488689573</c:v>
                </c:pt>
                <c:pt idx="13">
                  <c:v>23.81209522457938</c:v>
                </c:pt>
                <c:pt idx="14">
                  <c:v>23.272167013775409</c:v>
                </c:pt>
                <c:pt idx="15">
                  <c:v>22.745375475807371</c:v>
                </c:pt>
                <c:pt idx="16">
                  <c:v>22.231423247387941</c:v>
                </c:pt>
                <c:pt idx="17">
                  <c:v>21.73002021276319</c:v>
                </c:pt>
                <c:pt idx="18">
                  <c:v>21.240883339948159</c:v>
                </c:pt>
                <c:pt idx="19">
                  <c:v>20.763736520960869</c:v>
                </c:pt>
                <c:pt idx="20">
                  <c:v>20.298310415964931</c:v>
                </c:pt>
                <c:pt idx="21">
                  <c:v>19.844342301232611</c:v>
                </c:pt>
                <c:pt idx="22">
                  <c:v>19.40157592084249</c:v>
                </c:pt>
                <c:pt idx="23">
                  <c:v>18.969761342028178</c:v>
                </c:pt>
                <c:pt idx="24">
                  <c:v>18.548654814096231</c:v>
                </c:pt>
                <c:pt idx="25">
                  <c:v>18.138018630833741</c:v>
                </c:pt>
                <c:pt idx="26">
                  <c:v>17.73762099632799</c:v>
                </c:pt>
                <c:pt idx="27">
                  <c:v>17.34723589412226</c:v>
                </c:pt>
                <c:pt idx="28">
                  <c:v>16.966642959634051</c:v>
                </c:pt>
                <c:pt idx="29">
                  <c:v>16.5956273557637</c:v>
                </c:pt>
                <c:pt idx="30">
                  <c:v>16.23397965162313</c:v>
                </c:pt>
                <c:pt idx="31">
                  <c:v>15.881495704316331</c:v>
                </c:pt>
                <c:pt idx="32">
                  <c:v>15.537976543704699</c:v>
                </c:pt>
                <c:pt idx="33">
                  <c:v>15.203228260092461</c:v>
                </c:pt>
                <c:pt idx="34">
                  <c:v>14.877061894768479</c:v>
                </c:pt>
                <c:pt idx="35">
                  <c:v>14.55929333334287</c:v>
                </c:pt>
                <c:pt idx="36">
                  <c:v>14.24974320181807</c:v>
                </c:pt>
                <c:pt idx="37">
                  <c:v>13.94823676533583</c:v>
                </c:pt>
                <c:pt idx="38">
                  <c:v>13.654603829542889</c:v>
                </c:pt>
                <c:pt idx="39">
                  <c:v>13.36867864451966</c:v>
                </c:pt>
                <c:pt idx="40">
                  <c:v>13.09029981121769</c:v>
                </c:pt>
                <c:pt idx="41">
                  <c:v>12.819310190353161</c:v>
                </c:pt>
                <c:pt idx="42">
                  <c:v>12.555556813704881</c:v>
                </c:pt>
                <c:pt idx="43">
                  <c:v>12.298890797766809</c:v>
                </c:pt>
                <c:pt idx="44">
                  <c:v>12.049167259706261</c:v>
                </c:pt>
                <c:pt idx="45">
                  <c:v>11.80624523558048</c:v>
                </c:pt>
                <c:pt idx="46">
                  <c:v>11.56998760076528</c:v>
                </c:pt>
                <c:pt idx="47">
                  <c:v>11.340260992550959</c:v>
                </c:pt>
                <c:pt idx="48">
                  <c:v>11.11693573486173</c:v>
                </c:pt>
                <c:pt idx="49">
                  <c:v>10.89988576505611</c:v>
                </c:pt>
                <c:pt idx="50">
                  <c:v>10.68898856276715</c:v>
                </c:pt>
                <c:pt idx="51">
                  <c:v>10.48412508074211</c:v>
                </c:pt>
                <c:pt idx="52">
                  <c:v>10.285179677642651</c:v>
                </c:pt>
                <c:pt idx="53">
                  <c:v>10.092040052767629</c:v>
                </c:pt>
                <c:pt idx="54">
                  <c:v>9.9045971826615951</c:v>
                </c:pt>
                <c:pt idx="55">
                  <c:v>9.7227452595732373</c:v>
                </c:pt>
                <c:pt idx="56">
                  <c:v>9.5463816317290071</c:v>
                </c:pt>
                <c:pt idx="57">
                  <c:v>9.3754067453882595</c:v>
                </c:pt>
                <c:pt idx="58">
                  <c:v>9.2097240886471496</c:v>
                </c:pt>
                <c:pt idx="59">
                  <c:v>9.0492401369596038</c:v>
                </c:pt>
                <c:pt idx="60">
                  <c:v>8.893864300344573</c:v>
                </c:pt>
                <c:pt idx="61">
                  <c:v>8.7435088722498051</c:v>
                </c:pt>
                <c:pt idx="62">
                  <c:v>8.598088980043249</c:v>
                </c:pt>
                <c:pt idx="63">
                  <c:v>8.4575225371041505</c:v>
                </c:pt>
                <c:pt idx="64">
                  <c:v>8.3217301964868007</c:v>
                </c:pt>
                <c:pt idx="65">
                  <c:v>8.1906353061307673</c:v>
                </c:pt>
                <c:pt idx="66">
                  <c:v>8.0641638655923416</c:v>
                </c:pt>
                <c:pt idx="67">
                  <c:v>7.9422444842727691</c:v>
                </c:pt>
                <c:pt idx="68">
                  <c:v>7.8248083411196809</c:v>
                </c:pt>
                <c:pt idx="69">
                  <c:v>7.7117891457789902</c:v>
                </c:pt>
                <c:pt idx="70">
                  <c:v>7.6031231011753109</c:v>
                </c:pt>
                <c:pt idx="71">
                  <c:v>7.4987488674997849</c:v>
                </c:pt>
                <c:pt idx="72">
                  <c:v>7.3986075275849874</c:v>
                </c:pt>
                <c:pt idx="73">
                  <c:v>7.3026425536473631</c:v>
                </c:pt>
                <c:pt idx="74">
                  <c:v>7.2107997753784234</c:v>
                </c:pt>
                <c:pt idx="75">
                  <c:v>7.1230273493666916</c:v>
                </c:pt>
                <c:pt idx="76">
                  <c:v>7.0392757298331317</c:v>
                </c:pt>
                <c:pt idx="77">
                  <c:v>6.9594976406635496</c:v>
                </c:pt>
                <c:pt idx="78">
                  <c:v>6.8836480487221712</c:v>
                </c:pt>
                <c:pt idx="79">
                  <c:v>6.8116841384313371</c:v>
                </c:pt>
                <c:pt idx="80">
                  <c:v>6.7435652876029666</c:v>
                </c:pt>
                <c:pt idx="81">
                  <c:v>6.6792530445081439</c:v>
                </c:pt>
                <c:pt idx="82">
                  <c:v>6.6187111061718884</c:v>
                </c:pt>
                <c:pt idx="83">
                  <c:v>6.5619052978808448</c:v>
                </c:pt>
                <c:pt idx="84">
                  <c:v>6.5088035538923519</c:v>
                </c:pt>
                <c:pt idx="85">
                  <c:v>6.4593758993339616</c:v>
                </c:pt>
                <c:pt idx="86">
                  <c:v>6.4135944332832304</c:v>
                </c:pt>
                <c:pt idx="87">
                  <c:v>6.3714333130181986</c:v>
                </c:pt>
                <c:pt idx="88">
                  <c:v>6.3328687394297019</c:v>
                </c:pt>
                <c:pt idx="89">
                  <c:v>6.2978789435872402</c:v>
                </c:pt>
                <c:pt idx="90">
                  <c:v>6.2664441744508563</c:v>
                </c:pt>
                <c:pt idx="91">
                  <c:v>6.2385466877220681</c:v>
                </c:pt>
                <c:pt idx="92">
                  <c:v>6.2141707358275671</c:v>
                </c:pt>
                <c:pt idx="93">
                  <c:v>6.1933025590300277</c:v>
                </c:pt>
                <c:pt idx="94">
                  <c:v>6.1759303776610111</c:v>
                </c:pt>
                <c:pt idx="95">
                  <c:v>6.1620443854715781</c:v>
                </c:pt>
                <c:pt idx="96">
                  <c:v>6.1516367440968578</c:v>
                </c:pt>
                <c:pt idx="97">
                  <c:v>6.1447015786314472</c:v>
                </c:pt>
                <c:pt idx="98">
                  <c:v>6.1412349743131447</c:v>
                </c:pt>
              </c:numCache>
            </c:numRef>
          </c:yVal>
          <c:smooth val="1"/>
          <c:extLst>
            <c:ext xmlns:c16="http://schemas.microsoft.com/office/drawing/2014/chart" uri="{C3380CC4-5D6E-409C-BE32-E72D297353CC}">
              <c16:uniqueId val="{00000000-2955-46E4-A1FD-4A9257A415C7}"/>
            </c:ext>
          </c:extLst>
        </c:ser>
        <c:ser>
          <c:idx val="1"/>
          <c:order val="1"/>
          <c:tx>
            <c:strRef>
              <c:f>גרף!$B$3</c:f>
              <c:strCache>
                <c:ptCount val="1"/>
                <c:pt idx="0">
                  <c:v>0.5</c:v>
                </c:pt>
              </c:strCache>
            </c:strRef>
          </c:tx>
          <c:spPr>
            <a:ln w="19050" cap="rnd">
              <a:solidFill>
                <a:schemeClr val="accent2"/>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c:f>
              <c:numCache>
                <c:formatCode>General</c:formatCode>
                <c:ptCount val="99"/>
                <c:pt idx="0">
                  <c:v>32.176182402404152</c:v>
                </c:pt>
                <c:pt idx="1">
                  <c:v>31.434795167334102</c:v>
                </c:pt>
                <c:pt idx="2">
                  <c:v>30.711152245474029</c:v>
                </c:pt>
                <c:pt idx="3">
                  <c:v>30.004845154870068</c:v>
                </c:pt>
                <c:pt idx="4">
                  <c:v>29.315475199298351</c:v>
                </c:pt>
                <c:pt idx="5">
                  <c:v>28.642653243209001</c:v>
                </c:pt>
                <c:pt idx="6">
                  <c:v>27.985999492066831</c:v>
                </c:pt>
                <c:pt idx="7">
                  <c:v>27.34514327796504</c:v>
                </c:pt>
                <c:pt idx="8">
                  <c:v>26.71972285039049</c:v>
                </c:pt>
                <c:pt idx="9">
                  <c:v>26.109385172022819</c:v>
                </c:pt>
                <c:pt idx="10">
                  <c:v>25.51378571945191</c:v>
                </c:pt>
                <c:pt idx="11">
                  <c:v>24.93258828870135</c:v>
                </c:pt>
                <c:pt idx="12">
                  <c:v>24.36546480544801</c:v>
                </c:pt>
                <c:pt idx="13">
                  <c:v>23.812095139830589</c:v>
                </c:pt>
                <c:pt idx="14">
                  <c:v>23.272166925742759</c:v>
                </c:pt>
                <c:pt idx="15">
                  <c:v>22.745375384508801</c:v>
                </c:pt>
                <c:pt idx="16">
                  <c:v>22.23142315284197</c:v>
                </c:pt>
                <c:pt idx="17">
                  <c:v>21.73002011498907</c:v>
                </c:pt>
                <c:pt idx="18">
                  <c:v>21.240883238965761</c:v>
                </c:pt>
                <c:pt idx="19">
                  <c:v>20.763736416790721</c:v>
                </c:pt>
                <c:pt idx="20">
                  <c:v>20.298310308628221</c:v>
                </c:pt>
                <c:pt idx="21">
                  <c:v>19.844342190751149</c:v>
                </c:pt>
                <c:pt idx="22">
                  <c:v>19.401575807238761</c:v>
                </c:pt>
                <c:pt idx="23">
                  <c:v>18.969761225325271</c:v>
                </c:pt>
                <c:pt idx="24">
                  <c:v>18.54865469431785</c:v>
                </c:pt>
                <c:pt idx="25">
                  <c:v>18.138018508004251</c:v>
                </c:pt>
                <c:pt idx="26">
                  <c:v>17.73762087047238</c:v>
                </c:pt>
                <c:pt idx="27">
                  <c:v>17.347235765266099</c:v>
                </c:pt>
                <c:pt idx="28">
                  <c:v>16.96664282780354</c:v>
                </c:pt>
                <c:pt idx="29">
                  <c:v>16.595627220985651</c:v>
                </c:pt>
                <c:pt idx="30">
                  <c:v>16.23397951392495</c:v>
                </c:pt>
                <c:pt idx="31">
                  <c:v>15.881495563726009</c:v>
                </c:pt>
                <c:pt idx="32">
                  <c:v>15.537976400250811</c:v>
                </c:pt>
                <c:pt idx="33">
                  <c:v>15.20322811380418</c:v>
                </c:pt>
                <c:pt idx="34">
                  <c:v>14.87706174567554</c:v>
                </c:pt>
                <c:pt idx="35">
                  <c:v>14.559293181475571</c:v>
                </c:pt>
                <c:pt idx="36">
                  <c:v>14.249743047207289</c:v>
                </c:pt>
                <c:pt idx="37">
                  <c:v>13.948236608013</c:v>
                </c:pt>
                <c:pt idx="38">
                  <c:v>13.65460366954</c:v>
                </c:pt>
                <c:pt idx="39">
                  <c:v>13.368678481869219</c:v>
                </c:pt>
                <c:pt idx="40">
                  <c:v>13.09029964595277</c:v>
                </c:pt>
                <c:pt idx="41">
                  <c:v>12.819310022507359</c:v>
                </c:pt>
                <c:pt idx="42">
                  <c:v>12.55555664331232</c:v>
                </c:pt>
                <c:pt idx="43">
                  <c:v>12.298890624862119</c:v>
                </c:pt>
                <c:pt idx="44">
                  <c:v>12.049167084324599</c:v>
                </c:pt>
                <c:pt idx="45">
                  <c:v>11.80624505775749</c:v>
                </c:pt>
                <c:pt idx="46">
                  <c:v>11.569987420537119</c:v>
                </c:pt>
                <c:pt idx="47">
                  <c:v>11.340260809954261</c:v>
                </c:pt>
                <c:pt idx="48">
                  <c:v>11.11693554993361</c:v>
                </c:pt>
                <c:pt idx="49">
                  <c:v>10.899885577834169</c:v>
                </c:pt>
                <c:pt idx="50">
                  <c:v>10.688988373289449</c:v>
                </c:pt>
                <c:pt idx="51">
                  <c:v>10.48412488904715</c:v>
                </c:pt>
                <c:pt idx="52">
                  <c:v>10.28517948376942</c:v>
                </c:pt>
                <c:pt idx="53">
                  <c:v>10.09203985675553</c:v>
                </c:pt>
                <c:pt idx="54">
                  <c:v>9.9045969845504711</c:v>
                </c:pt>
                <c:pt idx="55">
                  <c:v>9.7227450594033638</c:v>
                </c:pt>
                <c:pt idx="56">
                  <c:v>9.5463814295410749</c:v>
                </c:pt>
                <c:pt idx="57">
                  <c:v>9.3754065412233683</c:v>
                </c:pt>
                <c:pt idx="58">
                  <c:v>9.2097238825468093</c:v>
                </c:pt>
                <c:pt idx="59">
                  <c:v>9.0492399289657079</c:v>
                </c:pt>
                <c:pt idx="60">
                  <c:v>8.8938640904994042</c:v>
                </c:pt>
                <c:pt idx="61">
                  <c:v>8.7435086605960191</c:v>
                </c:pt>
                <c:pt idx="62">
                  <c:v>8.5980887666238743</c:v>
                </c:pt>
                <c:pt idx="63">
                  <c:v>8.457522321962573</c:v>
                </c:pt>
                <c:pt idx="64">
                  <c:v>8.3217299796667525</c:v>
                </c:pt>
                <c:pt idx="65">
                  <c:v>8.190635087676327</c:v>
                </c:pt>
                <c:pt idx="66">
                  <c:v>8.0641636455479144</c:v>
                </c:pt>
                <c:pt idx="67">
                  <c:v>7.9422442626830874</c:v>
                </c:pt>
                <c:pt idx="68">
                  <c:v>7.8248081180297913</c:v>
                </c:pt>
                <c:pt idx="69">
                  <c:v>7.7117889212342439</c:v>
                </c:pt>
                <c:pt idx="70">
                  <c:v>7.6031228752213558</c:v>
                </c:pt>
                <c:pt idx="71">
                  <c:v>7.498748640182554</c:v>
                </c:pt>
                <c:pt idx="72">
                  <c:v>7.398607298950691</c:v>
                </c:pt>
                <c:pt idx="73">
                  <c:v>7.3026423237424787</c:v>
                </c:pt>
                <c:pt idx="74">
                  <c:v>7.2107995442496886</c:v>
                </c:pt>
                <c:pt idx="75">
                  <c:v>7.1230271170610919</c:v>
                </c:pt>
                <c:pt idx="76">
                  <c:v>7.0392754963978916</c:v>
                </c:pt>
                <c:pt idx="77">
                  <c:v>6.9594974061461237</c:v>
                </c:pt>
                <c:pt idx="78">
                  <c:v>6.8836478131702332</c:v>
                </c:pt>
                <c:pt idx="79">
                  <c:v>6.8116839018927724</c:v>
                </c:pt>
                <c:pt idx="80">
                  <c:v>6.7435650501258602</c:v>
                </c:pt>
                <c:pt idx="81">
                  <c:v>6.6792528061407719</c:v>
                </c:pt>
                <c:pt idx="82">
                  <c:v>6.6187108669627071</c:v>
                </c:pt>
                <c:pt idx="83">
                  <c:v>6.5619050578784837</c:v>
                </c:pt>
                <c:pt idx="84">
                  <c:v>6.5088033131455987</c:v>
                </c:pt>
                <c:pt idx="85">
                  <c:v>6.4593756578917576</c:v>
                </c:pt>
                <c:pt idx="86">
                  <c:v>6.4135941911946581</c:v>
                </c:pt>
                <c:pt idx="87">
                  <c:v>6.3714330703324729</c:v>
                </c:pt>
                <c:pt idx="88">
                  <c:v>6.3328684961961583</c:v>
                </c:pt>
                <c:pt idx="89">
                  <c:v>6.2978786998553229</c:v>
                </c:pt>
                <c:pt idx="90">
                  <c:v>6.2664439302701149</c:v>
                </c:pt>
                <c:pt idx="91">
                  <c:v>6.2385464431421411</c:v>
                </c:pt>
                <c:pt idx="92">
                  <c:v>6.2141704908981756</c:v>
                </c:pt>
                <c:pt idx="93">
                  <c:v>6.193302313800964</c:v>
                </c:pt>
                <c:pt idx="94">
                  <c:v>6.1759301321821267</c:v>
                </c:pt>
                <c:pt idx="95">
                  <c:v>6.1620441397927763</c:v>
                </c:pt>
                <c:pt idx="96">
                  <c:v>6.1516364982680827</c:v>
                </c:pt>
                <c:pt idx="97">
                  <c:v>6.1447013327026738</c:v>
                </c:pt>
                <c:pt idx="98">
                  <c:v>6.1412347283343687</c:v>
                </c:pt>
              </c:numCache>
            </c:numRef>
          </c:yVal>
          <c:smooth val="1"/>
          <c:extLst>
            <c:ext xmlns:c16="http://schemas.microsoft.com/office/drawing/2014/chart" uri="{C3380CC4-5D6E-409C-BE32-E72D297353CC}">
              <c16:uniqueId val="{00000001-2955-46E4-A1FD-4A9257A415C7}"/>
            </c:ext>
          </c:extLst>
        </c:ser>
        <c:ser>
          <c:idx val="2"/>
          <c:order val="2"/>
          <c:tx>
            <c:strRef>
              <c:f>גרף!$B$4</c:f>
              <c:strCache>
                <c:ptCount val="1"/>
                <c:pt idx="0">
                  <c:v>1</c:v>
                </c:pt>
              </c:strCache>
            </c:strRef>
          </c:tx>
          <c:spPr>
            <a:ln w="19050" cap="rnd">
              <a:solidFill>
                <a:schemeClr val="accent3"/>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c:f>
              <c:numCache>
                <c:formatCode>General</c:formatCode>
                <c:ptCount val="99"/>
                <c:pt idx="0">
                  <c:v>32.175860965588647</c:v>
                </c:pt>
                <c:pt idx="1">
                  <c:v>31.43444647381601</c:v>
                </c:pt>
                <c:pt idx="2">
                  <c:v>30.710776366138209</c:v>
                </c:pt>
                <c:pt idx="3">
                  <c:v>30.00444216612788</c:v>
                </c:pt>
                <c:pt idx="4">
                  <c:v>29.315045183072161</c:v>
                </c:pt>
                <c:pt idx="5">
                  <c:v>28.642196286915489</c:v>
                </c:pt>
                <c:pt idx="6">
                  <c:v>27.985515688599271</c:v>
                </c:pt>
                <c:pt idx="7">
                  <c:v>27.344632725674352</c:v>
                </c:pt>
                <c:pt idx="8">
                  <c:v>26.719185653065288</c:v>
                </c:pt>
                <c:pt idx="9">
                  <c:v>26.108821438868311</c:v>
                </c:pt>
                <c:pt idx="10">
                  <c:v>25.513195565067701</c:v>
                </c:pt>
                <c:pt idx="11">
                  <c:v>24.931971833058132</c:v>
                </c:pt>
                <c:pt idx="12">
                  <c:v>24.364822173863139</c:v>
                </c:pt>
                <c:pt idx="13">
                  <c:v>23.811426462942691</c:v>
                </c:pt>
                <c:pt idx="14">
                  <c:v>23.271472339485129</c:v>
                </c:pt>
                <c:pt idx="15">
                  <c:v>22.744655030081731</c:v>
                </c:pt>
                <c:pt idx="16">
                  <c:v>22.23067717668415</c:v>
                </c:pt>
                <c:pt idx="17">
                  <c:v>21.72924866874768</c:v>
                </c:pt>
                <c:pt idx="18">
                  <c:v>21.24008647946577</c:v>
                </c:pt>
                <c:pt idx="19">
                  <c:v>20.762914506002929</c:v>
                </c:pt>
                <c:pt idx="20">
                  <c:v>20.297463413636351</c:v>
                </c:pt>
                <c:pt idx="21">
                  <c:v>19.843470483717908</c:v>
                </c:pt>
                <c:pt idx="22">
                  <c:v>19.400679465370779</c:v>
                </c:pt>
                <c:pt idx="23">
                  <c:v>18.968840430837151</c:v>
                </c:pt>
                <c:pt idx="24">
                  <c:v>18.54770963439509</c:v>
                </c:pt>
                <c:pt idx="25">
                  <c:v>18.137049374765191</c:v>
                </c:pt>
                <c:pt idx="26">
                  <c:v>17.73662786092914</c:v>
                </c:pt>
                <c:pt idx="27">
                  <c:v>17.346219081284541</c:v>
                </c:pt>
                <c:pt idx="28">
                  <c:v>16.96560267606225</c:v>
                </c:pt>
                <c:pt idx="29">
                  <c:v>16.59456381293387</c:v>
                </c:pt>
                <c:pt idx="30">
                  <c:v>16.232893065739621</c:v>
                </c:pt>
                <c:pt idx="31">
                  <c:v>15.88038629626784</c:v>
                </c:pt>
                <c:pt idx="32">
                  <c:v>15.536844539019389</c:v>
                </c:pt>
                <c:pt idx="33">
                  <c:v>15.202073888892089</c:v>
                </c:pt>
                <c:pt idx="34">
                  <c:v>14.87588539172163</c:v>
                </c:pt>
                <c:pt idx="35">
                  <c:v>14.55809493761722</c:v>
                </c:pt>
                <c:pt idx="36">
                  <c:v>14.248523157031791</c:v>
                </c:pt>
                <c:pt idx="37">
                  <c:v>13.94699531950808</c:v>
                </c:pt>
                <c:pt idx="38">
                  <c:v>13.65334123504338</c:v>
                </c:pt>
                <c:pt idx="39">
                  <c:v>13.36739515801732</c:v>
                </c:pt>
                <c:pt idx="40">
                  <c:v>13.088995693628529</c:v>
                </c:pt>
                <c:pt idx="41">
                  <c:v>12.81798570678724</c:v>
                </c:pt>
                <c:pt idx="42">
                  <c:v>12.55421223341237</c:v>
                </c:pt>
                <c:pt idx="43">
                  <c:v>12.29752639408327</c:v>
                </c:pt>
                <c:pt idx="44">
                  <c:v>12.04778330999711</c:v>
                </c:pt>
                <c:pt idx="45">
                  <c:v>11.804842021184569</c:v>
                </c:pt>
                <c:pt idx="46">
                  <c:v>11.568565406937729</c:v>
                </c:pt>
                <c:pt idx="47">
                  <c:v>11.338820108405169</c:v>
                </c:pt>
                <c:pt idx="48">
                  <c:v>11.115476453310549</c:v>
                </c:pt>
                <c:pt idx="49">
                  <c:v>10.89840838275237</c:v>
                </c:pt>
                <c:pt idx="50">
                  <c:v>10.68749338004333</c:v>
                </c:pt>
                <c:pt idx="51">
                  <c:v>10.48261240154927</c:v>
                </c:pt>
                <c:pt idx="52">
                  <c:v>10.28364980948864</c:v>
                </c:pt>
                <c:pt idx="53">
                  <c:v>10.090493306654601</c:v>
                </c:pt>
                <c:pt idx="54">
                  <c:v>9.9030338730227569</c:v>
                </c:pt>
                <c:pt idx="55">
                  <c:v>9.7211657042089445</c:v>
                </c:pt>
                <c:pt idx="56">
                  <c:v>9.5447861517421604</c:v>
                </c:pt>
                <c:pt idx="57">
                  <c:v>9.3737956651190242</c:v>
                </c:pt>
                <c:pt idx="58">
                  <c:v>9.2080977356070193</c:v>
                </c:pt>
                <c:pt idx="59">
                  <c:v>9.0475988417648239</c:v>
                </c:pt>
                <c:pt idx="60">
                  <c:v>8.8922083966489271</c:v>
                </c:pt>
                <c:pt idx="61">
                  <c:v>8.7418386966767976</c:v>
                </c:pt>
                <c:pt idx="62">
                  <c:v>8.5964048721176631</c:v>
                </c:pt>
                <c:pt idx="63">
                  <c:v>8.4558248391830357</c:v>
                </c:pt>
                <c:pt idx="64">
                  <c:v>8.3200192536898623</c:v>
                </c:pt>
                <c:pt idx="65">
                  <c:v>8.1889114662702251</c:v>
                </c:pt>
                <c:pt idx="66">
                  <c:v>8.062427479102217</c:v>
                </c:pt>
                <c:pt idx="67">
                  <c:v>7.9404959041376442</c:v>
                </c:pt>
                <c:pt idx="68">
                  <c:v>7.8230479228029468</c:v>
                </c:pt>
                <c:pt idx="69">
                  <c:v>7.7100172471505823</c:v>
                </c:pt>
                <c:pt idx="70">
                  <c:v>7.6013400824389601</c:v>
                </c:pt>
                <c:pt idx="71">
                  <c:v>7.4969550911197924</c:v>
                </c:pt>
                <c:pt idx="72">
                  <c:v>7.3968033582125337</c:v>
                </c:pt>
                <c:pt idx="73">
                  <c:v>7.3008283580463917</c:v>
                </c:pt>
                <c:pt idx="74">
                  <c:v>7.208975922351077</c:v>
                </c:pt>
                <c:pt idx="75">
                  <c:v>7.1211942096783369</c:v>
                </c:pt>
                <c:pt idx="76">
                  <c:v>7.0374336761369918</c:v>
                </c:pt>
                <c:pt idx="77">
                  <c:v>6.957647047424941</c:v>
                </c:pt>
                <c:pt idx="78">
                  <c:v>6.8817892921423924</c:v>
                </c:pt>
                <c:pt idx="79">
                  <c:v>6.8098175963711816</c:v>
                </c:pt>
                <c:pt idx="80">
                  <c:v>6.741691339505917</c:v>
                </c:pt>
                <c:pt idx="81">
                  <c:v>6.6773720713232203</c:v>
                </c:pt>
                <c:pt idx="82">
                  <c:v>6.6168234902762224</c:v>
                </c:pt>
                <c:pt idx="83">
                  <c:v>6.5600114230019431</c:v>
                </c:pt>
                <c:pt idx="84">
                  <c:v>6.5069038050300936</c:v>
                </c:pt>
                <c:pt idx="85">
                  <c:v>6.4574706626823248</c:v>
                </c:pt>
                <c:pt idx="86">
                  <c:v>6.4116840961517836</c:v>
                </c:pt>
                <c:pt idx="87">
                  <c:v>6.3695182637533776</c:v>
                </c:pt>
                <c:pt idx="88">
                  <c:v>6.3309493673358501</c:v>
                </c:pt>
                <c:pt idx="89">
                  <c:v>6.2959556388474764</c:v>
                </c:pt>
                <c:pt idx="90">
                  <c:v>6.2645173280477531</c:v>
                </c:pt>
                <c:pt idx="91">
                  <c:v>6.2366166913581704</c:v>
                </c:pt>
                <c:pt idx="92">
                  <c:v>6.2122379818457656</c:v>
                </c:pt>
                <c:pt idx="93">
                  <c:v>6.1913674403338019</c:v>
                </c:pt>
                <c:pt idx="94">
                  <c:v>6.1739932876345529</c:v>
                </c:pt>
                <c:pt idx="95">
                  <c:v>6.1601057178998246</c:v>
                </c:pt>
                <c:pt idx="96">
                  <c:v>6.1496968930854417</c:v>
                </c:pt>
                <c:pt idx="97">
                  <c:v>6.1427609385265756</c:v>
                </c:pt>
                <c:pt idx="98">
                  <c:v>6.139293939621437</c:v>
                </c:pt>
              </c:numCache>
            </c:numRef>
          </c:yVal>
          <c:smooth val="1"/>
          <c:extLst>
            <c:ext xmlns:c16="http://schemas.microsoft.com/office/drawing/2014/chart" uri="{C3380CC4-5D6E-409C-BE32-E72D297353CC}">
              <c16:uniqueId val="{00000002-2955-46E4-A1FD-4A9257A415C7}"/>
            </c:ext>
          </c:extLst>
        </c:ser>
        <c:ser>
          <c:idx val="3"/>
          <c:order val="3"/>
          <c:tx>
            <c:strRef>
              <c:f>גרף!$B$5</c:f>
              <c:strCache>
                <c:ptCount val="1"/>
                <c:pt idx="0">
                  <c:v>5</c:v>
                </c:pt>
              </c:strCache>
            </c:strRef>
          </c:tx>
          <c:spPr>
            <a:ln w="19050" cap="rnd">
              <a:solidFill>
                <a:schemeClr val="accent4"/>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c:f>
              <c:numCache>
                <c:formatCode>General</c:formatCode>
                <c:ptCount val="99"/>
                <c:pt idx="0">
                  <c:v>31.709612709539531</c:v>
                </c:pt>
                <c:pt idx="1">
                  <c:v>30.929865543427951</c:v>
                </c:pt>
                <c:pt idx="2">
                  <c:v>30.168038547154499</c:v>
                </c:pt>
                <c:pt idx="3">
                  <c:v>29.423734875850212</c:v>
                </c:pt>
                <c:pt idx="4">
                  <c:v>28.69656729731383</c:v>
                </c:pt>
                <c:pt idx="5">
                  <c:v>27.986157958147789</c:v>
                </c:pt>
                <c:pt idx="6">
                  <c:v>27.292138155579359</c:v>
                </c:pt>
                <c:pt idx="7">
                  <c:v>26.614148114855041</c:v>
                </c:pt>
                <c:pt idx="8">
                  <c:v>25.951836772099661</c:v>
                </c:pt>
                <c:pt idx="9">
                  <c:v>25.304861562533119</c:v>
                </c:pt>
                <c:pt idx="10">
                  <c:v>24.672888213940311</c:v>
                </c:pt>
                <c:pt idx="11">
                  <c:v>24.055590545292269</c:v>
                </c:pt>
                <c:pt idx="12">
                  <c:v>23.452650270417909</c:v>
                </c:pt>
                <c:pt idx="13">
                  <c:v>22.863756806628491</c:v>
                </c:pt>
                <c:pt idx="14">
                  <c:v>22.288607088198489</c:v>
                </c:pt>
                <c:pt idx="15">
                  <c:v>21.72690538460861</c:v>
                </c:pt>
                <c:pt idx="16">
                  <c:v>21.178363123458261</c:v>
                </c:pt>
                <c:pt idx="17">
                  <c:v>20.642698717956801</c:v>
                </c:pt>
                <c:pt idx="18">
                  <c:v>20.11963739890442</c:v>
                </c:pt>
                <c:pt idx="19">
                  <c:v>19.608911051074969</c:v>
                </c:pt>
                <c:pt idx="20">
                  <c:v>19.110258053915011</c:v>
                </c:pt>
                <c:pt idx="21">
                  <c:v>18.623423126474531</c:v>
                </c:pt>
                <c:pt idx="22">
                  <c:v>18.148157176486059</c:v>
                </c:pt>
                <c:pt idx="23">
                  <c:v>17.684217153511039</c:v>
                </c:pt>
                <c:pt idx="24">
                  <c:v>17.231365906072629</c:v>
                </c:pt>
                <c:pt idx="25">
                  <c:v>16.789372042696328</c:v>
                </c:pt>
                <c:pt idx="26">
                  <c:v>16.358009796780362</c:v>
                </c:pt>
                <c:pt idx="27">
                  <c:v>15.937058895219669</c:v>
                </c:pt>
                <c:pt idx="28">
                  <c:v>15.526304430707739</c:v>
                </c:pt>
                <c:pt idx="29">
                  <c:v>15.12553673764226</c:v>
                </c:pt>
                <c:pt idx="30">
                  <c:v>14.734551271561489</c:v>
                </c:pt>
                <c:pt idx="31">
                  <c:v>14.35314849203918</c:v>
                </c:pt>
                <c:pt idx="32">
                  <c:v>13.981133748967091</c:v>
                </c:pt>
                <c:pt idx="33">
                  <c:v>13.61831717215505</c:v>
                </c:pt>
                <c:pt idx="34">
                  <c:v>13.26451356417958</c:v>
                </c:pt>
                <c:pt idx="35">
                  <c:v>12.919542296412949</c:v>
                </c:pt>
                <c:pt idx="36">
                  <c:v>12.583227208165569</c:v>
                </c:pt>
                <c:pt idx="37">
                  <c:v>12.25539650887551</c:v>
                </c:pt>
                <c:pt idx="38">
                  <c:v>11.93588268327982</c:v>
                </c:pt>
                <c:pt idx="39">
                  <c:v>11.624522399503251</c:v>
                </c:pt>
                <c:pt idx="40">
                  <c:v>11.321156420000801</c:v>
                </c:pt>
                <c:pt idx="41">
                  <c:v>11.025629515291371</c:v>
                </c:pt>
                <c:pt idx="42">
                  <c:v>10.73779038042068</c:v>
                </c:pt>
                <c:pt idx="43">
                  <c:v>10.45749155409249</c:v>
                </c:pt>
                <c:pt idx="44">
                  <c:v>10.184589340407911</c:v>
                </c:pt>
                <c:pt idx="45">
                  <c:v>9.9189437331533021</c:v>
                </c:pt>
                <c:pt idx="46">
                  <c:v>9.6604183425785557</c:v>
                </c:pt>
                <c:pt idx="47">
                  <c:v>9.4088803246075852</c:v>
                </c:pt>
                <c:pt idx="48">
                  <c:v>9.1642003124245583</c:v>
                </c:pt>
                <c:pt idx="49">
                  <c:v>8.9262523503794267</c:v>
                </c:pt>
                <c:pt idx="50">
                  <c:v>8.6949138301576117</c:v>
                </c:pt>
                <c:pt idx="51">
                  <c:v>8.4700654291594599</c:v>
                </c:pt>
                <c:pt idx="52">
                  <c:v>8.2515910510355432</c:v>
                </c:pt>
                <c:pt idx="53">
                  <c:v>8.0393777683253571</c:v>
                </c:pt>
                <c:pt idx="54">
                  <c:v>7.8333157671469813</c:v>
                </c:pt>
                <c:pt idx="55">
                  <c:v>7.6332982938868836</c:v>
                </c:pt>
                <c:pt idx="56">
                  <c:v>7.439221603839326</c:v>
                </c:pt>
                <c:pt idx="57">
                  <c:v>7.2509849117459808</c:v>
                </c:pt>
                <c:pt idx="58">
                  <c:v>7.0684903441870501</c:v>
                </c:pt>
                <c:pt idx="59">
                  <c:v>6.8916428937762024</c:v>
                </c:pt>
                <c:pt idx="60">
                  <c:v>6.7203503751123002</c:v>
                </c:pt>
                <c:pt idx="61">
                  <c:v>6.5545233824420963</c:v>
                </c:pt>
                <c:pt idx="62">
                  <c:v>6.3940752489885506</c:v>
                </c:pt>
                <c:pt idx="63">
                  <c:v>6.2389220079007304</c:v>
                </c:pt>
                <c:pt idx="64">
                  <c:v>6.0889823547819022</c:v>
                </c:pt>
                <c:pt idx="65">
                  <c:v>5.944177611753477</c:v>
                </c:pt>
                <c:pt idx="66">
                  <c:v>5.8044316930133419</c:v>
                </c:pt>
                <c:pt idx="67">
                  <c:v>5.6696710718481764</c:v>
                </c:pt>
                <c:pt idx="68">
                  <c:v>5.5398247490601458</c:v>
                </c:pt>
                <c:pt idx="69">
                  <c:v>5.4148242227695036</c:v>
                </c:pt>
                <c:pt idx="70">
                  <c:v>5.2946034595555362</c:v>
                </c:pt>
                <c:pt idx="71">
                  <c:v>5.1790988668993494</c:v>
                </c:pt>
                <c:pt idx="72">
                  <c:v>5.0682492668929484</c:v>
                </c:pt>
                <c:pt idx="73">
                  <c:v>4.9619958711800987</c:v>
                </c:pt>
                <c:pt idx="74">
                  <c:v>4.8602822570956601</c:v>
                </c:pt>
                <c:pt idx="75">
                  <c:v>4.7630543449708043</c:v>
                </c:pt>
                <c:pt idx="76">
                  <c:v>4.6702603765730526</c:v>
                </c:pt>
                <c:pt idx="77">
                  <c:v>4.5818508946506924</c:v>
                </c:pt>
                <c:pt idx="78">
                  <c:v>4.4977787235526021</c:v>
                </c:pt>
                <c:pt idx="79">
                  <c:v>4.4179989508953676</c:v>
                </c:pt>
                <c:pt idx="80">
                  <c:v>4.3424689102508696</c:v>
                </c:pt>
                <c:pt idx="81">
                  <c:v>4.2711481648285368</c:v>
                </c:pt>
                <c:pt idx="82">
                  <c:v>4.2039984921276474</c:v>
                </c:pt>
                <c:pt idx="83">
                  <c:v>4.1409838695362682</c:v>
                </c:pt>
                <c:pt idx="84">
                  <c:v>4.0820704608544958</c:v>
                </c:pt>
                <c:pt idx="85">
                  <c:v>4.0272266037208748</c:v>
                </c:pt>
                <c:pt idx="86">
                  <c:v>3.9764227979221181</c:v>
                </c:pt>
                <c:pt idx="87">
                  <c:v>3.9296316945673659</c:v>
                </c:pt>
                <c:pt idx="88">
                  <c:v>3.8868280861094622</c:v>
                </c:pt>
                <c:pt idx="89">
                  <c:v>3.8479888971969611</c:v>
                </c:pt>
                <c:pt idx="90">
                  <c:v>3.813093176341753</c:v>
                </c:pt>
                <c:pt idx="91">
                  <c:v>3.7821220883884719</c:v>
                </c:pt>
                <c:pt idx="92">
                  <c:v>3.755058907773059</c:v>
                </c:pt>
                <c:pt idx="93">
                  <c:v>3.731889012559134</c:v>
                </c:pt>
                <c:pt idx="94">
                  <c:v>3.7125998792419899</c:v>
                </c:pt>
                <c:pt idx="95">
                  <c:v>3.6971810783114138</c:v>
                </c:pt>
                <c:pt idx="96">
                  <c:v>3.6856242705656701</c:v>
                </c:pt>
                <c:pt idx="97">
                  <c:v>3.6779232041703089</c:v>
                </c:pt>
                <c:pt idx="98">
                  <c:v>3.6740737124567509</c:v>
                </c:pt>
              </c:numCache>
            </c:numRef>
          </c:yVal>
          <c:smooth val="1"/>
          <c:extLst>
            <c:ext xmlns:c16="http://schemas.microsoft.com/office/drawing/2014/chart" uri="{C3380CC4-5D6E-409C-BE32-E72D297353CC}">
              <c16:uniqueId val="{00000003-2955-46E4-A1FD-4A9257A415C7}"/>
            </c:ext>
          </c:extLst>
        </c:ser>
        <c:ser>
          <c:idx val="4"/>
          <c:order val="4"/>
          <c:tx>
            <c:strRef>
              <c:f>גרף!$B$6</c:f>
              <c:strCache>
                <c:ptCount val="1"/>
                <c:pt idx="0">
                  <c:v>10</c:v>
                </c:pt>
              </c:strCache>
            </c:strRef>
          </c:tx>
          <c:spPr>
            <a:ln w="19050" cap="rnd">
              <a:solidFill>
                <a:schemeClr val="accent5"/>
              </a:solidFill>
              <a:round/>
            </a:ln>
            <a:effectLst/>
          </c:spPr>
          <c:marker>
            <c:symbol val="none"/>
          </c:marker>
          <c:xVal>
            <c:numRef>
              <c:f>גרף!B</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גרף!AAAAA</c:f>
              <c:numCache>
                <c:formatCode>General</c:formatCode>
                <c:ptCount val="99"/>
                <c:pt idx="0">
                  <c:v>30.443700365930081</c:v>
                </c:pt>
                <c:pt idx="1">
                  <c:v>29.575956857830569</c:v>
                </c:pt>
                <c:pt idx="2">
                  <c:v>28.727569982501041</c:v>
                </c:pt>
                <c:pt idx="3">
                  <c:v>27.898214095104819</c:v>
                </c:pt>
                <c:pt idx="4">
                  <c:v>27.08757030459963</c:v>
                </c:pt>
                <c:pt idx="5">
                  <c:v>26.295326138023771</c:v>
                </c:pt>
                <c:pt idx="6">
                  <c:v>25.521175217610821</c:v>
                </c:pt>
                <c:pt idx="7">
                  <c:v>24.7648169507668</c:v>
                </c:pt>
                <c:pt idx="8">
                  <c:v>24.025956232925541</c:v>
                </c:pt>
                <c:pt idx="9">
                  <c:v>23.304303163276771</c:v>
                </c:pt>
                <c:pt idx="10">
                  <c:v>22.59957277334361</c:v>
                </c:pt>
                <c:pt idx="11">
                  <c:v>21.91148476836532</c:v>
                </c:pt>
                <c:pt idx="12">
                  <c:v>21.2397632814228</c:v>
                </c:pt>
                <c:pt idx="13">
                  <c:v>20.584136640223779</c:v>
                </c:pt>
                <c:pt idx="14">
                  <c:v>19.944337146447161</c:v>
                </c:pt>
                <c:pt idx="15">
                  <c:v>19.32010086752565</c:v>
                </c:pt>
                <c:pt idx="16">
                  <c:v>18.711167440728481</c:v>
                </c:pt>
                <c:pt idx="17">
                  <c:v>18.117279889387429</c:v>
                </c:pt>
                <c:pt idx="18">
                  <c:v>17.538184451092491</c:v>
                </c:pt>
                <c:pt idx="19">
                  <c:v>16.973630417666239</c:v>
                </c:pt>
                <c:pt idx="20">
                  <c:v>16.42336998670935</c:v>
                </c:pt>
                <c:pt idx="21">
                  <c:v>15.88715812449527</c:v>
                </c:pt>
                <c:pt idx="22">
                  <c:v>15.36475243997557</c:v>
                </c:pt>
                <c:pt idx="23">
                  <c:v>14.85591306964516</c:v>
                </c:pt>
                <c:pt idx="24">
                  <c:v>14.36040257300165</c:v>
                </c:pt>
                <c:pt idx="25">
                  <c:v>13.877985838321599</c:v>
                </c:pt>
                <c:pt idx="26">
                  <c:v>13.408429998464889</c:v>
                </c:pt>
                <c:pt idx="27">
                  <c:v>12.95150435640708</c:v>
                </c:pt>
                <c:pt idx="28">
                  <c:v>12.50698032019071</c:v>
                </c:pt>
                <c:pt idx="29">
                  <c:v>12.07463134697713</c:v>
                </c:pt>
                <c:pt idx="30">
                  <c:v>11.65423289587299</c:v>
                </c:pt>
                <c:pt idx="31">
                  <c:v>11.245562389198581</c:v>
                </c:pt>
                <c:pt idx="32">
                  <c:v>10.84839918185933</c:v>
                </c:pt>
                <c:pt idx="33">
                  <c:v>10.462524538477039</c:v>
                </c:pt>
                <c:pt idx="34">
                  <c:v>10.08772161793355</c:v>
                </c:pt>
                <c:pt idx="35">
                  <c:v>9.7237754649765673</c:v>
                </c:pt>
                <c:pt idx="36">
                  <c:v>9.3704730085357237</c:v>
                </c:pt>
                <c:pt idx="37">
                  <c:v>9.0276030663957876</c:v>
                </c:pt>
                <c:pt idx="38">
                  <c:v>8.6949563558739218</c:v>
                </c:pt>
                <c:pt idx="39">
                  <c:v>8.37232551014921</c:v>
                </c:pt>
                <c:pt idx="40">
                  <c:v>8.0595050998940216</c:v>
                </c:pt>
                <c:pt idx="41">
                  <c:v>7.7562916598597154</c:v>
                </c:pt>
                <c:pt idx="42">
                  <c:v>7.4624837200729912</c:v>
                </c:pt>
                <c:pt idx="43">
                  <c:v>7.1778818413029306</c:v>
                </c:pt>
                <c:pt idx="44">
                  <c:v>6.9022886544645754</c:v>
                </c:pt>
                <c:pt idx="45">
                  <c:v>6.6355089036303303</c:v>
                </c:pt>
                <c:pt idx="46">
                  <c:v>6.3773494923271734</c:v>
                </c:pt>
                <c:pt idx="47">
                  <c:v>6.1276195328048928</c:v>
                </c:pt>
                <c:pt idx="48">
                  <c:v>5.8861303979683592</c:v>
                </c:pt>
                <c:pt idx="49">
                  <c:v>5.6526957756752712</c:v>
                </c:pt>
                <c:pt idx="50">
                  <c:v>5.427131725109593</c:v>
                </c:pt>
                <c:pt idx="51">
                  <c:v>5.2092567349504773</c:v>
                </c:pt>
                <c:pt idx="52">
                  <c:v>4.9988917830660542</c:v>
                </c:pt>
                <c:pt idx="53">
                  <c:v>4.7958603974717189</c:v>
                </c:pt>
                <c:pt idx="54">
                  <c:v>4.5999887183030532</c:v>
                </c:pt>
                <c:pt idx="55">
                  <c:v>4.4111055605642413</c:v>
                </c:pt>
                <c:pt idx="56">
                  <c:v>4.2290424774237527</c:v>
                </c:pt>
                <c:pt idx="57">
                  <c:v>4.0536338238403564</c:v>
                </c:pt>
                <c:pt idx="58">
                  <c:v>3.8847168203136131</c:v>
                </c:pt>
                <c:pt idx="59">
                  <c:v>3.7221316165645542</c:v>
                </c:pt>
                <c:pt idx="60">
                  <c:v>3.565721354963387</c:v>
                </c:pt>
                <c:pt idx="61">
                  <c:v>3.415332233532681</c:v>
                </c:pt>
                <c:pt idx="62">
                  <c:v>3.270813568365575</c:v>
                </c:pt>
                <c:pt idx="63">
                  <c:v>3.132017855309869</c:v>
                </c:pt>
                <c:pt idx="64">
                  <c:v>2.998800830779921</c:v>
                </c:pt>
                <c:pt idx="65">
                  <c:v>2.8710215315689531</c:v>
                </c:pt>
                <c:pt idx="66">
                  <c:v>2.7485423535453468</c:v>
                </c:pt>
                <c:pt idx="67">
                  <c:v>2.6312291091265601</c:v>
                </c:pt>
                <c:pt idx="68">
                  <c:v>2.518951083434585</c:v>
                </c:pt>
                <c:pt idx="69">
                  <c:v>2.411581089046607</c:v>
                </c:pt>
                <c:pt idx="70">
                  <c:v>2.3089955192639531</c:v>
                </c:pt>
                <c:pt idx="71">
                  <c:v>2.2110743998313569</c:v>
                </c:pt>
                <c:pt idx="72">
                  <c:v>2.1177014390474609</c:v>
                </c:pt>
                <c:pt idx="73">
                  <c:v>2.0287640762153809</c:v>
                </c:pt>
                <c:pt idx="74">
                  <c:v>1.9441535283902529</c:v>
                </c:pt>
                <c:pt idx="75">
                  <c:v>1.863764835387747</c:v>
                </c:pt>
                <c:pt idx="76">
                  <c:v>1.787496903024588</c:v>
                </c:pt>
                <c:pt idx="77">
                  <c:v>1.7152525445683879</c:v>
                </c:pt>
                <c:pt idx="78">
                  <c:v>1.6469385203800231</c:v>
                </c:pt>
                <c:pt idx="79">
                  <c:v>1.582465575737158</c:v>
                </c:pt>
                <c:pt idx="80">
                  <c:v>1.521748476832486</c:v>
                </c:pt>
                <c:pt idx="81">
                  <c:v>1.464706044944563</c:v>
                </c:pt>
                <c:pt idx="82">
                  <c:v>1.411261188783095</c:v>
                </c:pt>
                <c:pt idx="83">
                  <c:v>1.361340935013915</c:v>
                </c:pt>
                <c:pt idx="84">
                  <c:v>1.3148764569718889</c:v>
                </c:pt>
                <c:pt idx="85">
                  <c:v>1.271803101572365</c:v>
                </c:pt>
                <c:pt idx="86">
                  <c:v>1.2320604144338809</c:v>
                </c:pt>
                <c:pt idx="87">
                  <c:v>1.1955921632263671</c:v>
                </c:pt>
                <c:pt idx="88">
                  <c:v>1.1623463592602179</c:v>
                </c:pt>
                <c:pt idx="89">
                  <c:v>1.1322752773323821</c:v>
                </c:pt>
                <c:pt idx="90">
                  <c:v>1.1053354738459129</c:v>
                </c:pt>
                <c:pt idx="91">
                  <c:v>1.0814878032194131</c:v>
                </c:pt>
                <c:pt idx="92">
                  <c:v>1.0606974326024801</c:v>
                </c:pt>
                <c:pt idx="93">
                  <c:v>1.04293385491255</c:v>
                </c:pt>
                <c:pt idx="94">
                  <c:v>1.028170900207551</c:v>
                </c:pt>
                <c:pt idx="95">
                  <c:v>1.016386745407637</c:v>
                </c:pt>
                <c:pt idx="96">
                  <c:v>1.0075639223776951</c:v>
                </c:pt>
                <c:pt idx="97">
                  <c:v>1.0016893243808069</c:v>
                </c:pt>
                <c:pt idx="98">
                  <c:v>0.99875421091088845</c:v>
                </c:pt>
              </c:numCache>
            </c:numRef>
          </c:yVal>
          <c:smooth val="1"/>
          <c:extLst>
            <c:ext xmlns:c16="http://schemas.microsoft.com/office/drawing/2014/chart" uri="{C3380CC4-5D6E-409C-BE32-E72D297353CC}">
              <c16:uniqueId val="{00000004-2955-46E4-A1FD-4A9257A415C7}"/>
            </c:ext>
          </c:extLst>
        </c:ser>
        <c:dLbls>
          <c:showLegendKey val="0"/>
          <c:showVal val="0"/>
          <c:showCatName val="0"/>
          <c:showSerName val="0"/>
          <c:showPercent val="0"/>
          <c:showBubbleSize val="0"/>
        </c:dLbls>
        <c:axId val="1948055696"/>
        <c:axId val="2025909232"/>
      </c:scatterChart>
      <c:valAx>
        <c:axId val="19480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המיקום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909232"/>
        <c:crosses val="autoZero"/>
        <c:crossBetween val="midCat"/>
      </c:valAx>
      <c:valAx>
        <c:axId val="2025909232"/>
        <c:scaling>
          <c:orientation val="minMax"/>
          <c:max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הפרש</a:t>
                </a:r>
                <a:r>
                  <a:rPr lang="he-IL" baseline="0"/>
                  <a:t> הטמפרטורה בין נקודה לאוויר</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8055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baseline="0"/>
              <a:t>טמפ ביחס למיקום בשיווי משקל - מודל נומרי וניסוי של מוט האלומיניום</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3"/>
          <c:order val="2"/>
          <c:tx>
            <c:v>מודל</c:v>
          </c:tx>
          <c:spPr>
            <a:ln w="25400" cap="rnd">
              <a:solidFill>
                <a:schemeClr val="accent4"/>
              </a:solidFill>
              <a:round/>
            </a:ln>
            <a:effectLst/>
          </c:spPr>
          <c:marker>
            <c:symbol val="none"/>
          </c:marker>
          <c:xVal>
            <c:numRef>
              <c:f>'גרף תיאוריה'!ModelX</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 תיאוריה'!ModelY</c:f>
              <c:numCache>
                <c:formatCode>General</c:formatCode>
                <c:ptCount val="99"/>
                <c:pt idx="0">
                  <c:v>27.781524153986069</c:v>
                </c:pt>
                <c:pt idx="1">
                  <c:v>27.273346648883241</c:v>
                </c:pt>
                <c:pt idx="2">
                  <c:v>26.775280362956</c:v>
                </c:pt>
                <c:pt idx="3">
                  <c:v>26.287141921536641</c:v>
                </c:pt>
                <c:pt idx="4">
                  <c:v>25.808751628751288</c:v>
                </c:pt>
                <c:pt idx="5">
                  <c:v>25.339933400609642</c:v>
                </c:pt>
                <c:pt idx="6">
                  <c:v>24.880514699433679</c:v>
                </c:pt>
                <c:pt idx="7">
                  <c:v>24.430326469601422</c:v>
                </c:pt>
                <c:pt idx="8">
                  <c:v>23.989203074581422</c:v>
                </c:pt>
                <c:pt idx="9">
                  <c:v>23.556982235235349</c:v>
                </c:pt>
                <c:pt idx="10">
                  <c:v>23.133504969365411</c:v>
                </c:pt>
                <c:pt idx="11">
                  <c:v>22.718615532484591</c:v>
                </c:pt>
                <c:pt idx="12">
                  <c:v>22.31216135978752</c:v>
                </c:pt>
                <c:pt idx="13">
                  <c:v>21.913993009300931</c:v>
                </c:pt>
                <c:pt idx="14">
                  <c:v>21.52396410619237</c:v>
                </c:pt>
                <c:pt idx="15">
                  <c:v>21.141931288216661</c:v>
                </c:pt>
                <c:pt idx="16">
                  <c:v>20.76775415228019</c:v>
                </c:pt>
                <c:pt idx="17">
                  <c:v>20.401295202103061</c:v>
                </c:pt>
                <c:pt idx="18">
                  <c:v>20.042419796959749</c:v>
                </c:pt>
                <c:pt idx="19">
                  <c:v>19.690996101479641</c:v>
                </c:pt>
                <c:pt idx="20">
                  <c:v>19.346895036488579</c:v>
                </c:pt>
                <c:pt idx="21">
                  <c:v>19.009990230873459</c:v>
                </c:pt>
                <c:pt idx="22">
                  <c:v>18.68015797445209</c:v>
                </c:pt>
                <c:pt idx="23">
                  <c:v>18.357277171830852</c:v>
                </c:pt>
                <c:pt idx="24">
                  <c:v>18.041229297233169</c:v>
                </c:pt>
                <c:pt idx="25">
                  <c:v>17.731898350282211</c:v>
                </c:pt>
                <c:pt idx="26">
                  <c:v>17.4291708127212</c:v>
                </c:pt>
                <c:pt idx="27">
                  <c:v>17.132935606055891</c:v>
                </c:pt>
                <c:pt idx="28">
                  <c:v>16.84308405010297</c:v>
                </c:pt>
                <c:pt idx="29">
                  <c:v>16.5595098224296</c:v>
                </c:pt>
                <c:pt idx="30">
                  <c:v>16.282108918668751</c:v>
                </c:pt>
                <c:pt idx="31">
                  <c:v>16.010779613696052</c:v>
                </c:pt>
                <c:pt idx="32">
                  <c:v>15.745422423653419</c:v>
                </c:pt>
                <c:pt idx="33">
                  <c:v>15.485940068805951</c:v>
                </c:pt>
                <c:pt idx="34">
                  <c:v>15.23223743721784</c:v>
                </c:pt>
                <c:pt idx="35">
                  <c:v>14.98422154923442</c:v>
                </c:pt>
                <c:pt idx="36">
                  <c:v>14.741801522756811</c:v>
                </c:pt>
                <c:pt idx="37">
                  <c:v>14.50488853929672</c:v>
                </c:pt>
                <c:pt idx="38">
                  <c:v>14.2733958107987</c:v>
                </c:pt>
                <c:pt idx="39">
                  <c:v>14.04723854721753</c:v>
                </c:pt>
                <c:pt idx="40">
                  <c:v>13.826333924839011</c:v>
                </c:pt>
                <c:pt idx="41">
                  <c:v>13.610601055332371</c:v>
                </c:pt>
                <c:pt idx="42">
                  <c:v>13.39996095552277</c:v>
                </c:pt>
                <c:pt idx="43">
                  <c:v>13.19433651787303</c:v>
                </c:pt>
                <c:pt idx="44">
                  <c:v>12.99365248166335</c:v>
                </c:pt>
                <c:pt idx="45">
                  <c:v>12.7978354048588</c:v>
                </c:pt>
                <c:pt idx="46">
                  <c:v>12.606813636653779</c:v>
                </c:pt>
                <c:pt idx="47">
                  <c:v>12.42051729068379</c:v>
                </c:pt>
                <c:pt idx="48">
                  <c:v>12.23887821889419</c:v>
                </c:pt>
                <c:pt idx="49">
                  <c:v>12.06182998605666</c:v>
                </c:pt>
                <c:pt idx="50">
                  <c:v>11.889307844923801</c:v>
                </c:pt>
                <c:pt idx="51">
                  <c:v>11.721248712012811</c:v>
                </c:pt>
                <c:pt idx="52">
                  <c:v>11.55759114400921</c:v>
                </c:pt>
                <c:pt idx="53">
                  <c:v>11.398275314782</c:v>
                </c:pt>
                <c:pt idx="54">
                  <c:v>11.243242993001839</c:v>
                </c:pt>
                <c:pt idx="55">
                  <c:v>11.092437520353791</c:v>
                </c:pt>
                <c:pt idx="56">
                  <c:v>10.94580379033691</c:v>
                </c:pt>
                <c:pt idx="57">
                  <c:v>10.803288227642581</c:v>
                </c:pt>
                <c:pt idx="58">
                  <c:v>10.66483876810422</c:v>
                </c:pt>
                <c:pt idx="59">
                  <c:v>10.53040483921083</c:v>
                </c:pt>
                <c:pt idx="60">
                  <c:v>10.399937341177271</c:v>
                </c:pt>
                <c:pt idx="61">
                  <c:v>10.2733886285643</c:v>
                </c:pt>
                <c:pt idx="62">
                  <c:v>10.150712492441601</c:v>
                </c:pt>
                <c:pt idx="63">
                  <c:v>10.03186414308723</c:v>
                </c:pt>
                <c:pt idx="64">
                  <c:v>9.9168001932170853</c:v>
                </c:pt>
                <c:pt idx="65">
                  <c:v>9.8054786417382545</c:v>
                </c:pt>
                <c:pt idx="66">
                  <c:v>9.6978588580203038</c:v>
                </c:pt>
                <c:pt idx="67">
                  <c:v>9.593901566678614</c:v>
                </c:pt>
                <c:pt idx="68">
                  <c:v>9.4935688328642307</c:v>
                </c:pt>
                <c:pt idx="69">
                  <c:v>9.3968240480548353</c:v>
                </c:pt>
                <c:pt idx="70">
                  <c:v>9.3036319163415442</c:v>
                </c:pt>
                <c:pt idx="71">
                  <c:v>9.2139584412065183</c:v>
                </c:pt>
                <c:pt idx="72">
                  <c:v>9.1277709127865592</c:v>
                </c:pt>
                <c:pt idx="73">
                  <c:v>9.0450378956178952</c:v>
                </c:pt>
                <c:pt idx="74">
                  <c:v>8.9657292168578131</c:v>
                </c:pt>
                <c:pt idx="75">
                  <c:v>8.8898159549785944</c:v>
                </c:pt>
                <c:pt idx="76">
                  <c:v>8.8172704289298096</c:v>
                </c:pt>
                <c:pt idx="77">
                  <c:v>8.7480661877648167</c:v>
                </c:pt>
                <c:pt idx="78">
                  <c:v>8.6821780007277489</c:v>
                </c:pt>
                <c:pt idx="79">
                  <c:v>8.619581847797253</c:v>
                </c:pt>
                <c:pt idx="80">
                  <c:v>8.5602549106836392</c:v>
                </c:pt>
                <c:pt idx="81">
                  <c:v>8.5041755642759789</c:v>
                </c:pt>
                <c:pt idx="82">
                  <c:v>8.4513233685360625</c:v>
                </c:pt>
                <c:pt idx="83">
                  <c:v>8.4016790608363436</c:v>
                </c:pt>
                <c:pt idx="84">
                  <c:v>8.355224548738768</c:v>
                </c:pt>
                <c:pt idx="85">
                  <c:v>8.3119429032122341</c:v>
                </c:pt>
                <c:pt idx="86">
                  <c:v>8.2718183522857913</c:v>
                </c:pt>
                <c:pt idx="87">
                  <c:v>8.2348362751355104</c:v>
                </c:pt>
                <c:pt idx="88">
                  <c:v>8.2009831966027242</c:v>
                </c:pt>
                <c:pt idx="89">
                  <c:v>8.1702467821417066</c:v>
                </c:pt>
                <c:pt idx="90">
                  <c:v>8.1426158331948209</c:v>
                </c:pt>
                <c:pt idx="91">
                  <c:v>8.1180802829935352</c:v>
                </c:pt>
                <c:pt idx="92">
                  <c:v>8.0966311927837467</c:v>
                </c:pt>
                <c:pt idx="93">
                  <c:v>8.0782607484739621</c:v>
                </c:pt>
                <c:pt idx="94">
                  <c:v>8.0629622577051414</c:v>
                </c:pt>
                <c:pt idx="95">
                  <c:v>8.0507301473411808</c:v>
                </c:pt>
                <c:pt idx="96">
                  <c:v>8.0415599613790398</c:v>
                </c:pt>
                <c:pt idx="97">
                  <c:v>8.0354483592777335</c:v>
                </c:pt>
                <c:pt idx="98">
                  <c:v>8.0323931147056484</c:v>
                </c:pt>
              </c:numCache>
            </c:numRef>
          </c:yVal>
          <c:smooth val="0"/>
          <c:extLst>
            <c:ext xmlns:c16="http://schemas.microsoft.com/office/drawing/2014/chart" uri="{C3380CC4-5D6E-409C-BE32-E72D297353CC}">
              <c16:uniqueId val="{00000000-96E0-4952-8682-AAD7BA95E893}"/>
            </c:ext>
          </c:extLst>
        </c:ser>
        <c:ser>
          <c:idx val="2"/>
          <c:order val="3"/>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plus>
            <c:minus>
              <c:numRef>
                <c:f>תיאוריה!$J$1:$J$8</c:f>
                <c:numCache>
                  <c:formatCode>General</c:formatCode>
                  <c:ptCount val="8"/>
                  <c:pt idx="0">
                    <c:v>1.5250000000000004</c:v>
                  </c:pt>
                  <c:pt idx="1">
                    <c:v>1.5531250000000005</c:v>
                  </c:pt>
                  <c:pt idx="2">
                    <c:v>1.4406250000000005</c:v>
                  </c:pt>
                  <c:pt idx="3">
                    <c:v>1.2968750000000002</c:v>
                  </c:pt>
                  <c:pt idx="4">
                    <c:v>1.2625000000000002</c:v>
                  </c:pt>
                  <c:pt idx="5">
                    <c:v>1.2187500000000004</c:v>
                  </c:pt>
                  <c:pt idx="6">
                    <c:v>1.1937500000000005</c:v>
                  </c:pt>
                  <c:pt idx="7">
                    <c:v>1.1812500000000004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5.8900000000000001E-2</c:v>
                </c:pt>
                <c:pt idx="2">
                  <c:v>0.1178</c:v>
                </c:pt>
                <c:pt idx="3">
                  <c:v>0.1767</c:v>
                </c:pt>
                <c:pt idx="4">
                  <c:v>0.2356</c:v>
                </c:pt>
                <c:pt idx="5">
                  <c:v>0.29449999999999998</c:v>
                </c:pt>
                <c:pt idx="6">
                  <c:v>0.35339999999999999</c:v>
                </c:pt>
                <c:pt idx="7">
                  <c:v>0.4123</c:v>
                </c:pt>
              </c:numCache>
            </c:numRef>
          </c:xVal>
          <c:yVal>
            <c:numRef>
              <c:f>תיאוריה!$N$2:$N$9</c:f>
              <c:numCache>
                <c:formatCode>General</c:formatCode>
                <c:ptCount val="8"/>
                <c:pt idx="0">
                  <c:v>28.300000000000004</c:v>
                </c:pt>
                <c:pt idx="1">
                  <c:v>22.300000000000004</c:v>
                </c:pt>
                <c:pt idx="2">
                  <c:v>15.399999999999999</c:v>
                </c:pt>
                <c:pt idx="3">
                  <c:v>13</c:v>
                </c:pt>
                <c:pt idx="4">
                  <c:v>10.700000000000003</c:v>
                </c:pt>
                <c:pt idx="5">
                  <c:v>9.4000000000000021</c:v>
                </c:pt>
                <c:pt idx="6">
                  <c:v>8.5</c:v>
                </c:pt>
                <c:pt idx="7">
                  <c:v>8</c:v>
                </c:pt>
              </c:numCache>
            </c:numRef>
          </c:yVal>
          <c:smooth val="0"/>
          <c:extLst>
            <c:ext xmlns:c16="http://schemas.microsoft.com/office/drawing/2014/chart" uri="{C3380CC4-5D6E-409C-BE32-E72D297353CC}">
              <c16:uniqueId val="{00000001-96E0-4952-8682-AAD7BA95E893}"/>
            </c:ext>
          </c:extLst>
        </c:ser>
        <c:dLbls>
          <c:showLegendKey val="0"/>
          <c:showVal val="0"/>
          <c:showCatName val="0"/>
          <c:showSerName val="0"/>
          <c:showPercent val="0"/>
          <c:showBubbleSize val="0"/>
        </c:dLbls>
        <c:axId val="166231616"/>
        <c:axId val="165071992"/>
        <c:extLst>
          <c:ext xmlns:c15="http://schemas.microsoft.com/office/drawing/2012/chart" uri="{02D57815-91ED-43cb-92C2-25804820EDAC}">
            <c15:filteredScatterSeries>
              <c15:ser>
                <c:idx val="0"/>
                <c:order val="0"/>
                <c:tx>
                  <c:v>נוסחה SINH</c:v>
                </c:tx>
                <c:spPr>
                  <a:ln w="2540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c:ext uri="{02D57815-91ED-43cb-92C2-25804820EDAC}">
                        <c15:formulaRef>
                          <c15:sqref>תיאוריה!$G$1:$G$21</c15:sqref>
                        </c15:formulaRef>
                      </c:ext>
                    </c:extLst>
                    <c:numCache>
                      <c:formatCode>General</c:formatCode>
                      <c:ptCount val="21"/>
                      <c:pt idx="0">
                        <c:v>28.300000000000004</c:v>
                      </c:pt>
                      <c:pt idx="1">
                        <c:v>25.570196689354177</c:v>
                      </c:pt>
                      <c:pt idx="2">
                        <c:v>23.080653764159603</c:v>
                      </c:pt>
                      <c:pt idx="3">
                        <c:v>20.807979204790023</c:v>
                      </c:pt>
                      <c:pt idx="4">
                        <c:v>18.730818710679305</c:v>
                      </c:pt>
                      <c:pt idx="5">
                        <c:v>16.829655052960501</c:v>
                      </c:pt>
                      <c:pt idx="6">
                        <c:v>15.08662468843297</c:v>
                      </c:pt>
                      <c:pt idx="7">
                        <c:v>13.48534991174221</c:v>
                      </c:pt>
                      <c:pt idx="8">
                        <c:v>12.010784968655857</c:v>
                      </c:pt>
                      <c:pt idx="9">
                        <c:v>10.649074684499169</c:v>
                      </c:pt>
                      <c:pt idx="10">
                        <c:v>9.3874242794071634</c:v>
                      </c:pt>
                      <c:pt idx="11">
                        <c:v>8.2139791471632844</c:v>
                      </c:pt>
                      <c:pt idx="12">
                        <c:v>7.1177134680132381</c:v>
                      </c:pt>
                      <c:pt idx="13">
                        <c:v>6.0883266088477228</c:v>
                      </c:pt>
                      <c:pt idx="14">
                        <c:v>5.1161463373188178</c:v>
                      </c:pt>
                      <c:pt idx="15">
                        <c:v>4.1920379404791266</c:v>
                      </c:pt>
                      <c:pt idx="16">
                        <c:v>3.3073183940124613</c:v>
                      </c:pt>
                      <c:pt idx="17">
                        <c:v>2.4536747755806507</c:v>
                      </c:pt>
                      <c:pt idx="18">
                        <c:v>1.623086155689327</c:v>
                      </c:pt>
                      <c:pt idx="19">
                        <c:v>0.80774823215063873</c:v>
                      </c:pt>
                      <c:pt idx="20">
                        <c:v>6.3483292944795582E-15</c:v>
                      </c:pt>
                    </c:numCache>
                  </c:numRef>
                </c:yVal>
                <c:smooth val="0"/>
                <c:extLst>
                  <c:ext xmlns:c16="http://schemas.microsoft.com/office/drawing/2014/chart" uri="{C3380CC4-5D6E-409C-BE32-E72D297353CC}">
                    <c16:uniqueId val="{00000002-96E0-4952-8682-AAD7BA95E893}"/>
                  </c:ext>
                </c:extLst>
              </c15:ser>
            </c15:filteredScatterSeries>
            <c15:filteredScatterSeries>
              <c15:ser>
                <c:idx val="1"/>
                <c:order val="1"/>
                <c:tx>
                  <c:v>נוסחה COSH</c:v>
                </c:tx>
                <c:spPr>
                  <a:ln w="2540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xmlns:c15="http://schemas.microsoft.com/office/drawing/2012/chart">
                      <c:ext xmlns:c15="http://schemas.microsoft.com/office/drawing/2012/chart" uri="{02D57815-91ED-43cb-92C2-25804820EDAC}">
                        <c15:formulaRef>
                          <c15:sqref>תיאוריה!$I$1:$I$21</c15:sqref>
                        </c15:formulaRef>
                      </c:ext>
                    </c:extLst>
                    <c:numCache>
                      <c:formatCode>General</c:formatCode>
                      <c:ptCount val="21"/>
                      <c:pt idx="0">
                        <c:v>28.300000000000004</c:v>
                      </c:pt>
                      <c:pt idx="1">
                        <c:v>25.79810877450841</c:v>
                      </c:pt>
                      <c:pt idx="2">
                        <c:v>23.538619421531831</c:v>
                      </c:pt>
                      <c:pt idx="3">
                        <c:v>21.500301530156175</c:v>
                      </c:pt>
                      <c:pt idx="4">
                        <c:v>19.664002840889509</c:v>
                      </c:pt>
                      <c:pt idx="5">
                        <c:v>18.012469288921682</c:v>
                      </c:pt>
                      <c:pt idx="6">
                        <c:v>16.530182883030246</c:v>
                      </c:pt>
                      <c:pt idx="7">
                        <c:v>15.203215896825171</c:v>
                      </c:pt>
                      <c:pt idx="8">
                        <c:v>14.019100002297092</c:v>
                      </c:pt>
                      <c:pt idx="9">
                        <c:v>12.96670911603357</c:v>
                      </c:pt>
                      <c:pt idx="10">
                        <c:v>12.036154857313459</c:v>
                      </c:pt>
                      <c:pt idx="11">
                        <c:v>11.218693635792118</c:v>
                      </c:pt>
                      <c:pt idx="12">
                        <c:v>10.506644495763181</c:v>
                      </c:pt>
                      <c:pt idx="13">
                        <c:v>9.8933169450524137</c:v>
                      </c:pt>
                      <c:pt idx="14">
                        <c:v>9.3729480904161022</c:v>
                      </c:pt>
                      <c:pt idx="15">
                        <c:v>8.9406484887611537</c:v>
                      </c:pt>
                      <c:pt idx="16">
                        <c:v>8.5923562053990796</c:v>
                      </c:pt>
                      <c:pt idx="17">
                        <c:v>8.3247986476600992</c:v>
                      </c:pt>
                      <c:pt idx="18">
                        <c:v>8.1354618152518565</c:v>
                      </c:pt>
                      <c:pt idx="19">
                        <c:v>8.0225666784356608</c:v>
                      </c:pt>
                      <c:pt idx="20">
                        <c:v>7.98505246206705</c:v>
                      </c:pt>
                    </c:numCache>
                  </c:numRef>
                </c:yVal>
                <c:smooth val="0"/>
                <c:extLst xmlns:c15="http://schemas.microsoft.com/office/drawing/2012/chart">
                  <c:ext xmlns:c16="http://schemas.microsoft.com/office/drawing/2014/chart" uri="{C3380CC4-5D6E-409C-BE32-E72D297353CC}">
                    <c16:uniqueId val="{00000003-96E0-4952-8682-AAD7BA95E893}"/>
                  </c:ext>
                </c:extLst>
              </c15:ser>
            </c15:filteredScatterSeries>
          </c:ext>
        </c:extLst>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baseline="0">
                    <a:effectLst/>
                  </a:rPr>
                  <a:t>הפרש הטמפרטורות ביחס לאוויר</a:t>
                </a:r>
                <a:endParaRPr lang="en-US" sz="1000">
                  <a:effectLst/>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baseline="0"/>
              <a:t>טמפ ביחס למיקום בדקה 10 - </a:t>
            </a:r>
            <a:r>
              <a:rPr lang="he-IL" sz="1400" b="0" i="0" u="none" strike="noStrike" baseline="0">
                <a:effectLst/>
              </a:rPr>
              <a:t>מודל נומרי וניסוי של מוט האלומיניום</a:t>
            </a:r>
            <a:endParaRPr lang="he-IL"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3"/>
          <c:order val="2"/>
          <c:tx>
            <c:v>מודל</c:v>
          </c:tx>
          <c:spPr>
            <a:ln w="19050" cap="rnd">
              <a:solidFill>
                <a:schemeClr val="accent4"/>
              </a:solidFill>
              <a:round/>
            </a:ln>
            <a:effectLst/>
          </c:spPr>
          <c:marker>
            <c:symbol val="none"/>
          </c:marker>
          <c:xVal>
            <c:numRef>
              <c:f>'גרף תיאוריה'!ModelX</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 תיאוריה'!ModelY</c:f>
              <c:numCache>
                <c:formatCode>General</c:formatCode>
                <c:ptCount val="99"/>
                <c:pt idx="0">
                  <c:v>27.705453743469761</c:v>
                </c:pt>
                <c:pt idx="1">
                  <c:v>27.121233109117039</c:v>
                </c:pt>
                <c:pt idx="2">
                  <c:v>26.547178230932239</c:v>
                </c:pt>
                <c:pt idx="3">
                  <c:v>25.983132938941271</c:v>
                </c:pt>
                <c:pt idx="4">
                  <c:v>25.428944665537539</c:v>
                </c:pt>
                <c:pt idx="5">
                  <c:v>24.884464353323871</c:v>
                </c:pt>
                <c:pt idx="6">
                  <c:v>24.34954636448774</c:v>
                </c:pt>
                <c:pt idx="7">
                  <c:v>23.824048391733449</c:v>
                </c:pt>
                <c:pt idx="8">
                  <c:v>23.307831370794919</c:v>
                </c:pt>
                <c:pt idx="9">
                  <c:v>22.800759394552049</c:v>
                </c:pt>
                <c:pt idx="10">
                  <c:v>22.30269962877394</c:v>
                </c:pt>
                <c:pt idx="11">
                  <c:v>21.81352222951147</c:v>
                </c:pt>
                <c:pt idx="12">
                  <c:v>21.333100262161441</c:v>
                </c:pt>
                <c:pt idx="13">
                  <c:v>20.861309622223558</c:v>
                </c:pt>
                <c:pt idx="14">
                  <c:v>20.39802895777137</c:v>
                </c:pt>
                <c:pt idx="15">
                  <c:v>19.943139593656749</c:v>
                </c:pt>
                <c:pt idx="16">
                  <c:v>19.49652545746731</c:v>
                </c:pt>
                <c:pt idx="17">
                  <c:v>19.05807300725429</c:v>
                </c:pt>
                <c:pt idx="18">
                  <c:v>18.62767116104849</c:v>
                </c:pt>
                <c:pt idx="19">
                  <c:v>18.205211228179301</c:v>
                </c:pt>
                <c:pt idx="20">
                  <c:v>17.790586842411681</c:v>
                </c:pt>
                <c:pt idx="21">
                  <c:v>17.383693896914089</c:v>
                </c:pt>
                <c:pt idx="22">
                  <c:v>16.98443048106888</c:v>
                </c:pt>
                <c:pt idx="23">
                  <c:v>16.592696819135639</c:v>
                </c:pt>
                <c:pt idx="24">
                  <c:v>16.208395210775581</c:v>
                </c:pt>
                <c:pt idx="25">
                  <c:v>15.83142997344437</c:v>
                </c:pt>
                <c:pt idx="26">
                  <c:v>15.461707386658601</c:v>
                </c:pt>
                <c:pt idx="27">
                  <c:v>15.09913563813905</c:v>
                </c:pt>
                <c:pt idx="28">
                  <c:v>14.74362477183319</c:v>
                </c:pt>
                <c:pt idx="29">
                  <c:v>14.395086637816091</c:v>
                </c:pt>
                <c:pt idx="30">
                  <c:v>14.05343484406848</c:v>
                </c:pt>
                <c:pt idx="31">
                  <c:v>13.718584710127651</c:v>
                </c:pt>
                <c:pt idx="32">
                  <c:v>13.390453222605689</c:v>
                </c:pt>
                <c:pt idx="33">
                  <c:v>13.068958992567349</c:v>
                </c:pt>
                <c:pt idx="34">
                  <c:v>12.75402221475796</c:v>
                </c:pt>
                <c:pt idx="35">
                  <c:v>12.445564628669519</c:v>
                </c:pt>
                <c:pt idx="36">
                  <c:v>12.1435094814319</c:v>
                </c:pt>
                <c:pt idx="37">
                  <c:v>11.84778149251305</c:v>
                </c:pt>
                <c:pt idx="38">
                  <c:v>11.55830682021133</c:v>
                </c:pt>
                <c:pt idx="39">
                  <c:v>11.27501302991995</c:v>
                </c:pt>
                <c:pt idx="40">
                  <c:v>10.997829064142531</c:v>
                </c:pt>
                <c:pt idx="41">
                  <c:v>10.726685214236459</c:v>
                </c:pt>
                <c:pt idx="42">
                  <c:v>10.46151309385864</c:v>
                </c:pt>
                <c:pt idx="43">
                  <c:v>10.202245614086911</c:v>
                </c:pt>
                <c:pt idx="44">
                  <c:v>9.9488169601881609</c:v>
                </c:pt>
                <c:pt idx="45">
                  <c:v>9.7011625700024382</c:v>
                </c:pt>
                <c:pt idx="46">
                  <c:v>9.4592191139109403</c:v>
                </c:pt>
                <c:pt idx="47">
                  <c:v>9.2229244763536435</c:v>
                </c:pt>
                <c:pt idx="48">
                  <c:v>8.99221773886104</c:v>
                </c:pt>
                <c:pt idx="49">
                  <c:v>8.7670391645627426</c:v>
                </c:pt>
                <c:pt idx="50">
                  <c:v>8.547330184134232</c:v>
                </c:pt>
                <c:pt idx="51">
                  <c:v>8.333033383141597</c:v>
                </c:pt>
                <c:pt idx="52">
                  <c:v>8.1240924907427576</c:v>
                </c:pt>
                <c:pt idx="53">
                  <c:v>7.920452369702268</c:v>
                </c:pt>
                <c:pt idx="54">
                  <c:v>7.7220590076757851</c:v>
                </c:pt>
                <c:pt idx="55">
                  <c:v>7.5288595097189734</c:v>
                </c:pt>
                <c:pt idx="56">
                  <c:v>7.3408020919745383</c:v>
                </c:pt>
                <c:pt idx="57">
                  <c:v>7.1578360764903266</c:v>
                </c:pt>
                <c:pt idx="58">
                  <c:v>6.9799118871203589</c:v>
                </c:pt>
                <c:pt idx="59">
                  <c:v>6.8069810464598604</c:v>
                </c:pt>
                <c:pt idx="60">
                  <c:v>6.638996173764788</c:v>
                </c:pt>
                <c:pt idx="61">
                  <c:v>6.4759109838057256</c:v>
                </c:pt>
                <c:pt idx="62">
                  <c:v>6.3176802866053663</c:v>
                </c:pt>
                <c:pt idx="63">
                  <c:v>6.1642599880085136</c:v>
                </c:pt>
                <c:pt idx="64">
                  <c:v>6.0156070910332851</c:v>
                </c:pt>
                <c:pt idx="65">
                  <c:v>5.8716796979518371</c:v>
                </c:pt>
                <c:pt idx="66">
                  <c:v>5.7324370130488411</c:v>
                </c:pt>
                <c:pt idx="67">
                  <c:v>5.5978393460060536</c:v>
                </c:pt>
                <c:pt idx="68">
                  <c:v>5.4678481158613188</c:v>
                </c:pt>
                <c:pt idx="69">
                  <c:v>5.3424258554905073</c:v>
                </c:pt>
                <c:pt idx="70">
                  <c:v>5.2215362165612227</c:v>
                </c:pt>
                <c:pt idx="71">
                  <c:v>5.1051439749075129</c:v>
                </c:pt>
                <c:pt idx="72">
                  <c:v>4.9932150362753802</c:v>
                </c:pt>
                <c:pt idx="73">
                  <c:v>4.8857164423892279</c:v>
                </c:pt>
                <c:pt idx="74">
                  <c:v>4.7826163772903527</c:v>
                </c:pt>
                <c:pt idx="75">
                  <c:v>4.6838841738992576</c:v>
                </c:pt>
                <c:pt idx="76">
                  <c:v>4.5894903207543791</c:v>
                </c:pt>
                <c:pt idx="77">
                  <c:v>4.4994064688808946</c:v>
                </c:pt>
                <c:pt idx="78">
                  <c:v>4.4136054387443551</c:v>
                </c:pt>
                <c:pt idx="79">
                  <c:v>4.3320612272448216</c:v>
                </c:pt>
                <c:pt idx="80">
                  <c:v>4.2547490147088283</c:v>
                </c:pt>
                <c:pt idx="81">
                  <c:v>4.1816451718373706</c:v>
                </c:pt>
                <c:pt idx="82">
                  <c:v>4.1127272665699053</c:v>
                </c:pt>
                <c:pt idx="83">
                  <c:v>4.047974070825525</c:v>
                </c:pt>
                <c:pt idx="84">
                  <c:v>3.9873655670843529</c:v>
                </c:pt>
                <c:pt idx="85">
                  <c:v>3.9308829547734732</c:v>
                </c:pt>
                <c:pt idx="86">
                  <c:v>3.8785086564237901</c:v>
                </c:pt>
                <c:pt idx="87">
                  <c:v>3.830226323565729</c:v>
                </c:pt>
                <c:pt idx="88">
                  <c:v>3.7860208423335782</c:v>
                </c:pt>
                <c:pt idx="89">
                  <c:v>3.7458783387503161</c:v>
                </c:pt>
                <c:pt idx="90">
                  <c:v>3.709786183666516</c:v>
                </c:pt>
                <c:pt idx="91">
                  <c:v>3.677732997329016</c:v>
                </c:pt>
                <c:pt idx="92">
                  <c:v>3.649708653557187</c:v>
                </c:pt>
                <c:pt idx="93">
                  <c:v>3.625704283506511</c:v>
                </c:pt>
                <c:pt idx="94">
                  <c:v>3.6057122790016152</c:v>
                </c:pt>
                <c:pt idx="95">
                  <c:v>3.589726295422746</c:v>
                </c:pt>
                <c:pt idx="96">
                  <c:v>3.5777412541321638</c:v>
                </c:pt>
                <c:pt idx="97">
                  <c:v>3.5697533444290208</c:v>
                </c:pt>
                <c:pt idx="98">
                  <c:v>3.5657600250235109</c:v>
                </c:pt>
              </c:numCache>
            </c:numRef>
          </c:yVal>
          <c:smooth val="0"/>
          <c:extLst>
            <c:ext xmlns:c16="http://schemas.microsoft.com/office/drawing/2014/chart" uri="{C3380CC4-5D6E-409C-BE32-E72D297353CC}">
              <c16:uniqueId val="{00000000-5793-4452-AAEA-8F7D8B22CAB4}"/>
            </c:ext>
          </c:extLst>
        </c:ser>
        <c:ser>
          <c:idx val="2"/>
          <c:order val="3"/>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1.5062500000000001</c:v>
                  </c:pt>
                  <c:pt idx="1">
                    <c:v>1.5031250000000003</c:v>
                  </c:pt>
                  <c:pt idx="2">
                    <c:v>1.3593750000000004</c:v>
                  </c:pt>
                  <c:pt idx="3">
                    <c:v>1.2718750000000005</c:v>
                  </c:pt>
                  <c:pt idx="4">
                    <c:v>1.2656250000000002</c:v>
                  </c:pt>
                  <c:pt idx="5">
                    <c:v>1.2031250000000004</c:v>
                  </c:pt>
                  <c:pt idx="6">
                    <c:v>1.1812500000000004</c:v>
                  </c:pt>
                  <c:pt idx="7">
                    <c:v>1.1625000000000003</c:v>
                  </c:pt>
                </c:numCache>
              </c:numRef>
            </c:plus>
            <c:minus>
              <c:numRef>
                <c:f>תיאוריה!$J$1:$J$8</c:f>
                <c:numCache>
                  <c:formatCode>General</c:formatCode>
                  <c:ptCount val="8"/>
                  <c:pt idx="0">
                    <c:v>1.5062500000000001</c:v>
                  </c:pt>
                  <c:pt idx="1">
                    <c:v>1.5031250000000003</c:v>
                  </c:pt>
                  <c:pt idx="2">
                    <c:v>1.3593750000000004</c:v>
                  </c:pt>
                  <c:pt idx="3">
                    <c:v>1.2718750000000005</c:v>
                  </c:pt>
                  <c:pt idx="4">
                    <c:v>1.2656250000000002</c:v>
                  </c:pt>
                  <c:pt idx="5">
                    <c:v>1.2031250000000004</c:v>
                  </c:pt>
                  <c:pt idx="6">
                    <c:v>1.1812500000000004</c:v>
                  </c:pt>
                  <c:pt idx="7">
                    <c:v>1.1625000000000003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5.8900000000000001E-2</c:v>
                </c:pt>
                <c:pt idx="2">
                  <c:v>0.1178</c:v>
                </c:pt>
                <c:pt idx="3">
                  <c:v>0.1767</c:v>
                </c:pt>
                <c:pt idx="4">
                  <c:v>0.2356</c:v>
                </c:pt>
                <c:pt idx="5">
                  <c:v>0.29449999999999998</c:v>
                </c:pt>
                <c:pt idx="6">
                  <c:v>0.35339999999999999</c:v>
                </c:pt>
                <c:pt idx="7">
                  <c:v>0.4123</c:v>
                </c:pt>
              </c:numCache>
            </c:numRef>
          </c:xVal>
          <c:yVal>
            <c:numRef>
              <c:f>תיאוריה!$N$2:$N$9</c:f>
              <c:numCache>
                <c:formatCode>General</c:formatCode>
                <c:ptCount val="8"/>
                <c:pt idx="0">
                  <c:v>21</c:v>
                </c:pt>
                <c:pt idx="1">
                  <c:v>15.300000000000004</c:v>
                </c:pt>
                <c:pt idx="2">
                  <c:v>9.7000000000000028</c:v>
                </c:pt>
                <c:pt idx="3">
                  <c:v>8.6000000000000014</c:v>
                </c:pt>
                <c:pt idx="4">
                  <c:v>5.8000000000000007</c:v>
                </c:pt>
                <c:pt idx="5">
                  <c:v>4.9000000000000021</c:v>
                </c:pt>
                <c:pt idx="6">
                  <c:v>4.1000000000000014</c:v>
                </c:pt>
                <c:pt idx="7">
                  <c:v>3.9000000000000021</c:v>
                </c:pt>
              </c:numCache>
            </c:numRef>
          </c:yVal>
          <c:smooth val="0"/>
          <c:extLst>
            <c:ext xmlns:c16="http://schemas.microsoft.com/office/drawing/2014/chart" uri="{C3380CC4-5D6E-409C-BE32-E72D297353CC}">
              <c16:uniqueId val="{00000001-5793-4452-AAEA-8F7D8B22CAB4}"/>
            </c:ext>
          </c:extLst>
        </c:ser>
        <c:dLbls>
          <c:showLegendKey val="0"/>
          <c:showVal val="0"/>
          <c:showCatName val="0"/>
          <c:showSerName val="0"/>
          <c:showPercent val="0"/>
          <c:showBubbleSize val="0"/>
        </c:dLbls>
        <c:axId val="166231616"/>
        <c:axId val="165071992"/>
        <c:extLst>
          <c:ext xmlns:c15="http://schemas.microsoft.com/office/drawing/2012/chart" uri="{02D57815-91ED-43cb-92C2-25804820EDAC}">
            <c15:filteredScatterSeries>
              <c15:ser>
                <c:idx val="0"/>
                <c:order val="0"/>
                <c:tx>
                  <c:v>נוסחה SINH</c:v>
                </c:tx>
                <c:spPr>
                  <a:ln w="2540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c:ext uri="{02D57815-91ED-43cb-92C2-25804820EDAC}">
                        <c15:formulaRef>
                          <c15:sqref>תיאוריה!$G$1:$G$21</c15:sqref>
                        </c15:formulaRef>
                      </c:ext>
                    </c:extLst>
                    <c:numCache>
                      <c:formatCode>General</c:formatCode>
                      <c:ptCount val="21"/>
                      <c:pt idx="0">
                        <c:v>28.300000000000004</c:v>
                      </c:pt>
                      <c:pt idx="1">
                        <c:v>25.570196689354177</c:v>
                      </c:pt>
                      <c:pt idx="2">
                        <c:v>23.080653764159603</c:v>
                      </c:pt>
                      <c:pt idx="3">
                        <c:v>20.807979204790023</c:v>
                      </c:pt>
                      <c:pt idx="4">
                        <c:v>18.730818710679305</c:v>
                      </c:pt>
                      <c:pt idx="5">
                        <c:v>16.829655052960501</c:v>
                      </c:pt>
                      <c:pt idx="6">
                        <c:v>15.08662468843297</c:v>
                      </c:pt>
                      <c:pt idx="7">
                        <c:v>13.48534991174221</c:v>
                      </c:pt>
                      <c:pt idx="8">
                        <c:v>12.010784968655857</c:v>
                      </c:pt>
                      <c:pt idx="9">
                        <c:v>10.649074684499169</c:v>
                      </c:pt>
                      <c:pt idx="10">
                        <c:v>9.3874242794071634</c:v>
                      </c:pt>
                      <c:pt idx="11">
                        <c:v>8.2139791471632844</c:v>
                      </c:pt>
                      <c:pt idx="12">
                        <c:v>7.1177134680132381</c:v>
                      </c:pt>
                      <c:pt idx="13">
                        <c:v>6.0883266088477228</c:v>
                      </c:pt>
                      <c:pt idx="14">
                        <c:v>5.1161463373188178</c:v>
                      </c:pt>
                      <c:pt idx="15">
                        <c:v>4.1920379404791266</c:v>
                      </c:pt>
                      <c:pt idx="16">
                        <c:v>3.3073183940124613</c:v>
                      </c:pt>
                      <c:pt idx="17">
                        <c:v>2.4536747755806507</c:v>
                      </c:pt>
                      <c:pt idx="18">
                        <c:v>1.623086155689327</c:v>
                      </c:pt>
                      <c:pt idx="19">
                        <c:v>0.80774823215063873</c:v>
                      </c:pt>
                      <c:pt idx="20">
                        <c:v>6.3483292944795582E-15</c:v>
                      </c:pt>
                    </c:numCache>
                  </c:numRef>
                </c:yVal>
                <c:smooth val="0"/>
                <c:extLst>
                  <c:ext xmlns:c16="http://schemas.microsoft.com/office/drawing/2014/chart" uri="{C3380CC4-5D6E-409C-BE32-E72D297353CC}">
                    <c16:uniqueId val="{00000002-5793-4452-AAEA-8F7D8B22CAB4}"/>
                  </c:ext>
                </c:extLst>
              </c15:ser>
            </c15:filteredScatterSeries>
            <c15:filteredScatterSeries>
              <c15:ser>
                <c:idx val="1"/>
                <c:order val="1"/>
                <c:tx>
                  <c:v>נוסחה COSH</c:v>
                </c:tx>
                <c:spPr>
                  <a:ln w="2540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xmlns:c15="http://schemas.microsoft.com/office/drawing/2012/chart">
                      <c:ext xmlns:c15="http://schemas.microsoft.com/office/drawing/2012/chart" uri="{02D57815-91ED-43cb-92C2-25804820EDAC}">
                        <c15:formulaRef>
                          <c15:sqref>תיאוריה!$I$1:$I$21</c15:sqref>
                        </c15:formulaRef>
                      </c:ext>
                    </c:extLst>
                    <c:numCache>
                      <c:formatCode>General</c:formatCode>
                      <c:ptCount val="21"/>
                      <c:pt idx="0">
                        <c:v>28.300000000000004</c:v>
                      </c:pt>
                      <c:pt idx="1">
                        <c:v>25.79810877450841</c:v>
                      </c:pt>
                      <c:pt idx="2">
                        <c:v>23.538619421531831</c:v>
                      </c:pt>
                      <c:pt idx="3">
                        <c:v>21.500301530156175</c:v>
                      </c:pt>
                      <c:pt idx="4">
                        <c:v>19.664002840889509</c:v>
                      </c:pt>
                      <c:pt idx="5">
                        <c:v>18.012469288921682</c:v>
                      </c:pt>
                      <c:pt idx="6">
                        <c:v>16.530182883030246</c:v>
                      </c:pt>
                      <c:pt idx="7">
                        <c:v>15.203215896825171</c:v>
                      </c:pt>
                      <c:pt idx="8">
                        <c:v>14.019100002297092</c:v>
                      </c:pt>
                      <c:pt idx="9">
                        <c:v>12.96670911603357</c:v>
                      </c:pt>
                      <c:pt idx="10">
                        <c:v>12.036154857313459</c:v>
                      </c:pt>
                      <c:pt idx="11">
                        <c:v>11.218693635792118</c:v>
                      </c:pt>
                      <c:pt idx="12">
                        <c:v>10.506644495763181</c:v>
                      </c:pt>
                      <c:pt idx="13">
                        <c:v>9.8933169450524137</c:v>
                      </c:pt>
                      <c:pt idx="14">
                        <c:v>9.3729480904161022</c:v>
                      </c:pt>
                      <c:pt idx="15">
                        <c:v>8.9406484887611537</c:v>
                      </c:pt>
                      <c:pt idx="16">
                        <c:v>8.5923562053990796</c:v>
                      </c:pt>
                      <c:pt idx="17">
                        <c:v>8.3247986476600992</c:v>
                      </c:pt>
                      <c:pt idx="18">
                        <c:v>8.1354618152518565</c:v>
                      </c:pt>
                      <c:pt idx="19">
                        <c:v>8.0225666784356608</c:v>
                      </c:pt>
                      <c:pt idx="20">
                        <c:v>7.98505246206705</c:v>
                      </c:pt>
                    </c:numCache>
                  </c:numRef>
                </c:yVal>
                <c:smooth val="0"/>
                <c:extLst xmlns:c15="http://schemas.microsoft.com/office/drawing/2012/chart">
                  <c:ext xmlns:c16="http://schemas.microsoft.com/office/drawing/2014/chart" uri="{C3380CC4-5D6E-409C-BE32-E72D297353CC}">
                    <c16:uniqueId val="{00000003-5793-4452-AAEA-8F7D8B22CAB4}"/>
                  </c:ext>
                </c:extLst>
              </c15:ser>
            </c15:filteredScatterSeries>
          </c:ext>
        </c:extLst>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baseline="0">
                    <a:effectLst/>
                  </a:rPr>
                  <a:t>הפרש הטמפרטורות ביחס לאוויר</a:t>
                </a:r>
                <a:endParaRPr lang="en-US" sz="1000">
                  <a:effectLst/>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baseline="0">
                <a:effectLst/>
              </a:rPr>
              <a:t>טמפ ביחס למיקום בדקה 10 - מודל נומרי וניסוי של מוט האלומיניום</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3"/>
          <c:order val="2"/>
          <c:tx>
            <c:v>מודל</c:v>
          </c:tx>
          <c:spPr>
            <a:ln w="19050" cap="rnd">
              <a:solidFill>
                <a:schemeClr val="accent4"/>
              </a:solidFill>
              <a:round/>
            </a:ln>
            <a:effectLst/>
          </c:spPr>
          <c:marker>
            <c:symbol val="none"/>
          </c:marker>
          <c:xVal>
            <c:numRef>
              <c:f>'גרף תיאוריה'!ModelX</c:f>
              <c:numCache>
                <c:formatCode>General</c:formatCode>
                <c:ptCount val="99"/>
                <c:pt idx="0">
                  <c:v>2.0999999999999999E-3</c:v>
                </c:pt>
                <c:pt idx="1">
                  <c:v>6.3E-3</c:v>
                </c:pt>
                <c:pt idx="2">
                  <c:v>1.0500000000000001E-2</c:v>
                </c:pt>
                <c:pt idx="3">
                  <c:v>1.47E-2</c:v>
                </c:pt>
                <c:pt idx="4">
                  <c:v>1.89E-2</c:v>
                </c:pt>
                <c:pt idx="5">
                  <c:v>2.3099999999999999E-2</c:v>
                </c:pt>
                <c:pt idx="6">
                  <c:v>2.7300000000000001E-2</c:v>
                </c:pt>
                <c:pt idx="7">
                  <c:v>3.15E-2</c:v>
                </c:pt>
                <c:pt idx="8">
                  <c:v>3.5700000000000003E-2</c:v>
                </c:pt>
                <c:pt idx="9">
                  <c:v>3.9899999999999998E-2</c:v>
                </c:pt>
                <c:pt idx="10">
                  <c:v>4.41E-2</c:v>
                </c:pt>
                <c:pt idx="11">
                  <c:v>4.8300000000000003E-2</c:v>
                </c:pt>
                <c:pt idx="12">
                  <c:v>5.2499999999999998E-2</c:v>
                </c:pt>
                <c:pt idx="13">
                  <c:v>5.6699999999999993E-2</c:v>
                </c:pt>
                <c:pt idx="14">
                  <c:v>6.0900000000000003E-2</c:v>
                </c:pt>
                <c:pt idx="15">
                  <c:v>6.5099999999999991E-2</c:v>
                </c:pt>
                <c:pt idx="16">
                  <c:v>6.93E-2</c:v>
                </c:pt>
                <c:pt idx="17">
                  <c:v>7.3499999999999996E-2</c:v>
                </c:pt>
                <c:pt idx="18">
                  <c:v>7.7699999999999991E-2</c:v>
                </c:pt>
                <c:pt idx="19">
                  <c:v>8.1900000000000001E-2</c:v>
                </c:pt>
                <c:pt idx="20">
                  <c:v>8.6099999999999996E-2</c:v>
                </c:pt>
                <c:pt idx="21">
                  <c:v>9.0299999999999991E-2</c:v>
                </c:pt>
                <c:pt idx="22">
                  <c:v>9.4500000000000001E-2</c:v>
                </c:pt>
                <c:pt idx="23">
                  <c:v>9.8699999999999996E-2</c:v>
                </c:pt>
                <c:pt idx="24">
                  <c:v>0.10290000000000001</c:v>
                </c:pt>
                <c:pt idx="25">
                  <c:v>0.1071</c:v>
                </c:pt>
                <c:pt idx="26">
                  <c:v>0.1113</c:v>
                </c:pt>
                <c:pt idx="27">
                  <c:v>0.11550000000000001</c:v>
                </c:pt>
                <c:pt idx="28">
                  <c:v>0.1197</c:v>
                </c:pt>
                <c:pt idx="29">
                  <c:v>0.1239</c:v>
                </c:pt>
                <c:pt idx="30">
                  <c:v>0.12809999999999999</c:v>
                </c:pt>
                <c:pt idx="31">
                  <c:v>0.1323</c:v>
                </c:pt>
                <c:pt idx="32">
                  <c:v>0.13650000000000001</c:v>
                </c:pt>
                <c:pt idx="33">
                  <c:v>0.14069999999999999</c:v>
                </c:pt>
                <c:pt idx="34">
                  <c:v>0.1449</c:v>
                </c:pt>
                <c:pt idx="35">
                  <c:v>0.14910000000000001</c:v>
                </c:pt>
                <c:pt idx="36">
                  <c:v>0.15329999999999999</c:v>
                </c:pt>
                <c:pt idx="37">
                  <c:v>0.1575</c:v>
                </c:pt>
                <c:pt idx="38">
                  <c:v>0.16170000000000001</c:v>
                </c:pt>
                <c:pt idx="39">
                  <c:v>0.16589999999999999</c:v>
                </c:pt>
                <c:pt idx="40">
                  <c:v>0.1701</c:v>
                </c:pt>
                <c:pt idx="41">
                  <c:v>0.17430000000000001</c:v>
                </c:pt>
                <c:pt idx="42">
                  <c:v>0.17849999999999999</c:v>
                </c:pt>
                <c:pt idx="43">
                  <c:v>0.1827</c:v>
                </c:pt>
                <c:pt idx="44">
                  <c:v>0.18690000000000001</c:v>
                </c:pt>
                <c:pt idx="45">
                  <c:v>0.19109999999999999</c:v>
                </c:pt>
                <c:pt idx="46">
                  <c:v>0.1953</c:v>
                </c:pt>
                <c:pt idx="47">
                  <c:v>0.19950000000000001</c:v>
                </c:pt>
                <c:pt idx="48">
                  <c:v>0.20369999999999999</c:v>
                </c:pt>
                <c:pt idx="49">
                  <c:v>0.2079</c:v>
                </c:pt>
                <c:pt idx="50">
                  <c:v>0.21210000000000001</c:v>
                </c:pt>
                <c:pt idx="51">
                  <c:v>0.21629999999999999</c:v>
                </c:pt>
                <c:pt idx="52">
                  <c:v>0.2205</c:v>
                </c:pt>
                <c:pt idx="53">
                  <c:v>0.22470000000000001</c:v>
                </c:pt>
                <c:pt idx="54">
                  <c:v>0.22889999999999999</c:v>
                </c:pt>
                <c:pt idx="55">
                  <c:v>0.2331</c:v>
                </c:pt>
                <c:pt idx="56">
                  <c:v>0.23730000000000001</c:v>
                </c:pt>
                <c:pt idx="57">
                  <c:v>0.24149999999999999</c:v>
                </c:pt>
                <c:pt idx="58">
                  <c:v>0.2457</c:v>
                </c:pt>
                <c:pt idx="59">
                  <c:v>0.24990000000000001</c:v>
                </c:pt>
                <c:pt idx="60">
                  <c:v>0.25409999999999999</c:v>
                </c:pt>
                <c:pt idx="61">
                  <c:v>0.25829999999999997</c:v>
                </c:pt>
                <c:pt idx="62">
                  <c:v>0.26250000000000001</c:v>
                </c:pt>
                <c:pt idx="63">
                  <c:v>0.26669999999999999</c:v>
                </c:pt>
                <c:pt idx="64">
                  <c:v>0.27089999999999997</c:v>
                </c:pt>
                <c:pt idx="65">
                  <c:v>0.27510000000000001</c:v>
                </c:pt>
                <c:pt idx="66">
                  <c:v>0.27929999999999999</c:v>
                </c:pt>
                <c:pt idx="67">
                  <c:v>0.28349999999999997</c:v>
                </c:pt>
                <c:pt idx="68">
                  <c:v>0.28770000000000001</c:v>
                </c:pt>
                <c:pt idx="69">
                  <c:v>0.29189999999999999</c:v>
                </c:pt>
                <c:pt idx="70">
                  <c:v>0.29609999999999997</c:v>
                </c:pt>
                <c:pt idx="71">
                  <c:v>0.30030000000000001</c:v>
                </c:pt>
                <c:pt idx="72">
                  <c:v>0.30449999999999999</c:v>
                </c:pt>
                <c:pt idx="73">
                  <c:v>0.30869999999999997</c:v>
                </c:pt>
                <c:pt idx="74">
                  <c:v>0.31290000000000001</c:v>
                </c:pt>
                <c:pt idx="75">
                  <c:v>0.31709999999999999</c:v>
                </c:pt>
                <c:pt idx="76">
                  <c:v>0.32129999999999997</c:v>
                </c:pt>
                <c:pt idx="77">
                  <c:v>0.32550000000000001</c:v>
                </c:pt>
                <c:pt idx="78">
                  <c:v>0.32969999999999999</c:v>
                </c:pt>
                <c:pt idx="79">
                  <c:v>0.33389999999999997</c:v>
                </c:pt>
                <c:pt idx="80">
                  <c:v>0.33810000000000001</c:v>
                </c:pt>
                <c:pt idx="81">
                  <c:v>0.34229999999999999</c:v>
                </c:pt>
                <c:pt idx="82">
                  <c:v>0.34649999999999997</c:v>
                </c:pt>
                <c:pt idx="83">
                  <c:v>0.35070000000000001</c:v>
                </c:pt>
                <c:pt idx="84">
                  <c:v>0.35489999999999999</c:v>
                </c:pt>
                <c:pt idx="85">
                  <c:v>0.35909999999999997</c:v>
                </c:pt>
                <c:pt idx="86">
                  <c:v>0.36330000000000001</c:v>
                </c:pt>
                <c:pt idx="87">
                  <c:v>0.36749999999999999</c:v>
                </c:pt>
                <c:pt idx="88">
                  <c:v>0.37169999999999997</c:v>
                </c:pt>
                <c:pt idx="89">
                  <c:v>0.37590000000000001</c:v>
                </c:pt>
                <c:pt idx="90">
                  <c:v>0.38009999999999999</c:v>
                </c:pt>
                <c:pt idx="91">
                  <c:v>0.38429999999999997</c:v>
                </c:pt>
                <c:pt idx="92">
                  <c:v>0.38850000000000001</c:v>
                </c:pt>
                <c:pt idx="93">
                  <c:v>0.39269999999999999</c:v>
                </c:pt>
                <c:pt idx="94">
                  <c:v>0.39689999999999998</c:v>
                </c:pt>
                <c:pt idx="95">
                  <c:v>0.40110000000000001</c:v>
                </c:pt>
                <c:pt idx="96">
                  <c:v>0.40529999999999999</c:v>
                </c:pt>
                <c:pt idx="97">
                  <c:v>0.40949999999999998</c:v>
                </c:pt>
                <c:pt idx="98">
                  <c:v>0.41370000000000001</c:v>
                </c:pt>
              </c:numCache>
            </c:numRef>
          </c:xVal>
          <c:yVal>
            <c:numRef>
              <c:f>'גרף תיאוריה'!ModelY</c:f>
              <c:numCache>
                <c:formatCode>General</c:formatCode>
                <c:ptCount val="99"/>
                <c:pt idx="0">
                  <c:v>27.60712446185644</c:v>
                </c:pt>
                <c:pt idx="1">
                  <c:v>26.924688496450859</c:v>
                </c:pt>
                <c:pt idx="2">
                  <c:v>26.252645927503419</c:v>
                </c:pt>
                <c:pt idx="3">
                  <c:v>25.59095375389731</c:v>
                </c:pt>
                <c:pt idx="4">
                  <c:v>24.939571797543049</c:v>
                </c:pt>
                <c:pt idx="5">
                  <c:v>24.298462355106309</c:v>
                </c:pt>
                <c:pt idx="6">
                  <c:v>23.667589854392709</c:v>
                </c:pt>
                <c:pt idx="7">
                  <c:v>23.046920516170839</c:v>
                </c:pt>
                <c:pt idx="8">
                  <c:v>22.436422022199221</c:v>
                </c:pt>
                <c:pt idx="9">
                  <c:v>21.836063190204701</c:v>
                </c:pt>
                <c:pt idx="10">
                  <c:v>21.2458136565381</c:v>
                </c:pt>
                <c:pt idx="11">
                  <c:v>20.665643567209319</c:v>
                </c:pt>
                <c:pt idx="12">
                  <c:v>20.095523277977069</c:v>
                </c:pt>
                <c:pt idx="13">
                  <c:v>19.535423064138659</c:v>
                </c:pt>
                <c:pt idx="14">
                  <c:v>18.985312840634439</c:v>
                </c:pt>
                <c:pt idx="15">
                  <c:v>18.445161893046549</c:v>
                </c:pt>
                <c:pt idx="16">
                  <c:v>17.914938620036409</c:v>
                </c:pt>
                <c:pt idx="17">
                  <c:v>17.394610287726739</c:v>
                </c:pt>
                <c:pt idx="18">
                  <c:v>16.884142796494942</c:v>
                </c:pt>
                <c:pt idx="19">
                  <c:v>16.383500460602949</c:v>
                </c:pt>
                <c:pt idx="20">
                  <c:v>15.892645801046671</c:v>
                </c:pt>
                <c:pt idx="21">
                  <c:v>15.411539351964279</c:v>
                </c:pt>
                <c:pt idx="22">
                  <c:v>14.94013948089837</c:v>
                </c:pt>
                <c:pt idx="23">
                  <c:v>14.478402223161741</c:v>
                </c:pt>
                <c:pt idx="24">
                  <c:v>14.026281130511119</c:v>
                </c:pt>
                <c:pt idx="25">
                  <c:v>13.583727134286979</c:v>
                </c:pt>
                <c:pt idx="26">
                  <c:v>13.15068842313211</c:v>
                </c:pt>
                <c:pt idx="27">
                  <c:v>12.72711033535551</c:v>
                </c:pt>
                <c:pt idx="28">
                  <c:v>12.31293526596277</c:v>
                </c:pt>
                <c:pt idx="29">
                  <c:v>11.90810258832953</c:v>
                </c:pt>
                <c:pt idx="30">
                  <c:v>11.51254859045007</c:v>
                </c:pt>
                <c:pt idx="31">
                  <c:v>11.12620642565061</c:v>
                </c:pt>
                <c:pt idx="32">
                  <c:v>10.749006077613711</c:v>
                </c:pt>
                <c:pt idx="33">
                  <c:v>10.380874339520791</c:v>
                </c:pt>
                <c:pt idx="34">
                  <c:v>10.021734807079239</c:v>
                </c:pt>
                <c:pt idx="35">
                  <c:v>9.6715078851635461</c:v>
                </c:pt>
                <c:pt idx="36">
                  <c:v>9.330110807763571</c:v>
                </c:pt>
                <c:pt idx="37">
                  <c:v>8.9974576708990597</c:v>
                </c:pt>
                <c:pt idx="38">
                  <c:v>8.6734594781272669</c:v>
                </c:pt>
                <c:pt idx="39">
                  <c:v>8.3580241982403329</c:v>
                </c:pt>
                <c:pt idx="40">
                  <c:v>8.0510568347212583</c:v>
                </c:pt>
                <c:pt idx="41">
                  <c:v>7.7524595065016264</c:v>
                </c:pt>
                <c:pt idx="42">
                  <c:v>7.4621315395405574</c:v>
                </c:pt>
                <c:pt idx="43">
                  <c:v>7.1799695687235356</c:v>
                </c:pt>
                <c:pt idx="44">
                  <c:v>6.9058676495610882</c:v>
                </c:pt>
                <c:pt idx="45">
                  <c:v>6.6397173791507491</c:v>
                </c:pt>
                <c:pt idx="46">
                  <c:v>6.381408025852199</c:v>
                </c:pt>
                <c:pt idx="47">
                  <c:v>6.1308266671137304</c:v>
                </c:pt>
                <c:pt idx="48">
                  <c:v>5.8878583348793256</c:v>
                </c:pt>
                <c:pt idx="49">
                  <c:v>5.6523861679988343</c:v>
                </c:pt>
                <c:pt idx="50">
                  <c:v>5.4242915710592534</c:v>
                </c:pt>
                <c:pt idx="51">
                  <c:v>5.2034543790531664</c:v>
                </c:pt>
                <c:pt idx="52">
                  <c:v>4.9897530273004449</c:v>
                </c:pt>
                <c:pt idx="53">
                  <c:v>4.7830647260413031</c:v>
                </c:pt>
                <c:pt idx="54">
                  <c:v>4.5832656391233151</c:v>
                </c:pt>
                <c:pt idx="55">
                  <c:v>4.3902310662110473</c:v>
                </c:pt>
                <c:pt idx="56">
                  <c:v>4.2038356279550122</c:v>
                </c:pt>
                <c:pt idx="57">
                  <c:v>4.0239534535664836</c:v>
                </c:pt>
                <c:pt idx="58">
                  <c:v>3.8504583702560389</c:v>
                </c:pt>
                <c:pt idx="59">
                  <c:v>3.6832240940066718</c:v>
                </c:pt>
                <c:pt idx="60">
                  <c:v>3.5221244211666272</c:v>
                </c:pt>
                <c:pt idx="61">
                  <c:v>3.3670334203624779</c:v>
                </c:pt>
                <c:pt idx="62">
                  <c:v>3.217825624249997</c:v>
                </c:pt>
                <c:pt idx="63">
                  <c:v>3.0743762206374972</c:v>
                </c:pt>
                <c:pt idx="64">
                  <c:v>2.936561242535408</c:v>
                </c:pt>
                <c:pt idx="65">
                  <c:v>2.80425775670447</c:v>
                </c:pt>
                <c:pt idx="66">
                  <c:v>2.67734405029536</c:v>
                </c:pt>
                <c:pt idx="67">
                  <c:v>2.5556998151922201</c:v>
                </c:pt>
                <c:pt idx="68">
                  <c:v>2.4392063296935049</c:v>
                </c:pt>
                <c:pt idx="69">
                  <c:v>2.327746637184251</c:v>
                </c:pt>
                <c:pt idx="70">
                  <c:v>2.221205721474611</c:v>
                </c:pt>
                <c:pt idx="71">
                  <c:v>2.1194706785003419</c:v>
                </c:pt>
                <c:pt idx="72">
                  <c:v>2.0224308841015599</c:v>
                </c:pt>
                <c:pt idx="73">
                  <c:v>1.9299781576163679</c:v>
                </c:pt>
                <c:pt idx="74">
                  <c:v>1.842006921045932</c:v>
                </c:pt>
                <c:pt idx="75">
                  <c:v>1.758414353567112</c:v>
                </c:pt>
                <c:pt idx="76">
                  <c:v>1.6791005411876689</c:v>
                </c:pt>
                <c:pt idx="77">
                  <c:v>1.603968621357275</c:v>
                </c:pt>
                <c:pt idx="78">
                  <c:v>1.5329249223652399</c:v>
                </c:pt>
                <c:pt idx="79">
                  <c:v>1.4658790973726821</c:v>
                </c:pt>
                <c:pt idx="80">
                  <c:v>1.4027442529426499</c:v>
                </c:pt>
                <c:pt idx="81">
                  <c:v>1.3434370719470861</c:v>
                </c:pt>
                <c:pt idx="82">
                  <c:v>1.287877930743424</c:v>
                </c:pt>
                <c:pt idx="83">
                  <c:v>1.2359910105269409</c:v>
                </c:pt>
                <c:pt idx="84">
                  <c:v>1.1877044027774419</c:v>
                </c:pt>
                <c:pt idx="85">
                  <c:v>1.142950208729683</c:v>
                </c:pt>
                <c:pt idx="86">
                  <c:v>1.101664632807829</c:v>
                </c:pt>
                <c:pt idx="87">
                  <c:v>1.0637880699730431</c:v>
                </c:pt>
                <c:pt idx="88">
                  <c:v>1.029265186942091</c:v>
                </c:pt>
                <c:pt idx="89">
                  <c:v>0.99804499724205797</c:v>
                </c:pt>
                <c:pt idx="90">
                  <c:v>0.97008093007291407</c:v>
                </c:pt>
                <c:pt idx="91">
                  <c:v>0.94533089295539341</c:v>
                </c:pt>
                <c:pt idx="92">
                  <c:v>0.92375732814633338</c:v>
                </c:pt>
                <c:pt idx="93">
                  <c:v>0.90532726280798315</c:v>
                </c:pt>
                <c:pt idx="94">
                  <c:v>0.89001235292099423</c:v>
                </c:pt>
                <c:pt idx="95">
                  <c:v>0.87778892093352923</c:v>
                </c:pt>
                <c:pt idx="96">
                  <c:v>0.86863798714134077</c:v>
                </c:pt>
                <c:pt idx="97">
                  <c:v>0.86254529479497322</c:v>
                </c:pt>
                <c:pt idx="98">
                  <c:v>0.85950132893189846</c:v>
                </c:pt>
              </c:numCache>
            </c:numRef>
          </c:yVal>
          <c:smooth val="0"/>
          <c:extLst>
            <c:ext xmlns:c16="http://schemas.microsoft.com/office/drawing/2014/chart" uri="{C3380CC4-5D6E-409C-BE32-E72D297353CC}">
              <c16:uniqueId val="{00000000-DCDA-406B-BA4B-E364734A0ADE}"/>
            </c:ext>
          </c:extLst>
        </c:ser>
        <c:ser>
          <c:idx val="2"/>
          <c:order val="3"/>
          <c:tx>
            <c:v>ניסוי</c:v>
          </c:tx>
          <c:spPr>
            <a:ln w="25400" cap="rnd">
              <a:noFill/>
              <a:round/>
            </a:ln>
            <a:effectLst/>
          </c:spPr>
          <c:marker>
            <c:symbol val="diamond"/>
            <c:size val="9"/>
            <c:spPr>
              <a:solidFill>
                <a:schemeClr val="accent6">
                  <a:lumMod val="75000"/>
                </a:schemeClr>
              </a:solidFill>
              <a:ln w="9525">
                <a:solidFill>
                  <a:schemeClr val="accent3"/>
                </a:solidFill>
              </a:ln>
              <a:effectLst/>
            </c:spPr>
          </c:marker>
          <c:errBars>
            <c:errDir val="y"/>
            <c:errBarType val="both"/>
            <c:errValType val="cust"/>
            <c:noEndCap val="0"/>
            <c:plus>
              <c:numRef>
                <c:f>תיאוריה!$J$1:$J$8</c:f>
                <c:numCache>
                  <c:formatCode>General</c:formatCode>
                  <c:ptCount val="8"/>
                  <c:pt idx="0">
                    <c:v>1.3687500000000004</c:v>
                  </c:pt>
                  <c:pt idx="1">
                    <c:v>1.3906250000000004</c:v>
                  </c:pt>
                  <c:pt idx="2">
                    <c:v>1.3906250000000004</c:v>
                  </c:pt>
                  <c:pt idx="3">
                    <c:v>1.2343750000000004</c:v>
                  </c:pt>
                  <c:pt idx="4">
                    <c:v>1.1718750000000004</c:v>
                  </c:pt>
                  <c:pt idx="5">
                    <c:v>1.1687500000000004</c:v>
                  </c:pt>
                  <c:pt idx="6">
                    <c:v>1.1718750000000004</c:v>
                  </c:pt>
                  <c:pt idx="7">
                    <c:v>1.1625000000000003</c:v>
                  </c:pt>
                </c:numCache>
              </c:numRef>
            </c:plus>
            <c:minus>
              <c:numRef>
                <c:f>תיאוריה!$J$1:$J$8</c:f>
                <c:numCache>
                  <c:formatCode>General</c:formatCode>
                  <c:ptCount val="8"/>
                  <c:pt idx="0">
                    <c:v>1.3687500000000004</c:v>
                  </c:pt>
                  <c:pt idx="1">
                    <c:v>1.3906250000000004</c:v>
                  </c:pt>
                  <c:pt idx="2">
                    <c:v>1.3906250000000004</c:v>
                  </c:pt>
                  <c:pt idx="3">
                    <c:v>1.2343750000000004</c:v>
                  </c:pt>
                  <c:pt idx="4">
                    <c:v>1.1718750000000004</c:v>
                  </c:pt>
                  <c:pt idx="5">
                    <c:v>1.1687500000000004</c:v>
                  </c:pt>
                  <c:pt idx="6">
                    <c:v>1.1718750000000004</c:v>
                  </c:pt>
                  <c:pt idx="7">
                    <c:v>1.1625000000000003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0000000000000002E-2"/>
            <c:spPr>
              <a:noFill/>
              <a:ln w="9525" cap="flat" cmpd="sng" algn="ctr">
                <a:solidFill>
                  <a:schemeClr val="tx1">
                    <a:lumMod val="65000"/>
                    <a:lumOff val="35000"/>
                  </a:schemeClr>
                </a:solidFill>
                <a:round/>
              </a:ln>
              <a:effectLst/>
            </c:spPr>
          </c:errBars>
          <c:xVal>
            <c:numRef>
              <c:f>תיאוריה!$M$2:$M$9</c:f>
              <c:numCache>
                <c:formatCode>General</c:formatCode>
                <c:ptCount val="8"/>
                <c:pt idx="0">
                  <c:v>0</c:v>
                </c:pt>
                <c:pt idx="1">
                  <c:v>5.8900000000000001E-2</c:v>
                </c:pt>
                <c:pt idx="2">
                  <c:v>0.1178</c:v>
                </c:pt>
                <c:pt idx="3">
                  <c:v>0.1767</c:v>
                </c:pt>
                <c:pt idx="4">
                  <c:v>0.2356</c:v>
                </c:pt>
                <c:pt idx="5">
                  <c:v>0.29449999999999998</c:v>
                </c:pt>
                <c:pt idx="6">
                  <c:v>0.35339999999999999</c:v>
                </c:pt>
                <c:pt idx="7">
                  <c:v>0.4123</c:v>
                </c:pt>
              </c:numCache>
            </c:numRef>
          </c:xVal>
          <c:yVal>
            <c:numRef>
              <c:f>תיאוריה!$N$2:$N$9</c:f>
              <c:numCache>
                <c:formatCode>General</c:formatCode>
                <c:ptCount val="8"/>
                <c:pt idx="0">
                  <c:v>14.600000000000001</c:v>
                </c:pt>
                <c:pt idx="1">
                  <c:v>11.100000000000001</c:v>
                </c:pt>
                <c:pt idx="2">
                  <c:v>6.9000000000000021</c:v>
                </c:pt>
                <c:pt idx="3">
                  <c:v>3.4000000000000021</c:v>
                </c:pt>
                <c:pt idx="4">
                  <c:v>4.2000000000000028</c:v>
                </c:pt>
                <c:pt idx="5">
                  <c:v>4.1000000000000014</c:v>
                </c:pt>
                <c:pt idx="6">
                  <c:v>3.6000000000000014</c:v>
                </c:pt>
                <c:pt idx="7">
                  <c:v>3.4000000000000021</c:v>
                </c:pt>
              </c:numCache>
            </c:numRef>
          </c:yVal>
          <c:smooth val="0"/>
          <c:extLst>
            <c:ext xmlns:c16="http://schemas.microsoft.com/office/drawing/2014/chart" uri="{C3380CC4-5D6E-409C-BE32-E72D297353CC}">
              <c16:uniqueId val="{00000001-DCDA-406B-BA4B-E364734A0ADE}"/>
            </c:ext>
          </c:extLst>
        </c:ser>
        <c:dLbls>
          <c:showLegendKey val="0"/>
          <c:showVal val="0"/>
          <c:showCatName val="0"/>
          <c:showSerName val="0"/>
          <c:showPercent val="0"/>
          <c:showBubbleSize val="0"/>
        </c:dLbls>
        <c:axId val="166231616"/>
        <c:axId val="165071992"/>
        <c:extLst>
          <c:ext xmlns:c15="http://schemas.microsoft.com/office/drawing/2012/chart" uri="{02D57815-91ED-43cb-92C2-25804820EDAC}">
            <c15:filteredScatterSeries>
              <c15:ser>
                <c:idx val="0"/>
                <c:order val="0"/>
                <c:tx>
                  <c:v>נוסחה SINH</c:v>
                </c:tx>
                <c:spPr>
                  <a:ln w="2540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c:ext uri="{02D57815-91ED-43cb-92C2-25804820EDAC}">
                        <c15:formulaRef>
                          <c15:sqref>תיאוריה!$G$1:$G$21</c15:sqref>
                        </c15:formulaRef>
                      </c:ext>
                    </c:extLst>
                    <c:numCache>
                      <c:formatCode>General</c:formatCode>
                      <c:ptCount val="21"/>
                      <c:pt idx="0">
                        <c:v>28.300000000000004</c:v>
                      </c:pt>
                      <c:pt idx="1">
                        <c:v>25.570196689354177</c:v>
                      </c:pt>
                      <c:pt idx="2">
                        <c:v>23.080653764159603</c:v>
                      </c:pt>
                      <c:pt idx="3">
                        <c:v>20.807979204790023</c:v>
                      </c:pt>
                      <c:pt idx="4">
                        <c:v>18.730818710679305</c:v>
                      </c:pt>
                      <c:pt idx="5">
                        <c:v>16.829655052960501</c:v>
                      </c:pt>
                      <c:pt idx="6">
                        <c:v>15.08662468843297</c:v>
                      </c:pt>
                      <c:pt idx="7">
                        <c:v>13.48534991174221</c:v>
                      </c:pt>
                      <c:pt idx="8">
                        <c:v>12.010784968655857</c:v>
                      </c:pt>
                      <c:pt idx="9">
                        <c:v>10.649074684499169</c:v>
                      </c:pt>
                      <c:pt idx="10">
                        <c:v>9.3874242794071634</c:v>
                      </c:pt>
                      <c:pt idx="11">
                        <c:v>8.2139791471632844</c:v>
                      </c:pt>
                      <c:pt idx="12">
                        <c:v>7.1177134680132381</c:v>
                      </c:pt>
                      <c:pt idx="13">
                        <c:v>6.0883266088477228</c:v>
                      </c:pt>
                      <c:pt idx="14">
                        <c:v>5.1161463373188178</c:v>
                      </c:pt>
                      <c:pt idx="15">
                        <c:v>4.1920379404791266</c:v>
                      </c:pt>
                      <c:pt idx="16">
                        <c:v>3.3073183940124613</c:v>
                      </c:pt>
                      <c:pt idx="17">
                        <c:v>2.4536747755806507</c:v>
                      </c:pt>
                      <c:pt idx="18">
                        <c:v>1.623086155689327</c:v>
                      </c:pt>
                      <c:pt idx="19">
                        <c:v>0.80774823215063873</c:v>
                      </c:pt>
                      <c:pt idx="20">
                        <c:v>6.3483292944795582E-15</c:v>
                      </c:pt>
                    </c:numCache>
                  </c:numRef>
                </c:yVal>
                <c:smooth val="0"/>
                <c:extLst>
                  <c:ext xmlns:c16="http://schemas.microsoft.com/office/drawing/2014/chart" uri="{C3380CC4-5D6E-409C-BE32-E72D297353CC}">
                    <c16:uniqueId val="{00000002-DCDA-406B-BA4B-E364734A0ADE}"/>
                  </c:ext>
                </c:extLst>
              </c15:ser>
            </c15:filteredScatterSeries>
            <c15:filteredScatterSeries>
              <c15:ser>
                <c:idx val="1"/>
                <c:order val="1"/>
                <c:tx>
                  <c:v>נוסחה COSH</c:v>
                </c:tx>
                <c:spPr>
                  <a:ln w="2540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תיאוריה!$E$1:$E$21</c15:sqref>
                        </c15:formulaRef>
                      </c:ext>
                    </c:extLst>
                    <c:numCache>
                      <c:formatCode>General</c:formatCode>
                      <c:ptCount val="21"/>
                      <c:pt idx="0">
                        <c:v>0</c:v>
                      </c:pt>
                      <c:pt idx="1">
                        <c:v>2.1156249999999998E-2</c:v>
                      </c:pt>
                      <c:pt idx="2">
                        <c:v>4.2312499999999996E-2</c:v>
                      </c:pt>
                      <c:pt idx="3">
                        <c:v>6.346874999999999E-2</c:v>
                      </c:pt>
                      <c:pt idx="4">
                        <c:v>8.4624999999999992E-2</c:v>
                      </c:pt>
                      <c:pt idx="5">
                        <c:v>0.10578124999999999</c:v>
                      </c:pt>
                      <c:pt idx="6">
                        <c:v>0.12693749999999998</c:v>
                      </c:pt>
                      <c:pt idx="7">
                        <c:v>0.14809374999999997</c:v>
                      </c:pt>
                      <c:pt idx="8">
                        <c:v>0.16924999999999996</c:v>
                      </c:pt>
                      <c:pt idx="9">
                        <c:v>0.19040624999999994</c:v>
                      </c:pt>
                      <c:pt idx="10">
                        <c:v>0.21156249999999993</c:v>
                      </c:pt>
                      <c:pt idx="11">
                        <c:v>0.23271874999999992</c:v>
                      </c:pt>
                      <c:pt idx="12">
                        <c:v>0.25387499999999991</c:v>
                      </c:pt>
                      <c:pt idx="13">
                        <c:v>0.27503124999999989</c:v>
                      </c:pt>
                      <c:pt idx="14">
                        <c:v>0.29618749999999988</c:v>
                      </c:pt>
                      <c:pt idx="15">
                        <c:v>0.31734374999999987</c:v>
                      </c:pt>
                      <c:pt idx="16">
                        <c:v>0.33849999999999986</c:v>
                      </c:pt>
                      <c:pt idx="17">
                        <c:v>0.35965624999999984</c:v>
                      </c:pt>
                      <c:pt idx="18">
                        <c:v>0.38081249999999983</c:v>
                      </c:pt>
                      <c:pt idx="19">
                        <c:v>0.40196874999999982</c:v>
                      </c:pt>
                      <c:pt idx="20">
                        <c:v>0.42312499999999981</c:v>
                      </c:pt>
                    </c:numCache>
                  </c:numRef>
                </c:xVal>
                <c:yVal>
                  <c:numRef>
                    <c:extLst xmlns:c15="http://schemas.microsoft.com/office/drawing/2012/chart">
                      <c:ext xmlns:c15="http://schemas.microsoft.com/office/drawing/2012/chart" uri="{02D57815-91ED-43cb-92C2-25804820EDAC}">
                        <c15:formulaRef>
                          <c15:sqref>תיאוריה!$I$1:$I$21</c15:sqref>
                        </c15:formulaRef>
                      </c:ext>
                    </c:extLst>
                    <c:numCache>
                      <c:formatCode>General</c:formatCode>
                      <c:ptCount val="21"/>
                      <c:pt idx="0">
                        <c:v>28.300000000000004</c:v>
                      </c:pt>
                      <c:pt idx="1">
                        <c:v>25.79810877450841</c:v>
                      </c:pt>
                      <c:pt idx="2">
                        <c:v>23.538619421531831</c:v>
                      </c:pt>
                      <c:pt idx="3">
                        <c:v>21.500301530156175</c:v>
                      </c:pt>
                      <c:pt idx="4">
                        <c:v>19.664002840889509</c:v>
                      </c:pt>
                      <c:pt idx="5">
                        <c:v>18.012469288921682</c:v>
                      </c:pt>
                      <c:pt idx="6">
                        <c:v>16.530182883030246</c:v>
                      </c:pt>
                      <c:pt idx="7">
                        <c:v>15.203215896825171</c:v>
                      </c:pt>
                      <c:pt idx="8">
                        <c:v>14.019100002297092</c:v>
                      </c:pt>
                      <c:pt idx="9">
                        <c:v>12.96670911603357</c:v>
                      </c:pt>
                      <c:pt idx="10">
                        <c:v>12.036154857313459</c:v>
                      </c:pt>
                      <c:pt idx="11">
                        <c:v>11.218693635792118</c:v>
                      </c:pt>
                      <c:pt idx="12">
                        <c:v>10.506644495763181</c:v>
                      </c:pt>
                      <c:pt idx="13">
                        <c:v>9.8933169450524137</c:v>
                      </c:pt>
                      <c:pt idx="14">
                        <c:v>9.3729480904161022</c:v>
                      </c:pt>
                      <c:pt idx="15">
                        <c:v>8.9406484887611537</c:v>
                      </c:pt>
                      <c:pt idx="16">
                        <c:v>8.5923562053990796</c:v>
                      </c:pt>
                      <c:pt idx="17">
                        <c:v>8.3247986476600992</c:v>
                      </c:pt>
                      <c:pt idx="18">
                        <c:v>8.1354618152518565</c:v>
                      </c:pt>
                      <c:pt idx="19">
                        <c:v>8.0225666784356608</c:v>
                      </c:pt>
                      <c:pt idx="20">
                        <c:v>7.98505246206705</c:v>
                      </c:pt>
                    </c:numCache>
                  </c:numRef>
                </c:yVal>
                <c:smooth val="0"/>
                <c:extLst xmlns:c15="http://schemas.microsoft.com/office/drawing/2012/chart">
                  <c:ext xmlns:c16="http://schemas.microsoft.com/office/drawing/2014/chart" uri="{C3380CC4-5D6E-409C-BE32-E72D297353CC}">
                    <c16:uniqueId val="{00000003-DCDA-406B-BA4B-E364734A0ADE}"/>
                  </c:ext>
                </c:extLst>
              </c15:ser>
            </c15:filteredScatterSeries>
          </c:ext>
        </c:extLst>
      </c:scatterChart>
      <c:valAx>
        <c:axId val="1662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 במטרים</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071992"/>
        <c:crosses val="autoZero"/>
        <c:crossBetween val="midCat"/>
      </c:valAx>
      <c:valAx>
        <c:axId val="165071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he-IL" sz="1000" b="0" i="0" baseline="0">
                    <a:effectLst/>
                  </a:rPr>
                  <a:t>הפרש הטמפרטורות ביחס לאוויר</a:t>
                </a:r>
                <a:endParaRPr lang="en-US" sz="1000">
                  <a:effectLst/>
                </a:endParaRPr>
              </a:p>
            </c:rich>
          </c:tx>
          <c:overlay val="0"/>
          <c:spPr>
            <a:noFill/>
            <a:ln>
              <a:noFill/>
            </a:ln>
            <a:effectLst/>
          </c:spPr>
          <c:txPr>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316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5</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1.7419753086419751</c:v>
                  </c:pt>
                  <c:pt idx="1">
                    <c:v>1.5598765432098762</c:v>
                  </c:pt>
                  <c:pt idx="2">
                    <c:v>1.2543209876543207</c:v>
                  </c:pt>
                  <c:pt idx="3">
                    <c:v>1.1061728395061725</c:v>
                  </c:pt>
                  <c:pt idx="4">
                    <c:v>1.1061728395061725</c:v>
                  </c:pt>
                  <c:pt idx="5">
                    <c:v>1.1277777777777773</c:v>
                  </c:pt>
                  <c:pt idx="6">
                    <c:v>1.0999999999999996</c:v>
                  </c:pt>
                  <c:pt idx="7">
                    <c:v>1.1617283950617281</c:v>
                  </c:pt>
                </c:numCache>
              </c:numRef>
            </c:plus>
            <c:minus>
              <c:numRef>
                <c:f>'גרף טמפ'!TimeErrorY</c:f>
                <c:numCache>
                  <c:formatCode>General</c:formatCode>
                  <c:ptCount val="8"/>
                  <c:pt idx="0">
                    <c:v>1.7419753086419751</c:v>
                  </c:pt>
                  <c:pt idx="1">
                    <c:v>1.5598765432098762</c:v>
                  </c:pt>
                  <c:pt idx="2">
                    <c:v>1.2543209876543207</c:v>
                  </c:pt>
                  <c:pt idx="3">
                    <c:v>1.1061728395061725</c:v>
                  </c:pt>
                  <c:pt idx="4">
                    <c:v>1.1061728395061725</c:v>
                  </c:pt>
                  <c:pt idx="5">
                    <c:v>1.1277777777777773</c:v>
                  </c:pt>
                  <c:pt idx="6">
                    <c:v>1.0999999999999996</c:v>
                  </c:pt>
                  <c:pt idx="7">
                    <c:v>1.1617283950617281</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39.1</c:v>
                </c:pt>
                <c:pt idx="1">
                  <c:v>28.7</c:v>
                </c:pt>
                <c:pt idx="2">
                  <c:v>24.2</c:v>
                </c:pt>
                <c:pt idx="3">
                  <c:v>23.7</c:v>
                </c:pt>
                <c:pt idx="4">
                  <c:v>24</c:v>
                </c:pt>
                <c:pt idx="5">
                  <c:v>23.9</c:v>
                </c:pt>
                <c:pt idx="6">
                  <c:v>24.9</c:v>
                </c:pt>
                <c:pt idx="7">
                  <c:v>23.9</c:v>
                </c:pt>
              </c:numCache>
            </c:numRef>
          </c:yVal>
          <c:smooth val="0"/>
          <c:extLst>
            <c:ext xmlns:c16="http://schemas.microsoft.com/office/drawing/2014/chart" uri="{C3380CC4-5D6E-409C-BE32-E72D297353CC}">
              <c16:uniqueId val="{00000000-F478-4FB3-A332-DB5C0F20C01D}"/>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10</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1.9333333333333327</c:v>
                  </c:pt>
                  <c:pt idx="1">
                    <c:v>1.6679012345679007</c:v>
                  </c:pt>
                  <c:pt idx="2">
                    <c:v>1.3129629629629627</c:v>
                  </c:pt>
                  <c:pt idx="3">
                    <c:v>1.1586419753086417</c:v>
                  </c:pt>
                  <c:pt idx="4">
                    <c:v>1.1030864197530861</c:v>
                  </c:pt>
                  <c:pt idx="5">
                    <c:v>1.1123456790123454</c:v>
                  </c:pt>
                  <c:pt idx="6">
                    <c:v>1.1030864197530861</c:v>
                  </c:pt>
                  <c:pt idx="7">
                    <c:v>1.118518518518518</c:v>
                  </c:pt>
                </c:numCache>
              </c:numRef>
            </c:plus>
            <c:minus>
              <c:numRef>
                <c:f>'גרף טמפ'!TimeErrorY</c:f>
                <c:numCache>
                  <c:formatCode>General</c:formatCode>
                  <c:ptCount val="8"/>
                  <c:pt idx="0">
                    <c:v>1.9333333333333327</c:v>
                  </c:pt>
                  <c:pt idx="1">
                    <c:v>1.6679012345679007</c:v>
                  </c:pt>
                  <c:pt idx="2">
                    <c:v>1.3129629629629627</c:v>
                  </c:pt>
                  <c:pt idx="3">
                    <c:v>1.1586419753086417</c:v>
                  </c:pt>
                  <c:pt idx="4">
                    <c:v>1.1030864197530861</c:v>
                  </c:pt>
                  <c:pt idx="5">
                    <c:v>1.1123456790123454</c:v>
                  </c:pt>
                  <c:pt idx="6">
                    <c:v>1.1030864197530861</c:v>
                  </c:pt>
                  <c:pt idx="7">
                    <c:v>1.118518518518518</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43.8</c:v>
                </c:pt>
                <c:pt idx="1">
                  <c:v>30.3</c:v>
                </c:pt>
                <c:pt idx="2">
                  <c:v>25.4</c:v>
                </c:pt>
                <c:pt idx="3">
                  <c:v>23.4</c:v>
                </c:pt>
                <c:pt idx="4">
                  <c:v>23.5</c:v>
                </c:pt>
                <c:pt idx="5">
                  <c:v>23.5</c:v>
                </c:pt>
                <c:pt idx="6">
                  <c:v>23.9</c:v>
                </c:pt>
                <c:pt idx="7">
                  <c:v>23.6</c:v>
                </c:pt>
              </c:numCache>
            </c:numRef>
          </c:yVal>
          <c:smooth val="0"/>
          <c:extLst>
            <c:ext xmlns:c16="http://schemas.microsoft.com/office/drawing/2014/chart" uri="{C3380CC4-5D6E-409C-BE32-E72D297353CC}">
              <c16:uniqueId val="{00000000-8F35-4C9B-AF4D-D2CB16A85881}"/>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1.964197530864197</c:v>
                  </c:pt>
                  <c:pt idx="1">
                    <c:v>1.6864197530864193</c:v>
                  </c:pt>
                  <c:pt idx="2">
                    <c:v>1.3438271604938268</c:v>
                  </c:pt>
                  <c:pt idx="3">
                    <c:v>1.2080246913580244</c:v>
                  </c:pt>
                  <c:pt idx="4">
                    <c:v>1.1339506172839502</c:v>
                  </c:pt>
                  <c:pt idx="5">
                    <c:v>1.1061728395061725</c:v>
                  </c:pt>
                  <c:pt idx="6">
                    <c:v>1.1308641975308638</c:v>
                  </c:pt>
                  <c:pt idx="7">
                    <c:v>1.1432098765432095</c:v>
                  </c:pt>
                </c:numCache>
              </c:numRef>
            </c:plus>
            <c:minus>
              <c:numRef>
                <c:f>'גרף טמפ'!TimeErrorY</c:f>
                <c:numCache>
                  <c:formatCode>General</c:formatCode>
                  <c:ptCount val="8"/>
                  <c:pt idx="0">
                    <c:v>1.964197530864197</c:v>
                  </c:pt>
                  <c:pt idx="1">
                    <c:v>1.6864197530864193</c:v>
                  </c:pt>
                  <c:pt idx="2">
                    <c:v>1.3438271604938268</c:v>
                  </c:pt>
                  <c:pt idx="3">
                    <c:v>1.2080246913580244</c:v>
                  </c:pt>
                  <c:pt idx="4">
                    <c:v>1.1339506172839502</c:v>
                  </c:pt>
                  <c:pt idx="5">
                    <c:v>1.1061728395061725</c:v>
                  </c:pt>
                  <c:pt idx="6">
                    <c:v>1.1308641975308638</c:v>
                  </c:pt>
                  <c:pt idx="7">
                    <c:v>1.1432098765432095</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45.8</c:v>
                </c:pt>
                <c:pt idx="1">
                  <c:v>31.8</c:v>
                </c:pt>
                <c:pt idx="2">
                  <c:v>26.8</c:v>
                </c:pt>
                <c:pt idx="3">
                  <c:v>23.9</c:v>
                </c:pt>
                <c:pt idx="4">
                  <c:v>23.3</c:v>
                </c:pt>
                <c:pt idx="5">
                  <c:v>22.8</c:v>
                </c:pt>
                <c:pt idx="6">
                  <c:v>23.1</c:v>
                </c:pt>
                <c:pt idx="7">
                  <c:v>23.8</c:v>
                </c:pt>
              </c:numCache>
            </c:numRef>
          </c:yVal>
          <c:smooth val="0"/>
          <c:extLst>
            <c:ext xmlns:c16="http://schemas.microsoft.com/office/drawing/2014/chart" uri="{C3380CC4-5D6E-409C-BE32-E72D297353CC}">
              <c16:uniqueId val="{00000000-3888-4DD7-B981-40DFDE103D92}"/>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40</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1.9456790123456789</c:v>
                  </c:pt>
                  <c:pt idx="1">
                    <c:v>1.7018518518518513</c:v>
                  </c:pt>
                  <c:pt idx="2">
                    <c:v>1.368518518518518</c:v>
                  </c:pt>
                  <c:pt idx="3">
                    <c:v>1.2203703703703699</c:v>
                  </c:pt>
                  <c:pt idx="4">
                    <c:v>1.1555555555555552</c:v>
                  </c:pt>
                  <c:pt idx="5">
                    <c:v>1.1216049382716047</c:v>
                  </c:pt>
                  <c:pt idx="6">
                    <c:v>1.1246913580246911</c:v>
                  </c:pt>
                  <c:pt idx="7">
                    <c:v>1.1432098765432097</c:v>
                  </c:pt>
                </c:numCache>
              </c:numRef>
            </c:plus>
            <c:minus>
              <c:numRef>
                <c:f>'גרף טמפ'!TimeErrorY</c:f>
                <c:numCache>
                  <c:formatCode>General</c:formatCode>
                  <c:ptCount val="8"/>
                  <c:pt idx="0">
                    <c:v>1.9456790123456789</c:v>
                  </c:pt>
                  <c:pt idx="1">
                    <c:v>1.7018518518518513</c:v>
                  </c:pt>
                  <c:pt idx="2">
                    <c:v>1.368518518518518</c:v>
                  </c:pt>
                  <c:pt idx="3">
                    <c:v>1.2203703703703699</c:v>
                  </c:pt>
                  <c:pt idx="4">
                    <c:v>1.1555555555555552</c:v>
                  </c:pt>
                  <c:pt idx="5">
                    <c:v>1.1216049382716047</c:v>
                  </c:pt>
                  <c:pt idx="6">
                    <c:v>1.1246913580246911</c:v>
                  </c:pt>
                  <c:pt idx="7">
                    <c:v>1.1432098765432097</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47</c:v>
                </c:pt>
                <c:pt idx="1">
                  <c:v>33.299999999999997</c:v>
                </c:pt>
                <c:pt idx="2">
                  <c:v>27.5</c:v>
                </c:pt>
                <c:pt idx="3">
                  <c:v>24.6</c:v>
                </c:pt>
                <c:pt idx="4">
                  <c:v>23.6</c:v>
                </c:pt>
                <c:pt idx="5">
                  <c:v>22.8</c:v>
                </c:pt>
                <c:pt idx="6">
                  <c:v>22.9</c:v>
                </c:pt>
                <c:pt idx="7">
                  <c:v>23.6</c:v>
                </c:pt>
              </c:numCache>
            </c:numRef>
          </c:yVal>
          <c:smooth val="0"/>
          <c:extLst>
            <c:ext xmlns:c16="http://schemas.microsoft.com/office/drawing/2014/chart" uri="{C3380CC4-5D6E-409C-BE32-E72D297353CC}">
              <c16:uniqueId val="{00000000-829D-4395-8B40-A00A4BFF8BC2}"/>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כתלות במיקום בדקה 50</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טמפ'!TimeErrorY</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plus>
            <c:minus>
              <c:numRef>
                <c:f>'גרף טמפ'!TimeErrorY</c:f>
                <c:numCache>
                  <c:formatCode>General</c:formatCode>
                  <c:ptCount val="8"/>
                  <c:pt idx="0">
                    <c:v>1.964197530864197</c:v>
                  </c:pt>
                  <c:pt idx="1">
                    <c:v>1.7018518518518513</c:v>
                  </c:pt>
                  <c:pt idx="2">
                    <c:v>1.3623456790123454</c:v>
                  </c:pt>
                  <c:pt idx="3">
                    <c:v>1.2234567901234565</c:v>
                  </c:pt>
                  <c:pt idx="4">
                    <c:v>1.1555555555555552</c:v>
                  </c:pt>
                  <c:pt idx="5">
                    <c:v>1.1277777777777775</c:v>
                  </c:pt>
                  <c:pt idx="6">
                    <c:v>1.1277777777777773</c:v>
                  </c:pt>
                  <c:pt idx="7">
                    <c:v>1.1617283950617281</c:v>
                  </c:pt>
                </c:numCache>
              </c:numRef>
            </c:minus>
            <c:spPr>
              <a:noFill/>
              <a:ln w="9525" cap="flat" cmpd="sng" algn="ctr">
                <a:solidFill>
                  <a:schemeClr val="tx1">
                    <a:lumMod val="65000"/>
                    <a:lumOff val="35000"/>
                  </a:schemeClr>
                </a:solidFill>
                <a:round/>
              </a:ln>
              <a:effectLst/>
            </c:spPr>
          </c:errBars>
          <c:errBars>
            <c:errDir val="x"/>
            <c:errBarType val="both"/>
            <c:errValType val="cust"/>
            <c:noEndCap val="0"/>
            <c:plus>
              <c:numRef>
                <c:f>'שגיאה סופית'!$M$3</c:f>
                <c:numCache>
                  <c:formatCode>General</c:formatCode>
                  <c:ptCount val="1"/>
                  <c:pt idx="0">
                    <c:v>5.0000000000000001E-3</c:v>
                  </c:pt>
                </c:numCache>
              </c:numRef>
            </c:plus>
            <c:minus>
              <c:numRef>
                <c:f>'שגיאה סופית'!$M$3</c:f>
                <c:numCache>
                  <c:formatCode>General</c:formatCode>
                  <c:ptCount val="1"/>
                  <c:pt idx="0">
                    <c:v>5.0000000000000001E-3</c:v>
                  </c:pt>
                </c:numCache>
              </c:numRef>
            </c:minus>
            <c:spPr>
              <a:noFill/>
              <a:ln w="9525" cap="flat" cmpd="sng" algn="ctr">
                <a:solidFill>
                  <a:schemeClr val="tx1">
                    <a:lumMod val="65000"/>
                    <a:lumOff val="35000"/>
                  </a:schemeClr>
                </a:solidFill>
                <a:round/>
              </a:ln>
              <a:effectLst/>
            </c:spPr>
          </c:errBars>
          <c:xVal>
            <c:numRef>
              <c:f>'גרף טמפ'!TimeX</c:f>
              <c:numCache>
                <c:formatCode>General</c:formatCode>
                <c:ptCount val="8"/>
                <c:pt idx="0">
                  <c:v>8.1000000000000003E-2</c:v>
                </c:pt>
                <c:pt idx="1">
                  <c:v>0.156</c:v>
                </c:pt>
                <c:pt idx="2">
                  <c:v>0.23099999999999998</c:v>
                </c:pt>
                <c:pt idx="3">
                  <c:v>0.30599999999999999</c:v>
                </c:pt>
                <c:pt idx="4">
                  <c:v>0.38100000000000001</c:v>
                </c:pt>
                <c:pt idx="5">
                  <c:v>0.45600000000000002</c:v>
                </c:pt>
                <c:pt idx="6">
                  <c:v>0.53100000000000003</c:v>
                </c:pt>
                <c:pt idx="7">
                  <c:v>0.60599999999999998</c:v>
                </c:pt>
              </c:numCache>
            </c:numRef>
          </c:xVal>
          <c:yVal>
            <c:numRef>
              <c:f>'גרף טמפ'!TimeY</c:f>
              <c:numCache>
                <c:formatCode>General</c:formatCode>
                <c:ptCount val="8"/>
                <c:pt idx="0">
                  <c:v>47.1</c:v>
                </c:pt>
                <c:pt idx="1">
                  <c:v>33.1</c:v>
                </c:pt>
                <c:pt idx="2">
                  <c:v>27.6</c:v>
                </c:pt>
                <c:pt idx="3">
                  <c:v>24.6</c:v>
                </c:pt>
                <c:pt idx="4">
                  <c:v>23.6</c:v>
                </c:pt>
                <c:pt idx="5">
                  <c:v>22.8</c:v>
                </c:pt>
                <c:pt idx="6">
                  <c:v>22.7</c:v>
                </c:pt>
                <c:pt idx="7">
                  <c:v>23.7</c:v>
                </c:pt>
              </c:numCache>
            </c:numRef>
          </c:yVal>
          <c:smooth val="0"/>
          <c:extLst>
            <c:ext xmlns:c16="http://schemas.microsoft.com/office/drawing/2014/chart" uri="{C3380CC4-5D6E-409C-BE32-E72D297353CC}">
              <c16:uniqueId val="{00000000-970D-4864-98B0-DD1AB5FF1759}"/>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מיקום</a:t>
                </a:r>
                <a:r>
                  <a:rPr lang="he-IL" baseline="0"/>
                  <a:t> מטר</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בכתלות בזמן במיקום של 0.081 מטר</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טמפ'!LocationErrorY</c:f>
                <c:numCache>
                  <c:formatCode>General</c:formatCode>
                  <c:ptCount val="50"/>
                  <c:pt idx="0">
                    <c:v>1.2358024691358021</c:v>
                  </c:pt>
                  <c:pt idx="1">
                    <c:v>1.2851851851851848</c:v>
                  </c:pt>
                  <c:pt idx="2">
                    <c:v>1.3901234567901228</c:v>
                  </c:pt>
                  <c:pt idx="3">
                    <c:v>1.5444444444444441</c:v>
                  </c:pt>
                  <c:pt idx="4">
                    <c:v>1.6432098765432095</c:v>
                  </c:pt>
                  <c:pt idx="5">
                    <c:v>1.7419753086419751</c:v>
                  </c:pt>
                  <c:pt idx="6">
                    <c:v>1.772839506172839</c:v>
                  </c:pt>
                  <c:pt idx="7">
                    <c:v>1.8469135802469134</c:v>
                  </c:pt>
                  <c:pt idx="8">
                    <c:v>1.8777777777777775</c:v>
                  </c:pt>
                  <c:pt idx="9">
                    <c:v>1.9086419753086417</c:v>
                  </c:pt>
                  <c:pt idx="10">
                    <c:v>1.9333333333333327</c:v>
                  </c:pt>
                  <c:pt idx="11">
                    <c:v>1.9518518518518513</c:v>
                  </c:pt>
                  <c:pt idx="12">
                    <c:v>1.9456790123456786</c:v>
                  </c:pt>
                  <c:pt idx="13">
                    <c:v>1.9271604938271603</c:v>
                  </c:pt>
                  <c:pt idx="14">
                    <c:v>1.8901234567901231</c:v>
                  </c:pt>
                  <c:pt idx="15">
                    <c:v>1.939506172839506</c:v>
                  </c:pt>
                  <c:pt idx="16">
                    <c:v>1.9518518518518517</c:v>
                  </c:pt>
                  <c:pt idx="17">
                    <c:v>1.9148148148148145</c:v>
                  </c:pt>
                  <c:pt idx="18">
                    <c:v>1.9333333333333327</c:v>
                  </c:pt>
                  <c:pt idx="19">
                    <c:v>1.9518518518518517</c:v>
                  </c:pt>
                  <c:pt idx="20">
                    <c:v>1.964197530864197</c:v>
                  </c:pt>
                  <c:pt idx="21">
                    <c:v>1.9703703703703699</c:v>
                  </c:pt>
                  <c:pt idx="22">
                    <c:v>1.964197530864197</c:v>
                  </c:pt>
                  <c:pt idx="23">
                    <c:v>1.9333333333333329</c:v>
                  </c:pt>
                  <c:pt idx="24">
                    <c:v>1.939506172839506</c:v>
                  </c:pt>
                  <c:pt idx="25">
                    <c:v>1.976543209876543</c:v>
                  </c:pt>
                  <c:pt idx="26">
                    <c:v>1.9703703703703699</c:v>
                  </c:pt>
                  <c:pt idx="27">
                    <c:v>1.964197530864197</c:v>
                  </c:pt>
                  <c:pt idx="28">
                    <c:v>1.964197530864197</c:v>
                  </c:pt>
                  <c:pt idx="29">
                    <c:v>1.9456790123456789</c:v>
                  </c:pt>
                  <c:pt idx="30">
                    <c:v>1.9765432098765425</c:v>
                  </c:pt>
                  <c:pt idx="31">
                    <c:v>1.9518518518518513</c:v>
                  </c:pt>
                  <c:pt idx="32">
                    <c:v>1.9827160493827156</c:v>
                  </c:pt>
                  <c:pt idx="33">
                    <c:v>1.9765432098765425</c:v>
                  </c:pt>
                  <c:pt idx="34">
                    <c:v>1.9703703703703699</c:v>
                  </c:pt>
                  <c:pt idx="35">
                    <c:v>1.939506172839506</c:v>
                  </c:pt>
                  <c:pt idx="36">
                    <c:v>1.9703703703703699</c:v>
                  </c:pt>
                  <c:pt idx="37">
                    <c:v>1.964197530864197</c:v>
                  </c:pt>
                  <c:pt idx="38">
                    <c:v>1.9209876543209874</c:v>
                  </c:pt>
                  <c:pt idx="39">
                    <c:v>1.9209876543209869</c:v>
                  </c:pt>
                  <c:pt idx="40">
                    <c:v>1.9456790123456789</c:v>
                  </c:pt>
                  <c:pt idx="41">
                    <c:v>1.9518518518518517</c:v>
                  </c:pt>
                  <c:pt idx="42">
                    <c:v>1.9765432098765425</c:v>
                  </c:pt>
                  <c:pt idx="43">
                    <c:v>1.9827160493827156</c:v>
                  </c:pt>
                  <c:pt idx="44">
                    <c:v>1.9580246913580241</c:v>
                  </c:pt>
                  <c:pt idx="45">
                    <c:v>1.9456790123456789</c:v>
                  </c:pt>
                  <c:pt idx="46">
                    <c:v>1.9827160493827156</c:v>
                  </c:pt>
                  <c:pt idx="47">
                    <c:v>1.9209876543209869</c:v>
                  </c:pt>
                  <c:pt idx="48">
                    <c:v>1.9148148148148145</c:v>
                  </c:pt>
                  <c:pt idx="49">
                    <c:v>1.9765432098765425</c:v>
                  </c:pt>
                </c:numCache>
              </c:numRef>
            </c:plus>
            <c:minus>
              <c:numRef>
                <c:f>'גרף טמפ'!LocationErrorY</c:f>
                <c:numCache>
                  <c:formatCode>General</c:formatCode>
                  <c:ptCount val="50"/>
                  <c:pt idx="0">
                    <c:v>1.2358024691358021</c:v>
                  </c:pt>
                  <c:pt idx="1">
                    <c:v>1.2851851851851848</c:v>
                  </c:pt>
                  <c:pt idx="2">
                    <c:v>1.3901234567901228</c:v>
                  </c:pt>
                  <c:pt idx="3">
                    <c:v>1.5444444444444441</c:v>
                  </c:pt>
                  <c:pt idx="4">
                    <c:v>1.6432098765432095</c:v>
                  </c:pt>
                  <c:pt idx="5">
                    <c:v>1.7419753086419751</c:v>
                  </c:pt>
                  <c:pt idx="6">
                    <c:v>1.772839506172839</c:v>
                  </c:pt>
                  <c:pt idx="7">
                    <c:v>1.8469135802469134</c:v>
                  </c:pt>
                  <c:pt idx="8">
                    <c:v>1.8777777777777775</c:v>
                  </c:pt>
                  <c:pt idx="9">
                    <c:v>1.9086419753086417</c:v>
                  </c:pt>
                  <c:pt idx="10">
                    <c:v>1.9333333333333327</c:v>
                  </c:pt>
                  <c:pt idx="11">
                    <c:v>1.9518518518518513</c:v>
                  </c:pt>
                  <c:pt idx="12">
                    <c:v>1.9456790123456786</c:v>
                  </c:pt>
                  <c:pt idx="13">
                    <c:v>1.9271604938271603</c:v>
                  </c:pt>
                  <c:pt idx="14">
                    <c:v>1.8901234567901231</c:v>
                  </c:pt>
                  <c:pt idx="15">
                    <c:v>1.939506172839506</c:v>
                  </c:pt>
                  <c:pt idx="16">
                    <c:v>1.9518518518518517</c:v>
                  </c:pt>
                  <c:pt idx="17">
                    <c:v>1.9148148148148145</c:v>
                  </c:pt>
                  <c:pt idx="18">
                    <c:v>1.9333333333333327</c:v>
                  </c:pt>
                  <c:pt idx="19">
                    <c:v>1.9518518518518517</c:v>
                  </c:pt>
                  <c:pt idx="20">
                    <c:v>1.964197530864197</c:v>
                  </c:pt>
                  <c:pt idx="21">
                    <c:v>1.9703703703703699</c:v>
                  </c:pt>
                  <c:pt idx="22">
                    <c:v>1.964197530864197</c:v>
                  </c:pt>
                  <c:pt idx="23">
                    <c:v>1.9333333333333329</c:v>
                  </c:pt>
                  <c:pt idx="24">
                    <c:v>1.939506172839506</c:v>
                  </c:pt>
                  <c:pt idx="25">
                    <c:v>1.976543209876543</c:v>
                  </c:pt>
                  <c:pt idx="26">
                    <c:v>1.9703703703703699</c:v>
                  </c:pt>
                  <c:pt idx="27">
                    <c:v>1.964197530864197</c:v>
                  </c:pt>
                  <c:pt idx="28">
                    <c:v>1.964197530864197</c:v>
                  </c:pt>
                  <c:pt idx="29">
                    <c:v>1.9456790123456789</c:v>
                  </c:pt>
                  <c:pt idx="30">
                    <c:v>1.9765432098765425</c:v>
                  </c:pt>
                  <c:pt idx="31">
                    <c:v>1.9518518518518513</c:v>
                  </c:pt>
                  <c:pt idx="32">
                    <c:v>1.9827160493827156</c:v>
                  </c:pt>
                  <c:pt idx="33">
                    <c:v>1.9765432098765425</c:v>
                  </c:pt>
                  <c:pt idx="34">
                    <c:v>1.9703703703703699</c:v>
                  </c:pt>
                  <c:pt idx="35">
                    <c:v>1.939506172839506</c:v>
                  </c:pt>
                  <c:pt idx="36">
                    <c:v>1.9703703703703699</c:v>
                  </c:pt>
                  <c:pt idx="37">
                    <c:v>1.964197530864197</c:v>
                  </c:pt>
                  <c:pt idx="38">
                    <c:v>1.9209876543209874</c:v>
                  </c:pt>
                  <c:pt idx="39">
                    <c:v>1.9209876543209869</c:v>
                  </c:pt>
                  <c:pt idx="40">
                    <c:v>1.9456790123456789</c:v>
                  </c:pt>
                  <c:pt idx="41">
                    <c:v>1.9518518518518517</c:v>
                  </c:pt>
                  <c:pt idx="42">
                    <c:v>1.9765432098765425</c:v>
                  </c:pt>
                  <c:pt idx="43">
                    <c:v>1.9827160493827156</c:v>
                  </c:pt>
                  <c:pt idx="44">
                    <c:v>1.9580246913580241</c:v>
                  </c:pt>
                  <c:pt idx="45">
                    <c:v>1.9456790123456789</c:v>
                  </c:pt>
                  <c:pt idx="46">
                    <c:v>1.9827160493827156</c:v>
                  </c:pt>
                  <c:pt idx="47">
                    <c:v>1.9209876543209869</c:v>
                  </c:pt>
                  <c:pt idx="48">
                    <c:v>1.9148148148148145</c:v>
                  </c:pt>
                  <c:pt idx="49">
                    <c:v>1.9765432098765425</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0"/>
            <c:spPr>
              <a:noFill/>
              <a:ln w="9525" cap="flat" cmpd="sng" algn="ctr">
                <a:solidFill>
                  <a:schemeClr val="tx1">
                    <a:lumMod val="65000"/>
                    <a:lumOff val="35000"/>
                  </a:schemeClr>
                </a:solidFill>
                <a:round/>
              </a:ln>
              <a:effectLst/>
            </c:spPr>
          </c:errBars>
          <c:xVal>
            <c:numRef>
              <c:f>'גרף טמפ'!LocationX</c:f>
              <c:numCache>
                <c:formatCode>General</c:formatCode>
                <c:ptCount val="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'גרף טמפ'!LocationY</c:f>
              <c:numCache>
                <c:formatCode>General</c:formatCode>
                <c:ptCount val="50"/>
                <c:pt idx="0">
                  <c:v>25.3</c:v>
                </c:pt>
                <c:pt idx="1">
                  <c:v>28.7</c:v>
                </c:pt>
                <c:pt idx="2">
                  <c:v>32.299999999999997</c:v>
                </c:pt>
                <c:pt idx="3">
                  <c:v>34.9</c:v>
                </c:pt>
                <c:pt idx="4">
                  <c:v>37.1</c:v>
                </c:pt>
                <c:pt idx="5">
                  <c:v>39.1</c:v>
                </c:pt>
                <c:pt idx="6">
                  <c:v>40.299999999999997</c:v>
                </c:pt>
                <c:pt idx="7">
                  <c:v>41.6</c:v>
                </c:pt>
                <c:pt idx="8">
                  <c:v>42.5</c:v>
                </c:pt>
                <c:pt idx="9">
                  <c:v>43.2</c:v>
                </c:pt>
                <c:pt idx="10">
                  <c:v>43.8</c:v>
                </c:pt>
                <c:pt idx="11">
                  <c:v>44.3</c:v>
                </c:pt>
                <c:pt idx="12">
                  <c:v>44.4</c:v>
                </c:pt>
                <c:pt idx="13">
                  <c:v>44.7</c:v>
                </c:pt>
                <c:pt idx="14">
                  <c:v>44.3</c:v>
                </c:pt>
                <c:pt idx="15">
                  <c:v>45.1</c:v>
                </c:pt>
                <c:pt idx="16">
                  <c:v>45.2</c:v>
                </c:pt>
                <c:pt idx="17">
                  <c:v>45.1</c:v>
                </c:pt>
                <c:pt idx="18">
                  <c:v>45.3</c:v>
                </c:pt>
                <c:pt idx="19">
                  <c:v>45.7</c:v>
                </c:pt>
                <c:pt idx="20">
                  <c:v>45.8</c:v>
                </c:pt>
                <c:pt idx="21">
                  <c:v>46</c:v>
                </c:pt>
                <c:pt idx="22">
                  <c:v>46.1</c:v>
                </c:pt>
                <c:pt idx="23">
                  <c:v>46</c:v>
                </c:pt>
                <c:pt idx="24">
                  <c:v>46.2</c:v>
                </c:pt>
                <c:pt idx="25">
                  <c:v>46.5</c:v>
                </c:pt>
                <c:pt idx="26">
                  <c:v>46.6</c:v>
                </c:pt>
                <c:pt idx="27">
                  <c:v>46.8</c:v>
                </c:pt>
                <c:pt idx="28">
                  <c:v>46.8</c:v>
                </c:pt>
                <c:pt idx="29">
                  <c:v>46.7</c:v>
                </c:pt>
                <c:pt idx="30">
                  <c:v>46.9</c:v>
                </c:pt>
                <c:pt idx="31">
                  <c:v>46.9</c:v>
                </c:pt>
                <c:pt idx="32">
                  <c:v>47</c:v>
                </c:pt>
                <c:pt idx="33">
                  <c:v>46.9</c:v>
                </c:pt>
                <c:pt idx="34">
                  <c:v>47</c:v>
                </c:pt>
                <c:pt idx="35">
                  <c:v>46.9</c:v>
                </c:pt>
                <c:pt idx="36">
                  <c:v>47.1</c:v>
                </c:pt>
                <c:pt idx="37">
                  <c:v>47.1</c:v>
                </c:pt>
                <c:pt idx="38">
                  <c:v>46.6</c:v>
                </c:pt>
                <c:pt idx="39">
                  <c:v>46.5</c:v>
                </c:pt>
                <c:pt idx="40">
                  <c:v>47</c:v>
                </c:pt>
                <c:pt idx="41">
                  <c:v>47.1</c:v>
                </c:pt>
                <c:pt idx="42">
                  <c:v>47.3</c:v>
                </c:pt>
                <c:pt idx="43">
                  <c:v>47.3</c:v>
                </c:pt>
                <c:pt idx="44">
                  <c:v>47.3</c:v>
                </c:pt>
                <c:pt idx="45">
                  <c:v>47.1</c:v>
                </c:pt>
                <c:pt idx="46">
                  <c:v>47.4</c:v>
                </c:pt>
                <c:pt idx="47">
                  <c:v>46.8</c:v>
                </c:pt>
                <c:pt idx="48">
                  <c:v>46.7</c:v>
                </c:pt>
                <c:pt idx="49">
                  <c:v>47.3</c:v>
                </c:pt>
              </c:numCache>
            </c:numRef>
          </c:yVal>
          <c:smooth val="0"/>
          <c:extLst>
            <c:ext xmlns:c16="http://schemas.microsoft.com/office/drawing/2014/chart" uri="{C3380CC4-5D6E-409C-BE32-E72D297353CC}">
              <c16:uniqueId val="{00000000-BA4F-46DB-AF79-C71F3A007982}"/>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baseline="0"/>
                  <a:t>זמן בדקות</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sz="1400" b="0" i="0" u="none" strike="noStrike" kern="1200" spc="0" baseline="0">
                <a:solidFill>
                  <a:sysClr val="windowText" lastClr="000000">
                    <a:lumMod val="65000"/>
                    <a:lumOff val="35000"/>
                  </a:sysClr>
                </a:solidFill>
                <a:effectLst/>
                <a:latin typeface="+mn-lt"/>
                <a:ea typeface="+mn-ea"/>
                <a:cs typeface="+mn-cs"/>
              </a:rPr>
              <a:t>טמפרטורה</a:t>
            </a:r>
            <a:r>
              <a:rPr lang="he-IL" sz="1400" b="0" i="0" u="none" strike="noStrike" baseline="0">
                <a:effectLst/>
              </a:rPr>
              <a:t> בכתלות בזמן במיקום של 0.156 מטר</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'גרף טמפ'!LocationErrorY</c:f>
                <c:numCache>
                  <c:formatCode>General</c:formatCode>
                  <c:ptCount val="50"/>
                  <c:pt idx="0">
                    <c:v>1.1308641975308638</c:v>
                  </c:pt>
                  <c:pt idx="1">
                    <c:v>1.2265432098765428</c:v>
                  </c:pt>
                  <c:pt idx="2">
                    <c:v>1.3438271604938268</c:v>
                  </c:pt>
                  <c:pt idx="3">
                    <c:v>1.4302469135802465</c:v>
                  </c:pt>
                  <c:pt idx="4">
                    <c:v>1.4981481481481478</c:v>
                  </c:pt>
                  <c:pt idx="5">
                    <c:v>1.5598765432098762</c:v>
                  </c:pt>
                  <c:pt idx="6">
                    <c:v>1.5938271604938268</c:v>
                  </c:pt>
                  <c:pt idx="7">
                    <c:v>1.6277777777777775</c:v>
                  </c:pt>
                  <c:pt idx="8">
                    <c:v>1.6524691358024688</c:v>
                  </c:pt>
                  <c:pt idx="9">
                    <c:v>1.6617283950617283</c:v>
                  </c:pt>
                  <c:pt idx="10">
                    <c:v>1.6679012345679007</c:v>
                  </c:pt>
                  <c:pt idx="11">
                    <c:v>1.6709876543209872</c:v>
                  </c:pt>
                  <c:pt idx="12">
                    <c:v>1.6709876543209874</c:v>
                  </c:pt>
                  <c:pt idx="13">
                    <c:v>1.6740740740740738</c:v>
                  </c:pt>
                  <c:pt idx="14">
                    <c:v>1.655555555555555</c:v>
                  </c:pt>
                  <c:pt idx="15">
                    <c:v>1.6771604938271603</c:v>
                  </c:pt>
                  <c:pt idx="16">
                    <c:v>1.6771604938271603</c:v>
                  </c:pt>
                  <c:pt idx="17">
                    <c:v>1.6709876543209874</c:v>
                  </c:pt>
                  <c:pt idx="18">
                    <c:v>1.6740740740740736</c:v>
                  </c:pt>
                  <c:pt idx="19">
                    <c:v>1.6833333333333331</c:v>
                  </c:pt>
                  <c:pt idx="20">
                    <c:v>1.6864197530864193</c:v>
                  </c:pt>
                  <c:pt idx="21">
                    <c:v>1.6864197530864193</c:v>
                  </c:pt>
                  <c:pt idx="22">
                    <c:v>1.689506172839506</c:v>
                  </c:pt>
                  <c:pt idx="23">
                    <c:v>1.6833333333333329</c:v>
                  </c:pt>
                  <c:pt idx="24">
                    <c:v>1.6833333333333331</c:v>
                  </c:pt>
                  <c:pt idx="25">
                    <c:v>1.6956790123456786</c:v>
                  </c:pt>
                  <c:pt idx="26">
                    <c:v>1.7018518518518513</c:v>
                  </c:pt>
                  <c:pt idx="27">
                    <c:v>1.7080246913580241</c:v>
                  </c:pt>
                  <c:pt idx="28">
                    <c:v>1.7049382716049379</c:v>
                  </c:pt>
                  <c:pt idx="29">
                    <c:v>1.7049382716049379</c:v>
                  </c:pt>
                  <c:pt idx="30">
                    <c:v>1.7080246913580241</c:v>
                  </c:pt>
                  <c:pt idx="31">
                    <c:v>1.7080246913580244</c:v>
                  </c:pt>
                  <c:pt idx="32">
                    <c:v>1.714197530864197</c:v>
                  </c:pt>
                  <c:pt idx="33">
                    <c:v>1.7111111111111108</c:v>
                  </c:pt>
                  <c:pt idx="34">
                    <c:v>1.714197530864197</c:v>
                  </c:pt>
                  <c:pt idx="35">
                    <c:v>1.7111111111111108</c:v>
                  </c:pt>
                  <c:pt idx="36">
                    <c:v>1.7141975308641972</c:v>
                  </c:pt>
                  <c:pt idx="37">
                    <c:v>1.7141975308641972</c:v>
                  </c:pt>
                  <c:pt idx="38">
                    <c:v>1.6956790123456786</c:v>
                  </c:pt>
                  <c:pt idx="39">
                    <c:v>1.689506172839506</c:v>
                  </c:pt>
                  <c:pt idx="40">
                    <c:v>1.7018518518518513</c:v>
                  </c:pt>
                  <c:pt idx="41">
                    <c:v>1.7049382716049379</c:v>
                  </c:pt>
                  <c:pt idx="42">
                    <c:v>1.7080246913580241</c:v>
                  </c:pt>
                  <c:pt idx="43">
                    <c:v>1.7111111111111108</c:v>
                  </c:pt>
                  <c:pt idx="44">
                    <c:v>1.7080246913580241</c:v>
                  </c:pt>
                  <c:pt idx="45">
                    <c:v>1.7018518518518513</c:v>
                  </c:pt>
                  <c:pt idx="46">
                    <c:v>1.7111111111111108</c:v>
                  </c:pt>
                  <c:pt idx="47">
                    <c:v>1.6895061728395058</c:v>
                  </c:pt>
                  <c:pt idx="48">
                    <c:v>1.689506172839506</c:v>
                  </c:pt>
                  <c:pt idx="49">
                    <c:v>1.7080246913580241</c:v>
                  </c:pt>
                </c:numCache>
              </c:numRef>
            </c:plus>
            <c:minus>
              <c:numRef>
                <c:f>'גרף טמפ'!LocationErrorY</c:f>
                <c:numCache>
                  <c:formatCode>General</c:formatCode>
                  <c:ptCount val="50"/>
                  <c:pt idx="0">
                    <c:v>1.1308641975308638</c:v>
                  </c:pt>
                  <c:pt idx="1">
                    <c:v>1.2265432098765428</c:v>
                  </c:pt>
                  <c:pt idx="2">
                    <c:v>1.3438271604938268</c:v>
                  </c:pt>
                  <c:pt idx="3">
                    <c:v>1.4302469135802465</c:v>
                  </c:pt>
                  <c:pt idx="4">
                    <c:v>1.4981481481481478</c:v>
                  </c:pt>
                  <c:pt idx="5">
                    <c:v>1.5598765432098762</c:v>
                  </c:pt>
                  <c:pt idx="6">
                    <c:v>1.5938271604938268</c:v>
                  </c:pt>
                  <c:pt idx="7">
                    <c:v>1.6277777777777775</c:v>
                  </c:pt>
                  <c:pt idx="8">
                    <c:v>1.6524691358024688</c:v>
                  </c:pt>
                  <c:pt idx="9">
                    <c:v>1.6617283950617283</c:v>
                  </c:pt>
                  <c:pt idx="10">
                    <c:v>1.6679012345679007</c:v>
                  </c:pt>
                  <c:pt idx="11">
                    <c:v>1.6709876543209872</c:v>
                  </c:pt>
                  <c:pt idx="12">
                    <c:v>1.6709876543209874</c:v>
                  </c:pt>
                  <c:pt idx="13">
                    <c:v>1.6740740740740738</c:v>
                  </c:pt>
                  <c:pt idx="14">
                    <c:v>1.655555555555555</c:v>
                  </c:pt>
                  <c:pt idx="15">
                    <c:v>1.6771604938271603</c:v>
                  </c:pt>
                  <c:pt idx="16">
                    <c:v>1.6771604938271603</c:v>
                  </c:pt>
                  <c:pt idx="17">
                    <c:v>1.6709876543209874</c:v>
                  </c:pt>
                  <c:pt idx="18">
                    <c:v>1.6740740740740736</c:v>
                  </c:pt>
                  <c:pt idx="19">
                    <c:v>1.6833333333333331</c:v>
                  </c:pt>
                  <c:pt idx="20">
                    <c:v>1.6864197530864193</c:v>
                  </c:pt>
                  <c:pt idx="21">
                    <c:v>1.6864197530864193</c:v>
                  </c:pt>
                  <c:pt idx="22">
                    <c:v>1.689506172839506</c:v>
                  </c:pt>
                  <c:pt idx="23">
                    <c:v>1.6833333333333329</c:v>
                  </c:pt>
                  <c:pt idx="24">
                    <c:v>1.6833333333333331</c:v>
                  </c:pt>
                  <c:pt idx="25">
                    <c:v>1.6956790123456786</c:v>
                  </c:pt>
                  <c:pt idx="26">
                    <c:v>1.7018518518518513</c:v>
                  </c:pt>
                  <c:pt idx="27">
                    <c:v>1.7080246913580241</c:v>
                  </c:pt>
                  <c:pt idx="28">
                    <c:v>1.7049382716049379</c:v>
                  </c:pt>
                  <c:pt idx="29">
                    <c:v>1.7049382716049379</c:v>
                  </c:pt>
                  <c:pt idx="30">
                    <c:v>1.7080246913580241</c:v>
                  </c:pt>
                  <c:pt idx="31">
                    <c:v>1.7080246913580244</c:v>
                  </c:pt>
                  <c:pt idx="32">
                    <c:v>1.714197530864197</c:v>
                  </c:pt>
                  <c:pt idx="33">
                    <c:v>1.7111111111111108</c:v>
                  </c:pt>
                  <c:pt idx="34">
                    <c:v>1.714197530864197</c:v>
                  </c:pt>
                  <c:pt idx="35">
                    <c:v>1.7111111111111108</c:v>
                  </c:pt>
                  <c:pt idx="36">
                    <c:v>1.7141975308641972</c:v>
                  </c:pt>
                  <c:pt idx="37">
                    <c:v>1.7141975308641972</c:v>
                  </c:pt>
                  <c:pt idx="38">
                    <c:v>1.6956790123456786</c:v>
                  </c:pt>
                  <c:pt idx="39">
                    <c:v>1.689506172839506</c:v>
                  </c:pt>
                  <c:pt idx="40">
                    <c:v>1.7018518518518513</c:v>
                  </c:pt>
                  <c:pt idx="41">
                    <c:v>1.7049382716049379</c:v>
                  </c:pt>
                  <c:pt idx="42">
                    <c:v>1.7080246913580241</c:v>
                  </c:pt>
                  <c:pt idx="43">
                    <c:v>1.7111111111111108</c:v>
                  </c:pt>
                  <c:pt idx="44">
                    <c:v>1.7080246913580241</c:v>
                  </c:pt>
                  <c:pt idx="45">
                    <c:v>1.7018518518518513</c:v>
                  </c:pt>
                  <c:pt idx="46">
                    <c:v>1.7111111111111108</c:v>
                  </c:pt>
                  <c:pt idx="47">
                    <c:v>1.6895061728395058</c:v>
                  </c:pt>
                  <c:pt idx="48">
                    <c:v>1.689506172839506</c:v>
                  </c:pt>
                  <c:pt idx="49">
                    <c:v>1.7080246913580241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0"/>
            <c:spPr>
              <a:noFill/>
              <a:ln w="9525" cap="flat" cmpd="sng" algn="ctr">
                <a:solidFill>
                  <a:schemeClr val="tx1">
                    <a:lumMod val="65000"/>
                    <a:lumOff val="35000"/>
                  </a:schemeClr>
                </a:solidFill>
                <a:round/>
              </a:ln>
              <a:effectLst/>
            </c:spPr>
          </c:errBars>
          <c:xVal>
            <c:numRef>
              <c:f>'גרף טמפ'!LocationX</c:f>
              <c:numCache>
                <c:formatCode>General</c:formatCode>
                <c:ptCount val="5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numCache>
            </c:numRef>
          </c:xVal>
          <c:yVal>
            <c:numRef>
              <c:f>'גרף טמפ'!LocationY</c:f>
              <c:numCache>
                <c:formatCode>General</c:formatCode>
                <c:ptCount val="50"/>
                <c:pt idx="0">
                  <c:v>23.1</c:v>
                </c:pt>
                <c:pt idx="1">
                  <c:v>25.7</c:v>
                </c:pt>
                <c:pt idx="2">
                  <c:v>27.6</c:v>
                </c:pt>
                <c:pt idx="3">
                  <c:v>27.7</c:v>
                </c:pt>
                <c:pt idx="4">
                  <c:v>28.3</c:v>
                </c:pt>
                <c:pt idx="5">
                  <c:v>28.7</c:v>
                </c:pt>
                <c:pt idx="6">
                  <c:v>29.4</c:v>
                </c:pt>
                <c:pt idx="7">
                  <c:v>29.5</c:v>
                </c:pt>
                <c:pt idx="8">
                  <c:v>29.9</c:v>
                </c:pt>
                <c:pt idx="9">
                  <c:v>30.1</c:v>
                </c:pt>
                <c:pt idx="10">
                  <c:v>30.3</c:v>
                </c:pt>
                <c:pt idx="11">
                  <c:v>30.5</c:v>
                </c:pt>
                <c:pt idx="12">
                  <c:v>30.7</c:v>
                </c:pt>
                <c:pt idx="13">
                  <c:v>31.3</c:v>
                </c:pt>
                <c:pt idx="14">
                  <c:v>31.5</c:v>
                </c:pt>
                <c:pt idx="15">
                  <c:v>31.5</c:v>
                </c:pt>
                <c:pt idx="16">
                  <c:v>31.4</c:v>
                </c:pt>
                <c:pt idx="17">
                  <c:v>31.9</c:v>
                </c:pt>
                <c:pt idx="18">
                  <c:v>31.8</c:v>
                </c:pt>
                <c:pt idx="19">
                  <c:v>31.9</c:v>
                </c:pt>
                <c:pt idx="20">
                  <c:v>31.8</c:v>
                </c:pt>
                <c:pt idx="21">
                  <c:v>31.9</c:v>
                </c:pt>
                <c:pt idx="22">
                  <c:v>32.1</c:v>
                </c:pt>
                <c:pt idx="23">
                  <c:v>32.5</c:v>
                </c:pt>
                <c:pt idx="24">
                  <c:v>32.6</c:v>
                </c:pt>
                <c:pt idx="25">
                  <c:v>32.299999999999997</c:v>
                </c:pt>
                <c:pt idx="26">
                  <c:v>32.5</c:v>
                </c:pt>
                <c:pt idx="27">
                  <c:v>32.799999999999997</c:v>
                </c:pt>
                <c:pt idx="28">
                  <c:v>32.799999999999997</c:v>
                </c:pt>
                <c:pt idx="29">
                  <c:v>33</c:v>
                </c:pt>
                <c:pt idx="30">
                  <c:v>32.700000000000003</c:v>
                </c:pt>
                <c:pt idx="31">
                  <c:v>33.1</c:v>
                </c:pt>
                <c:pt idx="32">
                  <c:v>32.700000000000003</c:v>
                </c:pt>
                <c:pt idx="33">
                  <c:v>32.700000000000003</c:v>
                </c:pt>
                <c:pt idx="34">
                  <c:v>32.9</c:v>
                </c:pt>
                <c:pt idx="35">
                  <c:v>33.299999999999997</c:v>
                </c:pt>
                <c:pt idx="36">
                  <c:v>33</c:v>
                </c:pt>
                <c:pt idx="37">
                  <c:v>33.1</c:v>
                </c:pt>
                <c:pt idx="38">
                  <c:v>33.299999999999997</c:v>
                </c:pt>
                <c:pt idx="39">
                  <c:v>33.200000000000003</c:v>
                </c:pt>
                <c:pt idx="40">
                  <c:v>33.299999999999997</c:v>
                </c:pt>
                <c:pt idx="41">
                  <c:v>33.299999999999997</c:v>
                </c:pt>
                <c:pt idx="42">
                  <c:v>33.1</c:v>
                </c:pt>
                <c:pt idx="43">
                  <c:v>33</c:v>
                </c:pt>
                <c:pt idx="44">
                  <c:v>33.4</c:v>
                </c:pt>
                <c:pt idx="45">
                  <c:v>33.4</c:v>
                </c:pt>
                <c:pt idx="46">
                  <c:v>33.1</c:v>
                </c:pt>
                <c:pt idx="47">
                  <c:v>33.5</c:v>
                </c:pt>
                <c:pt idx="48">
                  <c:v>33.5</c:v>
                </c:pt>
                <c:pt idx="49">
                  <c:v>33.1</c:v>
                </c:pt>
              </c:numCache>
            </c:numRef>
          </c:yVal>
          <c:smooth val="0"/>
          <c:extLst>
            <c:ext xmlns:c16="http://schemas.microsoft.com/office/drawing/2014/chart" uri="{C3380CC4-5D6E-409C-BE32-E72D297353CC}">
              <c16:uniqueId val="{00000000-E990-4453-9C68-88B164EBEA44}"/>
            </c:ext>
          </c:extLst>
        </c:ser>
        <c:dLbls>
          <c:showLegendKey val="0"/>
          <c:showVal val="0"/>
          <c:showCatName val="0"/>
          <c:showSerName val="0"/>
          <c:showPercent val="0"/>
          <c:showBubbleSize val="0"/>
        </c:dLbls>
        <c:axId val="423442208"/>
        <c:axId val="423447456"/>
      </c:scatterChart>
      <c:valAx>
        <c:axId val="423442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baseline="0"/>
                  <a:t>זמן בדקות</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7456"/>
        <c:crosses val="autoZero"/>
        <c:crossBetween val="midCat"/>
      </c:valAx>
      <c:valAx>
        <c:axId val="423447456"/>
        <c:scaling>
          <c:orientation val="minMax"/>
          <c:max val="50"/>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sz="1000" b="0" i="0" u="none" strike="noStrike" kern="1200" baseline="0">
                    <a:solidFill>
                      <a:sysClr val="windowText" lastClr="000000">
                        <a:lumMod val="65000"/>
                        <a:lumOff val="35000"/>
                      </a:sysClr>
                    </a:solidFill>
                    <a:latin typeface="+mn-lt"/>
                    <a:ea typeface="+mn-ea"/>
                    <a:cs typeface="+mn-cs"/>
                  </a:rPr>
                  <a:t>טמפרטורה</a:t>
                </a:r>
                <a:r>
                  <a:rPr lang="he-IL"/>
                  <a:t> צלזיוס</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4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0.86699</cdr:x>
      <cdr:y>0.33651</cdr:y>
    </cdr:from>
    <cdr:to>
      <cdr:x>0.97398</cdr:x>
      <cdr:y>0.4068</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153025" y="1244936"/>
          <a:ext cx="635906" cy="26001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K</a:t>
          </a:r>
        </a:p>
      </cdr:txBody>
    </cdr:sp>
  </cdr:relSizeAnchor>
</c:userShapes>
</file>

<file path=word/drawings/drawing2.xml><?xml version="1.0" encoding="utf-8"?>
<c:userShapes xmlns:c="http://schemas.openxmlformats.org/drawingml/2006/chart">
  <cdr:relSizeAnchor xmlns:cdr="http://schemas.openxmlformats.org/drawingml/2006/chartDrawing">
    <cdr:from>
      <cdr:x>0.8766</cdr:x>
      <cdr:y>0.33909</cdr:y>
    </cdr:from>
    <cdr:to>
      <cdr:x>0.98039</cdr:x>
      <cdr:y>0.41195</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210175" y="1254462"/>
          <a:ext cx="616856" cy="26953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K</a:t>
          </a:r>
        </a:p>
      </cdr:txBody>
    </cdr:sp>
  </cdr:relSizeAnchor>
</c:userShapes>
</file>

<file path=word/drawings/drawing3.xml><?xml version="1.0" encoding="utf-8"?>
<c:userShapes xmlns:c="http://schemas.openxmlformats.org/drawingml/2006/chart">
  <cdr:relSizeAnchor xmlns:cdr="http://schemas.openxmlformats.org/drawingml/2006/chartDrawing">
    <cdr:from>
      <cdr:x>0.86378</cdr:x>
      <cdr:y>0.33471</cdr:y>
    </cdr:from>
    <cdr:to>
      <cdr:x>0.98039</cdr:x>
      <cdr:y>0.40725</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133975" y="1238250"/>
          <a:ext cx="693056" cy="26836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H</a:t>
          </a:r>
          <a:endParaRPr lang="he-IL" sz="1100" u="sng"/>
        </a:p>
      </cdr:txBody>
    </cdr:sp>
  </cdr:relSizeAnchor>
</c:userShapes>
</file>

<file path=word/drawings/drawing4.xml><?xml version="1.0" encoding="utf-8"?>
<c:userShapes xmlns:c="http://schemas.openxmlformats.org/drawingml/2006/chart">
  <cdr:relSizeAnchor xmlns:cdr="http://schemas.openxmlformats.org/drawingml/2006/chartDrawing">
    <cdr:from>
      <cdr:x>0.86378</cdr:x>
      <cdr:y>0.32107</cdr:y>
    </cdr:from>
    <cdr:to>
      <cdr:x>0.9852</cdr:x>
      <cdr:y>0.38877</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133975" y="1187787"/>
          <a:ext cx="721631" cy="2504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H</a:t>
          </a:r>
          <a:endParaRPr lang="he-IL" sz="1100" u="sng"/>
        </a:p>
      </cdr:txBody>
    </cdr:sp>
  </cdr:relSizeAnchor>
</c:userShapes>
</file>

<file path=word/drawings/drawing5.xml><?xml version="1.0" encoding="utf-8"?>
<c:userShapes xmlns:c="http://schemas.openxmlformats.org/drawingml/2006/chart">
  <cdr:relSizeAnchor xmlns:cdr="http://schemas.openxmlformats.org/drawingml/2006/chartDrawing">
    <cdr:from>
      <cdr:x>0.89744</cdr:x>
      <cdr:y>0.33728</cdr:y>
    </cdr:from>
    <cdr:to>
      <cdr:x>0.99161</cdr:x>
      <cdr:y>0.4021</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334000" y="1247775"/>
          <a:ext cx="559706" cy="23979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C</a:t>
          </a:r>
        </a:p>
      </cdr:txBody>
    </cdr:sp>
  </cdr:relSizeAnchor>
</c:userShapes>
</file>

<file path=word/drawings/drawing6.xml><?xml version="1.0" encoding="utf-8"?>
<c:userShapes xmlns:c="http://schemas.openxmlformats.org/drawingml/2006/chart">
  <cdr:relSizeAnchor xmlns:cdr="http://schemas.openxmlformats.org/drawingml/2006/chartDrawing">
    <cdr:from>
      <cdr:x>0.89103</cdr:x>
      <cdr:y>0.33213</cdr:y>
    </cdr:from>
    <cdr:to>
      <cdr:x>0.98199</cdr:x>
      <cdr:y>0.4124</cdr:y>
    </cdr:to>
    <cdr:sp macro="" textlink="">
      <cdr:nvSpPr>
        <cdr:cNvPr id="2" name="TextBox 1">
          <a:extLst xmlns:a="http://schemas.openxmlformats.org/drawingml/2006/main">
            <a:ext uri="{FF2B5EF4-FFF2-40B4-BE49-F238E27FC236}">
              <a16:creationId xmlns:a16="http://schemas.microsoft.com/office/drawing/2014/main" id="{E3FC9BE4-4042-41D2-B30F-BD3F5B25D8CC}"/>
            </a:ext>
          </a:extLst>
        </cdr:cNvPr>
        <cdr:cNvSpPr txBox="1"/>
      </cdr:nvSpPr>
      <cdr:spPr>
        <a:xfrm xmlns:a="http://schemas.openxmlformats.org/drawingml/2006/main">
          <a:off x="5295900" y="1228725"/>
          <a:ext cx="540656" cy="29694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rtl="1"/>
          <a:r>
            <a:rPr lang="he-IL" sz="1100" u="sng"/>
            <a:t>ערכי </a:t>
          </a:r>
          <a:r>
            <a:rPr lang="en-US" sz="1100" u="sng"/>
            <a:t>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C1CAA4-75D4-41F1-8B03-7B878DFB8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302</TotalTime>
  <Pages>78</Pages>
  <Words>9390</Words>
  <Characters>53524</Characters>
  <Application>Microsoft Office Word</Application>
  <DocSecurity>0</DocSecurity>
  <Lines>446</Lines>
  <Paragraphs>125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Noam</dc:creator>
  <cp:keywords/>
  <dc:description/>
  <cp:lastModifiedBy>Noam cohen</cp:lastModifiedBy>
  <cp:revision>8</cp:revision>
  <cp:lastPrinted>2020-06-21T18:36:00Z</cp:lastPrinted>
  <dcterms:created xsi:type="dcterms:W3CDTF">2020-06-24T11:17:00Z</dcterms:created>
  <dcterms:modified xsi:type="dcterms:W3CDTF">2020-07-17T15:22:00Z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